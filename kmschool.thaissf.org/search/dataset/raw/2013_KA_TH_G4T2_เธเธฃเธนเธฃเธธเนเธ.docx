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68" w:rsidRPr="00BE5F15" w:rsidRDefault="00A80168" w:rsidP="00BE5F15">
      <w:pPr>
        <w:ind w:left="5040" w:firstLine="720"/>
        <w:rPr>
          <w:rFonts w:ascii="Cordia New" w:hAnsi="Cordia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95pt;margin-top:-14.3pt;width:544.25pt;height:453.85pt;z-index:-251661312">
            <v:imagedata r:id="rId4" o:title="" cropbottom="10092f" gain="19661f" blacklevel="22938f"/>
          </v:shape>
        </w:pict>
      </w:r>
      <w:r>
        <w:rPr>
          <w:noProof/>
        </w:rPr>
        <w:pict>
          <v:shape id="_x0000_s1027" type="#_x0000_t75" style="position:absolute;left:0;text-align:left;margin-left:-56.45pt;margin-top:-24.6pt;width:298pt;height:297.9pt;z-index:-251660288">
            <v:imagedata r:id="rId5" o:title="" gain="19661f" blacklevel="22938f"/>
          </v:shape>
        </w:pict>
      </w:r>
      <w:r>
        <w:rPr>
          <w:noProof/>
        </w:rPr>
        <w:pict>
          <v:shape id="Picture 1" o:spid="_x0000_s1028" type="#_x0000_t75" alt="รุ้ง.JPG" style="position:absolute;left:0;text-align:left;margin-left:15.4pt;margin-top:11.55pt;width:163.7pt;height:209.15pt;z-index:-251658240;visibility:visible;mso-wrap-distance-left:9.48pt;mso-wrap-distance-top:.96pt;mso-wrap-distance-right:3.27836mm;mso-wrap-distance-bottom:.44825mm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">
            <v:imagedata r:id="rId6" o:title=""/>
            <o:lock v:ext="edit" aspectratio="f"/>
          </v:shape>
        </w:pict>
      </w:r>
      <w:r w:rsidRPr="00BE5F15">
        <w:rPr>
          <w:rFonts w:ascii="Cordia New" w:hAnsi="Cordia New"/>
          <w:b/>
          <w:bCs/>
          <w:sz w:val="32"/>
          <w:szCs w:val="32"/>
        </w:rPr>
        <w:t xml:space="preserve"> </w:t>
      </w:r>
      <w:r w:rsidRPr="00BE5F15">
        <w:rPr>
          <w:rFonts w:ascii="Cordia New" w:hAnsi="Cordia New"/>
          <w:b/>
          <w:bCs/>
          <w:sz w:val="32"/>
          <w:szCs w:val="32"/>
          <w:cs/>
        </w:rPr>
        <w:t>วิชาภูมิปัญญาภาษาไทย</w:t>
      </w:r>
    </w:p>
    <w:p w:rsidR="00A80168" w:rsidRPr="00BE5F15" w:rsidRDefault="00A80168" w:rsidP="00BE5F15">
      <w:pPr>
        <w:spacing w:line="216" w:lineRule="auto"/>
        <w:ind w:left="4320" w:firstLine="720"/>
        <w:rPr>
          <w:rFonts w:ascii="Cordia New" w:hAnsi="Cordia New"/>
          <w:b/>
          <w:bCs/>
          <w:sz w:val="32"/>
          <w:szCs w:val="32"/>
        </w:rPr>
      </w:pPr>
      <w:r w:rsidRPr="00BE5F15">
        <w:rPr>
          <w:rFonts w:ascii="Cordia New" w:hAnsi="Cordia New"/>
          <w:b/>
          <w:bCs/>
          <w:sz w:val="32"/>
          <w:szCs w:val="32"/>
          <w:cs/>
        </w:rPr>
        <w:t>ระดับชั้น</w:t>
      </w:r>
      <w:r w:rsidRPr="00BE5F15">
        <w:rPr>
          <w:b/>
          <w:bCs/>
          <w:sz w:val="32"/>
          <w:szCs w:val="32"/>
          <w:cs/>
        </w:rPr>
        <w:t xml:space="preserve">  </w:t>
      </w:r>
      <w:r w:rsidRPr="00BE5F15">
        <w:rPr>
          <w:rFonts w:ascii="Cordia New" w:hAnsi="Cordia New"/>
          <w:b/>
          <w:bCs/>
          <w:sz w:val="32"/>
          <w:szCs w:val="32"/>
          <w:cs/>
        </w:rPr>
        <w:t>๔</w:t>
      </w:r>
      <w:r>
        <w:rPr>
          <w:b/>
          <w:bCs/>
          <w:sz w:val="32"/>
          <w:szCs w:val="32"/>
          <w:cs/>
        </w:rPr>
        <w:t xml:space="preserve">  </w:t>
      </w:r>
      <w:r w:rsidRPr="00BE5F15">
        <w:rPr>
          <w:rFonts w:ascii="Cordia New" w:hAnsi="Cordia New"/>
          <w:b/>
          <w:bCs/>
          <w:sz w:val="32"/>
          <w:szCs w:val="32"/>
          <w:cs/>
        </w:rPr>
        <w:t>ภาค</w:t>
      </w:r>
      <w:r w:rsidRPr="00BE5F15">
        <w:rPr>
          <w:b/>
          <w:bCs/>
          <w:sz w:val="32"/>
          <w:szCs w:val="32"/>
          <w:cs/>
        </w:rPr>
        <w:t xml:space="preserve"> </w:t>
      </w:r>
      <w:r w:rsidRPr="00BE5F15">
        <w:rPr>
          <w:rFonts w:ascii="Cordia New" w:hAnsi="Cordia New"/>
          <w:b/>
          <w:bCs/>
          <w:sz w:val="32"/>
          <w:szCs w:val="32"/>
          <w:cs/>
        </w:rPr>
        <w:t>วิริยะ</w:t>
      </w:r>
      <w:r w:rsidRPr="00BE5F15">
        <w:rPr>
          <w:b/>
          <w:bCs/>
          <w:sz w:val="32"/>
          <w:szCs w:val="32"/>
          <w:cs/>
        </w:rPr>
        <w:t xml:space="preserve">  </w:t>
      </w:r>
      <w:r w:rsidRPr="00BE5F15">
        <w:rPr>
          <w:rFonts w:ascii="Cordia New" w:hAnsi="Cordia New"/>
          <w:b/>
          <w:bCs/>
          <w:sz w:val="32"/>
          <w:szCs w:val="32"/>
          <w:cs/>
        </w:rPr>
        <w:t>ปีการศึกษา</w:t>
      </w:r>
      <w:r w:rsidRPr="00BE5F15">
        <w:rPr>
          <w:b/>
          <w:bCs/>
          <w:sz w:val="32"/>
          <w:szCs w:val="32"/>
          <w:cs/>
        </w:rPr>
        <w:t xml:space="preserve"> </w:t>
      </w:r>
      <w:r w:rsidRPr="00BE5F15">
        <w:rPr>
          <w:rFonts w:ascii="Cordia New" w:hAnsi="Cordia New"/>
          <w:b/>
          <w:bCs/>
          <w:sz w:val="32"/>
          <w:szCs w:val="32"/>
          <w:cs/>
        </w:rPr>
        <w:t>๒๕๕๖</w:t>
      </w:r>
    </w:p>
    <w:p w:rsidR="00A80168" w:rsidRPr="00BE5F15" w:rsidRDefault="00A80168" w:rsidP="00BE5F15">
      <w:pPr>
        <w:spacing w:line="216" w:lineRule="auto"/>
        <w:ind w:left="4320" w:firstLine="720"/>
        <w:rPr>
          <w:rFonts w:ascii="Cordia New" w:hAnsi="Cordia New"/>
          <w:b/>
          <w:bCs/>
          <w:sz w:val="32"/>
          <w:szCs w:val="32"/>
          <w:cs/>
        </w:rPr>
      </w:pPr>
      <w:r w:rsidRPr="00BE5F15">
        <w:rPr>
          <w:rFonts w:ascii="Cordia New" w:hAnsi="Cordia New"/>
          <w:b/>
          <w:bCs/>
          <w:sz w:val="32"/>
          <w:szCs w:val="32"/>
          <w:cs/>
        </w:rPr>
        <w:t>โดย  ครูรุ้ง  สายรุ้ง  ดวงมณี</w:t>
      </w:r>
    </w:p>
    <w:p w:rsidR="00A80168" w:rsidRPr="00BE5F15" w:rsidRDefault="00A80168" w:rsidP="00BE5F15">
      <w:pPr>
        <w:spacing w:line="216" w:lineRule="auto"/>
        <w:ind w:left="4320" w:firstLine="720"/>
        <w:rPr>
          <w:rFonts w:ascii="Cordia New" w:hAnsi="Cordia New"/>
          <w:b/>
          <w:bCs/>
          <w:sz w:val="32"/>
          <w:szCs w:val="32"/>
        </w:rPr>
      </w:pPr>
      <w:r w:rsidRPr="00BE5F15">
        <w:rPr>
          <w:rFonts w:ascii="Cordia New" w:hAnsi="Cordia New"/>
          <w:b/>
          <w:bCs/>
          <w:sz w:val="32"/>
          <w:szCs w:val="32"/>
          <w:cs/>
        </w:rPr>
        <w:t>เรื่อง ความเชื่อที่ปรากฏในตำนานภาคเหนือ</w:t>
      </w:r>
    </w:p>
    <w:p w:rsidR="00A80168" w:rsidRDefault="00A80168" w:rsidP="003446F1">
      <w:pPr>
        <w:spacing w:after="0" w:line="240" w:lineRule="auto"/>
        <w:rPr>
          <w:rFonts w:ascii="Cordia New" w:hAnsi="Cordia New"/>
          <w:b/>
          <w:bCs/>
          <w:sz w:val="28"/>
        </w:rPr>
      </w:pP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>
        <w:rPr>
          <w:rFonts w:ascii="Cordia New" w:hAnsi="Cordia New"/>
          <w:b/>
          <w:bCs/>
          <w:sz w:val="28"/>
        </w:rPr>
        <w:tab/>
      </w:r>
      <w:r w:rsidRPr="003446F1">
        <w:rPr>
          <w:rFonts w:ascii="Cordia New" w:hAnsi="Cordia New"/>
          <w:sz w:val="28"/>
          <w:cs/>
        </w:rPr>
        <w:t>แผนการจัดการการเรียนรู้เรื่องความเชื่อที่ปรากฏใน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3446F1">
        <w:rPr>
          <w:rFonts w:ascii="Cordia New" w:hAnsi="Cordia New"/>
          <w:sz w:val="28"/>
          <w:cs/>
        </w:rPr>
        <w:t>ตำนานภาคเหนือนี้  เป็นแผนที่มุ่งหวังให้นักเรียนได้มีความเพลิดเพลิน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3446F1">
        <w:rPr>
          <w:rFonts w:ascii="Cordia New" w:hAnsi="Cordia New"/>
          <w:sz w:val="28"/>
          <w:cs/>
        </w:rPr>
        <w:t xml:space="preserve">ในการทำกิจกรรมกลุ่มร่วมกัน  โดยช่วยกันจัดวางอุปกรณ์จำลองต่างๆ 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3446F1">
        <w:rPr>
          <w:rFonts w:ascii="Cordia New" w:hAnsi="Cordia New"/>
          <w:sz w:val="28"/>
          <w:cs/>
        </w:rPr>
        <w:t>เช่น โต๊ะ ตู้ เตียง หนังสือ  พระ  เป็นต้น  ภายใต้เงื่อนไขของเหตุผลการ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3446F1">
        <w:rPr>
          <w:rFonts w:ascii="Cordia New" w:hAnsi="Cordia New"/>
          <w:sz w:val="28"/>
          <w:cs/>
        </w:rPr>
        <w:t>จัดวางในตำแหน่งนั้นๆ ที่ต้องสามารถอธิบายได้  เพื่อเชื่อมโยงไปสู่</w:t>
      </w:r>
    </w:p>
    <w:p w:rsidR="00A80168" w:rsidRPr="003446F1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3446F1">
        <w:rPr>
          <w:rFonts w:ascii="Cordia New" w:hAnsi="Cordia New"/>
          <w:sz w:val="28"/>
          <w:cs/>
        </w:rPr>
        <w:t>ความเชื่อที่ปรากฏในตำนานพระธาตุหริภุญไชย คือ การสร้างบ้านยก</w:t>
      </w:r>
      <w:r>
        <w:rPr>
          <w:rFonts w:ascii="Cordia New" w:hAnsi="Cordia New"/>
          <w:sz w:val="28"/>
          <w:cs/>
        </w:rPr>
        <w:br/>
      </w:r>
      <w:r w:rsidRPr="003446F1">
        <w:rPr>
          <w:rFonts w:ascii="Cordia New" w:hAnsi="Cordia New"/>
          <w:sz w:val="28"/>
          <w:cs/>
        </w:rPr>
        <w:t>ใต้ถุนสูงไม่เกิน ๓ ศอก อันเนื่องมาจากความเชื่อที่ว่าพระบรมสารีริกธาตุลอยสูงจากพื้นดินขึ้นมา ๓ ศอก  และความเชื่อจากตำนานพระเจ้าตนหลวงที่ว่า  เมื่อพุทธศาสนิกชนถวายภัตตาหารแด่พระภิกษุสงฆ์ควรถวายน้ำด้วย  อันเนื่องมาจากข้อขัดแย้งระหว่างพยานาคและพระพุทธเจ้าที่เกิดในตำนานนั่นเอง  นอกจากการปฏิบัติอันเกิดจากความเชื่อที่สืบทอดกันมาแล้วนั้น  นักเรียนยังจะได้ขบคิดว่าผลแห่งการกระทำอันเป็นรูปธรรมที่เกิดขึ้นนั้น  ก่อให้เกิดผลดีแก่ผู้ปฏิบัติอย่างไรบ้าง  ทำให้เกิดการวิเคราะห์ว่าความเชื่อนั้นๆ  มิได้เป็นความเชื่อที่ปฏิบัติกันต่อๆ มาอย่างงมงาย  หากแต่นั่นเป็นกุศโลบายของบรรพชนที่มุ่งหวังให้ลูกหลานประพฤติปฏิบัติแต่สิ่งดีและเป็นมงคลแก่ชีวิตอีกด้วย</w:t>
      </w:r>
      <w:r w:rsidRPr="003446F1">
        <w:rPr>
          <w:rFonts w:ascii="Cordia New" w:hAnsi="Cordia New"/>
          <w:sz w:val="28"/>
        </w:rPr>
        <w:t xml:space="preserve">  </w:t>
      </w:r>
      <w:r w:rsidRPr="003446F1">
        <w:rPr>
          <w:rFonts w:ascii="Cordia New" w:hAnsi="Cordia New"/>
          <w:sz w:val="28"/>
          <w:cs/>
        </w:rPr>
        <w:t>โดยแผนดังกล่าวมีกระบวนการดังนี้</w:t>
      </w:r>
    </w:p>
    <w:p w:rsidR="00A80168" w:rsidRPr="003446F1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>
        <w:rPr>
          <w:noProof/>
        </w:rPr>
        <w:pict>
          <v:shape id="รูปภาพ 0" o:spid="_x0000_s1029" type="#_x0000_t75" alt="rainbow.jpg" style="position:absolute;left:0;text-align:left;margin-left:-19.2pt;margin-top:41.8pt;width:534.25pt;height:336.7pt;z-index:-251659264;visibility:visible">
            <v:imagedata r:id="rId7" o:title="" gain="72818f" blacklevel="6554f"/>
          </v:shape>
        </w:pict>
      </w:r>
      <w:r w:rsidRPr="003446F1">
        <w:rPr>
          <w:rFonts w:ascii="Cordia New" w:hAnsi="Cordia New"/>
          <w:sz w:val="28"/>
          <w:cs/>
        </w:rPr>
        <w:t>๑.</w:t>
      </w:r>
      <w:r>
        <w:rPr>
          <w:rFonts w:ascii="Cordia New" w:hAnsi="Cordia New"/>
          <w:sz w:val="28"/>
          <w:cs/>
        </w:rPr>
        <w:t xml:space="preserve"> </w:t>
      </w:r>
      <w:r w:rsidRPr="003446F1">
        <w:rPr>
          <w:rFonts w:ascii="Cordia New" w:hAnsi="Cordia New"/>
          <w:sz w:val="28"/>
          <w:cs/>
        </w:rPr>
        <w:t xml:space="preserve">ครูแบ่งนักเรียนเป็น ๔ กลุ่ม  แจกชุดอุปกรณ์ คือ กระดาษแข็งแสดงภาพห้องจำลอง  ชุดภาพสิ่งของต่างๆ  และกระดาษเอ๔ กลุ่มละ ๑ ชุด พร้อมให้เงื่อนไขโดย ให้นักเรียนนำภาพสิ่งของต่างๆ จัดวางบนกระดาษแข็งให้เข้าที่และได้ตำแหน่งที่เหมาะสม  พร้อมเขียนอธิบายเหตุผลในการจัดวางสิ่งของแต่ละอย่างให้ชัดเจน  ครูอธิบายขั้นตอนการทำงานโดยให้สมาชิกแต่ละกลุ่มตกลงกันว่าจะจัดวางสิ่งของแต่ละอย่างไว้ตำแหน่งใด  เขียนอธิบายเหตุผลที่วางสิ่งของแต่ละชิ้นลงในกระดาษเอสี่ที่แจกให้โดยใช้เพียงหน้าเดียวก่อน  </w:t>
      </w:r>
      <w:r>
        <w:rPr>
          <w:rFonts w:ascii="Cordia New" w:hAnsi="Cordia New"/>
          <w:sz w:val="28"/>
          <w:cs/>
        </w:rPr>
        <w:t>(๒๐</w:t>
      </w:r>
      <w:r w:rsidRPr="003446F1">
        <w:rPr>
          <w:rFonts w:ascii="Cordia New" w:hAnsi="Cordia New"/>
          <w:sz w:val="28"/>
          <w:cs/>
        </w:rPr>
        <w:t xml:space="preserve"> นาที)</w:t>
      </w:r>
    </w:p>
    <w:p w:rsidR="00A80168" w:rsidRPr="003446F1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 w:rsidRPr="003446F1">
        <w:rPr>
          <w:rFonts w:ascii="Cordia New" w:hAnsi="Cordia New"/>
          <w:sz w:val="28"/>
          <w:cs/>
        </w:rPr>
        <w:t>๒. ให้แต่ละกลุ่มออกมานำเสนอผลงานของตนเอง  พร้อมอธิบายการจัดวางสิ่งของต่างๆ ทุกชิ้นให้ครบถ้วน</w:t>
      </w:r>
      <w:r w:rsidRPr="003446F1">
        <w:rPr>
          <w:rFonts w:ascii="Cordia New" w:hAnsi="Cordia New"/>
          <w:sz w:val="28"/>
        </w:rPr>
        <w:t xml:space="preserve"> </w:t>
      </w:r>
      <w:r w:rsidRPr="003446F1">
        <w:rPr>
          <w:rFonts w:ascii="Cordia New" w:hAnsi="Cordia New"/>
          <w:sz w:val="28"/>
          <w:cs/>
        </w:rPr>
        <w:t>ครูเขียนเหตุผลการจัดวางสิ่งของต่างๆ ของนักเรียนแต่ละกลุ่มขึ้นกระดาน (แบ่งตามหัวข้อ คือ ทิศทาง  ระดับสูงต่ำ)  (๒๐ นาที)</w:t>
      </w:r>
    </w:p>
    <w:p w:rsidR="00A80168" w:rsidRPr="003446F1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 w:rsidRPr="003446F1">
        <w:rPr>
          <w:rFonts w:ascii="Cordia New" w:hAnsi="Cordia New"/>
          <w:sz w:val="28"/>
          <w:cs/>
        </w:rPr>
        <w:t xml:space="preserve">๓. ครูแบ่งให้นักเรียน ๒ กลุ่ม  อ่านตำนานพระธาตุหริภุญไชย  และอีก ๒ กลุ่ม อ่านตำนานพระเจ้าตนหลวง   เมื่อแบ่งกลุ่มได้เรียบร้อยแล้ว  ครูเปิดโจทย์ </w:t>
      </w:r>
      <w:r w:rsidRPr="003446F1">
        <w:rPr>
          <w:rFonts w:ascii="Cordia New" w:hAnsi="Cordia New"/>
          <w:b/>
          <w:bCs/>
          <w:sz w:val="28"/>
          <w:cs/>
        </w:rPr>
        <w:t>“ให้นักเรียนอ่านตำนานแล้วหาความเชื่อที่ปรากฏในเรื่อง  พร้อมเขียนอธิบายให้ชัดเจน”</w:t>
      </w:r>
      <w:r w:rsidRPr="003446F1">
        <w:rPr>
          <w:rFonts w:ascii="Cordia New" w:hAnsi="Cordia New"/>
          <w:sz w:val="28"/>
          <w:cs/>
        </w:rPr>
        <w:t xml:space="preserve">  ครูให้นักเรียนแต่ละกลุ่มช่วยกันอ่านและเขียนความเชื่อที่ปรากฏในเรื่องลงในกระดาษเอสี่ อีกด้านที่เหลือ</w:t>
      </w:r>
      <w:r w:rsidRPr="003446F1">
        <w:rPr>
          <w:rFonts w:ascii="Cordia New" w:hAnsi="Cordia New"/>
          <w:sz w:val="28"/>
        </w:rPr>
        <w:t xml:space="preserve"> </w:t>
      </w:r>
      <w:r w:rsidRPr="003446F1">
        <w:rPr>
          <w:rFonts w:ascii="Cordia New" w:hAnsi="Cordia New"/>
          <w:sz w:val="28"/>
          <w:cs/>
        </w:rPr>
        <w:t>(๒๐ นาที)</w:t>
      </w:r>
    </w:p>
    <w:p w:rsidR="00A80168" w:rsidRPr="003446F1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 w:rsidRPr="003446F1">
        <w:rPr>
          <w:rFonts w:ascii="Cordia New" w:hAnsi="Cordia New"/>
          <w:sz w:val="28"/>
          <w:cs/>
        </w:rPr>
        <w:t>๔. ให้นักเรียนแต่ละกลุ่มแลกเปลี่ยนข้อมูลความเชื่อที่ปรากฏในตำนานแต่ละเรื่อง  ครูเขียนคำตอบขึ้นกระดาน</w:t>
      </w:r>
      <w:r>
        <w:rPr>
          <w:rFonts w:ascii="Cordia New" w:hAnsi="Cordia New"/>
          <w:sz w:val="28"/>
        </w:rPr>
        <w:t xml:space="preserve"> </w:t>
      </w:r>
      <w:r>
        <w:rPr>
          <w:rFonts w:ascii="Cordia New" w:hAnsi="Cordia New"/>
          <w:sz w:val="28"/>
        </w:rPr>
        <w:br/>
      </w:r>
      <w:r w:rsidRPr="003446F1">
        <w:rPr>
          <w:rFonts w:ascii="Cordia New" w:hAnsi="Cordia New"/>
          <w:sz w:val="28"/>
          <w:cs/>
        </w:rPr>
        <w:t>(๒๐ นาที)</w:t>
      </w:r>
    </w:p>
    <w:p w:rsidR="00A80168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๕</w:t>
      </w:r>
      <w:r w:rsidRPr="003446F1">
        <w:rPr>
          <w:rFonts w:ascii="Cordia New" w:hAnsi="Cordia New"/>
          <w:sz w:val="28"/>
          <w:cs/>
        </w:rPr>
        <w:t>. ให้การบ้านนักเรียนไปหาความเชื่อที่บ้านของตนเองมาคนละ ๑ เรื่อง  เขียนข้อมูลความเชื่อนั้นลงในกระดาษที่ครูแจกให้ได้มากที่สุด  โดยใช้การสอบถามจากสมาชิกในบ้าน  เช่น  เรื่องการไม่นอนหันหัวไปทางทิศตะวันตก  โดยอธิบาย</w:t>
      </w:r>
      <w:r w:rsidRPr="00452E07">
        <w:rPr>
          <w:rFonts w:ascii="Cordia New" w:hAnsi="Cordia New"/>
          <w:b/>
          <w:bCs/>
          <w:sz w:val="28"/>
          <w:u w:val="single"/>
          <w:cs/>
        </w:rPr>
        <w:t>ตามหลัก</w:t>
      </w:r>
      <w:r w:rsidRPr="003446F1">
        <w:rPr>
          <w:rFonts w:ascii="Cordia New" w:hAnsi="Cordia New"/>
          <w:b/>
          <w:bCs/>
          <w:sz w:val="28"/>
          <w:u w:val="single"/>
          <w:cs/>
        </w:rPr>
        <w:t>ความเชื่อ</w:t>
      </w:r>
      <w:r>
        <w:rPr>
          <w:rFonts w:ascii="Cordia New" w:hAnsi="Cordia New"/>
          <w:sz w:val="28"/>
          <w:cs/>
        </w:rPr>
        <w:t xml:space="preserve"> คือ </w:t>
      </w:r>
      <w:r w:rsidRPr="003446F1">
        <w:rPr>
          <w:rFonts w:ascii="Cordia New" w:hAnsi="Cordia New"/>
          <w:sz w:val="28"/>
          <w:cs/>
        </w:rPr>
        <w:t xml:space="preserve">เป็นทิศของคนตาย  </w:t>
      </w:r>
      <w:r w:rsidRPr="003446F1">
        <w:rPr>
          <w:rFonts w:ascii="Cordia New" w:hAnsi="Cordia New"/>
          <w:b/>
          <w:bCs/>
          <w:sz w:val="28"/>
          <w:cs/>
        </w:rPr>
        <w:t>ตามหลักวิทยาศาสตร์</w:t>
      </w:r>
      <w:r>
        <w:rPr>
          <w:rFonts w:ascii="Cordia New" w:hAnsi="Cordia New"/>
          <w:sz w:val="28"/>
          <w:cs/>
        </w:rPr>
        <w:t xml:space="preserve"> คือ </w:t>
      </w:r>
      <w:r w:rsidRPr="003446F1">
        <w:rPr>
          <w:rFonts w:ascii="Cordia New" w:hAnsi="Cordia New"/>
          <w:sz w:val="28"/>
          <w:cs/>
        </w:rPr>
        <w:t>ถ้าตื่นมาตอนเช้าหน้าเราจะหันไปทิศตะวันออก แสงแดดอาจแยงตาได้ เป็นต้น  หากเป็นไปได้อาจหาข้อมูลเพิ่มเติมว่าแต่ละภาคของไทยมีความเชื่อที่แตกต่างหรือเหมือนกันในเรื่องนี้อย่างไรเพิ่มเติมก็ได้ (๑๐ นาที)</w:t>
      </w:r>
    </w:p>
    <w:p w:rsidR="00A80168" w:rsidRPr="003446F1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 w:rsidRPr="003446F1">
        <w:rPr>
          <w:rFonts w:ascii="Cordia New" w:hAnsi="Cordia New"/>
          <w:sz w:val="28"/>
          <w:cs/>
        </w:rPr>
        <w:tab/>
        <w:t xml:space="preserve">หากพิจารณากระบวนการจัดการเรียนรู้ดังกล่าวข้างต้นเมื่อเปรียบเทียบกับกระบวนการ </w:t>
      </w:r>
      <w:r w:rsidRPr="003446F1">
        <w:rPr>
          <w:rFonts w:ascii="Cordia New" w:hAnsi="Cordia New"/>
          <w:sz w:val="28"/>
        </w:rPr>
        <w:t>OPEN</w:t>
      </w:r>
      <w:r>
        <w:rPr>
          <w:rFonts w:ascii="Cordia New" w:hAnsi="Cordia New"/>
          <w:sz w:val="28"/>
        </w:rPr>
        <w:t xml:space="preserve"> </w:t>
      </w:r>
      <w:r w:rsidRPr="003446F1">
        <w:rPr>
          <w:rFonts w:ascii="Cordia New" w:hAnsi="Cordia New"/>
          <w:sz w:val="28"/>
        </w:rPr>
        <w:t xml:space="preserve"> APPROACH </w:t>
      </w:r>
      <w:r>
        <w:rPr>
          <w:rFonts w:ascii="Cordia New" w:hAnsi="Cordia New"/>
          <w:sz w:val="28"/>
        </w:rPr>
        <w:br/>
      </w:r>
      <w:r w:rsidRPr="003446F1">
        <w:rPr>
          <w:rFonts w:ascii="Cordia New" w:hAnsi="Cordia New"/>
          <w:sz w:val="28"/>
          <w:cs/>
        </w:rPr>
        <w:t>๗</w:t>
      </w:r>
      <w:r>
        <w:rPr>
          <w:rFonts w:ascii="Cordia New" w:hAnsi="Cordia New"/>
          <w:sz w:val="28"/>
          <w:cs/>
        </w:rPr>
        <w:t xml:space="preserve"> </w:t>
      </w:r>
      <w:r w:rsidRPr="003446F1">
        <w:rPr>
          <w:rFonts w:ascii="Cordia New" w:hAnsi="Cordia New"/>
          <w:sz w:val="28"/>
          <w:cs/>
        </w:rPr>
        <w:t xml:space="preserve"> ขั้นตอนของหน่วยวิชาภูมิปัญญาภาษาไทย  คือ  ๑.ภาวะพร้อมเรียน  ๒.</w:t>
      </w:r>
      <w:r w:rsidRPr="003446F1">
        <w:rPr>
          <w:rFonts w:ascii="Cordia New" w:hAnsi="Cordia New"/>
          <w:sz w:val="28"/>
        </w:rPr>
        <w:t xml:space="preserve">INPUT  </w:t>
      </w:r>
      <w:r w:rsidRPr="003446F1">
        <w:rPr>
          <w:rFonts w:ascii="Cordia New" w:hAnsi="Cordia New"/>
          <w:sz w:val="28"/>
          <w:cs/>
        </w:rPr>
        <w:t>๓.คลี่คลาย  ๔.ก่อเกิดโจทย์  ๕.สร้างสรรค์/</w:t>
      </w:r>
      <w:r>
        <w:rPr>
          <w:rFonts w:ascii="Cordia New" w:hAnsi="Cordia New"/>
          <w:sz w:val="28"/>
          <w:cs/>
        </w:rPr>
        <w:br/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noProof/>
        </w:rPr>
        <w:pict>
          <v:shape id="_x0000_s1030" type="#_x0000_t75" style="position:absolute;left:0;text-align:left;margin-left:-27.55pt;margin-top:-7.7pt;width:544.25pt;height:453.5pt;z-index:-251656192">
            <v:imagedata r:id="rId4" o:title="" cropbottom="10092f" gain="19661f" blacklevel="22938f"/>
          </v:shape>
        </w:pict>
      </w:r>
      <w:r w:rsidRPr="003446F1">
        <w:rPr>
          <w:rFonts w:ascii="Cordia New" w:hAnsi="Cordia New"/>
          <w:sz w:val="28"/>
          <w:cs/>
        </w:rPr>
        <w:t xml:space="preserve">แก้ปัญหา  ๖.ปฏิสัมพันธ์  ๗.สังเคราะห์ร่วมกัน  จะพบว่า  กระบวนการข้อที่ ๑  จะตรงกับขั้น </w:t>
      </w:r>
      <w:r w:rsidRPr="003446F1">
        <w:rPr>
          <w:rFonts w:ascii="Cordia New" w:hAnsi="Cordia New"/>
          <w:sz w:val="28"/>
        </w:rPr>
        <w:t xml:space="preserve">INPUT </w:t>
      </w:r>
      <w:r w:rsidRPr="003446F1">
        <w:rPr>
          <w:rFonts w:ascii="Cordia New" w:hAnsi="Cordia New"/>
          <w:sz w:val="28"/>
          <w:cs/>
        </w:rPr>
        <w:t xml:space="preserve">คือการให้นักเรียนได้พบประสบการณ์จริงโดยการลงมือปฏิบัติ </w:t>
      </w:r>
      <w:r>
        <w:rPr>
          <w:rFonts w:ascii="Cordia New" w:hAnsi="Cordia New"/>
          <w:sz w:val="28"/>
          <w:cs/>
        </w:rPr>
        <w:t>นักเรียนได้สัมผัสจับต้องอุปกรณ์จำลองและลงมือจัดวางอุปกรณ์นั้นๆ ด้วยกระบวนการกลุ่มที่ต้องอาศัยการตัดสินใจร่วมกัน  กระบวนการข้อที่ ๒  ตรงกับขั้นคลี่คลาย  นักเรียนแต่ละกลุ่มได้นำเสนอการจัดวางอุปกรณ์ต่างๆ ของตนเอง  ครูมีการเขียนสรุปขึ้นกระดาน  ทำให้นักเรียนเกิดการเปรียบเทียบทั้งความเหมือนและความแตกต่างของแต่ละกลุ่ม เช่น  การวางเตียงนอนไว้มุมห้อง เพราะจะได้เหลือพื้นที่ใช้สอยตรงกลางห้อง  หรือการวางพระพุทธรูปไว้บนชั้นวางของชั้นบนสุด  เพราะเป็นสิ่งศักดิ์สิทธิ์  เป็นต้น   กระบวนการข้อที่ ๓  ตรงกับขั้นก่อเกิดโจทย์  และสร้างสรรค์/แก้ปัญหา  คือ  นักเรียนแต่ละกลุ่มจะได้อ่านตำนานเรื่องพระธาตุหริภุญไชย  หรือตำนานพระเจ้าตนหลวงเรื่องใดเรื่องหนึ่ง  จากนั้นจะต้องช่วยกันหาความเชื่อที่ปรากฏในเรื่องแล้วเขียนอธิบายลงในกระดาษของกลุ่มตนเอง  และกระบวนการข้อที่ ๔  ตรงกับขั้นปฏิสัมพันธ์  นักเรียนได้มีโอกาสแลกเปลี่ยนเรียนรู้จากงานที่แต่ละกลุ่มได้ทำมา  รวมทั้งร่วมกันแสดงความคิดเห็นว่าความเชื่อที่ปรากฏในตำนานทั้งสองก่อให้เกิดประโยชน์แก่ผู้ปฏิบัติอย่างไร  เช่น  การสร้างบ้านใต้ถุนไม่สูงเกินไปนั้นทำให้ขึ้นลงสะดวก  การถวายน้ำแด่พระภิกษุสงฆ์พร้อมกับถวายอาหารนั้นจะทำให้เกิดความสะดวกแก่พระสงฆ์  หลังฉันอาหารเสร็จแล้วพระสงฆ์จะได้ไม่ต้องไปหาน้ำมาฉันเอง  เป็นต้น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  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  <w:t xml:space="preserve">แต่ละขั้นตอนที่ครูได้สอน  เริ่มจากขั้น </w:t>
      </w:r>
      <w:r>
        <w:rPr>
          <w:rFonts w:ascii="Cordia New" w:hAnsi="Cordia New"/>
          <w:sz w:val="28"/>
        </w:rPr>
        <w:t xml:space="preserve">INPUT </w:t>
      </w:r>
      <w:r>
        <w:rPr>
          <w:rFonts w:ascii="Cordia New" w:hAnsi="Cordia New"/>
          <w:sz w:val="28"/>
          <w:cs/>
        </w:rPr>
        <w:t xml:space="preserve">ทำให้นักเรียนเกิดความตื่นเต้น  อยากลงมือทำเร็วๆ  เนื่องจากครูโปรยว่าวันนี้จะลองให้นักเรียนออกแบบตกแต่งคอนโด  นักเรียนหลายคนมีคอนโดเป็นที่พักผ่อนยามไปเที่ยวต่างจังหวัด  จึงพอจะนึกภาพออกว่ามีพื้นที่จำกัด  ส่วนใหญ่เป็นห้องสี่เหลี่ยมโล่งๆ  ไม่ได้กั้นแยกส่วน  มีห้องน้ำในตัว  และอาจมีระเบียงด้วย  อุปกรณ์ที่ครูจัดเตรียมก็เป็นสิ่งของจำลอง  เหมือนจริง  เพียงแต่ย่อส่วน  ให้ความรู้สึกเหมือนของเล่น  ทำให้นักเรียนในวัยนี้เกิดความกระตือรือร้นที่จะร่วมกิจกรรม  แม้จะมีเงื่อนไขว่าต้องอธิบายการจัดวางสิ่งของต่างๆ ได้  แต่เนื่องจากต้องทำงานเป็นกลุ่ม  จึงทำให้ต้องเลือกว่าจะวางตรงไหนจึงจะเหมาะสมที่สุด  การให้เหตุผลในการวางจึงเกิดขึ้นโดยปริยาย  เมื่อเลือกจะวางแบบไหนก็เอาเหตุผลของเพื่อนที่เสนอนั่นเอง  บางกลุ่มเกิดความขัดแย้ง  ฉันจะวางตรงนี้  เธอจะวางตรงนั้น  </w:t>
      </w:r>
    </w:p>
    <w:p w:rsidR="00A80168" w:rsidRDefault="00A80168" w:rsidP="008B0285">
      <w:pPr>
        <w:spacing w:after="0" w:line="240" w:lineRule="auto"/>
        <w:jc w:val="thaiDistribute"/>
        <w:rPr>
          <w:rFonts w:ascii="Cordia New" w:hAnsi="Cordia New"/>
          <w:sz w:val="28"/>
        </w:rPr>
      </w:pPr>
    </w:p>
    <w:p w:rsidR="00A80168" w:rsidRDefault="00A80168" w:rsidP="009C7EE3">
      <w:pPr>
        <w:spacing w:after="0" w:line="240" w:lineRule="auto"/>
        <w:ind w:firstLine="720"/>
        <w:jc w:val="thaiDistribute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แต่ในที่สุดกระบวนการเสียงข้างมากก็ทำหน้าที่ตัดสินโดยที่ครูไม่ต้องเข้าไปช่วยไกล่เกลี่ยแต่อย่างใด  จนกระทั่งการแลกเปลี่ยนเรียนรู้ที่ค่อยดำเนินไป  เหตุผลของแต่ละกลุ่มที่นำเสนอล้วนเหมาะสมและเป็นไปได้ทั้งสิ้น  บางกลุ่มก็คิดตรงกัน </w:t>
      </w:r>
      <w:r>
        <w:rPr>
          <w:rFonts w:ascii="Cordia New" w:hAnsi="Cordia New"/>
          <w:sz w:val="28"/>
          <w:cs/>
        </w:rPr>
        <w:br/>
        <w:t>เช่น  “วางเตียงไว้ไกลๆ ห้องน้ำจะได้ไม่เหม็น”  หรือ  “วางโต๊ะไว้ข้างห้องน้ำ  พอออกจากห้องน้ำจะได้แต่งตัวสะดวก  เพราะโต๊ะ</w:t>
      </w:r>
      <w:r>
        <w:rPr>
          <w:rFonts w:ascii="Cordia New" w:hAnsi="Cordia New"/>
          <w:sz w:val="28"/>
          <w:cs/>
        </w:rPr>
        <w:br/>
        <w:t>จะวางพวกครีม เครื่องสำอาง หวี กระจก” เป็นต้น  สุดท้ายการอ่านตำนานเพื่อหาความเชื่อก็เป็นงานที่แต่ละคนในกลุ่มต้อง</w:t>
      </w:r>
      <w:r>
        <w:rPr>
          <w:rFonts w:ascii="Cordia New" w:hAnsi="Cordia New"/>
          <w:sz w:val="28"/>
          <w:cs/>
        </w:rPr>
        <w:br/>
        <w:t xml:space="preserve">ช่วยกัน  บางกลุ่มมีนักเรียนที่อ่านมาแล้ว  ก็สามารถจับประเด็นและหาคำตอบได้อย่างรวดเร็ว เมื่อถึงช่วงปฏิสัมพันธ์หรือแลกเปลี่ยนเรียนรู้ก็เป็นคำตอบที่แต่ละกลุ่มค้นหามาได้ทั้งสิ้น  แม้บางคนไม่ได้พูดนำเสนอในชั้นกับเพื่อนส่วนใหญ่  แต่ก็มีโอกาสเสนอความคิดของตนเองในกลุ่มย่อย  ดังนั้นแผนการจัดการเรียนรู้นี้จึงทำให้นักเรียนทุกคนมีส่วนร่วม  และได้มีโอกาสเป็นเจ้าของชั้นเรียนร่วมกัน  </w:t>
      </w:r>
    </w:p>
    <w:p w:rsidR="00A80168" w:rsidRPr="00A91990" w:rsidRDefault="00A80168" w:rsidP="009C7EE3">
      <w:pPr>
        <w:spacing w:after="0" w:line="240" w:lineRule="auto"/>
        <w:ind w:firstLine="720"/>
        <w:jc w:val="thaiDistribute"/>
        <w:rPr>
          <w:rFonts w:ascii="Cordia New" w:hAnsi="Cordia New"/>
          <w:sz w:val="28"/>
          <w:cs/>
        </w:rPr>
      </w:pPr>
    </w:p>
    <w:p w:rsidR="00A80168" w:rsidRPr="00BE5F15" w:rsidRDefault="00A80168" w:rsidP="008B0285">
      <w:pPr>
        <w:spacing w:after="0" w:line="240" w:lineRule="auto"/>
        <w:ind w:firstLine="720"/>
        <w:jc w:val="thaiDistribute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cs/>
        </w:rPr>
        <w:t>ทั้งนี้หากครูได้มีโอกาสปรับปรุงและเพิ่มเติมบางขั้นตอนที่ยังไม่สมบูรณ์หรือขาดหายไป  คือขั้นตอน ภาวะพร้อมเรียน</w:t>
      </w:r>
      <w:r>
        <w:rPr>
          <w:rFonts w:ascii="Cordia New" w:hAnsi="Cordia New"/>
          <w:sz w:val="28"/>
          <w:cs/>
        </w:rPr>
        <w:br/>
        <w:t xml:space="preserve">ซึ่งเป็นขั้นตอนแรกของกระบวนการ </w:t>
      </w:r>
      <w:r w:rsidRPr="003446F1">
        <w:rPr>
          <w:rFonts w:ascii="Cordia New" w:hAnsi="Cordia New"/>
          <w:sz w:val="28"/>
        </w:rPr>
        <w:t>OPEN APPROACH</w:t>
      </w:r>
      <w:r>
        <w:rPr>
          <w:rFonts w:ascii="Cordia New" w:hAnsi="Cordia New"/>
          <w:sz w:val="28"/>
          <w:cs/>
        </w:rPr>
        <w:t xml:space="preserve">  หากเพิ่มกระบวนการทบทวนความรู้เดิม  น่าจะช่วยทำให้ผู้เรียนเกิดความเชื่อมโยงความรู้เดิมมาสู่ความรู้ใหม่ได้  โดยครูอาจเลือกงานเขียนของนักเรียนในแผนครั้งก่อนหน้าคือ  ความเรียงบรรยายลักษณะของภาคอีสาน  มาให้เจ้าของงานนั้นๆ อ่านให้เพื่อนฟัง  เพื่อร่วมกันแสดงความคิดเห็น และชื่นชมกันและกัน   รวมทั้งเพิ่มขั้นตอนที่ ๗ การสังเคราะห์ร่วมกัน  โดยหลังจากที่</w:t>
      </w:r>
      <w:r w:rsidRPr="003446F1">
        <w:rPr>
          <w:rFonts w:ascii="Cordia New" w:hAnsi="Cordia New"/>
          <w:sz w:val="28"/>
          <w:cs/>
        </w:rPr>
        <w:t>นักเรียนแต่ละกลุ่มแลกเปลี่ยนข้อมูลความเชื่อที่ปรากฏในตำนานแต่ละเรื่อง</w:t>
      </w:r>
      <w:r>
        <w:rPr>
          <w:rFonts w:ascii="Cordia New" w:hAnsi="Cordia New"/>
          <w:sz w:val="28"/>
          <w:cs/>
        </w:rPr>
        <w:t>แล้ว  อาจให้นักเรียนลองทบทวนความเชื่อที่เคยได้ยินได้ฟังจากประสบการณ์ของตนเองเท่าที่จำได้  เขียนอธิบายลงในสมุดและร่วมกันแลกเปลี่ยนในห้อง  เพื่อให้เกิดการเชื่อมโยงความรู้จากตำนานอันเป็นสิ่งไกลตัว  มาสู่ความเชื่อที่เกิดขึ้นจริงในครอบครัวของตนเอง  นักเรียนบางคนอาจมีเรื่องราวความเชื่อแปลกๆ มาเล่าสู่เพื่อนฟัง  จะช่วยทำให้บรรยากาศในห้องเต็มไปด้วยความรู้จากประสบการณ์ที่หลั่งไหลออกมาจากตัวผู้เรียนเพื่อถ่ายทอดให้เพื่อนฟัง  เป็นบรรยากาศแห่งการแลกเปลี่ยนเรียนรู้และการเป็นเจ้าของชั้นเรียนของตัวผู้เรียนเองมากยิ่งขึ้น</w:t>
      </w:r>
      <w:r>
        <w:rPr>
          <w:noProof/>
        </w:rPr>
        <w:pict>
          <v:shape id="_x0000_s1031" type="#_x0000_t75" alt="rainbow.jpg" style="position:absolute;left:0;text-align:left;margin-left:-7.2pt;margin-top:-102.8pt;width:534.25pt;height:336.7pt;z-index:-251657216;visibility:visible;mso-position-horizontal-relative:text;mso-position-vertical-relative:text">
            <v:imagedata r:id="rId7" o:title="" gain="72818f" blacklevel="6554f"/>
          </v:shape>
        </w:pict>
      </w:r>
    </w:p>
    <w:sectPr w:rsidR="00A80168" w:rsidRPr="00BE5F15" w:rsidSect="009C7EE3">
      <w:pgSz w:w="11906" w:h="16838"/>
      <w:pgMar w:top="851" w:right="1134" w:bottom="426" w:left="1134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1F4"/>
    <w:rsid w:val="00005DC1"/>
    <w:rsid w:val="000300D6"/>
    <w:rsid w:val="000543AD"/>
    <w:rsid w:val="000C430A"/>
    <w:rsid w:val="0011369C"/>
    <w:rsid w:val="00191B79"/>
    <w:rsid w:val="002A06CF"/>
    <w:rsid w:val="002E68A0"/>
    <w:rsid w:val="002F22EE"/>
    <w:rsid w:val="003446F1"/>
    <w:rsid w:val="003753AD"/>
    <w:rsid w:val="003A3F6A"/>
    <w:rsid w:val="00430311"/>
    <w:rsid w:val="00452E07"/>
    <w:rsid w:val="0045555F"/>
    <w:rsid w:val="00627D8B"/>
    <w:rsid w:val="006B1F32"/>
    <w:rsid w:val="007640C0"/>
    <w:rsid w:val="00816C37"/>
    <w:rsid w:val="0087314C"/>
    <w:rsid w:val="008A42E1"/>
    <w:rsid w:val="008B0285"/>
    <w:rsid w:val="008B5CDB"/>
    <w:rsid w:val="008D4957"/>
    <w:rsid w:val="009A13BF"/>
    <w:rsid w:val="009A2FF6"/>
    <w:rsid w:val="009C4E4B"/>
    <w:rsid w:val="009C7EE3"/>
    <w:rsid w:val="00A43561"/>
    <w:rsid w:val="00A4535A"/>
    <w:rsid w:val="00A474BC"/>
    <w:rsid w:val="00A80168"/>
    <w:rsid w:val="00A91990"/>
    <w:rsid w:val="00AE36AA"/>
    <w:rsid w:val="00B16CF6"/>
    <w:rsid w:val="00B62D7D"/>
    <w:rsid w:val="00BB64EC"/>
    <w:rsid w:val="00BE5F15"/>
    <w:rsid w:val="00C541F4"/>
    <w:rsid w:val="00D5798D"/>
    <w:rsid w:val="00DA5623"/>
    <w:rsid w:val="00E51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AD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8A0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1049</Words>
  <Characters>5981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7 V.3</dc:creator>
  <cp:keywords/>
  <dc:description/>
  <cp:lastModifiedBy>user</cp:lastModifiedBy>
  <cp:revision>9</cp:revision>
  <dcterms:created xsi:type="dcterms:W3CDTF">2013-10-08T04:19:00Z</dcterms:created>
  <dcterms:modified xsi:type="dcterms:W3CDTF">2013-10-08T06:10:00Z</dcterms:modified>
</cp:coreProperties>
</file>