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CB" w:rsidRDefault="004046CB" w:rsidP="008B06E0">
      <w:pPr>
        <w:spacing w:after="0" w:line="240" w:lineRule="auto"/>
        <w:jc w:val="center"/>
        <w:rPr>
          <w:b/>
          <w:bCs/>
          <w:i/>
          <w:iCs/>
          <w:color w:val="000000"/>
          <w:sz w:val="48"/>
          <w:szCs w:val="48"/>
        </w:rPr>
      </w:pPr>
      <w:r w:rsidRPr="00C2442E">
        <w:rPr>
          <w:b/>
          <w:bCs/>
          <w:i/>
          <w:iCs/>
          <w:color w:val="000000"/>
          <w:sz w:val="48"/>
          <w:szCs w:val="48"/>
          <w:cs/>
        </w:rPr>
        <w:t>รักษาของ(ใช้) รักษาสุขภาพง่ายๆ ด้วยตนเอง</w:t>
      </w:r>
    </w:p>
    <w:p w:rsidR="004046CB" w:rsidRPr="008B06E0" w:rsidRDefault="004046CB" w:rsidP="008B06E0">
      <w:pPr>
        <w:spacing w:after="0" w:line="240" w:lineRule="auto"/>
        <w:jc w:val="center"/>
        <w:rPr>
          <w:b/>
          <w:bCs/>
          <w:color w:val="000000"/>
          <w:sz w:val="16"/>
          <w:szCs w:val="16"/>
          <w:cs/>
        </w:rPr>
      </w:pP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b/>
          <w:bCs/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>การเป็นลูกเสือต้องมีระเบียบวินัย รวมทั้งควรสร้างอนามัยที่ดีเพื่อตนเอง และเพื่อส่วนรวมอยู่เสมอ</w:t>
      </w:r>
      <w:r w:rsidRPr="008B06E0">
        <w:rPr>
          <w:b/>
          <w:bCs/>
          <w:color w:val="000000"/>
          <w:sz w:val="40"/>
          <w:szCs w:val="40"/>
          <w:cs/>
        </w:rPr>
        <w:t xml:space="preserve"> 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6" type="#_x0000_t75" alt="Description: Description: ผลการค้นหารูปภาพสำหรับ รูปไว้ทุกข์" style="position:absolute;left:0;text-align:left;margin-left:24pt;margin-top:27.85pt;width:388.5pt;height:450pt;z-index:-251658752;visibility:visible">
            <v:imagedata r:id="rId4" o:title="" gain="19661f" blacklevel="22938f" grayscale="t"/>
          </v:shape>
        </w:pict>
      </w:r>
      <w:r w:rsidRPr="008B06E0">
        <w:rPr>
          <w:color w:val="000000"/>
          <w:sz w:val="40"/>
          <w:szCs w:val="40"/>
          <w:cs/>
        </w:rPr>
        <w:t xml:space="preserve">ทุกๆ วันจันทร์ที่นักเรียนช่วงชั้นที่ ๑ ต้องแต่งชุดลูกเสือสำรอง จะพบปัญหาการแต่งชุดลูกเสือสำรองไม่เรียบร้อย มักลืมหมวก วอกเกิ้ล ผ้าผูกคอ หรือลืมกระทั่งแต่งชุดลูกเสือสำรองมาโรงเรียน ทางคุณครูจึงได้หาวิธีแก้ปัญหา โดยหลังเลิกแถวตอนเช้าวันจันทร์ ให้คนที่แต่งชุดลูกเสือสำรองไม่ครบถ้วน เรียบร้อย แยกมาลงชื่อที่ครูเนียน ทางครูจะมอบหมายงานให้ไปบำเพ็ญประโยชน์ตามสถานที่ต่างๆ เช่น จัดรองเท้าหน้าและหลังห้องเรียน จัดหนังสือ กวาดพื้นใต้โถง ช่วยแม่บ้านยกของ ฯลฯ ในช่วงแรกๆ มีนักเรียนลืมของเป็นจำนวนมาก ในสัปดาห์ถัดมานักเรียนที่ลืมของก็จะเป็นคนใหม่ๆ มีคนเดิมในสัปดาห์ที่ผ่านมาไม่มากนัก ทำให้ในช่วงหลังๆ จำนวนคนที่ลืมก็ลดลงจาก ๔๐ กว่าคน เหลือประมาณ ๑๗ - ๒๐ คน 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ถึงแม้จะยังมีนักเรียนที่ลืมของอยู่อีกจำนวนหนึ่ง แต่อย่างน้อยทุกคนก็มีความตระหนักในเรื่องนี้มากขึ้นกว่าปีก่อนๆ สังเกตจากมีอุปกรณ์ลูกเสือที่ถูกทิ้งไว้น้อยลง ผู้ปกครองบางส่วนมาเล่าให้ฟังว่าลูกของตนเองมีความรอบคอบ มีความรับผิดชอบในการเตรียมอุปกรณ์ชุดลูกเสือมากขึ้น  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ด้านสุขอนามัยของนักเรียนก็เป็นสิ่งสำคัญเช่นกัน สิ่งที่ครูตระหนักถึง คือ ความสะอาดของเท้านักเรียน เนื่องจากนักเรียนที่ไปวิ่งเล่นในสนามเวลาพักกลางวันจะมีเท้าที่เลอะเทอะ เมื่อได้ยินเสียงกลองตี พี่ๆ ชั้น ๒ และ ๓ ก็วิ่งกรูกันขึ้นบันได ส่วนน้องชั้น ๑ ก็วิ่งไปเข้าแถวหน้าห้องทันที </w:t>
      </w:r>
      <w:r w:rsidRPr="008B06E0">
        <w:rPr>
          <w:b/>
          <w:bCs/>
          <w:color w:val="000000"/>
          <w:sz w:val="40"/>
          <w:szCs w:val="40"/>
          <w:cs/>
        </w:rPr>
        <w:t>มีนักเรียนไม่กี่คนที่วิ่งไปล้างเท้า ล้างมือ...</w:t>
      </w:r>
      <w:r w:rsidRPr="008B06E0">
        <w:rPr>
          <w:color w:val="000000"/>
          <w:sz w:val="40"/>
          <w:szCs w:val="40"/>
          <w:cs/>
        </w:rPr>
        <w:t xml:space="preserve"> 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เมื่อประมาณกลางภาคเรียน หลังตีกลองเข้าเรียนภาคบ่าย ครูเนียนจึงได้ลองไปยืนบริเวณชานพักระหว่างบันไดขึ้นชั้น ๑ และ ๒ เพื่อคอยตรวจเท้าเด็กๆ ขณะขึ้นบันได วันแรกผ่านไปมีเด็กๆ วิ่งหนีขึ้นไปชั้นบนหลายคน 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วันถัดมาครูเนียนจึงได้เปลี่ยนตำแหน่งยืนรอเด็กๆ มายืนบริเวณทางขึ้นบันไดที่โถงชั้น ๑ แทน และเพื่อความปลอดภัยของเด็กๆ ระหว่างขึ้นบันไดด้วย 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>
        <w:rPr>
          <w:noProof/>
        </w:rPr>
        <w:pict>
          <v:shape id="Picture 4" o:spid="_x0000_s1027" type="#_x0000_t75" alt="Description: Description: ผลการค้นหารูปภาพสำหรับ รูปไว้ทุกข์" style="position:absolute;left:0;text-align:left;margin-left:38.25pt;margin-top:54.9pt;width:388.5pt;height:450pt;z-index:-251659776;visibility:visible">
            <v:imagedata r:id="rId4" o:title="" gain="19661f" blacklevel="22938f" grayscale="t"/>
          </v:shape>
        </w:pict>
      </w:r>
      <w:r w:rsidRPr="008B06E0">
        <w:rPr>
          <w:color w:val="000000"/>
          <w:sz w:val="40"/>
          <w:szCs w:val="40"/>
          <w:cs/>
        </w:rPr>
        <w:t>เมื่อกลองตีปุ๊บ เด็กๆ ก็วิ่งมาเตรียมขึ้นชั้นบน แต่ทุกคนก็ต้องชะงักเหมือนเมื่อวันวานอีกครั้ง...ครูเนียนยืนรอตรวจเท้าอยู่ เด็กๆ ต่างชุลมุนมุงให้ครูเนียนตรวจเท้าของตนเอง หากใครไม่ล้างเท้า ก็ต้องกลับไปล้าง ส่วนใครที่ล้างเท้าไม่สะอาด ก็ต้องกลับไปล้างใหม่ บางคนต่อว่าครูเนียนว่าล้างแล้วนะ ทำไมครูไม่ให้ขึ้น เมื่อครูชี้จุดที่สกปรกให้ดู ก็ยอมกลับไปล้างใหม่ วันหลังเด็กชายคนนั้นก็ล้างสะอาดตั้งแต่ครั้งแรกที่ให้ตรวจ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ครูเนียนทำเช่นนี้ติดต่อกันทุกๆ วัน เด็กๆ เริ่มเรียนรู้เรื่องการให้ครูตรวจเท้า เด็กหลายคนไม่ต้องให้เตือน จะไปล้างเท้าจนสะอาดก่อนขึ้นบันได  น้องๆ ชั้น ๑ ที่ยืนเข้าแถวอยู่หน้าห้องเมื่อเห็นครูเนียนตรวจเท้าพี่ๆ ก็เริ่มไปล้างเท้า และเดินมาให้ครูเนียนตรวจด้วย 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พอผ่านไปหลายสัปดาห์ </w:t>
      </w:r>
      <w:r w:rsidRPr="008B06E0">
        <w:rPr>
          <w:b/>
          <w:bCs/>
          <w:i/>
          <w:iCs/>
          <w:color w:val="000000"/>
          <w:sz w:val="40"/>
          <w:szCs w:val="40"/>
          <w:cs/>
        </w:rPr>
        <w:t>ครูเนียนได้หายไป ๑ วัน</w:t>
      </w:r>
      <w:r w:rsidRPr="008B06E0">
        <w:rPr>
          <w:color w:val="000000"/>
          <w:sz w:val="40"/>
          <w:szCs w:val="40"/>
          <w:cs/>
        </w:rPr>
        <w:t xml:space="preserve"> ไม่ไปยืนรอเด็กๆ เหมือนเช่นเคย พอเที่ยงวันรุ่งขึ้น มีเด็กหญิงคนหนึ่งมาถามครูเนียน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</w:p>
    <w:p w:rsidR="004046CB" w:rsidRPr="008B06E0" w:rsidRDefault="004046CB" w:rsidP="008B06E0">
      <w:pPr>
        <w:spacing w:after="0" w:line="240" w:lineRule="auto"/>
        <w:ind w:left="720"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เด็กหญิงคนหนึ่ง </w:t>
      </w:r>
      <w:r w:rsidRPr="008B06E0">
        <w:rPr>
          <w:color w:val="000000"/>
          <w:sz w:val="40"/>
          <w:szCs w:val="40"/>
        </w:rPr>
        <w:t xml:space="preserve">: </w:t>
      </w:r>
      <w:r w:rsidRPr="008B06E0">
        <w:rPr>
          <w:color w:val="000000"/>
          <w:sz w:val="40"/>
          <w:szCs w:val="40"/>
          <w:cs/>
        </w:rPr>
        <w:t>เมื่อวานครูเนียนไปไหนคะ</w:t>
      </w:r>
    </w:p>
    <w:p w:rsidR="004046CB" w:rsidRPr="008B06E0" w:rsidRDefault="004046CB" w:rsidP="008B06E0">
      <w:pPr>
        <w:spacing w:after="0" w:line="240" w:lineRule="auto"/>
        <w:ind w:left="720"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ครูเนียน             </w:t>
      </w:r>
      <w:r w:rsidRPr="008B06E0">
        <w:rPr>
          <w:color w:val="000000"/>
          <w:sz w:val="40"/>
          <w:szCs w:val="40"/>
        </w:rPr>
        <w:t>:</w:t>
      </w:r>
      <w:r w:rsidRPr="008B06E0">
        <w:rPr>
          <w:color w:val="000000"/>
          <w:sz w:val="40"/>
          <w:szCs w:val="40"/>
          <w:cs/>
        </w:rPr>
        <w:t xml:space="preserve"> ครูติดธุระจ้า แล้วหนูล้างเท้าไหมคะ</w:t>
      </w:r>
    </w:p>
    <w:p w:rsidR="004046CB" w:rsidRPr="008B06E0" w:rsidRDefault="004046CB" w:rsidP="008B06E0">
      <w:pPr>
        <w:spacing w:after="0" w:line="240" w:lineRule="auto"/>
        <w:ind w:left="720"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เด็กหญิงคนหนึ่ง </w:t>
      </w:r>
      <w:r w:rsidRPr="008B06E0">
        <w:rPr>
          <w:color w:val="000000"/>
          <w:sz w:val="40"/>
          <w:szCs w:val="40"/>
        </w:rPr>
        <w:t>:</w:t>
      </w:r>
      <w:r w:rsidRPr="008B06E0">
        <w:rPr>
          <w:color w:val="000000"/>
          <w:sz w:val="40"/>
          <w:szCs w:val="40"/>
          <w:cs/>
        </w:rPr>
        <w:t xml:space="preserve"> ครูเนียนไม่มาหนูก็ล้างเท้านะคะ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>แล้วก็มีเสียงเด็กๆ อีกหลายคนพูดแทรกเข้ามาบอกครูว่า ผม(หนู)ก็ล้างนะครับ(นะคะ)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  <w:cs/>
        </w:rPr>
      </w:pPr>
      <w:r>
        <w:rPr>
          <w:noProof/>
        </w:rPr>
        <w:pict>
          <v:shape id="Picture 3" o:spid="_x0000_s1028" type="#_x0000_t75" alt="Description: Description: https://scontent.fbkk6-2.fna.fbcdn.net/v/t1.0-9/14708248_1242019129154178_8955585416513516377_n.jpg?oh=e59395e5784f9fe4a11697da90c4bd05&amp;oe=5894C41A" style="position:absolute;left:0;text-align:left;margin-left:377.9pt;margin-top:91.45pt;width:115.15pt;height:122.95pt;z-index:-251657728;visibility:visible">
            <v:imagedata r:id="rId5" o:title=""/>
          </v:shape>
        </w:pict>
      </w:r>
      <w:r w:rsidRPr="008B06E0">
        <w:rPr>
          <w:color w:val="000000"/>
          <w:sz w:val="40"/>
          <w:szCs w:val="40"/>
          <w:cs/>
        </w:rPr>
        <w:t>ผ่านมาสองภาคเรียน นักเรียนส่วนใหญ่เริ่มปฏิบัติได้เอง ขึ้นห้องเรียนเร็วขึ้น เท้านักเรียน และห้องเรียนสะอาดขึ้น</w:t>
      </w:r>
      <w:r w:rsidRPr="008B06E0">
        <w:rPr>
          <w:color w:val="000000"/>
          <w:sz w:val="40"/>
          <w:szCs w:val="40"/>
        </w:rPr>
        <w:t xml:space="preserve"> </w:t>
      </w:r>
      <w:r w:rsidRPr="008B06E0">
        <w:rPr>
          <w:color w:val="000000"/>
          <w:sz w:val="40"/>
          <w:szCs w:val="40"/>
          <w:cs/>
        </w:rPr>
        <w:t>แม้บางส่วนจะมีสวมถุงเท้าลงไปย่ำดินอยู่บ้าง แต่พอครูเตือนให้สวมรองเท้า หรือไม่ก็ถอดถุงเท้าก่อน แล้วค่อยมาล้างเท้าก่อนขึ้นห้องเรียน  เด็กๆ ส่วนใหญ่ก็เริ่มจะเข้าใจเหตุผลของคุณครูที่มาคอยเตือนอยู่เสมอ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สิ่งที่อยากจะทำต่อ คือ ฝึกพฤติกรรมเช่นนี้กับเด็กๆ </w:t>
      </w:r>
    </w:p>
    <w:p w:rsidR="004046CB" w:rsidRPr="008B06E0" w:rsidRDefault="004046CB" w:rsidP="008B06E0">
      <w:pPr>
        <w:spacing w:after="0" w:line="240" w:lineRule="auto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>ในช่วงตีกลองเช้า(ช่วงกลับเข้าไปอ่านหนังสือที่ห้อง)</w:t>
      </w:r>
    </w:p>
    <w:p w:rsidR="004046CB" w:rsidRPr="008B06E0" w:rsidRDefault="004046CB" w:rsidP="008B06E0">
      <w:pPr>
        <w:spacing w:after="0" w:line="240" w:lineRule="auto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 xml:space="preserve"> เพื่อปลูกฝังนิสัยการรักษาความสะอาดของตนเอง และ</w:t>
      </w:r>
    </w:p>
    <w:p w:rsidR="004046CB" w:rsidRPr="008B06E0" w:rsidRDefault="004046CB" w:rsidP="008B06E0">
      <w:pPr>
        <w:spacing w:after="0" w:line="240" w:lineRule="auto"/>
        <w:jc w:val="thaiDistribute"/>
        <w:rPr>
          <w:color w:val="000000"/>
          <w:sz w:val="40"/>
          <w:szCs w:val="40"/>
        </w:rPr>
      </w:pPr>
      <w:r w:rsidRPr="008B06E0">
        <w:rPr>
          <w:color w:val="000000"/>
          <w:sz w:val="40"/>
          <w:szCs w:val="40"/>
          <w:cs/>
        </w:rPr>
        <w:t>เพื่อสุขอนามัยที่ดีในห้องเรียนของทุกคน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36"/>
          <w:szCs w:val="36"/>
          <w:cs/>
        </w:rPr>
      </w:pPr>
      <w:r w:rsidRPr="008B06E0">
        <w:rPr>
          <w:color w:val="000000"/>
          <w:sz w:val="40"/>
          <w:szCs w:val="40"/>
          <w:cs/>
        </w:rPr>
        <w:t xml:space="preserve">                                              </w:t>
      </w:r>
      <w:r>
        <w:rPr>
          <w:color w:val="000000"/>
          <w:sz w:val="36"/>
          <w:szCs w:val="36"/>
          <w:cs/>
        </w:rPr>
        <w:tab/>
      </w:r>
      <w:r>
        <w:rPr>
          <w:color w:val="000000"/>
          <w:sz w:val="36"/>
          <w:szCs w:val="36"/>
          <w:cs/>
        </w:rPr>
        <w:tab/>
      </w:r>
      <w:r>
        <w:rPr>
          <w:color w:val="000000"/>
          <w:sz w:val="36"/>
          <w:szCs w:val="36"/>
          <w:cs/>
        </w:rPr>
        <w:tab/>
      </w:r>
      <w:r w:rsidRPr="008B06E0">
        <w:rPr>
          <w:color w:val="000000"/>
          <w:sz w:val="36"/>
          <w:szCs w:val="36"/>
          <w:cs/>
        </w:rPr>
        <w:t>ครูสุนันท์ฐิณัฐ พจนพิมล</w:t>
      </w:r>
      <w:r w:rsidRPr="008B06E0">
        <w:rPr>
          <w:color w:val="000000"/>
          <w:sz w:val="36"/>
          <w:szCs w:val="36"/>
        </w:rPr>
        <w:t xml:space="preserve"> </w:t>
      </w:r>
      <w:r w:rsidRPr="008B06E0">
        <w:rPr>
          <w:color w:val="000000"/>
          <w:sz w:val="36"/>
          <w:szCs w:val="36"/>
          <w:cs/>
        </w:rPr>
        <w:t>(ครูเนียน)</w:t>
      </w:r>
    </w:p>
    <w:p w:rsidR="004046CB" w:rsidRPr="008B06E0" w:rsidRDefault="004046CB" w:rsidP="008B06E0">
      <w:pPr>
        <w:spacing w:after="0" w:line="240" w:lineRule="auto"/>
        <w:ind w:firstLine="720"/>
        <w:jc w:val="thaiDistribute"/>
        <w:rPr>
          <w:color w:val="000000"/>
          <w:sz w:val="36"/>
          <w:szCs w:val="36"/>
        </w:rPr>
      </w:pPr>
      <w:r w:rsidRPr="008B06E0">
        <w:rPr>
          <w:color w:val="000000"/>
          <w:sz w:val="36"/>
          <w:szCs w:val="36"/>
          <w:cs/>
        </w:rPr>
        <w:t xml:space="preserve">                                                  </w:t>
      </w:r>
      <w:r>
        <w:rPr>
          <w:color w:val="000000"/>
          <w:sz w:val="36"/>
          <w:szCs w:val="36"/>
          <w:cs/>
        </w:rPr>
        <w:tab/>
      </w:r>
      <w:r>
        <w:rPr>
          <w:color w:val="000000"/>
          <w:sz w:val="36"/>
          <w:szCs w:val="36"/>
          <w:cs/>
        </w:rPr>
        <w:tab/>
      </w:r>
      <w:r>
        <w:rPr>
          <w:color w:val="000000"/>
          <w:sz w:val="36"/>
          <w:szCs w:val="36"/>
          <w:cs/>
        </w:rPr>
        <w:tab/>
        <w:t xml:space="preserve">      </w:t>
      </w:r>
      <w:r w:rsidRPr="008B06E0">
        <w:rPr>
          <w:color w:val="000000"/>
          <w:sz w:val="36"/>
          <w:szCs w:val="36"/>
          <w:cs/>
        </w:rPr>
        <w:t>ครูกิจกรรมพิเศษช่วงชั้นที่ ๑</w:t>
      </w:r>
    </w:p>
    <w:sectPr w:rsidR="004046CB" w:rsidRPr="008B06E0" w:rsidSect="00052346">
      <w:pgSz w:w="11906" w:h="16838"/>
      <w:pgMar w:top="993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B62"/>
    <w:rsid w:val="00052346"/>
    <w:rsid w:val="004046CB"/>
    <w:rsid w:val="00503CA1"/>
    <w:rsid w:val="00607B62"/>
    <w:rsid w:val="008B06E0"/>
    <w:rsid w:val="00C2442E"/>
    <w:rsid w:val="00D5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62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504</Words>
  <Characters>2878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2016-10-18T04:27:00Z</dcterms:created>
  <dcterms:modified xsi:type="dcterms:W3CDTF">2016-10-18T08:05:00Z</dcterms:modified>
</cp:coreProperties>
</file>