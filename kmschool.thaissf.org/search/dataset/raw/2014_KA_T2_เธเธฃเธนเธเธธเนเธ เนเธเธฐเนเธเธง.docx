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0D" w:rsidRPr="002B7D61" w:rsidRDefault="0070450D" w:rsidP="00081DD4">
      <w:pPr>
        <w:ind w:firstLine="720"/>
        <w:jc w:val="center"/>
        <w:rPr>
          <w:rFonts w:ascii="Cordia New" w:hAnsi="Cordia New"/>
          <w:b/>
          <w:bCs/>
          <w:sz w:val="32"/>
          <w:szCs w:val="32"/>
          <w:cs/>
        </w:rPr>
      </w:pPr>
      <w:r w:rsidRPr="002B7D61">
        <w:rPr>
          <w:rFonts w:ascii="Cordia New" w:hAnsi="Cordia New"/>
          <w:b/>
          <w:bCs/>
          <w:sz w:val="32"/>
          <w:szCs w:val="32"/>
          <w:cs/>
        </w:rPr>
        <w:t>หนูว่ามันยากเกินไป........</w:t>
      </w:r>
    </w:p>
    <w:p w:rsidR="0070450D" w:rsidRPr="002B7D61" w:rsidRDefault="0070450D" w:rsidP="00D30CF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รื่องที่จะบอกเล่าต่อไปนี้เป็นเรื่องราวที่เพิ่งเกิดขึ้นเมื่อไม่กี่อาทิตย์ก่อนปิดภาคเรียนวิริยะ  ครูนุ่นเองก็ยังไม่แน่ใจว่าสิ่งที่ตนเองเห็นนั้นจะเป็นอย่างที่คิดหรือไม่ แต่เรื่องราวนี้เป็นเรื่องที่น่าสนใจและน่าคิดต่ออย่างยิ่ง   </w:t>
      </w:r>
    </w:p>
    <w:p w:rsidR="0070450D" w:rsidRPr="002B7D61" w:rsidRDefault="0070450D" w:rsidP="0038324B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เรื่องมีอยู่ว่า ....... บ่ายวันหนึ่งหลังจากสัปดาห์ภาคสนามในห้องเรียน ๒/๓  นักเรียนทุกคนกำลังเรียนกำลังเขียนประมวลความรู้ลงในสมุดภาคสนาม โดยมีครูต้อง (ครูวิชามานุษกับโลก) ทำหน้าที่เป็นผู้อำนวยความสะดวกนำพานักเรียนสรุปการเรียนรู้ บรรยากาศการทำงานของเด็กๆเต็มไปด้วยความสนุกสนานในการแลกเปลี่ยนเรียนรู้ ทุกคนอยากพูดอยากตอบ ทุกคนอยากนำเสนอความคิดเห็นของตนเอง ทุกคนขะมักเขม้นในการเขียนสิ่งที่อยู่บนกระดานลงในสมุด  ครูนุ่นแอบดีใจว่า </w:t>
      </w:r>
      <w:r w:rsidRPr="002B7D61">
        <w:rPr>
          <w:rFonts w:ascii="Cordia New" w:hAnsi="Cordia New"/>
          <w:i/>
          <w:iCs/>
          <w:sz w:val="32"/>
          <w:szCs w:val="32"/>
          <w:cs/>
        </w:rPr>
        <w:t xml:space="preserve">วันนี้เด็กๆ ๒/๓ ตั้งใจเรียนมากๆ </w:t>
      </w:r>
      <w:r w:rsidRPr="002B7D61">
        <w:rPr>
          <w:rFonts w:ascii="Cordia New" w:hAnsi="Cordia New"/>
          <w:i/>
          <w:iCs/>
          <w:sz w:val="32"/>
          <w:szCs w:val="32"/>
        </w:rPr>
        <w:t>^^</w:t>
      </w:r>
    </w:p>
    <w:p w:rsidR="0070450D" w:rsidRPr="002B7D61" w:rsidRDefault="0070450D" w:rsidP="0038324B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เวลาผ่านไปประมาณ ๑๐ นาที ครูนุ่นสังเกตเห็นเด็กผู้ชายคนหนึ่ง นอนฟุบหน้าด้านขวาแนบไปกับโต๊ะ มองออกนอกหน้าต่างและไม่เขียนอะไรเลย ครูนุ่นแอบคิดในใจอีกว่า </w:t>
      </w:r>
      <w:r w:rsidRPr="002B7D61">
        <w:rPr>
          <w:rFonts w:ascii="Cordia New" w:hAnsi="Cordia New"/>
          <w:i/>
          <w:iCs/>
          <w:sz w:val="32"/>
          <w:szCs w:val="32"/>
          <w:cs/>
        </w:rPr>
        <w:t xml:space="preserve">นั่นไง...ว่าแล้ว..... </w:t>
      </w:r>
      <w:r w:rsidRPr="002B7D61">
        <w:rPr>
          <w:rFonts w:ascii="Cordia New" w:hAnsi="Cordia New"/>
          <w:sz w:val="32"/>
          <w:szCs w:val="32"/>
          <w:cs/>
        </w:rPr>
        <w:t xml:space="preserve"> เพราะพฤติกรรม เช่นนี้ไม่ได้เพิ่งเกิดขึ้น นักเรียนคนนี้มีพฤติกรรมไม่เขียนงาน ทำงานช้า ไม่เริ่มงาน และทำงานไม่สำเร็จตามกำหนด ทั้งๆที่ในช่วงของการแลกเปลี่ยนเรียนรู้  เขาสามารถแลกเปลี่ยนร่วมกับเพื่อนในห้องเรียนได้เป็นอย่างดี มีความสามารถในการคิดวิเคราะห์ การแก้ปัญหาทั้งแบบมีโจทย์และแบบเฉพาะหน้าได้ดีมาก แต่พอถึงเวลาที่ต้องทำงานเขามักจะยากลำบากมากๆ ในทุกวิชา ไม่ว่างานง่าย งานยาก งานเขียน งานวาด งานกลุ่ม งานเดี่ยว ทั้งๆที่ความสามารถในการเรียนรู้และการอ่านเขียนอยู่ในขั้นดีมาก</w:t>
      </w:r>
    </w:p>
    <w:p w:rsidR="0070450D" w:rsidRPr="002B7D61" w:rsidRDefault="0070450D" w:rsidP="00CD31B6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เมื่อเห็นพฤติกรรมเขาในช่วงแรกๆ ประมาณช่วงต้นภาคเรียนวิริยะ ครูนุ่นก็ตั้งใจว่า </w:t>
      </w:r>
      <w:r w:rsidRPr="002B7D61">
        <w:rPr>
          <w:rFonts w:ascii="Cordia New" w:hAnsi="Cordia New"/>
          <w:i/>
          <w:iCs/>
          <w:sz w:val="32"/>
          <w:szCs w:val="32"/>
          <w:cs/>
        </w:rPr>
        <w:t>จะต้องช่วยเด็กตนนี้ให้หลุดพ้นให้ได้</w:t>
      </w:r>
      <w:r w:rsidRPr="002B7D61">
        <w:rPr>
          <w:rFonts w:ascii="Cordia New" w:hAnsi="Cordia New"/>
          <w:i/>
          <w:iCs/>
          <w:sz w:val="32"/>
          <w:szCs w:val="32"/>
        </w:rPr>
        <w:t>!!!</w:t>
      </w:r>
      <w:r w:rsidRPr="002B7D61">
        <w:rPr>
          <w:rFonts w:ascii="Cordia New" w:hAnsi="Cordia New"/>
          <w:sz w:val="32"/>
          <w:szCs w:val="32"/>
          <w:cs/>
        </w:rPr>
        <w:t>ครูนุ่นก็เริ่มทำอย่างที่ถนัดคือ หาข้อมูลของเด็กคนนี้หลายๆด้าน ทั้งจากครูประจำชั้น จากครูประจำวิชา  จากการสังเกตด้วยตนเอง จากงานของเขา  จากข้อมูลของผู้ปกครอง ย้อนไปถึงครูที่เคยสอนตอน ป. ๑ ขอความเห็นจากครูที่สอนเขาในปัจจุบันว่าเห็นอย่างที่ครูนุ่นเห็นหรือเปล่า แล้วคิดว่าเพราะอะไรจึงเป็นแบบนั้น  ครูนุ่นคิดวิเคราะห์หลายอย่างจากข้อมูลที่หามาได้  เริ่มพบเหตุปัจจัยหลักที่ทำให้เขาไม่ทำงาน คือ ๑. ต้องการให้งานออกมาดีที่สุดเสมอ   ๒. เปรียบเทียบงานของตนเองกับงานของเพื่อนเสมอ  ๓. ถ้าหากคิดว่าตนเองทำงานนั้นได้ไม่ดีเพราะไม่ถนัดก็จะท้อแท้ตั้งแต่แรกและไม่ทำ  ๔. เมื่อมีเรื่องกระทบใจก่อนหน้านั้นก็จะส่งผลต่อแรงจูงใจในการเรียนในวิชาต่อไปทันที ๕. หากมีเรื่องกังวงลหรืองานที่ยังทำไม่สำเร็จ เขาก็จะเก็บมาคิดรวมกันกับปัญหาที่กำลังแก้อยู่ในปัจจุบันไม่สามารถแยกออกจากกันได้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เมื่อพบเหตุปัจจัยเหล่านั้นแล้วครูนุ่นคิดได้ว่า </w:t>
      </w:r>
      <w:r w:rsidRPr="002B7D61">
        <w:rPr>
          <w:rFonts w:ascii="Cordia New" w:hAnsi="Cordia New"/>
          <w:i/>
          <w:iCs/>
          <w:sz w:val="32"/>
          <w:szCs w:val="32"/>
          <w:cs/>
        </w:rPr>
        <w:t xml:space="preserve">โอ้โห.. เด็กคนนี้ต้องแข็งแกร่งมากที่พยายามต่อสู้กับความรู้สึกคับข้องใจของตนเอง </w:t>
      </w:r>
      <w:r w:rsidRPr="002B7D61">
        <w:rPr>
          <w:rFonts w:ascii="Cordia New" w:hAnsi="Cordia New"/>
          <w:sz w:val="32"/>
          <w:szCs w:val="32"/>
          <w:cs/>
        </w:rPr>
        <w:t xml:space="preserve"> หลายสัปดาห์ที่ครูนุ่นพยายามสังเกตพฤติกรรมของเขา พบพัฒนาการการต่อสู้ของเขาอย่างเป็นลำดับขั้น  ครั้งแรกๆที่เจอ พบว่าเมื่อเขาไม่อยากทำงานก็จะห้องไห้อยู่กับโต๊ะเรียน  ครูช่วยปลอบใจให้ พอปลอบใจก็ยิ่งร้องมากกว่าเก่า ต่อมาเริ่มเดินหนีออกจากที่ไปหาครูประจำชั้นและชวนครูพูดคุย ครูประจำชั้นยืนยันให้กลับมานั่งทำงานต่อ เขากลับมาและชวนเพื่อนข้างๆพูดคุย  คุณครูประจำวิชาพยายามให้เขาทำงานตามเท่าที่ใจจะสู้ได้ เขาก็ทำงานออกมาต่ำกว่าศักยภาพที่มีอย่างมากมายจนน่าตกใจ   เห็นท่าไม่ค่อยดีครูนุ่นจึงตัดสินใจขอคำปรึกษาจากครูวิชา และครูประจำชั้น  และตัดสินใจให้คำแนะนำว่า ให้ปล่อยเขาไปก่อนทำตามปกติเหมือนกับเด็กคนอื่นๆ ไม่ทำให้เขารู้สึกพิเศษและต่อรองได้  ฝึกให้เขาฝืนทำในสิ่งที่คับข้องใจ  และชื่นชมเขาทุกครั้งที่เห็นการทำงานของเขาคืบหน้า ไม่ว่าจะเล็กน้อยแค่ไหนก็ชื่นชมด้วยการไปชมใกล้ๆ เพราะธรรมชาติอีกอย่างของเขาก็คือจะปฏิเสธสิ่งที่ตนเองทำว่ามันดี ดังนั้นหากชื่นชมในกลุ่มใหญ่มันจะยิ่งทำให้เขาต่อต้านมากขึ้นเพราะไม่มั่นใจว่าสิ่งที่ได้รับคำชมนั้นมันดีแล้วหรือไม่  เมื่อเรา ( ครูประจำวิชา ครูประจำชั้น และครูนุ่น ) เข้าใจตรงกันแล้ว เราได้เริ่มปฏิบัติการ </w:t>
      </w:r>
      <w:r w:rsidRPr="002B7D61">
        <w:rPr>
          <w:rFonts w:ascii="Cordia New" w:hAnsi="Cordia New"/>
          <w:i/>
          <w:iCs/>
          <w:sz w:val="32"/>
          <w:szCs w:val="32"/>
          <w:cs/>
        </w:rPr>
        <w:t>“ฝึกฝืนเพื่อให้เห็นคุณค่า”</w:t>
      </w:r>
      <w:r w:rsidRPr="002B7D61">
        <w:rPr>
          <w:rFonts w:ascii="Cordia New" w:hAnsi="Cordia New"/>
          <w:sz w:val="32"/>
          <w:szCs w:val="32"/>
          <w:cs/>
        </w:rPr>
        <w:t xml:space="preserve"> ให้แก่เด็กชายคนนั้น  เวลาผ่านไป.... เช้าวันหนึ่งประมาณสัปดาห์ที่ ๕ ในวิชาคณิตศาสตร์ เด็กผู้ชายคนนั้นร้องไห้โวยวายเสียงดังออกมาพร้อมกับพูดว่า</w:t>
      </w:r>
      <w:r w:rsidRPr="002B7D61">
        <w:rPr>
          <w:rFonts w:ascii="Cordia New" w:hAnsi="Cordia New"/>
          <w:i/>
          <w:iCs/>
          <w:sz w:val="32"/>
          <w:szCs w:val="32"/>
          <w:cs/>
        </w:rPr>
        <w:t>ไม่อยากทำงานแล้ว ทำไม่ไหวแล้ว ทำเท่าไหร่ก็ไม่เสร็จสักที แล้วยังต้องเก็บงานตอนเย็น แล้วแม่ก็ยัง..... แล้ว ..... แล้ว..... แล้วววววว</w:t>
      </w:r>
      <w:r w:rsidRPr="002B7D61">
        <w:rPr>
          <w:rFonts w:ascii="Cordia New" w:hAnsi="Cordia New"/>
          <w:sz w:val="32"/>
          <w:szCs w:val="32"/>
          <w:cs/>
        </w:rPr>
        <w:t xml:space="preserve"> (อีกมากมาย)  ต้องขอชื่นชมครูบี (ครูคณิตศาสตร์) ที่กล้าปล่อยให้เขาร้องไห้ออกมาแม้จะเสียงดัง แต่ครูก็ไม่มีท่าทีว่ารำคาญเขาเลยแล้วยังคอยอยู่ใกล้ๆเป็นเพื่อนเขาด้วย (คุณครูยอดเยี่ยมมากค่ะรับไป ๓ ดาว </w:t>
      </w:r>
      <w:r w:rsidRPr="002B7D61">
        <w:rPr>
          <w:rFonts w:ascii="Cordia New" w:hAnsi="Cordia New"/>
          <w:sz w:val="32"/>
          <w:szCs w:val="32"/>
        </w:rPr>
        <w:t>^^</w:t>
      </w:r>
      <w:r w:rsidRPr="002B7D61">
        <w:rPr>
          <w:rFonts w:ascii="Cordia New" w:hAnsi="Cordia New"/>
          <w:sz w:val="32"/>
          <w:szCs w:val="32"/>
          <w:cs/>
        </w:rPr>
        <w:t xml:space="preserve">)  หลังจากเด็กชายคนนั้นร้องไห้เรียบร้อยแล้ว ก็กลับมานั่งที่ต่อ แม้จะยังไม่ทำงานแต่เขาก็พยายามกำกับตนเองให้อยู่ในกิจกรรมการเรียนการสอนต่อไป  ถึงเวลากินของว่างเขาก็ดำเนินชีวิตตามปกติ ร่าเริง สดใส มีควาสุขกับการกินผลไม้ที่เขาชอบ วันที่เขาร้องไห้ออกมาเป็นวันที่ครูนุ่นรู้สึกมีความหวังมาก เพราะเขาเริ่มบอกความต้องการของตนเองออกมาเป็นภาษาพูด และยังกล้ายอมรับความรู้สึกพ่ายแพ้ที่เขากำลังเผชิญ นั่นเป็นสัญญาณที่ดีว่า เขาจะสามารถรับรู้ตนเอง ยอมรับตนเอง กล้าเผชิญปัญหา และศรัทธาในตนเองในทีสุด  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ครูนุ่นครับผมทำงานนี้ไม่ได้”เสียงเล็กๆของเด็กผู้ชายที่ครูนุ่นกำลังคิดถึงปลุกให้ครูนุ่นตื่นจากภวังค์คิดของตนเอง ครูนุ่นยิ้มให้เขา  เขาหน้าบึ้งเหมือนจะร้องให้ก้มหน้าลงเล็กน้อยแล้วหมุนดินสอในมือไปมา 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“ไหนมาดูซิว่าครูนุ่นจะช่วยอะไรต้นกล้าได้บ้าง” ครูนุ่นวางงานที่กำลังทำแทนครูประจำชั้นอยู่ (วันนั้นครูประจำชั้นลางาน) แล้วมองไปที่เขาแบบตรงๆแล้วบทสนทนาของเราก็เริ่มขึ้นในขณะที่เพื่อนทั้งห้องกำลังทำงาน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“ผมเขียนไม่ได้มันคิดไม่ออก”  ครูนุ่นพยักหน้าตอบรับ “แล้วยังไงต่อจ๊ะ”  ครูนุ่นถามเขา 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“มันยากเกินไป แล้วตอนเย็นผมก็ต้องไปเก็บงานอีกด้วย”  เขาตอบสีหน้าเคร่งเครียด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“อ๋อ  งานที่เขียนตามบนกระดานมันยากเกินไปสำหรับต้นกล้าหรือจ๊ะ” ครูนุ่นถามเพื่อสะท้อนความคิดเขา</w:t>
      </w:r>
    </w:p>
    <w:p w:rsidR="0070450D" w:rsidRPr="002B7D61" w:rsidRDefault="0070450D" w:rsidP="00C53C4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“มันก็ไม่ได้ยากเกินไปสำหรับผมหรอก แต่ผมต้องไปทำงานอื่นอีกตอนเย็น”  เขารีบตอบและย้ำคำเดิม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“อืม หนูกังวลเรื่องงานตอนเย็นที่ต้องทำ”  ครูนุ่นตอบเพื่อสะท้อนความคิด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“ใช่ ผมคิดว่าเดี๋ยวผมก็ทำงานนี้ไม่เสร็จแล้วผมก็จะต้องทำงานนี้เพิ่มแล้วต้องเอาเวลาตอนเย็นไปเก็บงานอีกที ผมทำไม่ได้ มันเยอะมากเลย”   ประโยคยาวขึ้นน้ำตาเริ่มจะไหลออกมา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“ดูเหมือนว่าตอนนี้มีหลายเรื่องที่หนูต้องคิด  แล้วหนูอยากให้ครูนุ่นช่วยอะไรได้บ้าง ครูนุ่นอยากช่วยให้ต้นกล้ากังวลน้อยลง”  ครูนุ่นตอบเขาไปพร้อมกับบอกความต้องการที่เราอยากจะช่วยเขาไปด้วย</w:t>
      </w:r>
    </w:p>
    <w:p w:rsidR="0070450D" w:rsidRPr="002B7D61" w:rsidRDefault="0070450D" w:rsidP="00707DD3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“เอ่อออออ ผมก็ไม่แน่ใจ   แต่ผมก็ทำงานไม่ได้สักที ไม่เคยเสร็จสักที แล้วก็ต้องเก็บงานทุกที”   เขาพูดเสียงชัดเจนขึ้น ท่าทีเหมือนจะร้องไห้ลดลง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“อืมมม แล้วต้นกล้าคิดว่าเพราะอะไรต้นกล้าถึงทำงานไม่ทัน” ครูนุ่นตัดสินใจถามเขาตรงประเด็นเพื่อให้เขาได้มองเห็นสถานการณ์มากกว่าความรู้สึก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 xml:space="preserve">เขาทำหน้าครุ่นคิดอยู่นาน จ้องมองมาที่ครูนุ่น  ครูนุ่นเงียบมองเขา ยิ้มให้และรอฟัง 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“ผมว่าเพราะผมเขียนไม่เก่ง”  น้ำเสียงของเขาสดใสขึ้น</w:t>
      </w:r>
    </w:p>
    <w:p w:rsidR="0070450D" w:rsidRPr="002B7D61" w:rsidRDefault="0070450D" w:rsidP="00A675E2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“ที่ว่าไม่เก่งนี่ เป็นยังไงนะครูนุ่นไม่ค่อยเข้าใจ”   ครูนุ่นถามเพื่อให้เขาได้ทบทวนตนเอง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“เอ่ออออออออออ ผมว่า เพราะเขียนช้าล่ะมั้ง”  เขาตอบออกมาอย่างไม่มั่นใจนัก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“อ๋อ เข้าใจแล้ว  ที่ต้นกล้าทำงานไม่ทันหลายวิชา ต้นกล้าคิดว่าเพราะหนูเขียนช้า ถูกไหมจ๊ะ”  ครูนุ่นถามเขาอีกครั้ง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“น่าจะเป็นเรื่องนี้แหละ สาเหตุอื่นคงไม่มีนะ ผมว่า”  เขาตอบด้วยหน้าตาสดใจ ครูนุ่นแอบคิดในใจ ใช้คำพูดทางการจริงๆเลยเธอ </w:t>
      </w:r>
      <w:r w:rsidRPr="002B7D61">
        <w:rPr>
          <w:rFonts w:ascii="Cordia New" w:hAnsi="Cordia New"/>
          <w:sz w:val="32"/>
          <w:szCs w:val="32"/>
        </w:rPr>
        <w:t xml:space="preserve">^^ 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“แล้วเรื่องคิดงานล่ะ เป็นยังไงบ้าง เป็นอีกสาเหตุหนึ่งหรือเปล่าจ๊ะ” ครูนุ่นถามอีกครั้งเพื่อเช็คว่าเขาน่าจะมีอุปสรรคอื่นอีกหรือไม่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“ก็นิดหน่อย ถ้าเป็นเรื่องยากมากๆ”  เขาตอบทันที “ถ้าเรื่องง่ายๆผมทำได้อยู่แล้ว” ประโยคต่อมาดังขึ้นทันที  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“งั้นต้นกล้าว่า ถ้าเราทำงานไม่เสร็จเพราะเขียนช้า จะทำยังไงให้เราเขียนไวขึ้น”  ครูนุ่นเริ่มถามตรงประเด็น เพราะใจร้อน อยากช่วย (รีบสรุปได้ตอนที่เราแน่ใจว่าเด็กต้องการให้ช่วยอะไรจริงๆเท่านั้นนะคะ)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“ผมว่าก็ต้องฝึก”  ตอบเสียงอ่อย แต่แววตามุ่งมั่น 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“งั้นครูนุ่นช่วยฝึกให้ต้นกล้าดีไหม”  ครูนุ่นถามเสนอความคิดเห็น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“แต่ผมไม่มีเวลาหรอกนะ ถ้าเป็นที่โรงเรียนผมต้องเก็บงาน แล้วก็มีเรื่องต้องทำเยอะมาก ยุ่งมากๆเลย” เขารีบตอบ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“ทำยังไงดีนะ ช่วยคิดหน่อยเร็ว” หนูนุ่นถามเขาพร้อมแสดงสีหน้าคิดหนักเพื่อแสดงให้เขาเห็นว่าเราใส่ใจในการช่วยเหลือเขา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“ผมไม่รู้..... ครูนุ่นคิดว่าไงดี” เขาตอบกลับมา ครูนุ่นคิดในใจว่า </w:t>
      </w:r>
      <w:r w:rsidRPr="002B7D61">
        <w:rPr>
          <w:rFonts w:ascii="Cordia New" w:hAnsi="Cordia New"/>
          <w:i/>
          <w:iCs/>
          <w:sz w:val="32"/>
          <w:szCs w:val="32"/>
          <w:cs/>
        </w:rPr>
        <w:t>เข้าทาง</w:t>
      </w:r>
      <w:r w:rsidRPr="002B7D61">
        <w:rPr>
          <w:rFonts w:ascii="Cordia New" w:hAnsi="Cordia New"/>
          <w:sz w:val="32"/>
          <w:szCs w:val="32"/>
          <w:cs/>
        </w:rPr>
        <w:t xml:space="preserve"> พร้อมยิ้มกริ่ม </w:t>
      </w:r>
    </w:p>
    <w:p w:rsidR="0070450D" w:rsidRPr="002B7D61" w:rsidRDefault="0070450D" w:rsidP="00A11AA7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“เอาแบบนี้ดีไหม” ครูนุ่นเริ่มเสนอความคิดเห็น เขามองจ้องตาครูนุ่น แววตามีความหวัง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“เขียนไม่เก่งก็ต้องฝึกเขียนเนอะ เดี๋ยวครูนุ่นมีสมุดบันทึกให้ต้นกล้า ๑ เล่ม เอาไว้ให้ต้นกล้าฝึกเขียนดีไหม”เขาทำหน้าหนักใจ 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ครูนุ่นรีบพูดต่อ เพราะไม่อยากให้เขากัวงมากขึ้น  “เขียนเรื่องอะไรก็ได้ที่ต้นกล้าอยากเขียนเล่าให้ครูนุ่นฟัง เช่น เรื่องเพื่อน เรื่องเรียนในห้อง เรื่องเล่น  ครูนุ่นจะอ่านแล้วก็ตรวจให้ทุกวัน ”  ครูนุ่นเริ่มถามเขา  หยุดรอให้เขาตอบ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“ก็ดีนะครับ เรื่องที่ไม่เกี่ยวกับการเรียนน่าจะเขียนง่ายหน่อย”  เขาตอบออกมาเสียงสดใสหน้าตายิ้มแย้ม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“ต้นกล้าว่าฝึกวันละกี่บรรทัดดี ถึงจะไม่เหนื่อยมากสำหรับต้นกล้า”  ครูนุ่นถามเพื่อนให้เขาประเมินตัวเอง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“อืมมมม ผมว่า ๑๐ แล้วกัน” เขารีบตอบ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>“งั้นตกลงตามนี้นะ เดี๋ยวพรุ่งนี้เช้าครูนุ่นเอาสมุดบันทึกมาให้นะ ว่าแต่เราจะเริ่มฝึกวันไหนดีนะต้นกล้าว่า” ครูนุ่นขอความคิดเห็นเพราะเรื่องสำคัญของเขาถ้าได้ตัดสินใจเองจะมีพลังใจการทำมากกว่า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“เริ่มเลยก็ได้ ผมมีสมุดบันทึกสีแดงที่เอาไว้เขียนเล่น”  เขาตอบเสียงดัง มั่นใจ 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“งั้นก็โอเค ครูนุ่นจะรออ่านนะ ถ้าต้นกล้าเจอครูนุ่นแล้วพร้อมจะให้อ่านก็เขามาให้ครูนุ่นได้เลย แต่ขออะไรอย่างหนึ่งได้หรือเปล่า”  ครูนุ่นถามเขา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“ขออะไร” เขาถามกลับ 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“ในเวลาเรียนไม่เขียนบันทึกเนอะ”  ครูนุ่นขอเขาแบบตรงไปตรงมา</w:t>
      </w:r>
    </w:p>
    <w:p w:rsidR="0070450D" w:rsidRPr="002B7D61" w:rsidRDefault="0070450D" w:rsidP="006D4B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“อันนั้นผมรู้อยู่แล้ว” เขาตอบด้วยความมั่นใจ</w:t>
      </w:r>
    </w:p>
    <w:p w:rsidR="0070450D" w:rsidRPr="002B7D61" w:rsidRDefault="0070450D" w:rsidP="009A6485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“ดีมากจ๊ะ ที่หนูเคารพกติกาของห้องเรียนเสมอ ครูนุ่นจะรออ่านบันทึกของต้นกล้านะ”  ครูนุ่นตอบและยิ้มให้เขา พร้อมกับบอกให้เขากลับไปนั่งที่ </w:t>
      </w:r>
    </w:p>
    <w:p w:rsidR="0070450D" w:rsidRPr="002B7D61" w:rsidRDefault="0070450D" w:rsidP="009A6485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เมื่อจบบทสนทนาของเราครูนุ่นเชื่อมั่นมากว่าวิธีการนี้จะช่วยให้เขาเห็นตนเองมากขึ้น และก้าวผ่านปัญหาไปได้  เมื่อถึงตอนเย็นต้นกล้าก็เดินเอาสมุดบันทึกเล่มสีแดงมาให้ครูนุ่น พร้อมกับออกตัวว่าเขียนไม่ถึงสิบบรรทัดนะครับแต่อยากให้ครูนุ่นอ่าน ครูนุ่นรับมาแล้วบอกเขาว่าไม่เป็นไร</w:t>
      </w:r>
    </w:p>
    <w:p w:rsidR="0070450D" w:rsidRPr="002B7D61" w:rsidRDefault="0070450D" w:rsidP="00F95768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 xml:space="preserve">บันทึกหน้าที่ ๑ ต้นกล้าเขียน 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>วันนี้เรียนวิชามานุษกับโลกผมทำงานไม่ทัน ผมไม่รู้ว่าทำไม แต่ผมอยากทำให้เสร็จ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  <w:t xml:space="preserve">ครูนุ่นตอบ 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>การที่หนูมีความตั้งใจว่าจะทำงานให้เสร็จเป็นข้อดีของหนูนะจ๊ะ  พยายามต่อไปนะ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หลังจากที่ครูนุ่นคืนสมุดให้เขา ครูนุ่นแอบเห็นเขารีบเปิดอ่านแล้วยิ้ม อีกสามนาทีต่อมา เขาก็เอาสมุดบันทึกมาให้ครูนุ่นอีก ครูนุ่นรับมาไม่พูดอะไร ยิ้มให้เขา แล้วเปิดอ่าน พอครูนุ่นเริ่มอ่านเขาก็เดินออกจากห้องคอมพิวเตอร์ชั้น ๒ ที่ครูนุ่นนั่งทำงานอยู่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บันทึกหน้าที่ ๒ ต้นกล้าเขียน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 xml:space="preserve">ทำไมเด็กบางคนถึงหาข้อดีของตัวเองไม่เจอ 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  <w:t>ครูนุ่นตอบ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 xml:space="preserve">“ไม่เห็นไม่ได้แปลว่าไม่มี”  ค้นหาต่อไปนะจ๊ะ จะพบว่ามีข้อดีอีกเยอะ 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เขาเอากลับไปอ่านอีก แล้วก็ยิ้ม แล้วก็เขียนมาส่งให้ครูนุ่นอีก ใน ๑ นาที ต่อมา</w:t>
      </w:r>
    </w:p>
    <w:p w:rsidR="0070450D" w:rsidRPr="002B7D61" w:rsidRDefault="0070450D" w:rsidP="00EC555C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บันทึกหน้าที่ ๓ ต้นกล้าเขียน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>ครูนุ่นคิดว่า สอบได้ ๗ จากสิบ คะแนน ผมเรียนแย่ไหม</w:t>
      </w:r>
    </w:p>
    <w:p w:rsidR="0070450D" w:rsidRPr="002B7D61" w:rsidRDefault="0070450D" w:rsidP="0001176B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  <w:t>ครูนุ่นตอบ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 xml:space="preserve">จากที่ทราบมา โรงเรียนเราเกณฑ์ผ่านอยู่ที่ ๖๐ </w:t>
      </w:r>
      <w:r w:rsidRPr="002B7D61">
        <w:rPr>
          <w:rFonts w:ascii="Cordia New" w:hAnsi="Cordia New"/>
          <w:sz w:val="32"/>
          <w:szCs w:val="32"/>
        </w:rPr>
        <w:t xml:space="preserve">% </w:t>
      </w:r>
      <w:r w:rsidRPr="002B7D61">
        <w:rPr>
          <w:rFonts w:ascii="Cordia New" w:hAnsi="Cordia New"/>
          <w:sz w:val="32"/>
          <w:szCs w:val="32"/>
          <w:cs/>
        </w:rPr>
        <w:t xml:space="preserve">หมายถึง เต็ม ๑๐ ผ่านที่ ๖ ต้นกล้าได้ ๗ แปลว่าทำได้ดีจ๊ะ และครูนุ่นว่าต้นกล้าจะทำได้ดีขึ้นอีกนะ สู้ต่อไป เป็นกำลังใจให้นะจ๊ะ </w:t>
      </w:r>
    </w:p>
    <w:p w:rsidR="0070450D" w:rsidRPr="002B7D61" w:rsidRDefault="0070450D" w:rsidP="0001176B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บันทึกหน้าที่ ๔ ต้นกล้าเขียน 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>ครูนุ่นว่าทำยังไงถึงจะไม่เครียดเสาร์อาทิตย์นี้ผมไม่อยากเครียดแล้ว</w:t>
      </w:r>
    </w:p>
    <w:p w:rsidR="0070450D" w:rsidRPr="002B7D61" w:rsidRDefault="0070450D" w:rsidP="0001176B">
      <w:pPr>
        <w:ind w:firstLine="720"/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  <w:t xml:space="preserve">ครูนุ่นตอบ </w:t>
      </w:r>
      <w:r w:rsidRPr="002B7D61">
        <w:rPr>
          <w:rFonts w:ascii="Cordia New" w:hAnsi="Cordia New"/>
          <w:sz w:val="32"/>
          <w:szCs w:val="32"/>
        </w:rPr>
        <w:t xml:space="preserve">: </w:t>
      </w:r>
      <w:r w:rsidRPr="002B7D61">
        <w:rPr>
          <w:rFonts w:ascii="Cordia New" w:hAnsi="Cordia New"/>
          <w:sz w:val="32"/>
          <w:szCs w:val="32"/>
          <w:cs/>
        </w:rPr>
        <w:t xml:space="preserve">ทำใจให้สบาย แล้วก็คิดทีละอย่างแล้วจะค่อยๆเครียดน้อยลง สู้ๆนะจ๊ะ เป็นกำลังใจให้จ๊ะ </w:t>
      </w:r>
    </w:p>
    <w:p w:rsidR="0070450D" w:rsidRPr="002B7D61" w:rsidRDefault="0070450D" w:rsidP="0001176B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 xml:space="preserve">จากบทสนทนาผ่านการพูดเป็นบทสนทนาผ่านการเขียนระหว่างครูนุ่นและต้นกล้า ในเช้าวันจันทร์ของสัปดาห์ต่อมาครูนุ่นเริ่มเห็นการเปลี่ยนแปลงของเขาในชั้นเรียนว่ามีความมั่นใจในการทำงานมากขึ้น ทำงานเสร็จทันเวลา และไม่ร้องไห้เวลาทำงานแล้ว  ครูนุ่นเฝ้าถามเขาเสมอว่าวันนี้มีบันทึกมาให้ครูนุ่นอ่านไหม  บางวันเขาก็ตอบว่าไม่ว่างเขียนบ้าง  บางวันก็ตอบว่าไม่ได้เอาสมุดมาจากบ้านบ้าง  ครั้งล่าสุดที่ครูนุ่นถามเขาเรื่องสมุดบันทึกคือก่อนวันชื่นใจ  คำตอบของเขาทำให้ครูนุ่นมีความสุขมากและเชื่อมั่นว่าเขาจะยิ่งเติบโตขึ้นอีกเพราะเขาเชื่อมั่นในความสามารถของตนเอง  </w:t>
      </w:r>
      <w:r w:rsidRPr="002B7D61">
        <w:rPr>
          <w:rFonts w:ascii="Cordia New" w:hAnsi="Cordia New"/>
          <w:i/>
          <w:iCs/>
          <w:sz w:val="32"/>
          <w:szCs w:val="32"/>
          <w:cs/>
        </w:rPr>
        <w:t>“ผมเขียนเก่งแล้วล่ะ ไม่ต้องฝึกมากแล้ว”</w:t>
      </w:r>
      <w:r w:rsidRPr="002B7D61">
        <w:rPr>
          <w:rFonts w:ascii="Cordia New" w:hAnsi="Cordia New"/>
          <w:sz w:val="32"/>
          <w:szCs w:val="32"/>
          <w:cs/>
        </w:rPr>
        <w:t xml:space="preserve">  คือประโยคที่เขาบอกครูนุ่นด้วยน้ำเสียงที่หนักแน่นมั่นคง สดใส  ครั้งสุดท้ายที่เจอกันเขาเล่าให้ครูนุ่นฟังว่า เขาเล่นเขียนตอบโต้กับเพื่อนในห้องด้วยล่ะ  เขียนได้หลายเรื่องเลยแล้วก็สนุกมากๆ ครูนุ่นยิ้มแล้วบอกเขาว่า ดีแล้วจ๊ะพยายามต่อไปนะ</w:t>
      </w:r>
    </w:p>
    <w:p w:rsidR="0070450D" w:rsidRPr="002B7D61" w:rsidRDefault="0070450D" w:rsidP="00440DA8">
      <w:pPr>
        <w:ind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สิ่งที่เกิดขึ้นกับเด็ก พฤติกรรมต่างๆของเขา สิ่งที่เขาพยายามขอความช่วยเหลืออยู่ บางครั้งอาจจะแสดงออกมาในรูปแบบที่เราคาดไม่ถึง ปัญหามากมายที่เราเห็นในชั้นเรียนก็อาจจะเกิดจากสาเหตเล็กๆที่สะสมมานาน ครูนุ่นไม่ค่อยมั่นใจเท่าไรว่าสิ่งที่เกิดขึ้นทั้งหมด วิธีการที่ครูนุ่นใช้ จะทำให้พฤกรรมที่เกิดขึ้นของต้นกล้าจะเกิดความต่อเนื่องหรือไม่ แต่ครูนุ่นเชื่อมั่นว่า อย่างน้อย “ต้นกล้า” เล็กๆของครูก็จะเติบโตพร้อมกับมีเครื่องมือที่จะดูแลใจตนเองไปด้วยได้ เรื่องราวที่เล่ามาทั้งหมดนี้ครูนุ่นไม่ทราบว่าเด็กได้เรียนรู้อะไร แต่ครูนุ่นได้เรียนรู้ว่า</w:t>
      </w:r>
      <w:r w:rsidRPr="002B7D61">
        <w:rPr>
          <w:rFonts w:ascii="Cordia New" w:hAnsi="Cordia New"/>
          <w:b/>
          <w:bCs/>
          <w:i/>
          <w:iCs/>
          <w:sz w:val="32"/>
          <w:szCs w:val="32"/>
          <w:cs/>
        </w:rPr>
        <w:t>ความศรัทธาในตนเองเป็นเรื่องสำคัญสำหรับมนุษย์ทุกคน</w:t>
      </w:r>
      <w:r w:rsidRPr="002B7D61">
        <w:rPr>
          <w:rFonts w:ascii="Cordia New" w:hAnsi="Cordia New"/>
          <w:sz w:val="32"/>
          <w:szCs w:val="32"/>
          <w:cs/>
        </w:rPr>
        <w:t xml:space="preserve"> บางครั้งถึงแม้เราจะมีความเชื่อมั่นในตนเองมากแค่ไหนเราก็ยังคงต้องการการยืนยันจากคนรอบข้างว่าเราทำได้ดีแล้ว  โดยเฉพาะเด็กเราในฐานนะครูต้องระวังอย่างมากว่าจะทำอย่างไรไม่ให้บั่นทอนความเชื่อมั่นศรัทธาในตนเองของเด็ก</w:t>
      </w:r>
    </w:p>
    <w:p w:rsidR="0070450D" w:rsidRPr="002B7D61" w:rsidRDefault="0070450D" w:rsidP="00BE40E1">
      <w:pPr>
        <w:rPr>
          <w:rFonts w:ascii="Cordia New" w:hAnsi="Cordia New"/>
          <w:sz w:val="32"/>
          <w:szCs w:val="32"/>
        </w:rPr>
      </w:pPr>
    </w:p>
    <w:p w:rsidR="0070450D" w:rsidRPr="002B7D61" w:rsidRDefault="0070450D" w:rsidP="00BE40E1">
      <w:pPr>
        <w:rPr>
          <w:rFonts w:ascii="Cordia New" w:hAnsi="Cordia New"/>
          <w:sz w:val="32"/>
          <w:szCs w:val="32"/>
        </w:rPr>
      </w:pPr>
    </w:p>
    <w:p w:rsidR="0070450D" w:rsidRPr="002B7D61" w:rsidRDefault="0070450D" w:rsidP="00BE40E1">
      <w:pPr>
        <w:ind w:left="5040"/>
        <w:rPr>
          <w:rFonts w:ascii="Cordia New" w:hAnsi="Cordia New"/>
          <w:sz w:val="32"/>
          <w:szCs w:val="32"/>
        </w:rPr>
      </w:pPr>
    </w:p>
    <w:p w:rsidR="0070450D" w:rsidRPr="002B7D61" w:rsidRDefault="0070450D" w:rsidP="00BE40E1">
      <w:pPr>
        <w:ind w:left="7200" w:firstLine="720"/>
        <w:rPr>
          <w:rFonts w:ascii="Cordia New" w:hAnsi="Cordia New"/>
          <w:sz w:val="32"/>
          <w:szCs w:val="32"/>
        </w:rPr>
      </w:pPr>
      <w:r w:rsidRPr="002B7D61">
        <w:rPr>
          <w:rFonts w:ascii="Cordia New" w:hAnsi="Cordia New"/>
          <w:sz w:val="32"/>
          <w:szCs w:val="32"/>
          <w:cs/>
        </w:rPr>
        <w:t>นางสาวพัลลภา   อาจฤทธิ์  (ครูนุ่น)  ครูแนะแนว</w:t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</w:p>
    <w:p w:rsidR="0070450D" w:rsidRPr="002B7D61" w:rsidRDefault="0070450D" w:rsidP="00BE40E1">
      <w:pPr>
        <w:rPr>
          <w:rFonts w:ascii="Cordia New" w:hAnsi="Cordia New"/>
          <w:sz w:val="32"/>
          <w:szCs w:val="32"/>
          <w:cs/>
        </w:rPr>
      </w:pP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r w:rsidRPr="002B7D61">
        <w:rPr>
          <w:rFonts w:ascii="Cordia New" w:hAnsi="Cordia New"/>
          <w:sz w:val="32"/>
          <w:szCs w:val="32"/>
          <w:cs/>
        </w:rPr>
        <w:tab/>
      </w:r>
      <w:bookmarkStart w:id="0" w:name="_GoBack"/>
      <w:bookmarkEnd w:id="0"/>
    </w:p>
    <w:sectPr w:rsidR="0070450D" w:rsidRPr="002B7D61" w:rsidSect="002B7D61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50D" w:rsidRDefault="0070450D" w:rsidP="00DD5D32">
      <w:pPr>
        <w:spacing w:after="0" w:line="240" w:lineRule="auto"/>
      </w:pPr>
      <w:r>
        <w:separator/>
      </w:r>
    </w:p>
  </w:endnote>
  <w:endnote w:type="continuationSeparator" w:id="0">
    <w:p w:rsidR="0070450D" w:rsidRDefault="0070450D" w:rsidP="00DD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0D" w:rsidRDefault="0070450D" w:rsidP="006D3C10">
    <w:pPr>
      <w:pStyle w:val="Footer"/>
      <w:tabs>
        <w:tab w:val="clear" w:pos="4513"/>
        <w:tab w:val="clear" w:pos="9026"/>
        <w:tab w:val="left" w:pos="78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50D" w:rsidRDefault="0070450D" w:rsidP="00DD5D32">
      <w:pPr>
        <w:spacing w:after="0" w:line="240" w:lineRule="auto"/>
      </w:pPr>
      <w:r>
        <w:separator/>
      </w:r>
    </w:p>
  </w:footnote>
  <w:footnote w:type="continuationSeparator" w:id="0">
    <w:p w:rsidR="0070450D" w:rsidRDefault="0070450D" w:rsidP="00DD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0D" w:rsidRPr="00DD5D32" w:rsidRDefault="0070450D" w:rsidP="005421C4">
    <w:pPr>
      <w:pStyle w:val="Header"/>
      <w:rPr>
        <w:b/>
        <w:bCs/>
        <w:noProof/>
        <w:sz w:val="28"/>
        <w:szCs w:val="3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801.65pt;margin-top:-35.4pt;width:841.65pt;height:110.4pt;z-index:251660288;visibility:visible;mso-position-horizontal:right;mso-position-horizontal-relative:page" wrapcoords="0 0 0 21424 21558 21424 21558 0 0 0">
          <v:imagedata r:id="rId1" o:title="" croptop="19935f" cropbottom="30044f" cropleft="-22f" cropright="22f"/>
          <w10:wrap type="through" anchorx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0CF2"/>
    <w:rsid w:val="0001176B"/>
    <w:rsid w:val="00062692"/>
    <w:rsid w:val="00081DD4"/>
    <w:rsid w:val="000A1AC4"/>
    <w:rsid w:val="00162FB0"/>
    <w:rsid w:val="001870C0"/>
    <w:rsid w:val="0021621F"/>
    <w:rsid w:val="00262D20"/>
    <w:rsid w:val="00264AA7"/>
    <w:rsid w:val="002912A5"/>
    <w:rsid w:val="002B4728"/>
    <w:rsid w:val="002B5884"/>
    <w:rsid w:val="002B79A0"/>
    <w:rsid w:val="002B7D61"/>
    <w:rsid w:val="003415A4"/>
    <w:rsid w:val="00355503"/>
    <w:rsid w:val="0038324B"/>
    <w:rsid w:val="003A5726"/>
    <w:rsid w:val="003B4229"/>
    <w:rsid w:val="00440DA8"/>
    <w:rsid w:val="00450E97"/>
    <w:rsid w:val="0047406F"/>
    <w:rsid w:val="004C0F6B"/>
    <w:rsid w:val="005039F6"/>
    <w:rsid w:val="005421C4"/>
    <w:rsid w:val="005521B1"/>
    <w:rsid w:val="00585865"/>
    <w:rsid w:val="00595BA3"/>
    <w:rsid w:val="00637531"/>
    <w:rsid w:val="00662365"/>
    <w:rsid w:val="00664580"/>
    <w:rsid w:val="006D3C10"/>
    <w:rsid w:val="006D4B5C"/>
    <w:rsid w:val="0070450D"/>
    <w:rsid w:val="00707DD3"/>
    <w:rsid w:val="00742B82"/>
    <w:rsid w:val="007536D5"/>
    <w:rsid w:val="00765EFB"/>
    <w:rsid w:val="0079413B"/>
    <w:rsid w:val="007F6F17"/>
    <w:rsid w:val="008769F5"/>
    <w:rsid w:val="009A6485"/>
    <w:rsid w:val="00A11AA7"/>
    <w:rsid w:val="00A675E2"/>
    <w:rsid w:val="00B75B40"/>
    <w:rsid w:val="00BE40E1"/>
    <w:rsid w:val="00BF2263"/>
    <w:rsid w:val="00C53C4C"/>
    <w:rsid w:val="00C57589"/>
    <w:rsid w:val="00CD31B6"/>
    <w:rsid w:val="00D30CF2"/>
    <w:rsid w:val="00D419ED"/>
    <w:rsid w:val="00DD5D32"/>
    <w:rsid w:val="00E55269"/>
    <w:rsid w:val="00E5607F"/>
    <w:rsid w:val="00EA1CC5"/>
    <w:rsid w:val="00EA2881"/>
    <w:rsid w:val="00EC555C"/>
    <w:rsid w:val="00F95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20"/>
    <w:pPr>
      <w:spacing w:after="160" w:line="259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D5D3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D5D3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7</Pages>
  <Words>1724</Words>
  <Characters>9828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</dc:creator>
  <cp:keywords/>
  <dc:description/>
  <cp:lastModifiedBy>user</cp:lastModifiedBy>
  <cp:revision>3</cp:revision>
  <cp:lastPrinted>2015-01-21T03:18:00Z</cp:lastPrinted>
  <dcterms:created xsi:type="dcterms:W3CDTF">2014-10-17T10:27:00Z</dcterms:created>
  <dcterms:modified xsi:type="dcterms:W3CDTF">2015-01-21T04:24:00Z</dcterms:modified>
</cp:coreProperties>
</file>