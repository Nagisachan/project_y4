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35" w:rsidRPr="00204616" w:rsidRDefault="001B0D35" w:rsidP="00204616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40"/>
          <w:szCs w:val="40"/>
        </w:rPr>
        <w:t>P</w:t>
      </w:r>
      <w:r>
        <w:rPr>
          <w:rFonts w:ascii="Cordia New" w:hAnsi="Cordia New" w:cs="Cordia New"/>
          <w:b/>
          <w:bCs/>
          <w:sz w:val="36"/>
          <w:szCs w:val="36"/>
        </w:rPr>
        <w:t>lanning to Fail is Failing to P</w:t>
      </w:r>
      <w:r w:rsidRPr="00204616">
        <w:rPr>
          <w:rFonts w:ascii="Cordia New" w:hAnsi="Cordia New" w:cs="Cordia New"/>
          <w:b/>
          <w:bCs/>
          <w:sz w:val="36"/>
          <w:szCs w:val="36"/>
        </w:rPr>
        <w:t>lan</w:t>
      </w:r>
    </w:p>
    <w:p w:rsidR="001B0D35" w:rsidRDefault="001B0D35" w:rsidP="00204616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204616">
        <w:rPr>
          <w:rFonts w:ascii="Cordia New" w:hAnsi="Cordia New" w:cs="Cordia New"/>
          <w:b/>
          <w:bCs/>
          <w:sz w:val="32"/>
          <w:szCs w:val="32"/>
          <w:cs/>
        </w:rPr>
        <w:t>ความล้มเหลวในการวางแผน คือ</w:t>
      </w:r>
      <w:r>
        <w:rPr>
          <w:rFonts w:ascii="Cordia New" w:hAnsi="Cordia New" w:cs="Cordia New"/>
          <w:b/>
          <w:bCs/>
          <w:sz w:val="32"/>
          <w:szCs w:val="32"/>
          <w:cs/>
        </w:rPr>
        <w:t xml:space="preserve"> </w:t>
      </w:r>
      <w:r w:rsidRPr="00204616">
        <w:rPr>
          <w:rFonts w:ascii="Cordia New" w:hAnsi="Cordia New" w:cs="Cordia New"/>
          <w:b/>
          <w:bCs/>
          <w:sz w:val="32"/>
          <w:szCs w:val="32"/>
          <w:cs/>
        </w:rPr>
        <w:t>การวางแผนที่ล้มเหลว</w:t>
      </w:r>
    </w:p>
    <w:p w:rsidR="001B0D35" w:rsidRDefault="001B0D35" w:rsidP="0020461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>หลายคนคงสงสัยว่าทำไมถึงสร้างหัวข้อว่าความล้มเหลว จากการทำงานในบทบาทของครูธรรมชาติศึกษาฯ เป็นเวลา ๑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ปีเต็ม ได้มีโอกาสรับประสบการณ์และการเรียนรู้ที่แปลกใหม่ให้กับตนเองมากขึ้น บทบาทหน้าที่ความเป็นครู เริ่มต้นจากการไม่ได้วางแผนล่วงหน้าใด ๆ มาก่อน คิดเพียงแค่ว่าระหว่างรอทำวิทยานิพนธ์ปริญญาโท ต้องทำอะไรสักอย่างที่ไม่ให้ตนเองอยู่ว่างและไม่เป็นภาระของคนทางบ้าน ความคิดที่ต้องเริ่มต้นรับผิดชอบชีวิตตนเองสักทีก็ผุดขึ้นมาในหัวว่า เราเรียนมาก็เยอะแยะมากมาย จะมีวิธีการใดที่ใช้ความรู้ที่เรียนมาให้เกิดประโยชน์มากกว่าแค่การเป็นนักวิจัยในห้องปฏิบัติการสี่เหลี่ยมๆ ถ้าไม่ใช่การเป็นครู  </w:t>
      </w:r>
    </w:p>
    <w:p w:rsidR="001B0D35" w:rsidRDefault="001B0D35" w:rsidP="007D4C07">
      <w:pPr>
        <w:ind w:firstLine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ฉันเริ่มต้นบทบาทครูด้วยการสังเกตการสอนของครูรุ่นพี่ และเริ่มลงมือสอนด้วยตนเองอย่างจริงจังเมื่อภาคฉันทะ ต้นปีการศึกษา ๒๕๕๖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 xml:space="preserve">กับเด็กๆ ชั้น ๕/๓ และ ๕/๔ แต่การเริ่มต้นเป็นครูครั้งแรกไม่ใช่ใช่เรื่องที่สวยงามเลย ฉันพบข้อผิดพลาดที่เกิดขึ้นในการทำงานหลายอย่าง ทั้งความไม่มีประสบการณ์ ทั้งการสอนใบระบบ </w:t>
      </w:r>
      <w:r>
        <w:rPr>
          <w:rFonts w:ascii="Cordia New" w:hAnsi="Cordia New" w:cs="Cordia New"/>
          <w:sz w:val="32"/>
          <w:szCs w:val="32"/>
        </w:rPr>
        <w:t xml:space="preserve">lesson study </w:t>
      </w:r>
      <w:r>
        <w:rPr>
          <w:rFonts w:ascii="Cordia New" w:hAnsi="Cordia New" w:cs="Cordia New"/>
          <w:sz w:val="32"/>
          <w:szCs w:val="32"/>
          <w:cs/>
        </w:rPr>
        <w:t xml:space="preserve">ที่แทบไม่มีความรู้อะไรเลย นอกจากความรู้ก้อนกลมๆ ที่ติดตัวมาจากการเรียนในมหาวิทยาลัยแค่นั้น </w:t>
      </w:r>
    </w:p>
    <w:p w:rsidR="001B0D35" w:rsidRDefault="001B0D35" w:rsidP="00EB35D6">
      <w:pPr>
        <w:ind w:firstLine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จากการย้อนทวนตนเองผ่านข้อผิดพลาดที่เกิดขึ้น และการได้รับโอกาสในการปรับเปลี่ยนตนเองใหม่ ทำให้ฉันได้เรียนรู้ที่จะปรับกระบวนการทำงานของตนเองให้ชัดเจนมากขึ้น นอกจากนี้ยังได้รับคำแนะนำที่ดีจากครูพี่เลี้ยงคือ ครูอัม ทั้งในการวางตัวและการวางแผนการทำงานต่างๆ ที่เป็นระบบชัดเจนมากขึ้น พี่อัมชวนฉันวางแผนพูดคุยเรื่องการทำแผนการสอนล่วงหน้าก่อนที่จะสอน  การเตรียมสื่อวิดีโออุปกรณ์การทดลอง  นอกจากนี้ครูอัมยังมาสังเกตการณ์การสอนฉัน  ฉันได้ไปสังเกตการณ์การสอนของของครูอัม  รวมถึงการพูดคุยสะท้อนหลังสอนในแต่ละครั้ง ทำให้พบประเด็นต่างๆที่เราควรปรับและพัฒนาการสอนในห้องถัดไป ให้เกิดความผิดพลาดน้อยที่สุด </w:t>
      </w:r>
    </w:p>
    <w:p w:rsidR="001B0D35" w:rsidRDefault="001B0D35" w:rsidP="00EB35D6">
      <w:pPr>
        <w:ind w:firstLine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การพูดคุยถึงแผนก สื่อการสอน วิธีการสอนและรูปแบบการเรียนรู้ของเด็กๆ แต่ละห้องที่ชัดเจนนั้น ทำให้เมื่อเข้าสอนในชั้นเรียนเห็นเป็นรูปธรรมมากขึ้น เห็นถึงลำดับขั้นตอนของการเริ่มต้นห้องเรียน กระบวนการตั้งคำถาม การแลกเปลี่ยนเรียนรู้ การสรุปประเด็นสำคัญในชั้นเรียนนั้นๆ   การมีส่วนร่วมของเด็กในห้อง ในทุกขั้นตอนของการทำกิจกรรมและการทดลองต่างๆ และสังเกตการเรียนรู้ของเด็กๆ แต่ละคนในหลายมุมมอง จากลักษณะการเรียนรู้ที่แตกกันได้ชัดเจนมากขึ้น</w:t>
      </w:r>
      <w:r>
        <w:rPr>
          <w:rFonts w:ascii="Cordia New" w:hAnsi="Cordia New" w:cs="Cordia New"/>
          <w:sz w:val="32"/>
          <w:szCs w:val="32"/>
        </w:rPr>
        <w:t xml:space="preserve"> </w:t>
      </w:r>
    </w:p>
    <w:p w:rsidR="001B0D35" w:rsidRDefault="001B0D35" w:rsidP="00EB35D6">
      <w:pPr>
        <w:ind w:firstLine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การทำแผนและการเตรียมสื่อการสอนเป็นเรื่องที่ยากสำหรับครูใหม่ๆ ที่ยังขาดประสบการณ์  ในเวลาที่ต้องเตรียมแผนการสอนในเรื่องต่างๆ ก็มีการหลงลืมและพบข้อบกพร่องอยู่เสมอๆ  เช่น การทดลองแรกของเทอมจิตตะ เรื่อง การเคลื่อนที่ของจรวดในแนวดิ่ง โดยใช้ลูกโป่งแทนจรวด เส้นเอ็นแทนลานสำหรับให้จรวดพุ่งขึ้น หลอดกาแฟเป็นฐานสำหรับติดจรวด โดยก่อนเริ่มต้นชั้นเรียน ต้องผูกเส้นเอ็นกับเชือกในห้องให้ห้อยลงมาเป็นแนวดิ่ง สื่อเหล่านี้ต้องเตรียมล่วงหน้าก่อนที่เด็กๆ จะเข้ามาในชั้นเรียน  หากเตรียมขณะที่เด็กๆ อยู่จะเกิดความยุ่งยากในการเตรียมเป็นอย่างมาก จึงต้องมีการการวางแผนในการเตรียมอุปกรณ์ที่ดี  บางห้องที่ไปเตรียมลานจรวดเอาไว้ล่วงหน้า  เด็กๆ บางคนไม่ทราบว่า เส้นเอ็นที่ผูกไว้คืออะไร แล้วก็ต่อเก้าอี้ขึ้นไปดึงลงมาเล่น จนเส้นเอ็นขาด หรือบางคนกลัวครูรู้ว่าดึงลงมาเล่น ก็โยนกลับขึ้นไปจนพันกันยุ่งเหยิง เมื่อถึงเวลาที่ต้องทำการทดลองก็ต้องเสียเวลามาแก้เส้นเอ็นใหม่ จากเหตุการณ์ในครั้งนี้ก็ได้ข้อคิดเพิ่มขึ้นอีก แม้จะวางแผนดีเตรียมการล่วงหน้าแล้ว ก็ต้องมาแก้ปัญหาอีกภายหลังที่เกิดจากความอยากรู้อยากเห็นของเด็กๆ นั่นเอง และในการทำกิจกรรมการทดลองนี้ในคราวหน้า ก็ต้องวางแผนใหม่ที่จะต้องหาวิธีในการจัดเก็บเส้นเอ็นให้เรียบร้อย เพื่อไม่ให้เด็กดึงลงมาเล่นและป้องกันอันตรายที่อาจเกิดขึ้นกับเด็กด้วย </w:t>
      </w:r>
    </w:p>
    <w:p w:rsidR="001B0D35" w:rsidRPr="00B87CC5" w:rsidRDefault="001B0D35" w:rsidP="00EB35D6">
      <w:pPr>
        <w:ind w:firstLine="720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การพัฒนาตัวเองที่ชัดเจน เกิดจากการสอนการสะท้อนหลังสอนกับครูพี่เลี้ยงถึงประเด็นที่สำเร็จ และประเด็นที่ต้องแก้ไข เพื่อปรับใช้สำหรับห้องถัดไป นอกจากการทวนเรื่องการสอนของตนเองจากแผนการสอนที่ได้เตรียมล่วงหน้าแล้ว ต้องทบทวนการสอนผ่านการสร้างแผนกระดาน ย้อนหลังกลับไปที่การสอนในห้องเรียนครั้งนั้น </w:t>
      </w:r>
    </w:p>
    <w:p w:rsidR="001B0D35" w:rsidRDefault="001B0D35" w:rsidP="00EA1FC2">
      <w:pPr>
        <w:rPr>
          <w:rFonts w:ascii="Cordia New" w:hAnsi="Cordia New" w:cs="Cordia New"/>
          <w:sz w:val="32"/>
          <w:szCs w:val="32"/>
        </w:rPr>
      </w:pPr>
      <w:r w:rsidRPr="003450E5">
        <w:rPr>
          <w:rFonts w:ascii="Cordia New" w:hAnsi="Cordia New" w:cs="Cordia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551.25pt;height:231pt;visibility:visible">
            <v:imagedata r:id="rId4" o:title="" croptop="26999f" cropbottom="6485f" cropleft="9423f" cropright="7142f"/>
          </v:shape>
        </w:pict>
      </w:r>
    </w:p>
    <w:p w:rsidR="001B0D35" w:rsidRDefault="001B0D35" w:rsidP="00DB7C59">
      <w:pPr>
        <w:ind w:firstLine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การทบทวนตนเองหลังจากการสอน ด้วยการทำแผนกระดาน  เป็นการสอบทานความถูกต้องอีกอย่างหนึ่งจากการทำแผนรายคาบที่รู้ว่าครูต้องเริ่มต้นดำเนินการเรียนรู้ของเด็กผ่านอะไรบ้าง โดยใช้ร่องรอยการเรียนรู้ของเด็กๆ ที่มาจากการตั้งคำถาม การทดลอง และการแลกเปลี่ยนเรียนรู้ในครั้งนั้น เรียบเรียงความรู้ลงบนกระดาน และจดบันทึกความรู้นั้นลงสมุดบันทึกความรู้ของเด็กแต่ละคน  </w:t>
      </w:r>
    </w:p>
    <w:p w:rsidR="001B0D35" w:rsidRPr="006C5FEF" w:rsidRDefault="001B0D35" w:rsidP="00DB7C59">
      <w:pPr>
        <w:ind w:firstLine="720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ในปีการศึกษา ๒๕๕๖ ที่ผ่านทำให้ฉันได้รับบทเรียนเรื่องความผิดพลาดของตนเองจากการวางแผนที่ผิดพลาดในการทำงาน มองเห็นมุมมองการทำงานของตนเองในบทบาทความเป็นครู ว่าควรปรับเปลี่ยนตนเองให้ไปในทิศทางใด เพื่อให้เป็นแนวทางในดำเนินชีวิตความเป็นครูต่อในทิศทางที่ถูกต้อง และขอขอบคุณครูทุกคนๆ ที่คอยชี้แนะแนวทางต่าง ๆ และคอยมอบประสบการณ์การเรียนรู้ที่ดีๆ รวมไปถึงเด็ก ๆในชั้น๖/๒ ที่คอยมอบกำลังใจและเป็นแรงบันดาลใจที่ดี </w:t>
      </w:r>
      <w:r w:rsidRPr="00D147E6">
        <w:rPr>
          <w:rFonts w:ascii="Cordia New" w:hAnsi="Cordia New" w:cs="Cordia New"/>
          <w:b/>
          <w:bCs/>
          <w:sz w:val="32"/>
          <w:szCs w:val="32"/>
          <w:cs/>
        </w:rPr>
        <w:t>ทำให้รู้ว่าครูคืออะไร</w:t>
      </w:r>
      <w:r>
        <w:rPr>
          <w:rFonts w:ascii="Cordia New" w:hAnsi="Cordia New" w:cs="Cordia New"/>
          <w:sz w:val="32"/>
          <w:szCs w:val="32"/>
          <w:cs/>
        </w:rPr>
        <w:t xml:space="preserve">  </w:t>
      </w:r>
    </w:p>
    <w:sectPr w:rsidR="001B0D35" w:rsidRPr="006C5FEF" w:rsidSect="00166105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4616"/>
    <w:rsid w:val="00097480"/>
    <w:rsid w:val="000E119A"/>
    <w:rsid w:val="00166105"/>
    <w:rsid w:val="001B0D35"/>
    <w:rsid w:val="00204616"/>
    <w:rsid w:val="002C2ECC"/>
    <w:rsid w:val="002E61EF"/>
    <w:rsid w:val="003450E5"/>
    <w:rsid w:val="00351969"/>
    <w:rsid w:val="00361072"/>
    <w:rsid w:val="00403259"/>
    <w:rsid w:val="004810F8"/>
    <w:rsid w:val="00652D94"/>
    <w:rsid w:val="006C5FEF"/>
    <w:rsid w:val="00726C4F"/>
    <w:rsid w:val="007B1327"/>
    <w:rsid w:val="007D4C07"/>
    <w:rsid w:val="007F5336"/>
    <w:rsid w:val="00897BA3"/>
    <w:rsid w:val="008B1254"/>
    <w:rsid w:val="00A51D2C"/>
    <w:rsid w:val="00A64359"/>
    <w:rsid w:val="00B20465"/>
    <w:rsid w:val="00B87CC5"/>
    <w:rsid w:val="00BB4560"/>
    <w:rsid w:val="00BD3FF9"/>
    <w:rsid w:val="00BE46F2"/>
    <w:rsid w:val="00C00296"/>
    <w:rsid w:val="00CD54AB"/>
    <w:rsid w:val="00D147E6"/>
    <w:rsid w:val="00D40480"/>
    <w:rsid w:val="00DB7C59"/>
    <w:rsid w:val="00EA1FC2"/>
    <w:rsid w:val="00EB35D6"/>
    <w:rsid w:val="00ED0235"/>
    <w:rsid w:val="00F11517"/>
    <w:rsid w:val="00FB255C"/>
    <w:rsid w:val="00FD2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60"/>
    <w:pPr>
      <w:spacing w:after="160" w:line="259" w:lineRule="auto"/>
    </w:pPr>
    <w:rPr>
      <w:rFonts w:cs="DilleniaUPC"/>
      <w:kern w:val="2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48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0480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640</Words>
  <Characters>3654</Characters>
  <Application>Microsoft Office Outlook</Application>
  <DocSecurity>0</DocSecurity>
  <Lines>0</Lines>
  <Paragraphs>0</Paragraphs>
  <ScaleCrop>false</ScaleCrop>
  <Company>DZone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SNB2012</dc:creator>
  <cp:keywords/>
  <dc:description/>
  <cp:lastModifiedBy>DarkUser</cp:lastModifiedBy>
  <cp:revision>2</cp:revision>
  <dcterms:created xsi:type="dcterms:W3CDTF">2014-03-28T04:25:00Z</dcterms:created>
  <dcterms:modified xsi:type="dcterms:W3CDTF">2014-03-28T04:25:00Z</dcterms:modified>
</cp:coreProperties>
</file>