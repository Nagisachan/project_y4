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6249E" w:rsidRDefault="00B6249E" w:rsidP="00A96F3D">
      <w:pPr>
        <w:rPr>
          <w:b/>
          <w:bCs/>
          <w:color w:val="000066"/>
          <w:sz w:val="48"/>
          <w:szCs w:val="48"/>
        </w:rPr>
      </w:pPr>
      <w:r>
        <w:rPr>
          <w:noProof/>
          <w:lang w:eastAsia="en-US"/>
        </w:rPr>
        <w:pict>
          <v:rect id="_x0000_s1026" style="position:absolute;margin-left:378pt;margin-top:-13pt;width:135pt;height:63pt;z-index:-251660288" fillcolor="#9cf" stroked="f">
            <v:fill opacity="14418f"/>
            <v:textbox style="mso-next-textbox:#_x0000_s1026">
              <w:txbxContent>
                <w:p w:rsidR="00B6249E" w:rsidRPr="00033071" w:rsidRDefault="00B6249E" w:rsidP="00A96F3D">
                  <w:pPr>
                    <w:jc w:val="right"/>
                    <w:rPr>
                      <w:color w:val="333300"/>
                      <w:sz w:val="40"/>
                      <w:szCs w:val="40"/>
                    </w:rPr>
                  </w:pPr>
                  <w:r w:rsidRPr="00033071">
                    <w:rPr>
                      <w:color w:val="333300"/>
                      <w:sz w:val="40"/>
                      <w:szCs w:val="40"/>
                      <w:cs/>
                    </w:rPr>
                    <w:t>ภาณุมาศ    จีรภัทร์</w:t>
                  </w:r>
                </w:p>
                <w:p w:rsidR="00B6249E" w:rsidRPr="00033071" w:rsidRDefault="00B6249E" w:rsidP="00A96F3D">
                  <w:pPr>
                    <w:jc w:val="right"/>
                    <w:rPr>
                      <w:color w:val="333300"/>
                      <w:sz w:val="40"/>
                      <w:szCs w:val="40"/>
                      <w:cs/>
                    </w:rPr>
                  </w:pPr>
                  <w:r w:rsidRPr="00033071">
                    <w:rPr>
                      <w:color w:val="333300"/>
                      <w:sz w:val="40"/>
                      <w:szCs w:val="40"/>
                      <w:cs/>
                    </w:rPr>
                    <w:t>ครูมานุษกับโลก ชั้น ๑</w:t>
                  </w:r>
                </w:p>
              </w:txbxContent>
            </v:textbox>
          </v:rect>
        </w:pict>
      </w:r>
      <w:r>
        <w:rPr>
          <w:noProof/>
          <w:lang w:eastAsia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292.5pt;margin-top:15.45pt;width:180pt;height:135.05pt;rotation:5294586fd;z-index:-251661312" wrapcoords="0 0 0 21480 21600 21480 21600 0 0 0">
            <v:imagedata r:id="rId6" o:title=""/>
            <w10:wrap type="tight"/>
          </v:shape>
        </w:pict>
      </w:r>
      <w:r>
        <w:rPr>
          <w:noProof/>
          <w:lang w:eastAsia="en-US"/>
        </w:rPr>
        <w:pict>
          <v:shape id="_x0000_s1028" type="#_x0000_t75" style="position:absolute;margin-left:-63pt;margin-top:-54pt;width:603pt;height:855pt;z-index:-251662336">
            <v:imagedata r:id="rId7" o:title=""/>
          </v:shape>
        </w:pict>
      </w:r>
      <w:r>
        <w:rPr>
          <w:b/>
          <w:bCs/>
          <w:color w:val="000066"/>
          <w:sz w:val="48"/>
          <w:szCs w:val="48"/>
        </w:rPr>
        <w:t xml:space="preserve">                      </w:t>
      </w:r>
    </w:p>
    <w:p w:rsidR="00B6249E" w:rsidRDefault="00B6249E" w:rsidP="00033071">
      <w:pPr>
        <w:ind w:left="1440" w:firstLine="720"/>
        <w:rPr>
          <w:b/>
          <w:bCs/>
          <w:color w:val="000066"/>
          <w:sz w:val="48"/>
          <w:szCs w:val="48"/>
        </w:rPr>
      </w:pPr>
      <w:r>
        <w:rPr>
          <w:b/>
          <w:bCs/>
          <w:color w:val="000066"/>
          <w:sz w:val="48"/>
          <w:szCs w:val="48"/>
          <w:cs/>
        </w:rPr>
        <w:t>สังเกตนานาสัตว์</w:t>
      </w:r>
    </w:p>
    <w:p w:rsidR="00B6249E" w:rsidRPr="00A96F3D" w:rsidRDefault="00B6249E" w:rsidP="00C94F92">
      <w:pPr>
        <w:ind w:right="3158"/>
        <w:jc w:val="center"/>
        <w:rPr>
          <w:b/>
          <w:bCs/>
          <w:color w:val="000066"/>
          <w:sz w:val="36"/>
          <w:szCs w:val="36"/>
        </w:rPr>
      </w:pPr>
    </w:p>
    <w:p w:rsidR="00B6249E" w:rsidRPr="00A96F3D" w:rsidRDefault="00B6249E" w:rsidP="00A96F3D">
      <w:pPr>
        <w:ind w:right="98" w:firstLine="720"/>
        <w:rPr>
          <w:color w:val="000066"/>
          <w:sz w:val="36"/>
          <w:szCs w:val="36"/>
          <w:cs/>
        </w:rPr>
      </w:pPr>
      <w:r w:rsidRPr="00A96F3D">
        <w:rPr>
          <w:color w:val="000066"/>
          <w:sz w:val="36"/>
          <w:szCs w:val="36"/>
          <w:cs/>
        </w:rPr>
        <w:t>หนึ่งในสาเหตุที่หลักสูตรการสอนของวิชามานุษกับโลก</w:t>
      </w:r>
      <w:r>
        <w:rPr>
          <w:color w:val="000066"/>
          <w:sz w:val="36"/>
          <w:szCs w:val="36"/>
          <w:cs/>
        </w:rPr>
        <w:br/>
      </w:r>
      <w:r>
        <w:rPr>
          <w:color w:val="000066"/>
          <w:sz w:val="36"/>
          <w:szCs w:val="36"/>
          <w:cs/>
        </w:rPr>
        <w:br/>
      </w:r>
      <w:r w:rsidRPr="00A96F3D">
        <w:rPr>
          <w:color w:val="000066"/>
          <w:sz w:val="36"/>
          <w:szCs w:val="36"/>
          <w:cs/>
        </w:rPr>
        <w:t xml:space="preserve">จัดให้นักเรียนชั้น๑ ได้เรียนรู้เกี่ยวกับสัตว์ก็คือ เมื่อเปรียบเทียบกับเรื่องราวของพืชและพลังงานโลกของสัตว์นั้นสามารถมองเห็นการเปลี่ยนแปลงต่างๆ ได้อย่างเป็นรูปธรรม ทำให้เด็กเล็กๆ สามารถทำความเข้าใจได้ง่าย ที่สำคัญการที่สัตว์สามารถเคลื่อนที่ เคลื่อนไหว ยุกยิกไปมาน่ารักชวนมองนี่เอง ช่วยดึงดูดให้เด็กน้อยแสนซนสามารถจดจ่ออยู่กับการสังเกต สำรวจโลกอันน่าอัศจรรย์ของเพื่อนสัตว์ตัวน้อยได้ราวกับต้องมนต์สะกด </w:t>
      </w:r>
    </w:p>
    <w:p w:rsidR="00B6249E" w:rsidRPr="00A96F3D" w:rsidRDefault="00B6249E" w:rsidP="00A41AC3">
      <w:pPr>
        <w:ind w:right="98" w:firstLine="720"/>
        <w:rPr>
          <w:color w:val="000066"/>
          <w:sz w:val="36"/>
          <w:szCs w:val="36"/>
          <w:cs/>
        </w:rPr>
      </w:pPr>
      <w:r w:rsidRPr="00A96F3D">
        <w:rPr>
          <w:color w:val="000066"/>
          <w:sz w:val="36"/>
          <w:szCs w:val="36"/>
          <w:cs/>
        </w:rPr>
        <w:t xml:space="preserve">นักเรียนจะได้รับโจทย์คือ </w:t>
      </w:r>
      <w:r w:rsidRPr="00A96F3D">
        <w:rPr>
          <w:color w:val="000066"/>
          <w:sz w:val="36"/>
          <w:szCs w:val="36"/>
        </w:rPr>
        <w:t>“</w:t>
      </w:r>
      <w:r w:rsidRPr="00A96F3D">
        <w:rPr>
          <w:color w:val="000066"/>
          <w:sz w:val="36"/>
          <w:szCs w:val="36"/>
          <w:cs/>
        </w:rPr>
        <w:t>ให้นักเรียนสังเกตอย่างละเอียด และวาดภาพตามที่เห็นจริง</w:t>
      </w:r>
      <w:r w:rsidRPr="00A96F3D">
        <w:rPr>
          <w:color w:val="000066"/>
          <w:sz w:val="36"/>
          <w:szCs w:val="36"/>
        </w:rPr>
        <w:t>”</w:t>
      </w:r>
      <w:r w:rsidRPr="00A96F3D">
        <w:rPr>
          <w:color w:val="000066"/>
          <w:sz w:val="36"/>
          <w:szCs w:val="36"/>
          <w:cs/>
        </w:rPr>
        <w:t xml:space="preserve"> เพื่อฝึกฝนการสังเกต การบันทึกผ่านการวาดภาพและเขียนคำอธิบายสั้นๆ ตลอดจนการจำแนกสิ่งที่เห็นจริงกับจินตนาการ แม้ว่าโจทย์ที่ให้จะทำซ้ำๆ กัน แต่นั่นก็ไม่ได้ทำให้เด็กๆ รู้สึกเบื่อแต่อย่างใด เวลา ๒๐-๓๐ นาทีของการสังเกตผ่านไปอย่างรวดเร็ว เด็กๆ ชอบการสังเกตมากโดยเฉพาะเมื่อครั้งที่ได้สังเกตสัตว์ตัวจริง นอกจากนี้ทักษะการสังเกตและการบันทึกของเด็กๆ ยังละเอียดมากขึ้นด้วยเมื่อได้ฝึกฝนซ้ำๆ อย่างสม่ำเสมอ สังเกตได้จากเมื่อถึงเวลาให้เด็กๆ นำเสนอสิ่งที่พวกเขาได้เรียนรู้ในชั้นเรียน </w:t>
      </w:r>
    </w:p>
    <w:p w:rsidR="00B6249E" w:rsidRPr="00A96F3D" w:rsidRDefault="00B6249E" w:rsidP="00A41AC3">
      <w:pPr>
        <w:ind w:right="98" w:firstLine="720"/>
        <w:rPr>
          <w:color w:val="000066"/>
          <w:sz w:val="36"/>
          <w:szCs w:val="36"/>
        </w:rPr>
      </w:pPr>
      <w:r>
        <w:rPr>
          <w:noProof/>
          <w:lang w:eastAsia="en-US"/>
        </w:rPr>
        <w:pict>
          <v:shape id="_x0000_s1029" type="#_x0000_t75" style="position:absolute;left:0;text-align:left;margin-left:.3pt;margin-top:5.4pt;width:180pt;height:124.25pt;z-index:-251657216" wrapcoords="-270 -390 -270 21860 21870 21860 21870 -390 -270 -390" stroked="t" strokecolor="#936" strokeweight="2.25pt">
            <v:stroke dashstyle="1 1" endcap="round"/>
            <v:imagedata r:id="rId8" o:title="" croptop="34658f" cropbottom="10853f" cropleft="17366f" cropright="22705f"/>
            <w10:wrap type="tight"/>
          </v:shape>
        </w:pict>
      </w:r>
      <w:r w:rsidRPr="00A96F3D">
        <w:rPr>
          <w:color w:val="000066"/>
          <w:sz w:val="36"/>
          <w:szCs w:val="36"/>
          <w:cs/>
        </w:rPr>
        <w:t>คาบเรียนหนึ่งในสัปดาห์ที่ ๔ ของภาคเรียนฉันทะเด็กๆ ได้สังเกตคางคกและจิ้งจก เพื่อเรียนเรื่องการเคลื่อนที่ของสัตว์ ๔ ขา โดยเน้นที่อวัยวะภายนอกและการเคลื่อนที่ เนื่องจากสัตว์ทั้ง ๒ ชนิดนี้มีความน่าสนใจคือ เป็นสัตว์ที่มี ๔ ขาเหมือนกันแต่มีจุดเด่นและลักษณะการเคลื่อนที่ที่แตกต่างกัน เมื่อเข้าไปที่ห้องเรียนเด็กๆ ตื่นเต้นกันมาก พากันซักถามว่าคุณครูไปจับจิ้งจกกับคางคกมาจากที่ไหน คุณครูจึงเล่าให้เด็กๆ ฟังว่ากว่าจะมาเป็นคาบเรียนนี้ของพวกเขามีใครอยู่เบื้องหลังบ้าง ทั้งคุณครูที่คุยกันเสมอๆ เกี่ยวกับการสอน พัฒนาการและความสนใจของเด็กๆ เกี่ยวกับสิ่งที่เรียน ความใจดีของคุณลุงจุ๋มที่เต็มใจให้ความช่วยเหลืออยู่เสมอๆ เมื่อคุณครูขอความช่วยเหลือ และสัตว์ตัวน้อยที่เขาจะต้องลำบากมากขึ้นเมื่อต้องมาอยู่ในกล่องที่ปิดอย่างมิดชิดเพื่อให้เด็กๆ สามารถสังเกตได้อย่างละเอียดและปลอดภัย พวกเราทั้งคุณครูและเด็กๆ ช่วยกันทบทวนว่าควรจะปฏิบัติตนอย่างไรระหว่างการสังเกตครั้งนี้</w:t>
      </w:r>
      <w:r w:rsidRPr="00A96F3D">
        <w:rPr>
          <w:color w:val="000066"/>
          <w:sz w:val="36"/>
          <w:szCs w:val="36"/>
        </w:rPr>
        <w:t xml:space="preserve"> </w:t>
      </w:r>
    </w:p>
    <w:p w:rsidR="00B6249E" w:rsidRDefault="00B6249E" w:rsidP="0086409E">
      <w:pPr>
        <w:ind w:right="98" w:firstLine="720"/>
        <w:rPr>
          <w:color w:val="000066"/>
          <w:sz w:val="36"/>
          <w:szCs w:val="36"/>
        </w:rPr>
      </w:pPr>
      <w:r>
        <w:rPr>
          <w:noProof/>
          <w:lang w:eastAsia="en-US"/>
        </w:rPr>
        <w:pict>
          <v:shape id="_x0000_s1030" type="#_x0000_t75" style="position:absolute;left:0;text-align:left;margin-left:-63pt;margin-top:-45pt;width:603pt;height:855pt;z-index:-251659264">
            <v:imagedata r:id="rId7" o:title=""/>
          </v:shape>
        </w:pict>
      </w:r>
      <w:r>
        <w:rPr>
          <w:noProof/>
          <w:lang w:eastAsia="en-US"/>
        </w:rPr>
        <w:pict>
          <v:shape id="_x0000_s1031" type="#_x0000_t75" style="position:absolute;left:0;text-align:left;margin-left:-9pt;margin-top:91.8pt;width:105.2pt;height:88.1pt;rotation:-636371fd;z-index:-251656192" wrapcoords="-432 -514 -432 21986 22032 21986 22032 -514 -432 -514" stroked="t" strokecolor="#339" strokeweight="3pt">
            <v:stroke dashstyle="longDashDotDot"/>
            <v:imagedata r:id="rId9" o:title="" croptop="7736f" cropleft="13782f"/>
            <w10:wrap type="tight"/>
          </v:shape>
        </w:pict>
      </w:r>
      <w:r>
        <w:rPr>
          <w:noProof/>
          <w:lang w:eastAsia="en-US"/>
        </w:rPr>
        <w:pict>
          <v:shape id="_x0000_s1032" type="#_x0000_t75" style="position:absolute;left:0;text-align:left;margin-left:379.3pt;margin-top:5.75pt;width:115.1pt;height:85pt;rotation:956545fd;z-index:251661312" wrapcoords="-409 -554 -409 22015 22009 22015 22009 -554 -409 -554" stroked="t" strokecolor="#339" strokeweight="3pt">
            <v:stroke dashstyle="longDashDotDot"/>
            <v:imagedata r:id="rId10" o:title="" croptop="7078f" cropleft="6197f"/>
            <w10:wrap type="tight"/>
          </v:shape>
        </w:pict>
      </w:r>
      <w:r w:rsidRPr="00A96F3D">
        <w:rPr>
          <w:color w:val="000066"/>
          <w:sz w:val="36"/>
          <w:szCs w:val="36"/>
          <w:cs/>
        </w:rPr>
        <w:t xml:space="preserve">ระหว่างการสังเกตเด็กๆ สนใจและตั้งใจกันมาก ไม่เว้นแม้แต่เด็กคนที่บอกว่าหนูกลัวในช่วงต้นคาบ ก็ยังกล้าที่จะนั่งใกล้ๆ เอามือจับกล่อง เอาแว่นขยายอาวุธประจำกายส่องดูทุกการเปลี่ยนแปลงของจิ้งจกและคางคก เด็กๆ พากันชี้ชวนกันดูเวลาที่เจ้าสัตว์ตัวเล็กๆ กระโดดไปมา หรือหยุดนิ่งอยู่กับที่นานๆ และด้วยความช่างสงสัย เพื่อนบางคนก็เคาะกล่อง หรือเอากล่องมาเอียงไปมาอยากรู้ว่าจิ้งจกกับคางคกยังอยู่ดีหรือเปล่า เพื่อนๆ ในกลุ่มก็ช่วยกันตักเตือนตามความคิด ความเข้าใจของตัวเองและเมื่อครบกำหนดเวลาของการสังเกต ช่วงเวลาที่น่าตื่นเต้นที่สุดของคาบนี้ก็มาถึง ช่วงเวลาที่เด็กๆ จะมาแลกเปลี่ยนเกี่ยวกับสิ่งที่สังเกตกัน เนื่องจากพระเอกคือจิ้งจกของพวกเราในวันนี้มีลักษณะพิเศษคือ มีบางตัวที่หางขาด เด็กๆ จึงตื่นเต้นกันมาก ตั้งคำถามว่า </w:t>
      </w:r>
      <w:r w:rsidRPr="00A96F3D">
        <w:rPr>
          <w:color w:val="000066"/>
          <w:sz w:val="36"/>
          <w:szCs w:val="36"/>
        </w:rPr>
        <w:t>“</w:t>
      </w:r>
      <w:r w:rsidRPr="00A96F3D">
        <w:rPr>
          <w:color w:val="000066"/>
          <w:sz w:val="36"/>
          <w:szCs w:val="36"/>
          <w:cs/>
        </w:rPr>
        <w:t>ทำไมจิ้งจกของกลุ่มหนูถึงไม่มีหาง ทำไมจิ้งจกของกลุ่มเพื่อนมีหาง</w:t>
      </w:r>
      <w:r w:rsidRPr="00A96F3D">
        <w:rPr>
          <w:color w:val="000066"/>
          <w:sz w:val="36"/>
          <w:szCs w:val="36"/>
        </w:rPr>
        <w:t>”</w:t>
      </w:r>
      <w:r w:rsidRPr="00A96F3D">
        <w:rPr>
          <w:color w:val="000066"/>
          <w:sz w:val="36"/>
          <w:szCs w:val="36"/>
          <w:cs/>
        </w:rPr>
        <w:t xml:space="preserve"> </w:t>
      </w:r>
      <w:r w:rsidRPr="00A96F3D">
        <w:rPr>
          <w:color w:val="000066"/>
          <w:sz w:val="36"/>
          <w:szCs w:val="36"/>
        </w:rPr>
        <w:t>“</w:t>
      </w:r>
      <w:r w:rsidRPr="00A96F3D">
        <w:rPr>
          <w:color w:val="000066"/>
          <w:sz w:val="36"/>
          <w:szCs w:val="36"/>
          <w:cs/>
        </w:rPr>
        <w:t>ทำไมจิ้งจกของกลุ่มหนูถึง</w:t>
      </w:r>
      <w:r>
        <w:rPr>
          <w:color w:val="000066"/>
          <w:sz w:val="36"/>
          <w:szCs w:val="36"/>
          <w:cs/>
        </w:rPr>
        <w:t>หางขาดแล้วไม่ตาย</w:t>
      </w:r>
      <w:r>
        <w:rPr>
          <w:color w:val="000066"/>
          <w:sz w:val="36"/>
          <w:szCs w:val="36"/>
        </w:rPr>
        <w:t>”</w:t>
      </w:r>
      <w:r>
        <w:rPr>
          <w:color w:val="000066"/>
          <w:sz w:val="36"/>
          <w:szCs w:val="36"/>
          <w:cs/>
        </w:rPr>
        <w:t xml:space="preserve"> </w:t>
      </w:r>
      <w:r>
        <w:rPr>
          <w:color w:val="000066"/>
          <w:sz w:val="36"/>
          <w:szCs w:val="36"/>
        </w:rPr>
        <w:t>“</w:t>
      </w:r>
      <w:r>
        <w:rPr>
          <w:color w:val="000066"/>
          <w:sz w:val="36"/>
          <w:szCs w:val="36"/>
          <w:cs/>
        </w:rPr>
        <w:t>ทำไมจิ้งจกหางขาดแล้วไม่มีเลือดไหลออกมา</w:t>
      </w:r>
      <w:r w:rsidRPr="00A96F3D">
        <w:rPr>
          <w:color w:val="000066"/>
          <w:sz w:val="36"/>
          <w:szCs w:val="36"/>
        </w:rPr>
        <w:t>”</w:t>
      </w:r>
      <w:r>
        <w:rPr>
          <w:color w:val="000066"/>
          <w:sz w:val="36"/>
          <w:szCs w:val="36"/>
        </w:rPr>
        <w:t xml:space="preserve"> </w:t>
      </w:r>
      <w:r w:rsidRPr="00A96F3D">
        <w:rPr>
          <w:color w:val="000066"/>
          <w:sz w:val="36"/>
          <w:szCs w:val="36"/>
          <w:cs/>
        </w:rPr>
        <w:t xml:space="preserve">ห้องเรียนวันนี้พรั่งพรูไปด้วยคำถาม และการช่วยกันหาคำตอบของเด็กๆ </w:t>
      </w:r>
      <w:r>
        <w:rPr>
          <w:color w:val="000066"/>
          <w:sz w:val="36"/>
          <w:szCs w:val="36"/>
          <w:cs/>
        </w:rPr>
        <w:t xml:space="preserve">ช่วยกันคาดเดาคำตอบกันอย่างหลากหลายเกี่ยวกับหางของจิ้งจก จนเรามีเวลาในการซักถามเกี่ยวลักษณะอื่นๆ ของสัตว์ทั้ง ๒ ไม่มากนัก รวมทั้งไม่ได้เน้นไปที่เรื่องของอวัยวะและการเคลื่อนที่เป็นหลักตามที่ครูตั้งความคาดหวังไว้ แต่นั่นก็ไม่ได้แปลว่าบทเรียนในวันนี้จะไม่ประสบความสำเร็จแต่อย่างใด เพราะสิ่งที่เด็กๆ พูดออกมาทั้งในระหว่างการสังเกตและในระหว่างการแลกเปลี่ยนนั้นแสดงให้เห็นถึงความช่างสังเกต และความสนใจใคร่รู้ที่มีขึ้นในตัวของเด็กๆ ซึ่งเป็นสิ่งที่สำคัญมากของการเรียนรู้ และไม่เพียงแต่ในห้องเรียนเท่านั้น ความช่างสังเกตนี้ได้ติดตัวไปกับเด็กๆ เมื่อพวกเขาได้เจอกับสิ่งต่างๆ อีกด้วย </w:t>
      </w:r>
    </w:p>
    <w:p w:rsidR="00B6249E" w:rsidRDefault="00B6249E" w:rsidP="00493981">
      <w:pPr>
        <w:ind w:right="-82" w:firstLine="720"/>
        <w:rPr>
          <w:color w:val="000066"/>
          <w:sz w:val="36"/>
          <w:szCs w:val="36"/>
        </w:rPr>
      </w:pPr>
      <w:r>
        <w:rPr>
          <w:color w:val="000066"/>
          <w:sz w:val="36"/>
          <w:szCs w:val="36"/>
          <w:cs/>
        </w:rPr>
        <w:t xml:space="preserve">เช้าวันหนึ่งที่ห้องน้ำชั้น๑ เด็กๆ มากันแต่เช้าและพบกับสิ่งมีชีวิตรูปร่างกลมๆ มีขา ๔ ขา พวกเขาพากันแลกเปลี่ยนว่าเจ้าตัวนี้คืออะไร </w:t>
      </w:r>
      <w:r>
        <w:rPr>
          <w:color w:val="000066"/>
          <w:sz w:val="36"/>
          <w:szCs w:val="36"/>
        </w:rPr>
        <w:t>“</w:t>
      </w:r>
      <w:r>
        <w:rPr>
          <w:color w:val="000066"/>
          <w:sz w:val="36"/>
          <w:szCs w:val="36"/>
          <w:cs/>
        </w:rPr>
        <w:t>นี่มันคางคกที่ครูเอมเอามาให้นี่นา</w:t>
      </w:r>
      <w:r>
        <w:rPr>
          <w:color w:val="000066"/>
          <w:sz w:val="36"/>
          <w:szCs w:val="36"/>
        </w:rPr>
        <w:t>” “</w:t>
      </w:r>
      <w:r>
        <w:rPr>
          <w:color w:val="000066"/>
          <w:sz w:val="36"/>
          <w:szCs w:val="36"/>
          <w:cs/>
        </w:rPr>
        <w:t>ไม่ใช่นะเพราะตัวมันไม่มีตุ่มๆ</w:t>
      </w:r>
      <w:r>
        <w:rPr>
          <w:color w:val="000066"/>
          <w:sz w:val="36"/>
          <w:szCs w:val="36"/>
        </w:rPr>
        <w:t>”</w:t>
      </w:r>
      <w:r>
        <w:rPr>
          <w:color w:val="000066"/>
          <w:sz w:val="36"/>
          <w:szCs w:val="36"/>
          <w:cs/>
        </w:rPr>
        <w:t xml:space="preserve"> </w:t>
      </w:r>
      <w:r>
        <w:rPr>
          <w:color w:val="000066"/>
          <w:sz w:val="36"/>
          <w:szCs w:val="36"/>
        </w:rPr>
        <w:t>“</w:t>
      </w:r>
      <w:r>
        <w:rPr>
          <w:color w:val="000066"/>
          <w:sz w:val="36"/>
          <w:szCs w:val="36"/>
          <w:cs/>
        </w:rPr>
        <w:t>จริงด้วยๆ ตัวมันไม่มีตุ่ม แต่มันมีลายทางยาวๆ ๒ เส้นนะ</w:t>
      </w:r>
      <w:r>
        <w:rPr>
          <w:color w:val="000066"/>
          <w:sz w:val="36"/>
          <w:szCs w:val="36"/>
        </w:rPr>
        <w:t>”</w:t>
      </w:r>
      <w:r>
        <w:rPr>
          <w:color w:val="000066"/>
          <w:sz w:val="36"/>
          <w:szCs w:val="36"/>
          <w:cs/>
        </w:rPr>
        <w:t xml:space="preserve"> </w:t>
      </w:r>
      <w:r>
        <w:rPr>
          <w:color w:val="000066"/>
          <w:sz w:val="36"/>
          <w:szCs w:val="36"/>
        </w:rPr>
        <w:t>“</w:t>
      </w:r>
      <w:r>
        <w:rPr>
          <w:color w:val="000066"/>
          <w:sz w:val="36"/>
          <w:szCs w:val="36"/>
          <w:cs/>
        </w:rPr>
        <w:t>จริงด้วย เรารู้จักตัวนี้มันคืออึ่งอ่าง มันเหมือนคางคกแต่ไม่มีตุ่ม อึ่งอ่างจะมีเส้น ๒ เส้นเราเคยเห็น ตอนนั้นแม่บอกว่ามันชื่ออึ่งอ่าง</w:t>
      </w:r>
      <w:r>
        <w:rPr>
          <w:color w:val="000066"/>
          <w:sz w:val="36"/>
          <w:szCs w:val="36"/>
        </w:rPr>
        <w:t>”</w:t>
      </w:r>
    </w:p>
    <w:p w:rsidR="00B6249E" w:rsidRDefault="00B6249E" w:rsidP="00033071">
      <w:pPr>
        <w:ind w:right="-82" w:firstLine="720"/>
        <w:rPr>
          <w:sz w:val="40"/>
          <w:szCs w:val="40"/>
        </w:rPr>
      </w:pPr>
      <w:r>
        <w:rPr>
          <w:color w:val="000066"/>
          <w:sz w:val="36"/>
          <w:szCs w:val="36"/>
          <w:cs/>
        </w:rPr>
        <w:t>ฉันชอบที่จะแอบฟังเด็กๆ คุยกันเวลาที่พวกเขาได้พบเจอกับสัตว์ต่างๆ ถ้าหลับตาฟังเนื้อหาที่คุยกันแล้วราวนับนักวิทยาศาสตร์ที่กำลังตื่นเต้นกับการได้ค้นพบสัตว์สปีชีส์ใหม่เลยทีเดียว แล้วชั่วโมงวิชามานุษกับโลกก็ไม่ได้จบลงแค่เพียงสัปดาห์ละ ๔ ชั่วโมงที่มีครูเอมเป็นผู้จัดกระบวนการเรียนรู้เท่านั้น แต่ขยายออกไปสู่ทุกช่วงเวลาในชีวิตของเด็กๆ ที่มีเด็กๆ เป็นผู้จัดกระบวนการเรียนรู้ให้ตัวเองในห้องเรียนอันกว้างใหญ่ของโลกรอบตัวพวกเขาเอง</w:t>
      </w:r>
    </w:p>
    <w:p w:rsidR="00B6249E" w:rsidRPr="00AB3419" w:rsidRDefault="00B6249E" w:rsidP="00493981">
      <w:pPr>
        <w:ind w:right="800"/>
        <w:rPr>
          <w:sz w:val="40"/>
          <w:szCs w:val="40"/>
          <w:cs/>
        </w:rPr>
      </w:pPr>
      <w:r>
        <w:rPr>
          <w:noProof/>
          <w:lang w:eastAsia="en-US"/>
        </w:rPr>
        <w:pict>
          <v:group id="_x0000_s1033" style="position:absolute;margin-left:7.95pt;margin-top:8.1pt;width:468.3pt;height:85.85pt;z-index:251658240" coordorigin="1079,14614" coordsize="9366,1717">
            <v:shape id="_x0000_s1034" type="#_x0000_t75" style="position:absolute;left:5786;top:14614;width:2147;height:1610;rotation:-950106fd" stroked="t" strokecolor="#030">
              <v:stroke dashstyle="dashDot"/>
              <v:imagedata r:id="rId11" o:title="" gain="79922f"/>
            </v:shape>
            <v:shape id="_x0000_s1035" type="#_x0000_t75" style="position:absolute;left:3115;top:14712;width:2349;height:1566;rotation:573403fd" stroked="t" strokecolor="#030">
              <v:stroke dashstyle="dashDot"/>
              <v:imagedata r:id="rId12" o:title="" gain="79922f"/>
            </v:shape>
            <v:shape id="_x0000_s1036" type="#_x0000_t75" style="position:absolute;left:8334;top:14712;width:2111;height:1566;rotation:1127883fd" stroked="t" strokecolor="#030">
              <v:stroke dashstyle="dashDot"/>
              <v:imagedata r:id="rId13" o:title="" gain="93623f" blacklevel="-1966f"/>
            </v:shape>
            <v:shape id="_x0000_s1037" type="#_x0000_t75" style="position:absolute;left:1079;top:14781;width:1675;height:1550;rotation:-922738fd" stroked="t" strokecolor="#030">
              <v:stroke dashstyle="dashDot"/>
              <v:imagedata r:id="rId14" o:title="" gain="79922f"/>
            </v:shape>
          </v:group>
        </w:pict>
      </w:r>
    </w:p>
    <w:sectPr w:rsidR="00B6249E" w:rsidRPr="00AB3419" w:rsidSect="00033071">
      <w:pgSz w:w="11906" w:h="16838"/>
      <w:pgMar w:top="851" w:right="1134" w:bottom="851" w:left="1134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6249E" w:rsidRDefault="00B6249E">
      <w:r>
        <w:separator/>
      </w:r>
    </w:p>
  </w:endnote>
  <w:endnote w:type="continuationSeparator" w:id="0">
    <w:p w:rsidR="00B6249E" w:rsidRDefault="00B6249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lr –พ’ฉ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6249E" w:rsidRDefault="00B6249E">
      <w:r>
        <w:separator/>
      </w:r>
    </w:p>
  </w:footnote>
  <w:footnote w:type="continuationSeparator" w:id="0">
    <w:p w:rsidR="00B6249E" w:rsidRDefault="00B6249E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stylePaneFormatFilter w:val="3F01"/>
  <w:doNotTrackMov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B3419"/>
    <w:rsid w:val="0000329F"/>
    <w:rsid w:val="00004049"/>
    <w:rsid w:val="000057FA"/>
    <w:rsid w:val="00011143"/>
    <w:rsid w:val="00015E2D"/>
    <w:rsid w:val="00023748"/>
    <w:rsid w:val="00027B5D"/>
    <w:rsid w:val="00033071"/>
    <w:rsid w:val="0003681E"/>
    <w:rsid w:val="00036C7A"/>
    <w:rsid w:val="000416B4"/>
    <w:rsid w:val="00053AE8"/>
    <w:rsid w:val="00054009"/>
    <w:rsid w:val="000542E3"/>
    <w:rsid w:val="00064EED"/>
    <w:rsid w:val="00065795"/>
    <w:rsid w:val="00067429"/>
    <w:rsid w:val="000707BB"/>
    <w:rsid w:val="000747D5"/>
    <w:rsid w:val="00083501"/>
    <w:rsid w:val="00086561"/>
    <w:rsid w:val="000923E2"/>
    <w:rsid w:val="00096567"/>
    <w:rsid w:val="0009724E"/>
    <w:rsid w:val="00097E34"/>
    <w:rsid w:val="000A0F4A"/>
    <w:rsid w:val="000A39C1"/>
    <w:rsid w:val="000A42F6"/>
    <w:rsid w:val="000A4F4F"/>
    <w:rsid w:val="000A625D"/>
    <w:rsid w:val="000A6D09"/>
    <w:rsid w:val="000A72F7"/>
    <w:rsid w:val="000B0755"/>
    <w:rsid w:val="000B2990"/>
    <w:rsid w:val="000B30CF"/>
    <w:rsid w:val="000C2D18"/>
    <w:rsid w:val="000C5357"/>
    <w:rsid w:val="000D0DA8"/>
    <w:rsid w:val="000D109F"/>
    <w:rsid w:val="000D325B"/>
    <w:rsid w:val="000D3E9D"/>
    <w:rsid w:val="000D499F"/>
    <w:rsid w:val="000D5D27"/>
    <w:rsid w:val="000E11AC"/>
    <w:rsid w:val="000F04C4"/>
    <w:rsid w:val="000F1CD2"/>
    <w:rsid w:val="000F2E2E"/>
    <w:rsid w:val="000F3E7B"/>
    <w:rsid w:val="000F47E8"/>
    <w:rsid w:val="000F4F73"/>
    <w:rsid w:val="000F54D5"/>
    <w:rsid w:val="000F57BA"/>
    <w:rsid w:val="000F5F74"/>
    <w:rsid w:val="000F7D1A"/>
    <w:rsid w:val="000F7E0A"/>
    <w:rsid w:val="001022EA"/>
    <w:rsid w:val="00103C34"/>
    <w:rsid w:val="0010692A"/>
    <w:rsid w:val="00110439"/>
    <w:rsid w:val="00122E1D"/>
    <w:rsid w:val="001265E3"/>
    <w:rsid w:val="00126C02"/>
    <w:rsid w:val="001322B1"/>
    <w:rsid w:val="001351CA"/>
    <w:rsid w:val="00143BFE"/>
    <w:rsid w:val="00152029"/>
    <w:rsid w:val="001538D0"/>
    <w:rsid w:val="00155349"/>
    <w:rsid w:val="001566ED"/>
    <w:rsid w:val="00156C0F"/>
    <w:rsid w:val="001609BF"/>
    <w:rsid w:val="00167C32"/>
    <w:rsid w:val="0017194B"/>
    <w:rsid w:val="00174B7F"/>
    <w:rsid w:val="00183123"/>
    <w:rsid w:val="001857C3"/>
    <w:rsid w:val="00185A16"/>
    <w:rsid w:val="0019002A"/>
    <w:rsid w:val="001905E8"/>
    <w:rsid w:val="00196ED7"/>
    <w:rsid w:val="00196F09"/>
    <w:rsid w:val="00197777"/>
    <w:rsid w:val="001A50BD"/>
    <w:rsid w:val="001A5C58"/>
    <w:rsid w:val="001A7D08"/>
    <w:rsid w:val="001B1C11"/>
    <w:rsid w:val="001B262A"/>
    <w:rsid w:val="001B534C"/>
    <w:rsid w:val="001D3573"/>
    <w:rsid w:val="001E39B7"/>
    <w:rsid w:val="001E574F"/>
    <w:rsid w:val="001E7B88"/>
    <w:rsid w:val="001F1184"/>
    <w:rsid w:val="001F1522"/>
    <w:rsid w:val="001F2C0E"/>
    <w:rsid w:val="001F52E8"/>
    <w:rsid w:val="001F5981"/>
    <w:rsid w:val="00202986"/>
    <w:rsid w:val="0020473E"/>
    <w:rsid w:val="00206EFD"/>
    <w:rsid w:val="002100CA"/>
    <w:rsid w:val="00212D1F"/>
    <w:rsid w:val="0021393E"/>
    <w:rsid w:val="0021503F"/>
    <w:rsid w:val="00231A2D"/>
    <w:rsid w:val="002337B4"/>
    <w:rsid w:val="00236464"/>
    <w:rsid w:val="00240647"/>
    <w:rsid w:val="002433E3"/>
    <w:rsid w:val="00250068"/>
    <w:rsid w:val="00250242"/>
    <w:rsid w:val="00250CCB"/>
    <w:rsid w:val="00251F09"/>
    <w:rsid w:val="00252ED0"/>
    <w:rsid w:val="002535D3"/>
    <w:rsid w:val="00253961"/>
    <w:rsid w:val="002544CF"/>
    <w:rsid w:val="00255148"/>
    <w:rsid w:val="00256D07"/>
    <w:rsid w:val="00256E99"/>
    <w:rsid w:val="002570B4"/>
    <w:rsid w:val="00260EC7"/>
    <w:rsid w:val="002647E0"/>
    <w:rsid w:val="002720F9"/>
    <w:rsid w:val="002727D8"/>
    <w:rsid w:val="002771C3"/>
    <w:rsid w:val="00280613"/>
    <w:rsid w:val="00284D62"/>
    <w:rsid w:val="00286772"/>
    <w:rsid w:val="0028694B"/>
    <w:rsid w:val="00286999"/>
    <w:rsid w:val="00286D58"/>
    <w:rsid w:val="002900E1"/>
    <w:rsid w:val="002910B9"/>
    <w:rsid w:val="002916B7"/>
    <w:rsid w:val="00297567"/>
    <w:rsid w:val="002A0BBF"/>
    <w:rsid w:val="002B0923"/>
    <w:rsid w:val="002B69D7"/>
    <w:rsid w:val="002B70DC"/>
    <w:rsid w:val="002C5FEF"/>
    <w:rsid w:val="002C791C"/>
    <w:rsid w:val="002D2A37"/>
    <w:rsid w:val="002D365B"/>
    <w:rsid w:val="002E5950"/>
    <w:rsid w:val="002F07B0"/>
    <w:rsid w:val="002F47C1"/>
    <w:rsid w:val="002F504C"/>
    <w:rsid w:val="00302F16"/>
    <w:rsid w:val="003065B9"/>
    <w:rsid w:val="00306FFF"/>
    <w:rsid w:val="00313C1A"/>
    <w:rsid w:val="00325B7E"/>
    <w:rsid w:val="003410CF"/>
    <w:rsid w:val="003417B7"/>
    <w:rsid w:val="00341BEA"/>
    <w:rsid w:val="003427AF"/>
    <w:rsid w:val="00342B44"/>
    <w:rsid w:val="003439AD"/>
    <w:rsid w:val="00343C51"/>
    <w:rsid w:val="00344F60"/>
    <w:rsid w:val="00346E92"/>
    <w:rsid w:val="00350977"/>
    <w:rsid w:val="003523DA"/>
    <w:rsid w:val="003525D4"/>
    <w:rsid w:val="00352CA7"/>
    <w:rsid w:val="0035307C"/>
    <w:rsid w:val="003543A3"/>
    <w:rsid w:val="00360811"/>
    <w:rsid w:val="003625A2"/>
    <w:rsid w:val="00364C0A"/>
    <w:rsid w:val="00366324"/>
    <w:rsid w:val="00371640"/>
    <w:rsid w:val="00371796"/>
    <w:rsid w:val="00371D92"/>
    <w:rsid w:val="00372492"/>
    <w:rsid w:val="003801DD"/>
    <w:rsid w:val="00380DBA"/>
    <w:rsid w:val="0038156A"/>
    <w:rsid w:val="0038413D"/>
    <w:rsid w:val="003923C8"/>
    <w:rsid w:val="0039390C"/>
    <w:rsid w:val="00393F0D"/>
    <w:rsid w:val="00394FE3"/>
    <w:rsid w:val="003A1999"/>
    <w:rsid w:val="003B020C"/>
    <w:rsid w:val="003B1992"/>
    <w:rsid w:val="003B32A5"/>
    <w:rsid w:val="003C1AF8"/>
    <w:rsid w:val="003C5B33"/>
    <w:rsid w:val="003D5DF6"/>
    <w:rsid w:val="003E10BD"/>
    <w:rsid w:val="003F2E19"/>
    <w:rsid w:val="003F7EB6"/>
    <w:rsid w:val="00400D05"/>
    <w:rsid w:val="0040537E"/>
    <w:rsid w:val="00407CA1"/>
    <w:rsid w:val="00413409"/>
    <w:rsid w:val="00415C61"/>
    <w:rsid w:val="004166A1"/>
    <w:rsid w:val="00421752"/>
    <w:rsid w:val="004227AD"/>
    <w:rsid w:val="0042366E"/>
    <w:rsid w:val="00423E54"/>
    <w:rsid w:val="004262B7"/>
    <w:rsid w:val="0043131B"/>
    <w:rsid w:val="00431ED0"/>
    <w:rsid w:val="00442081"/>
    <w:rsid w:val="00453807"/>
    <w:rsid w:val="00454D35"/>
    <w:rsid w:val="0045559B"/>
    <w:rsid w:val="00456F7A"/>
    <w:rsid w:val="004627EB"/>
    <w:rsid w:val="00462977"/>
    <w:rsid w:val="0047070E"/>
    <w:rsid w:val="004721F2"/>
    <w:rsid w:val="00474C8F"/>
    <w:rsid w:val="0047607B"/>
    <w:rsid w:val="0048068A"/>
    <w:rsid w:val="004809D5"/>
    <w:rsid w:val="00482DEF"/>
    <w:rsid w:val="004840DC"/>
    <w:rsid w:val="004855BF"/>
    <w:rsid w:val="00485D41"/>
    <w:rsid w:val="00487EA1"/>
    <w:rsid w:val="00493981"/>
    <w:rsid w:val="00494E7D"/>
    <w:rsid w:val="004A1E7B"/>
    <w:rsid w:val="004A52C3"/>
    <w:rsid w:val="004B0C33"/>
    <w:rsid w:val="004B226C"/>
    <w:rsid w:val="004C0204"/>
    <w:rsid w:val="004C5495"/>
    <w:rsid w:val="004D0C97"/>
    <w:rsid w:val="004D2408"/>
    <w:rsid w:val="004D336C"/>
    <w:rsid w:val="004D4CF7"/>
    <w:rsid w:val="004D696F"/>
    <w:rsid w:val="004D7784"/>
    <w:rsid w:val="004E01BD"/>
    <w:rsid w:val="004E12D8"/>
    <w:rsid w:val="004E16B3"/>
    <w:rsid w:val="004E270C"/>
    <w:rsid w:val="004E2EDE"/>
    <w:rsid w:val="004E4CAB"/>
    <w:rsid w:val="004E70B4"/>
    <w:rsid w:val="004E7D71"/>
    <w:rsid w:val="004F04B1"/>
    <w:rsid w:val="004F27A9"/>
    <w:rsid w:val="004F2B62"/>
    <w:rsid w:val="004F6D57"/>
    <w:rsid w:val="004F7225"/>
    <w:rsid w:val="005015DC"/>
    <w:rsid w:val="005026F1"/>
    <w:rsid w:val="00502ABB"/>
    <w:rsid w:val="00522855"/>
    <w:rsid w:val="00523265"/>
    <w:rsid w:val="00523D9B"/>
    <w:rsid w:val="00525888"/>
    <w:rsid w:val="005312EA"/>
    <w:rsid w:val="005317CE"/>
    <w:rsid w:val="00531AC7"/>
    <w:rsid w:val="00535E31"/>
    <w:rsid w:val="00536F80"/>
    <w:rsid w:val="0054725A"/>
    <w:rsid w:val="00563493"/>
    <w:rsid w:val="00563F69"/>
    <w:rsid w:val="00573434"/>
    <w:rsid w:val="005740DF"/>
    <w:rsid w:val="00574E95"/>
    <w:rsid w:val="0058037E"/>
    <w:rsid w:val="0058250C"/>
    <w:rsid w:val="0058487C"/>
    <w:rsid w:val="00584D3E"/>
    <w:rsid w:val="00585588"/>
    <w:rsid w:val="005857BF"/>
    <w:rsid w:val="005862D5"/>
    <w:rsid w:val="0058751A"/>
    <w:rsid w:val="00587887"/>
    <w:rsid w:val="005900F1"/>
    <w:rsid w:val="00593146"/>
    <w:rsid w:val="00593A21"/>
    <w:rsid w:val="00596E9A"/>
    <w:rsid w:val="005A3732"/>
    <w:rsid w:val="005A73C9"/>
    <w:rsid w:val="005A7C1B"/>
    <w:rsid w:val="005B7A17"/>
    <w:rsid w:val="005C2648"/>
    <w:rsid w:val="005C426B"/>
    <w:rsid w:val="005C46C7"/>
    <w:rsid w:val="005C6B63"/>
    <w:rsid w:val="005C736C"/>
    <w:rsid w:val="005C7BE0"/>
    <w:rsid w:val="005D05BB"/>
    <w:rsid w:val="005D150C"/>
    <w:rsid w:val="005D3205"/>
    <w:rsid w:val="005D382B"/>
    <w:rsid w:val="005D4F1C"/>
    <w:rsid w:val="005E1E3B"/>
    <w:rsid w:val="005E410E"/>
    <w:rsid w:val="005E4ABF"/>
    <w:rsid w:val="005E5D58"/>
    <w:rsid w:val="005E72CD"/>
    <w:rsid w:val="005F041F"/>
    <w:rsid w:val="005F2D35"/>
    <w:rsid w:val="00601384"/>
    <w:rsid w:val="00604080"/>
    <w:rsid w:val="00604798"/>
    <w:rsid w:val="0060517D"/>
    <w:rsid w:val="006060CC"/>
    <w:rsid w:val="00607B23"/>
    <w:rsid w:val="00612CE2"/>
    <w:rsid w:val="00613ABB"/>
    <w:rsid w:val="006175DD"/>
    <w:rsid w:val="00617886"/>
    <w:rsid w:val="00620094"/>
    <w:rsid w:val="00621611"/>
    <w:rsid w:val="00623D0B"/>
    <w:rsid w:val="00626EDA"/>
    <w:rsid w:val="00627350"/>
    <w:rsid w:val="00630AD3"/>
    <w:rsid w:val="006366AD"/>
    <w:rsid w:val="006400D3"/>
    <w:rsid w:val="00641E0F"/>
    <w:rsid w:val="00645D99"/>
    <w:rsid w:val="006470CA"/>
    <w:rsid w:val="00653939"/>
    <w:rsid w:val="00661BFA"/>
    <w:rsid w:val="00661CDA"/>
    <w:rsid w:val="006634E4"/>
    <w:rsid w:val="006651ED"/>
    <w:rsid w:val="006659B1"/>
    <w:rsid w:val="00667105"/>
    <w:rsid w:val="00670816"/>
    <w:rsid w:val="00673997"/>
    <w:rsid w:val="00676247"/>
    <w:rsid w:val="006932F2"/>
    <w:rsid w:val="00697BB9"/>
    <w:rsid w:val="006A051F"/>
    <w:rsid w:val="006A15B5"/>
    <w:rsid w:val="006A2480"/>
    <w:rsid w:val="006B125D"/>
    <w:rsid w:val="006B1B98"/>
    <w:rsid w:val="006B2E31"/>
    <w:rsid w:val="006B2FF9"/>
    <w:rsid w:val="006B58D3"/>
    <w:rsid w:val="006B63BB"/>
    <w:rsid w:val="006C12F2"/>
    <w:rsid w:val="006C750F"/>
    <w:rsid w:val="006C766B"/>
    <w:rsid w:val="006D26C7"/>
    <w:rsid w:val="006D33DB"/>
    <w:rsid w:val="006D5F3D"/>
    <w:rsid w:val="006D76A8"/>
    <w:rsid w:val="006E2D15"/>
    <w:rsid w:val="006E399F"/>
    <w:rsid w:val="006E3C84"/>
    <w:rsid w:val="006F0939"/>
    <w:rsid w:val="006F18F9"/>
    <w:rsid w:val="00700CF0"/>
    <w:rsid w:val="00701CA3"/>
    <w:rsid w:val="00701F2F"/>
    <w:rsid w:val="007021DE"/>
    <w:rsid w:val="00706196"/>
    <w:rsid w:val="00714052"/>
    <w:rsid w:val="00714A96"/>
    <w:rsid w:val="00721F3E"/>
    <w:rsid w:val="00723E57"/>
    <w:rsid w:val="00725034"/>
    <w:rsid w:val="00725114"/>
    <w:rsid w:val="00725ED6"/>
    <w:rsid w:val="007317B5"/>
    <w:rsid w:val="00732421"/>
    <w:rsid w:val="0073300E"/>
    <w:rsid w:val="00740544"/>
    <w:rsid w:val="0074090B"/>
    <w:rsid w:val="00743E2B"/>
    <w:rsid w:val="0074465A"/>
    <w:rsid w:val="0074613F"/>
    <w:rsid w:val="00746621"/>
    <w:rsid w:val="00751E0F"/>
    <w:rsid w:val="0075677D"/>
    <w:rsid w:val="007632DB"/>
    <w:rsid w:val="007748C5"/>
    <w:rsid w:val="00775723"/>
    <w:rsid w:val="0078232E"/>
    <w:rsid w:val="007845A3"/>
    <w:rsid w:val="00785927"/>
    <w:rsid w:val="00786A0D"/>
    <w:rsid w:val="0078716E"/>
    <w:rsid w:val="007907E9"/>
    <w:rsid w:val="00791B2E"/>
    <w:rsid w:val="00794F60"/>
    <w:rsid w:val="007954FF"/>
    <w:rsid w:val="00796057"/>
    <w:rsid w:val="007A05D7"/>
    <w:rsid w:val="007A3D57"/>
    <w:rsid w:val="007B0EC8"/>
    <w:rsid w:val="007B3063"/>
    <w:rsid w:val="007B49B1"/>
    <w:rsid w:val="007B7FCB"/>
    <w:rsid w:val="007C2917"/>
    <w:rsid w:val="007C5080"/>
    <w:rsid w:val="007C5406"/>
    <w:rsid w:val="007C6936"/>
    <w:rsid w:val="007C6FDE"/>
    <w:rsid w:val="007C7A4A"/>
    <w:rsid w:val="007D1D50"/>
    <w:rsid w:val="007D2040"/>
    <w:rsid w:val="007D32EB"/>
    <w:rsid w:val="007D6D25"/>
    <w:rsid w:val="007E317B"/>
    <w:rsid w:val="007E6CB2"/>
    <w:rsid w:val="007E7A8E"/>
    <w:rsid w:val="007F1505"/>
    <w:rsid w:val="007F19E2"/>
    <w:rsid w:val="007F37EC"/>
    <w:rsid w:val="007F64E3"/>
    <w:rsid w:val="008042D2"/>
    <w:rsid w:val="008103EF"/>
    <w:rsid w:val="00810A83"/>
    <w:rsid w:val="00810DF3"/>
    <w:rsid w:val="008148D8"/>
    <w:rsid w:val="00815266"/>
    <w:rsid w:val="00815EC3"/>
    <w:rsid w:val="00821AA1"/>
    <w:rsid w:val="00821CF0"/>
    <w:rsid w:val="008257C9"/>
    <w:rsid w:val="008258F1"/>
    <w:rsid w:val="008376FC"/>
    <w:rsid w:val="00842A62"/>
    <w:rsid w:val="00843050"/>
    <w:rsid w:val="0084320E"/>
    <w:rsid w:val="00846173"/>
    <w:rsid w:val="008478DE"/>
    <w:rsid w:val="00854392"/>
    <w:rsid w:val="00855619"/>
    <w:rsid w:val="00856B56"/>
    <w:rsid w:val="0086409E"/>
    <w:rsid w:val="00864C55"/>
    <w:rsid w:val="00865197"/>
    <w:rsid w:val="00865DE5"/>
    <w:rsid w:val="00866BD9"/>
    <w:rsid w:val="0086761B"/>
    <w:rsid w:val="0087252D"/>
    <w:rsid w:val="0088335A"/>
    <w:rsid w:val="00884BD5"/>
    <w:rsid w:val="00885719"/>
    <w:rsid w:val="00885D3E"/>
    <w:rsid w:val="00886431"/>
    <w:rsid w:val="00886A4A"/>
    <w:rsid w:val="0089114F"/>
    <w:rsid w:val="008950F9"/>
    <w:rsid w:val="008A1CC6"/>
    <w:rsid w:val="008A4782"/>
    <w:rsid w:val="008A54D4"/>
    <w:rsid w:val="008A5B9E"/>
    <w:rsid w:val="008B1834"/>
    <w:rsid w:val="008B2DEE"/>
    <w:rsid w:val="008B6098"/>
    <w:rsid w:val="008C6AFD"/>
    <w:rsid w:val="008D05B1"/>
    <w:rsid w:val="008D06B4"/>
    <w:rsid w:val="008D3590"/>
    <w:rsid w:val="008D5D20"/>
    <w:rsid w:val="008D6676"/>
    <w:rsid w:val="008E288D"/>
    <w:rsid w:val="008E7F7B"/>
    <w:rsid w:val="008F065E"/>
    <w:rsid w:val="008F29A2"/>
    <w:rsid w:val="008F3ACE"/>
    <w:rsid w:val="008F7502"/>
    <w:rsid w:val="00903BBC"/>
    <w:rsid w:val="00903D4E"/>
    <w:rsid w:val="00904485"/>
    <w:rsid w:val="009054B0"/>
    <w:rsid w:val="00910083"/>
    <w:rsid w:val="00910353"/>
    <w:rsid w:val="0091459C"/>
    <w:rsid w:val="00914784"/>
    <w:rsid w:val="009158B2"/>
    <w:rsid w:val="00927C3F"/>
    <w:rsid w:val="00931032"/>
    <w:rsid w:val="00935221"/>
    <w:rsid w:val="0093749E"/>
    <w:rsid w:val="00937D74"/>
    <w:rsid w:val="00941B7F"/>
    <w:rsid w:val="00941DED"/>
    <w:rsid w:val="009429A8"/>
    <w:rsid w:val="0095123A"/>
    <w:rsid w:val="0095329A"/>
    <w:rsid w:val="00953C8B"/>
    <w:rsid w:val="00955496"/>
    <w:rsid w:val="00964AE5"/>
    <w:rsid w:val="00966FBB"/>
    <w:rsid w:val="00970BE7"/>
    <w:rsid w:val="0098304B"/>
    <w:rsid w:val="00984319"/>
    <w:rsid w:val="00984408"/>
    <w:rsid w:val="00984869"/>
    <w:rsid w:val="0098549D"/>
    <w:rsid w:val="00985D85"/>
    <w:rsid w:val="00986709"/>
    <w:rsid w:val="009902C9"/>
    <w:rsid w:val="009951E8"/>
    <w:rsid w:val="009957F6"/>
    <w:rsid w:val="00996A75"/>
    <w:rsid w:val="009971FD"/>
    <w:rsid w:val="009A2E58"/>
    <w:rsid w:val="009A753D"/>
    <w:rsid w:val="009B196F"/>
    <w:rsid w:val="009B5C57"/>
    <w:rsid w:val="009C1E95"/>
    <w:rsid w:val="009C20DD"/>
    <w:rsid w:val="009C23DF"/>
    <w:rsid w:val="009D0AC1"/>
    <w:rsid w:val="009D1591"/>
    <w:rsid w:val="009E310D"/>
    <w:rsid w:val="009E328D"/>
    <w:rsid w:val="009F253F"/>
    <w:rsid w:val="009F58DA"/>
    <w:rsid w:val="009F6733"/>
    <w:rsid w:val="00A033B8"/>
    <w:rsid w:val="00A03A40"/>
    <w:rsid w:val="00A074E8"/>
    <w:rsid w:val="00A1165B"/>
    <w:rsid w:val="00A116F3"/>
    <w:rsid w:val="00A128A6"/>
    <w:rsid w:val="00A149A0"/>
    <w:rsid w:val="00A14D99"/>
    <w:rsid w:val="00A15C52"/>
    <w:rsid w:val="00A1634C"/>
    <w:rsid w:val="00A2077C"/>
    <w:rsid w:val="00A21628"/>
    <w:rsid w:val="00A21A7B"/>
    <w:rsid w:val="00A222BF"/>
    <w:rsid w:val="00A225D4"/>
    <w:rsid w:val="00A267FE"/>
    <w:rsid w:val="00A27795"/>
    <w:rsid w:val="00A342A8"/>
    <w:rsid w:val="00A344F2"/>
    <w:rsid w:val="00A345D6"/>
    <w:rsid w:val="00A41AC3"/>
    <w:rsid w:val="00A43234"/>
    <w:rsid w:val="00A4326A"/>
    <w:rsid w:val="00A44BBE"/>
    <w:rsid w:val="00A452BD"/>
    <w:rsid w:val="00A5100C"/>
    <w:rsid w:val="00A52B17"/>
    <w:rsid w:val="00A5406F"/>
    <w:rsid w:val="00A557D6"/>
    <w:rsid w:val="00A55A43"/>
    <w:rsid w:val="00A55F15"/>
    <w:rsid w:val="00A56BC8"/>
    <w:rsid w:val="00A626EC"/>
    <w:rsid w:val="00A62DCE"/>
    <w:rsid w:val="00A713DB"/>
    <w:rsid w:val="00A72AC4"/>
    <w:rsid w:val="00A779A4"/>
    <w:rsid w:val="00A86C1F"/>
    <w:rsid w:val="00A8791E"/>
    <w:rsid w:val="00A87A5B"/>
    <w:rsid w:val="00A958D1"/>
    <w:rsid w:val="00A96F3D"/>
    <w:rsid w:val="00AA0011"/>
    <w:rsid w:val="00AA591A"/>
    <w:rsid w:val="00AA7014"/>
    <w:rsid w:val="00AA7F56"/>
    <w:rsid w:val="00AB09A1"/>
    <w:rsid w:val="00AB154D"/>
    <w:rsid w:val="00AB1AC8"/>
    <w:rsid w:val="00AB30CA"/>
    <w:rsid w:val="00AB3419"/>
    <w:rsid w:val="00AB74B7"/>
    <w:rsid w:val="00AB7EC4"/>
    <w:rsid w:val="00AC35F6"/>
    <w:rsid w:val="00AC4106"/>
    <w:rsid w:val="00AC4759"/>
    <w:rsid w:val="00AC5A9D"/>
    <w:rsid w:val="00AC6F67"/>
    <w:rsid w:val="00AD389A"/>
    <w:rsid w:val="00AD49BD"/>
    <w:rsid w:val="00AD4B97"/>
    <w:rsid w:val="00AD67A7"/>
    <w:rsid w:val="00B0076E"/>
    <w:rsid w:val="00B048A3"/>
    <w:rsid w:val="00B07F6B"/>
    <w:rsid w:val="00B10706"/>
    <w:rsid w:val="00B12D9D"/>
    <w:rsid w:val="00B14C75"/>
    <w:rsid w:val="00B1661B"/>
    <w:rsid w:val="00B16D9F"/>
    <w:rsid w:val="00B16F6F"/>
    <w:rsid w:val="00B222AD"/>
    <w:rsid w:val="00B25265"/>
    <w:rsid w:val="00B26431"/>
    <w:rsid w:val="00B325E1"/>
    <w:rsid w:val="00B35FE1"/>
    <w:rsid w:val="00B36802"/>
    <w:rsid w:val="00B4024E"/>
    <w:rsid w:val="00B41DCB"/>
    <w:rsid w:val="00B45B4A"/>
    <w:rsid w:val="00B520E4"/>
    <w:rsid w:val="00B54D64"/>
    <w:rsid w:val="00B6249E"/>
    <w:rsid w:val="00B7432D"/>
    <w:rsid w:val="00B75021"/>
    <w:rsid w:val="00B77119"/>
    <w:rsid w:val="00B7749E"/>
    <w:rsid w:val="00B83D36"/>
    <w:rsid w:val="00B84D32"/>
    <w:rsid w:val="00B8634F"/>
    <w:rsid w:val="00BA16CC"/>
    <w:rsid w:val="00BA31E2"/>
    <w:rsid w:val="00BA6591"/>
    <w:rsid w:val="00BB1103"/>
    <w:rsid w:val="00BB394C"/>
    <w:rsid w:val="00BB5060"/>
    <w:rsid w:val="00BC0F51"/>
    <w:rsid w:val="00BC4FD3"/>
    <w:rsid w:val="00BC58F8"/>
    <w:rsid w:val="00BD2D8C"/>
    <w:rsid w:val="00BD42F1"/>
    <w:rsid w:val="00BF1D14"/>
    <w:rsid w:val="00BF701C"/>
    <w:rsid w:val="00BF71C4"/>
    <w:rsid w:val="00C04400"/>
    <w:rsid w:val="00C05595"/>
    <w:rsid w:val="00C2393B"/>
    <w:rsid w:val="00C315C2"/>
    <w:rsid w:val="00C3521C"/>
    <w:rsid w:val="00C3524E"/>
    <w:rsid w:val="00C4040D"/>
    <w:rsid w:val="00C45BE1"/>
    <w:rsid w:val="00C551BE"/>
    <w:rsid w:val="00C5795D"/>
    <w:rsid w:val="00C61438"/>
    <w:rsid w:val="00C6159D"/>
    <w:rsid w:val="00C63711"/>
    <w:rsid w:val="00C65158"/>
    <w:rsid w:val="00C705D6"/>
    <w:rsid w:val="00C72909"/>
    <w:rsid w:val="00C746F2"/>
    <w:rsid w:val="00C76257"/>
    <w:rsid w:val="00C80E9F"/>
    <w:rsid w:val="00C8203C"/>
    <w:rsid w:val="00C8283C"/>
    <w:rsid w:val="00C8338C"/>
    <w:rsid w:val="00C83BB5"/>
    <w:rsid w:val="00C86BBA"/>
    <w:rsid w:val="00C916F0"/>
    <w:rsid w:val="00C94F92"/>
    <w:rsid w:val="00C97303"/>
    <w:rsid w:val="00C9782B"/>
    <w:rsid w:val="00CA0082"/>
    <w:rsid w:val="00CA07EF"/>
    <w:rsid w:val="00CA470B"/>
    <w:rsid w:val="00CA4771"/>
    <w:rsid w:val="00CB28E8"/>
    <w:rsid w:val="00CB2CC3"/>
    <w:rsid w:val="00CB384C"/>
    <w:rsid w:val="00CC0701"/>
    <w:rsid w:val="00CC18CA"/>
    <w:rsid w:val="00CC383F"/>
    <w:rsid w:val="00CC38C2"/>
    <w:rsid w:val="00CD508A"/>
    <w:rsid w:val="00CD5B8B"/>
    <w:rsid w:val="00CD65E0"/>
    <w:rsid w:val="00CE11A1"/>
    <w:rsid w:val="00CE23CC"/>
    <w:rsid w:val="00CE263B"/>
    <w:rsid w:val="00CE3FEF"/>
    <w:rsid w:val="00CE516F"/>
    <w:rsid w:val="00CF3122"/>
    <w:rsid w:val="00CF54AF"/>
    <w:rsid w:val="00CF6675"/>
    <w:rsid w:val="00D04AD8"/>
    <w:rsid w:val="00D05871"/>
    <w:rsid w:val="00D1117D"/>
    <w:rsid w:val="00D1216C"/>
    <w:rsid w:val="00D123C7"/>
    <w:rsid w:val="00D15BE7"/>
    <w:rsid w:val="00D162BE"/>
    <w:rsid w:val="00D16AB1"/>
    <w:rsid w:val="00D20FE3"/>
    <w:rsid w:val="00D220E2"/>
    <w:rsid w:val="00D23AEE"/>
    <w:rsid w:val="00D30412"/>
    <w:rsid w:val="00D33687"/>
    <w:rsid w:val="00D3531F"/>
    <w:rsid w:val="00D354DD"/>
    <w:rsid w:val="00D35B2A"/>
    <w:rsid w:val="00D371EB"/>
    <w:rsid w:val="00D401B8"/>
    <w:rsid w:val="00D40C96"/>
    <w:rsid w:val="00D4119A"/>
    <w:rsid w:val="00D427F9"/>
    <w:rsid w:val="00D50C64"/>
    <w:rsid w:val="00D54FC0"/>
    <w:rsid w:val="00D56932"/>
    <w:rsid w:val="00D60F72"/>
    <w:rsid w:val="00D63AD5"/>
    <w:rsid w:val="00D67148"/>
    <w:rsid w:val="00D741AD"/>
    <w:rsid w:val="00D74835"/>
    <w:rsid w:val="00D74E17"/>
    <w:rsid w:val="00D760FE"/>
    <w:rsid w:val="00D777E8"/>
    <w:rsid w:val="00D808EE"/>
    <w:rsid w:val="00D82DA3"/>
    <w:rsid w:val="00D85643"/>
    <w:rsid w:val="00D869C1"/>
    <w:rsid w:val="00D87B60"/>
    <w:rsid w:val="00D90D27"/>
    <w:rsid w:val="00D9229D"/>
    <w:rsid w:val="00D93C74"/>
    <w:rsid w:val="00D93D74"/>
    <w:rsid w:val="00D96B37"/>
    <w:rsid w:val="00DA0F23"/>
    <w:rsid w:val="00DA14C0"/>
    <w:rsid w:val="00DA1869"/>
    <w:rsid w:val="00DA4AF4"/>
    <w:rsid w:val="00DA4E28"/>
    <w:rsid w:val="00DA56CF"/>
    <w:rsid w:val="00DA7EFB"/>
    <w:rsid w:val="00DB07B1"/>
    <w:rsid w:val="00DB4753"/>
    <w:rsid w:val="00DB5261"/>
    <w:rsid w:val="00DB59E6"/>
    <w:rsid w:val="00DC3F15"/>
    <w:rsid w:val="00DD3B4B"/>
    <w:rsid w:val="00DE48EF"/>
    <w:rsid w:val="00DE733F"/>
    <w:rsid w:val="00DF0087"/>
    <w:rsid w:val="00DF0513"/>
    <w:rsid w:val="00DF136C"/>
    <w:rsid w:val="00DF182B"/>
    <w:rsid w:val="00DF58CA"/>
    <w:rsid w:val="00DF5BF6"/>
    <w:rsid w:val="00DF6E37"/>
    <w:rsid w:val="00E027DC"/>
    <w:rsid w:val="00E034AC"/>
    <w:rsid w:val="00E04C01"/>
    <w:rsid w:val="00E10144"/>
    <w:rsid w:val="00E1220A"/>
    <w:rsid w:val="00E15458"/>
    <w:rsid w:val="00E21470"/>
    <w:rsid w:val="00E23E9F"/>
    <w:rsid w:val="00E253C0"/>
    <w:rsid w:val="00E265AF"/>
    <w:rsid w:val="00E333CE"/>
    <w:rsid w:val="00E3691F"/>
    <w:rsid w:val="00E4268B"/>
    <w:rsid w:val="00E426D9"/>
    <w:rsid w:val="00E428A4"/>
    <w:rsid w:val="00E43C30"/>
    <w:rsid w:val="00E46F7C"/>
    <w:rsid w:val="00E55024"/>
    <w:rsid w:val="00E56169"/>
    <w:rsid w:val="00E6357F"/>
    <w:rsid w:val="00E66FF2"/>
    <w:rsid w:val="00E70DD5"/>
    <w:rsid w:val="00E72C8C"/>
    <w:rsid w:val="00E72FB0"/>
    <w:rsid w:val="00E8202C"/>
    <w:rsid w:val="00E8273C"/>
    <w:rsid w:val="00E83AC2"/>
    <w:rsid w:val="00E84A70"/>
    <w:rsid w:val="00E85848"/>
    <w:rsid w:val="00E90373"/>
    <w:rsid w:val="00E961D3"/>
    <w:rsid w:val="00E97B4A"/>
    <w:rsid w:val="00EA054F"/>
    <w:rsid w:val="00EA09AA"/>
    <w:rsid w:val="00EA09EB"/>
    <w:rsid w:val="00EA1B5B"/>
    <w:rsid w:val="00EB1047"/>
    <w:rsid w:val="00EC0034"/>
    <w:rsid w:val="00EC08D6"/>
    <w:rsid w:val="00EC1D69"/>
    <w:rsid w:val="00EC390E"/>
    <w:rsid w:val="00EC3A60"/>
    <w:rsid w:val="00EC7B8C"/>
    <w:rsid w:val="00ED1A3D"/>
    <w:rsid w:val="00ED4DCB"/>
    <w:rsid w:val="00ED75CB"/>
    <w:rsid w:val="00ED77AB"/>
    <w:rsid w:val="00EE03F0"/>
    <w:rsid w:val="00EE6D81"/>
    <w:rsid w:val="00EF05A4"/>
    <w:rsid w:val="00EF33F6"/>
    <w:rsid w:val="00EF4242"/>
    <w:rsid w:val="00EF575A"/>
    <w:rsid w:val="00EF5EE9"/>
    <w:rsid w:val="00F03B13"/>
    <w:rsid w:val="00F04583"/>
    <w:rsid w:val="00F06E5D"/>
    <w:rsid w:val="00F1066F"/>
    <w:rsid w:val="00F142D1"/>
    <w:rsid w:val="00F1536D"/>
    <w:rsid w:val="00F1550E"/>
    <w:rsid w:val="00F160C9"/>
    <w:rsid w:val="00F20439"/>
    <w:rsid w:val="00F223CF"/>
    <w:rsid w:val="00F253B0"/>
    <w:rsid w:val="00F32360"/>
    <w:rsid w:val="00F37C34"/>
    <w:rsid w:val="00F4030B"/>
    <w:rsid w:val="00F40922"/>
    <w:rsid w:val="00F40D97"/>
    <w:rsid w:val="00F410E5"/>
    <w:rsid w:val="00F42C91"/>
    <w:rsid w:val="00F4321F"/>
    <w:rsid w:val="00F44462"/>
    <w:rsid w:val="00F4529A"/>
    <w:rsid w:val="00F453C8"/>
    <w:rsid w:val="00F52224"/>
    <w:rsid w:val="00F53BA7"/>
    <w:rsid w:val="00F6078A"/>
    <w:rsid w:val="00F60A69"/>
    <w:rsid w:val="00F61AB5"/>
    <w:rsid w:val="00F63B76"/>
    <w:rsid w:val="00F67CFD"/>
    <w:rsid w:val="00F70914"/>
    <w:rsid w:val="00F775BC"/>
    <w:rsid w:val="00F809FD"/>
    <w:rsid w:val="00F81D52"/>
    <w:rsid w:val="00F824D2"/>
    <w:rsid w:val="00F82DB6"/>
    <w:rsid w:val="00F8642B"/>
    <w:rsid w:val="00F86C5A"/>
    <w:rsid w:val="00F91A60"/>
    <w:rsid w:val="00F92D7F"/>
    <w:rsid w:val="00F971C5"/>
    <w:rsid w:val="00FA0CD7"/>
    <w:rsid w:val="00FA3179"/>
    <w:rsid w:val="00FA4567"/>
    <w:rsid w:val="00FA4F54"/>
    <w:rsid w:val="00FA5C94"/>
    <w:rsid w:val="00FA747C"/>
    <w:rsid w:val="00FA7A51"/>
    <w:rsid w:val="00FB086D"/>
    <w:rsid w:val="00FB275C"/>
    <w:rsid w:val="00FB31CE"/>
    <w:rsid w:val="00FB3F9E"/>
    <w:rsid w:val="00FB538B"/>
    <w:rsid w:val="00FB5C5E"/>
    <w:rsid w:val="00FB67AE"/>
    <w:rsid w:val="00FB7F7B"/>
    <w:rsid w:val="00FC1801"/>
    <w:rsid w:val="00FC306B"/>
    <w:rsid w:val="00FC619D"/>
    <w:rsid w:val="00FC7A15"/>
    <w:rsid w:val="00FD0287"/>
    <w:rsid w:val="00FD4129"/>
    <w:rsid w:val="00FD626D"/>
    <w:rsid w:val="00FE0052"/>
    <w:rsid w:val="00FE09DA"/>
    <w:rsid w:val="00FE19D5"/>
    <w:rsid w:val="00FE413D"/>
    <w:rsid w:val="00FE45B9"/>
    <w:rsid w:val="00FE641D"/>
    <w:rsid w:val="00FE6817"/>
    <w:rsid w:val="00FF1137"/>
    <w:rsid w:val="00FF42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3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MS Mincho" w:hAnsi="Times New Roman" w:cs="Times New Roman"/>
        <w:lang w:val="en-US" w:eastAsia="en-US" w:bidi="th-TH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rFonts w:ascii="Angsana New" w:hAnsi="Angsana New" w:cs="Angsana New"/>
      <w:sz w:val="32"/>
      <w:szCs w:val="32"/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rsid w:val="006B63BB"/>
    <w:pPr>
      <w:keepNext/>
      <w:spacing w:before="240" w:after="60"/>
      <w:outlineLvl w:val="0"/>
    </w:pPr>
    <w:rPr>
      <w:rFonts w:ascii="Arial" w:hAnsi="Arial" w:cs="Cordia New"/>
      <w:b/>
      <w:bCs/>
      <w:kern w:val="32"/>
      <w:szCs w:val="37"/>
    </w:rPr>
  </w:style>
  <w:style w:type="paragraph" w:styleId="Heading2">
    <w:name w:val="heading 2"/>
    <w:basedOn w:val="Heading3"/>
    <w:next w:val="BodyText"/>
    <w:link w:val="Heading2Char"/>
    <w:uiPriority w:val="9"/>
    <w:qFormat/>
    <w:rsid w:val="002B69D7"/>
    <w:pPr>
      <w:tabs>
        <w:tab w:val="left" w:pos="1080"/>
      </w:tabs>
      <w:spacing w:after="0"/>
      <w:outlineLvl w:val="1"/>
    </w:pPr>
    <w:rPr>
      <w:rFonts w:ascii="Angsana New" w:hAnsi="Angsana New" w:cs="Angsana New"/>
      <w:szCs w:val="36"/>
    </w:rPr>
  </w:style>
  <w:style w:type="paragraph" w:styleId="Heading3">
    <w:name w:val="heading 3"/>
    <w:basedOn w:val="Normal"/>
    <w:next w:val="Normal"/>
    <w:link w:val="Heading3Char"/>
    <w:uiPriority w:val="9"/>
    <w:qFormat/>
    <w:rsid w:val="002B69D7"/>
    <w:pPr>
      <w:keepNext/>
      <w:spacing w:before="240" w:after="60"/>
      <w:outlineLvl w:val="2"/>
    </w:pPr>
    <w:rPr>
      <w:rFonts w:ascii="Arial" w:hAnsi="Arial" w:cs="Cordia New"/>
      <w:b/>
      <w:bCs/>
      <w:sz w:val="26"/>
      <w:szCs w:val="30"/>
    </w:rPr>
  </w:style>
  <w:style w:type="paragraph" w:styleId="Heading4">
    <w:name w:val="heading 4"/>
    <w:basedOn w:val="Normal"/>
    <w:next w:val="Normal"/>
    <w:link w:val="Heading4Char"/>
    <w:uiPriority w:val="9"/>
    <w:qFormat/>
    <w:rsid w:val="006B63BB"/>
    <w:pPr>
      <w:keepNext/>
      <w:spacing w:before="240" w:after="60"/>
      <w:outlineLvl w:val="3"/>
    </w:pPr>
    <w:rPr>
      <w:rFonts w:ascii="Times New Roman" w:hAnsi="Times New Roman"/>
      <w:b/>
      <w:bCs/>
      <w:sz w:val="28"/>
    </w:rPr>
  </w:style>
  <w:style w:type="character" w:default="1" w:styleId="DefaultParagraphFont">
    <w:name w:val="Default Paragraph Font"/>
    <w:uiPriority w:val="1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42B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D42B7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D42B7"/>
    <w:rPr>
      <w:rFonts w:asciiTheme="majorHAnsi" w:eastAsiaTheme="majorEastAsia" w:hAnsiTheme="majorHAnsi" w:cstheme="majorBidi"/>
      <w:b/>
      <w:bCs/>
      <w:color w:val="4F81BD" w:themeColor="accent1"/>
      <w:sz w:val="32"/>
      <w:szCs w:val="40"/>
      <w:lang w:eastAsia="ja-JP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D42B7"/>
    <w:rPr>
      <w:rFonts w:asciiTheme="majorHAnsi" w:eastAsiaTheme="majorEastAsia" w:hAnsiTheme="majorHAnsi" w:cstheme="majorBidi"/>
      <w:b/>
      <w:bCs/>
      <w:i/>
      <w:iCs/>
      <w:color w:val="4F81BD" w:themeColor="accent1"/>
      <w:sz w:val="32"/>
      <w:szCs w:val="40"/>
      <w:lang w:eastAsia="ja-JP"/>
    </w:rPr>
  </w:style>
  <w:style w:type="paragraph" w:customStyle="1" w:styleId="StyleHeading1AngsanaNew18ptBoldCentered">
    <w:name w:val="Style Heading 1 + Angsana New 18 pt Bold Centered"/>
    <w:basedOn w:val="Normal"/>
    <w:next w:val="Header"/>
    <w:rsid w:val="002B69D7"/>
    <w:pPr>
      <w:keepNext/>
      <w:pageBreakBefore/>
      <w:tabs>
        <w:tab w:val="center" w:pos="4153"/>
        <w:tab w:val="right" w:pos="8306"/>
      </w:tabs>
      <w:spacing w:after="100" w:afterAutospacing="1"/>
      <w:jc w:val="center"/>
    </w:pPr>
    <w:rPr>
      <w:rFonts w:eastAsia="Times New Roman"/>
      <w:sz w:val="36"/>
      <w:szCs w:val="40"/>
    </w:rPr>
  </w:style>
  <w:style w:type="paragraph" w:styleId="Header">
    <w:name w:val="header"/>
    <w:basedOn w:val="Normal"/>
    <w:link w:val="HeaderChar"/>
    <w:uiPriority w:val="99"/>
    <w:rsid w:val="002B69D7"/>
    <w:pPr>
      <w:tabs>
        <w:tab w:val="center" w:pos="4153"/>
        <w:tab w:val="right" w:pos="8306"/>
      </w:tabs>
    </w:pPr>
    <w:rPr>
      <w:szCs w:val="37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BD42B7"/>
    <w:rPr>
      <w:rFonts w:ascii="Angsana New" w:hAnsi="Angsana New" w:cs="Angsana New"/>
      <w:sz w:val="32"/>
      <w:szCs w:val="40"/>
      <w:lang w:eastAsia="ja-JP"/>
    </w:rPr>
  </w:style>
  <w:style w:type="paragraph" w:styleId="TOC1">
    <w:name w:val="toc 1"/>
    <w:aliases w:val="วาระการประชุม"/>
    <w:basedOn w:val="a"/>
    <w:next w:val="Normal"/>
    <w:uiPriority w:val="39"/>
    <w:semiHidden/>
    <w:rsid w:val="00256D07"/>
    <w:pPr>
      <w:jc w:val="both"/>
    </w:pPr>
    <w:rPr>
      <w:b/>
      <w:bCs w:val="0"/>
    </w:rPr>
  </w:style>
  <w:style w:type="paragraph" w:styleId="BodyText">
    <w:name w:val="Body Text"/>
    <w:basedOn w:val="Normal"/>
    <w:link w:val="BodyTextChar"/>
    <w:uiPriority w:val="99"/>
    <w:rsid w:val="002B69D7"/>
    <w:pPr>
      <w:spacing w:after="120"/>
    </w:pPr>
    <w:rPr>
      <w:szCs w:val="37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BD42B7"/>
    <w:rPr>
      <w:rFonts w:ascii="Angsana New" w:hAnsi="Angsana New" w:cs="Angsana New"/>
      <w:sz w:val="32"/>
      <w:szCs w:val="40"/>
      <w:lang w:eastAsia="ja-JP"/>
    </w:rPr>
  </w:style>
  <w:style w:type="paragraph" w:customStyle="1" w:styleId="cover">
    <w:name w:val="cover"/>
    <w:basedOn w:val="BodyText"/>
    <w:rsid w:val="006B63BB"/>
    <w:pPr>
      <w:spacing w:after="0"/>
      <w:jc w:val="center"/>
    </w:pPr>
    <w:rPr>
      <w:rFonts w:eastAsia="Times New Roman"/>
      <w:b/>
      <w:bCs/>
      <w:sz w:val="44"/>
      <w:szCs w:val="44"/>
    </w:rPr>
  </w:style>
  <w:style w:type="paragraph" w:customStyle="1" w:styleId="a0">
    <w:name w:val="บทที่"/>
    <w:basedOn w:val="Heading1"/>
    <w:rsid w:val="006B63BB"/>
    <w:pPr>
      <w:spacing w:before="0" w:after="240"/>
      <w:jc w:val="center"/>
    </w:pPr>
    <w:rPr>
      <w:rFonts w:ascii="Angsana New" w:eastAsia="Times New Roman" w:hAnsi="Angsana New" w:cs="Angsana New"/>
      <w:kern w:val="0"/>
      <w:sz w:val="40"/>
      <w:szCs w:val="40"/>
    </w:rPr>
  </w:style>
  <w:style w:type="paragraph" w:customStyle="1" w:styleId="a1">
    <w:name w:val="ข้อใหญ่"/>
    <w:basedOn w:val="Heading2"/>
    <w:rsid w:val="006A051F"/>
    <w:pPr>
      <w:spacing w:after="120"/>
    </w:pPr>
    <w:rPr>
      <w:rFonts w:eastAsia="Times New Roman"/>
      <w:sz w:val="36"/>
    </w:rPr>
  </w:style>
  <w:style w:type="paragraph" w:customStyle="1" w:styleId="a2">
    <w:name w:val="เนื้อหา"/>
    <w:basedOn w:val="BodyText"/>
    <w:rsid w:val="00CC383F"/>
    <w:pPr>
      <w:spacing w:before="120"/>
      <w:ind w:firstLine="720"/>
      <w:jc w:val="thaiDistribute"/>
    </w:pPr>
    <w:rPr>
      <w:rFonts w:eastAsia="Times New Roman"/>
      <w:szCs w:val="32"/>
    </w:rPr>
  </w:style>
  <w:style w:type="paragraph" w:customStyle="1" w:styleId="1">
    <w:name w:val="ข้อย่อย1"/>
    <w:basedOn w:val="Heading3"/>
    <w:rsid w:val="006B63BB"/>
    <w:pPr>
      <w:spacing w:after="120"/>
      <w:ind w:firstLine="720"/>
    </w:pPr>
    <w:rPr>
      <w:rFonts w:ascii="Angsana New" w:eastAsia="Times New Roman" w:hAnsi="Angsana New" w:cs="Angsana New"/>
      <w:sz w:val="32"/>
      <w:szCs w:val="32"/>
    </w:rPr>
  </w:style>
  <w:style w:type="paragraph" w:customStyle="1" w:styleId="a3">
    <w:name w:val="รูปภาพ"/>
    <w:basedOn w:val="Heading4"/>
    <w:rsid w:val="006A051F"/>
    <w:pPr>
      <w:spacing w:after="240"/>
      <w:jc w:val="center"/>
    </w:pPr>
    <w:rPr>
      <w:rFonts w:ascii="Angsana New" w:eastAsia="Times New Roman" w:hAnsi="Angsana New"/>
      <w:sz w:val="32"/>
    </w:rPr>
  </w:style>
  <w:style w:type="paragraph" w:styleId="TOC2">
    <w:name w:val="toc 2"/>
    <w:basedOn w:val="Style1"/>
    <w:next w:val="Style2"/>
    <w:uiPriority w:val="39"/>
    <w:semiHidden/>
    <w:rsid w:val="0060517D"/>
    <w:pPr>
      <w:ind w:left="320"/>
    </w:pPr>
    <w:rPr>
      <w:bCs w:val="0"/>
    </w:rPr>
  </w:style>
  <w:style w:type="paragraph" w:styleId="TOC3">
    <w:name w:val="toc 3"/>
    <w:basedOn w:val="Normal"/>
    <w:next w:val="Normal"/>
    <w:uiPriority w:val="39"/>
    <w:semiHidden/>
    <w:rsid w:val="00CC383F"/>
    <w:pPr>
      <w:ind w:left="640"/>
    </w:pPr>
  </w:style>
  <w:style w:type="paragraph" w:styleId="TOC4">
    <w:name w:val="toc 4"/>
    <w:basedOn w:val="Normal"/>
    <w:next w:val="Normal"/>
    <w:uiPriority w:val="39"/>
    <w:semiHidden/>
    <w:rsid w:val="00236464"/>
    <w:pPr>
      <w:ind w:left="960"/>
    </w:pPr>
  </w:style>
  <w:style w:type="paragraph" w:styleId="TableofFigures">
    <w:name w:val="table of figures"/>
    <w:basedOn w:val="a4"/>
    <w:next w:val="a4"/>
    <w:uiPriority w:val="99"/>
    <w:semiHidden/>
    <w:rsid w:val="00CC383F"/>
    <w:pPr>
      <w:keepNext w:val="0"/>
      <w:spacing w:before="0" w:after="0"/>
      <w:ind w:left="680" w:hanging="680"/>
      <w:outlineLvl w:val="9"/>
    </w:pPr>
    <w:rPr>
      <w:rFonts w:eastAsia="MS Mincho"/>
      <w:b w:val="0"/>
      <w:bCs w:val="0"/>
      <w:caps/>
      <w:szCs w:val="32"/>
    </w:rPr>
  </w:style>
  <w:style w:type="paragraph" w:styleId="TOC5">
    <w:name w:val="toc 5"/>
    <w:basedOn w:val="a3"/>
    <w:next w:val="a3"/>
    <w:uiPriority w:val="39"/>
    <w:semiHidden/>
    <w:rsid w:val="006A051F"/>
    <w:pPr>
      <w:ind w:left="1280"/>
    </w:pPr>
    <w:rPr>
      <w:b w:val="0"/>
      <w:bCs w:val="0"/>
    </w:rPr>
  </w:style>
  <w:style w:type="paragraph" w:customStyle="1" w:styleId="2">
    <w:name w:val="ข้อย่อย2"/>
    <w:basedOn w:val="Heading4"/>
    <w:rsid w:val="006A051F"/>
    <w:pPr>
      <w:spacing w:after="120"/>
      <w:ind w:firstLine="1440"/>
    </w:pPr>
    <w:rPr>
      <w:rFonts w:ascii="Angsana New" w:eastAsia="Times New Roman" w:hAnsi="Angsana New"/>
      <w:sz w:val="32"/>
    </w:rPr>
  </w:style>
  <w:style w:type="paragraph" w:customStyle="1" w:styleId="20">
    <w:name w:val="เนื้อหา2"/>
    <w:basedOn w:val="a2"/>
    <w:rsid w:val="006A051F"/>
    <w:pPr>
      <w:ind w:firstLine="1440"/>
    </w:pPr>
  </w:style>
  <w:style w:type="paragraph" w:customStyle="1" w:styleId="a4">
    <w:name w:val="ตาราง"/>
    <w:basedOn w:val="a3"/>
    <w:rsid w:val="00236464"/>
    <w:pPr>
      <w:jc w:val="left"/>
    </w:pPr>
    <w:rPr>
      <w:szCs w:val="34"/>
    </w:rPr>
  </w:style>
  <w:style w:type="paragraph" w:customStyle="1" w:styleId="a5">
    <w:name w:val="อ้างอิง"/>
    <w:basedOn w:val="Normal"/>
    <w:rsid w:val="00CC383F"/>
    <w:pPr>
      <w:ind w:left="1800" w:right="1170" w:firstLine="360"/>
    </w:pPr>
    <w:rPr>
      <w:rFonts w:eastAsia="Times New Roman"/>
      <w:sz w:val="28"/>
      <w:szCs w:val="28"/>
    </w:rPr>
  </w:style>
  <w:style w:type="paragraph" w:customStyle="1" w:styleId="a">
    <w:name w:val="หัวข้อประชุม"/>
    <w:basedOn w:val="Heading1"/>
    <w:rsid w:val="00535E31"/>
    <w:rPr>
      <w:rFonts w:ascii="Angsana New" w:hAnsi="Angsana New" w:cs="Angsana New"/>
      <w:b w:val="0"/>
      <w:sz w:val="36"/>
      <w:szCs w:val="36"/>
      <w:u w:val="single"/>
    </w:rPr>
  </w:style>
  <w:style w:type="paragraph" w:customStyle="1" w:styleId="Style1">
    <w:name w:val="Style1"/>
    <w:basedOn w:val="Normal"/>
    <w:rsid w:val="0060517D"/>
    <w:rPr>
      <w:b/>
      <w:bCs/>
      <w:u w:val="single"/>
    </w:rPr>
  </w:style>
  <w:style w:type="paragraph" w:customStyle="1" w:styleId="Style2">
    <w:name w:val="Style2"/>
    <w:basedOn w:val="Normal"/>
    <w:rsid w:val="0060517D"/>
    <w:pPr>
      <w:ind w:left="720"/>
    </w:pPr>
    <w:rPr>
      <w:b/>
      <w:bCs/>
      <w:color w:val="000000"/>
      <w:u w:val="single"/>
    </w:rPr>
  </w:style>
  <w:style w:type="character" w:customStyle="1" w:styleId="Header0">
    <w:name w:val="Header.."/>
    <w:basedOn w:val="DefaultParagraphFont"/>
    <w:rsid w:val="00F6078A"/>
    <w:rPr>
      <w:rFonts w:cs="Times New Roman"/>
      <w:b/>
      <w:bCs/>
      <w:u w:val="single"/>
    </w:rPr>
  </w:style>
  <w:style w:type="paragraph" w:styleId="Footer">
    <w:name w:val="footer"/>
    <w:basedOn w:val="Normal"/>
    <w:link w:val="FooterChar"/>
    <w:uiPriority w:val="99"/>
    <w:rsid w:val="00CF54AF"/>
    <w:pPr>
      <w:tabs>
        <w:tab w:val="center" w:pos="4153"/>
        <w:tab w:val="right" w:pos="8306"/>
      </w:tabs>
    </w:pPr>
    <w:rPr>
      <w:szCs w:val="37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BD42B7"/>
    <w:rPr>
      <w:rFonts w:ascii="Angsana New" w:hAnsi="Angsana New" w:cs="Angsana New"/>
      <w:sz w:val="32"/>
      <w:szCs w:val="40"/>
      <w:lang w:eastAsia="ja-JP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452</TotalTime>
  <Pages>1</Pages>
  <Words>624</Words>
  <Characters>3560</Characters>
  <Application>Microsoft Office Outlook</Application>
  <DocSecurity>0</DocSecurity>
  <Lines>0</Lines>
  <Paragraphs>0</Paragraphs>
  <ScaleCrop>false</ScaleCrop>
  <Company>Microsoft Corporation</Company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8</cp:revision>
  <dcterms:created xsi:type="dcterms:W3CDTF">2013-10-08T00:45:00Z</dcterms:created>
  <dcterms:modified xsi:type="dcterms:W3CDTF">2013-10-08T08:52:00Z</dcterms:modified>
</cp:coreProperties>
</file>