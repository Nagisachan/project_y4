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E4" w:rsidRPr="00E65409" w:rsidRDefault="00C327B4" w:rsidP="00C327B4">
      <w:pPr>
        <w:jc w:val="center"/>
        <w:rPr>
          <w:b/>
          <w:bCs/>
        </w:rPr>
      </w:pPr>
      <w:r w:rsidRPr="00E65409">
        <w:rPr>
          <w:rFonts w:hint="cs"/>
          <w:b/>
          <w:bCs/>
          <w:cs/>
        </w:rPr>
        <w:t>บันทึกภาพรวมพฤติกรรมในห้องเรียน</w:t>
      </w:r>
    </w:p>
    <w:p w:rsidR="00C327B4" w:rsidRDefault="00E253D3" w:rsidP="00252EB3">
      <w:pPr>
        <w:jc w:val="center"/>
      </w:pPr>
      <w:r>
        <w:rPr>
          <w:rFonts w:hint="cs"/>
          <w:cs/>
        </w:rPr>
        <w:t xml:space="preserve">ห้อง     </w:t>
      </w:r>
      <w:r w:rsidR="00C327B4">
        <w:rPr>
          <w:rFonts w:hint="cs"/>
          <w:cs/>
        </w:rPr>
        <w:t xml:space="preserve">  </w:t>
      </w:r>
      <w:r>
        <w:rPr>
          <w:rFonts w:hint="cs"/>
          <w:cs/>
        </w:rPr>
        <w:t xml:space="preserve">๑/๑     </w:t>
      </w:r>
      <w:r w:rsidR="00C327B4">
        <w:rPr>
          <w:rFonts w:hint="cs"/>
          <w:cs/>
        </w:rPr>
        <w:t xml:space="preserve"> </w:t>
      </w:r>
      <w:r w:rsidR="008B203D">
        <w:rPr>
          <w:rFonts w:hint="cs"/>
          <w:cs/>
        </w:rPr>
        <w:t>หน่วย</w:t>
      </w:r>
      <w:r w:rsidR="00C327B4">
        <w:rPr>
          <w:rFonts w:hint="cs"/>
          <w:cs/>
        </w:rPr>
        <w:t>วิชา</w:t>
      </w:r>
      <w:r w:rsidR="009F796C">
        <w:rPr>
          <w:rFonts w:hint="cs"/>
          <w:cs/>
        </w:rPr>
        <w:t xml:space="preserve"> คณิตศาสตร์         </w:t>
      </w:r>
      <w:r w:rsidR="00C327B4">
        <w:rPr>
          <w:rFonts w:hint="cs"/>
          <w:cs/>
        </w:rPr>
        <w:t>ภาคเรียน</w:t>
      </w:r>
      <w:r>
        <w:rPr>
          <w:rFonts w:hint="cs"/>
          <w:cs/>
        </w:rPr>
        <w:t xml:space="preserve"> วิริยะ         </w:t>
      </w:r>
      <w:r w:rsidR="00C327B4">
        <w:rPr>
          <w:rFonts w:hint="cs"/>
          <w:cs/>
        </w:rPr>
        <w:t xml:space="preserve"> ว </w:t>
      </w:r>
      <w:r w:rsidR="00C327B4">
        <w:t>-</w:t>
      </w:r>
      <w:r w:rsidR="00C327B4">
        <w:rPr>
          <w:rFonts w:hint="cs"/>
          <w:cs/>
        </w:rPr>
        <w:t>ด</w:t>
      </w:r>
      <w:r w:rsidR="00C327B4">
        <w:t>-</w:t>
      </w:r>
      <w:r>
        <w:t xml:space="preserve"> </w:t>
      </w:r>
      <w:r w:rsidR="00C327B4">
        <w:rPr>
          <w:rFonts w:hint="cs"/>
          <w:cs/>
        </w:rPr>
        <w:t>ป</w:t>
      </w:r>
      <w:r>
        <w:rPr>
          <w:rFonts w:hint="cs"/>
          <w:cs/>
        </w:rPr>
        <w:t xml:space="preserve">    ๑๔ ตุลาคม ๒๕๕๗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27B4" w:rsidTr="00C327B4">
        <w:tc>
          <w:tcPr>
            <w:tcW w:w="9242" w:type="dxa"/>
          </w:tcPr>
          <w:p w:rsidR="002C456F" w:rsidRDefault="002C456F" w:rsidP="002C456F">
            <w:pPr>
              <w:jc w:val="center"/>
            </w:pPr>
          </w:p>
          <w:p w:rsidR="002C456F" w:rsidRPr="00E65409" w:rsidRDefault="001420A4" w:rsidP="002C456F">
            <w:pPr>
              <w:jc w:val="center"/>
              <w:rPr>
                <w:b/>
                <w:bCs/>
                <w: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สถานการณ์ในห้องเรียน</w:t>
            </w:r>
          </w:p>
        </w:tc>
      </w:tr>
      <w:tr w:rsidR="00C327B4" w:rsidTr="00C327B4">
        <w:tc>
          <w:tcPr>
            <w:tcW w:w="9242" w:type="dxa"/>
          </w:tcPr>
          <w:p w:rsidR="00C327B4" w:rsidRDefault="00C327B4" w:rsidP="00C327B4">
            <w:pPr>
              <w:jc w:val="both"/>
            </w:pPr>
          </w:p>
          <w:p w:rsidR="002C456F" w:rsidRDefault="002C456F" w:rsidP="00C327B4">
            <w:pPr>
              <w:jc w:val="both"/>
            </w:pPr>
            <w:r w:rsidRPr="00E65409">
              <w:rPr>
                <w:rFonts w:hint="cs"/>
                <w:b/>
                <w:bCs/>
                <w:cs/>
              </w:rPr>
              <w:t>วิชาคณิตศาสตร์</w:t>
            </w:r>
            <w:r w:rsidR="00E6540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ของห้อง</w:t>
            </w:r>
            <w:r w:rsidR="00436DD2">
              <w:rPr>
                <w:rFonts w:hint="cs"/>
                <w:cs/>
              </w:rPr>
              <w:t xml:space="preserve"> ๑/๑ จะเป็นส่วนใหญ่ช่วงเช้า</w:t>
            </w:r>
            <w:r>
              <w:rPr>
                <w:rFonts w:hint="cs"/>
                <w:cs/>
              </w:rPr>
              <w:t xml:space="preserve"> พฤติกรรมของนักเรียนในช่วงเช้าคือ จะรอคอยและตื่นตัวที่จะได้เรียนกับครูอาม เมื่อคุณครูเข้าห้องนักเรียนจะแสดงอาการดีใจ บางครั้งวิ่งไปดักหน้าดัก</w:t>
            </w:r>
            <w:r w:rsidR="00BC6471">
              <w:rPr>
                <w:rFonts w:hint="cs"/>
                <w:cs/>
              </w:rPr>
              <w:t>ห</w:t>
            </w:r>
            <w:r>
              <w:rPr>
                <w:rFonts w:hint="cs"/>
                <w:cs/>
              </w:rPr>
              <w:t>ลังคุณครู และจะยกมือขอแจกแบบฝึกหัด จนบางครั้งเป็นประเด็นถกเถียงกันว่า คนนั้นแจกบ่อย คนนี้ยังไม่เคย ครูอามจึงมีกติกาในการแจก</w:t>
            </w:r>
            <w:r w:rsidR="00A1678B">
              <w:rPr>
                <w:rFonts w:hint="cs"/>
                <w:cs/>
              </w:rPr>
              <w:t>สมุดหรือแบบฝึกหัด</w:t>
            </w:r>
            <w:r w:rsidR="00CA315A">
              <w:rPr>
                <w:rFonts w:hint="cs"/>
                <w:cs/>
              </w:rPr>
              <w:t xml:space="preserve"> เช่น </w:t>
            </w:r>
            <w:r>
              <w:rPr>
                <w:rFonts w:hint="cs"/>
                <w:cs/>
              </w:rPr>
              <w:t>ใครยังไม่เคยแจกให้ยกมือ หากแจก</w:t>
            </w:r>
            <w:r w:rsidR="00BF6DA7">
              <w:rPr>
                <w:rFonts w:hint="cs"/>
                <w:cs/>
              </w:rPr>
              <w:t>กัน</w:t>
            </w:r>
            <w:r>
              <w:rPr>
                <w:rFonts w:hint="cs"/>
                <w:cs/>
              </w:rPr>
              <w:t>ครบ</w:t>
            </w:r>
            <w:r w:rsidR="00BF6DA7">
              <w:rPr>
                <w:rFonts w:hint="cs"/>
                <w:cs/>
              </w:rPr>
              <w:t>ทุกคน</w:t>
            </w:r>
            <w:r>
              <w:rPr>
                <w:rFonts w:hint="cs"/>
                <w:cs/>
              </w:rPr>
              <w:t>แล้วจะดูความพร้อมและคนที่เรียบร้อย</w:t>
            </w:r>
            <w:r w:rsidR="008E0157">
              <w:rPr>
                <w:rFonts w:hint="cs"/>
                <w:cs/>
              </w:rPr>
              <w:t xml:space="preserve"> </w:t>
            </w:r>
            <w:r w:rsidR="00A1678B">
              <w:rPr>
                <w:rFonts w:hint="cs"/>
                <w:cs/>
              </w:rPr>
              <w:t>เมื่อเข้าสู่บทเรียน</w:t>
            </w:r>
            <w:r w:rsidR="00436DD2">
              <w:rPr>
                <w:rFonts w:hint="cs"/>
                <w:cs/>
              </w:rPr>
              <w:t>นักเรียนจะตั้งใจและให้ความร่วมมือเป็นอย่างดี มีการแลกเปลี่ยนเรียนรู้กันเสียงดัง บางคนมักจะอดทนรอคอยไม่ได้ จะแย่งเพื่อนตอบทำ</w:t>
            </w:r>
            <w:r w:rsidR="00CA315A">
              <w:rPr>
                <w:rFonts w:hint="cs"/>
                <w:cs/>
              </w:rPr>
              <w:t>ให้</w:t>
            </w:r>
            <w:r w:rsidR="00436DD2">
              <w:rPr>
                <w:rFonts w:hint="cs"/>
                <w:cs/>
              </w:rPr>
              <w:t>เพื่อนที่มีสิทธิ์ตอบและยกมือมีอาการหงุดหงิด</w:t>
            </w:r>
            <w:r w:rsidR="00CA315A">
              <w:rPr>
                <w:rFonts w:hint="cs"/>
                <w:cs/>
              </w:rPr>
              <w:t xml:space="preserve"> บางครั้งก็ต่อว่ากันเอง ครูประจำชั้น</w:t>
            </w:r>
            <w:r w:rsidR="00436DD2">
              <w:rPr>
                <w:rFonts w:hint="cs"/>
                <w:cs/>
              </w:rPr>
              <w:t>จึงขอไปแนะนำและช่วยเหลือ กำกับนักเรียนกลุ่มที่มีความใจร้อน อดทนรอคอยไม่ได้ ต้องชื่นชมครูอามที่มีความชัดเจนในการเรียนร่วมกัน  พฤติกรรม</w:t>
            </w:r>
            <w:r w:rsidR="00BF6DA7">
              <w:rPr>
                <w:rFonts w:hint="cs"/>
                <w:cs/>
              </w:rPr>
              <w:t>ของนักเรียนในการเรียนช่วงบ่าย ( มีการแลกคาบ ) เด็กจะนิ่งกว่า ยังคงให้ความร่วมมือในการเรียนรู้ที่ดี หากแต่จะเข้าใจช้าและต้องอธิบายซ้ำหลายครั้ง ตัวอย่างในคาบบ่ายสัปดาห์ที่</w:t>
            </w:r>
            <w:r w:rsidR="00BF6DA7">
              <w:t xml:space="preserve"> </w:t>
            </w:r>
            <w:r w:rsidR="00BF6DA7">
              <w:rPr>
                <w:rFonts w:hint="cs"/>
                <w:cs/>
              </w:rPr>
              <w:t>๗ เรียนเรื่อง เวลา นักเรียนต้องหมุนเข็มนาฬิกาตามโจทย์และตามคำสั่งของครูอาม นักเรียน</w:t>
            </w:r>
            <w:r w:rsidR="005416BA">
              <w:rPr>
                <w:rFonts w:hint="cs"/>
                <w:cs/>
              </w:rPr>
              <w:t>ส่วนใหญ่จะปฏิบัติได้ไม่ถูกต้อง และไม่ค่อยเข้าใจ จากการสังเกตนักเรียนจะเรียนวิชาคณิตศาสตร์ได้ดี และรับ</w:t>
            </w:r>
            <w:r w:rsidR="00BB4267">
              <w:rPr>
                <w:rFonts w:hint="cs"/>
                <w:cs/>
              </w:rPr>
              <w:t>เอาเนื้อหาที่เรียนได้</w:t>
            </w:r>
            <w:r w:rsidR="00CA315A">
              <w:rPr>
                <w:rFonts w:hint="cs"/>
                <w:cs/>
              </w:rPr>
              <w:t>ในช่วงเช้า</w:t>
            </w:r>
            <w:r w:rsidR="00BB4267">
              <w:rPr>
                <w:rFonts w:hint="cs"/>
                <w:cs/>
              </w:rPr>
              <w:t>มากกว่าช่วง</w:t>
            </w:r>
            <w:r w:rsidR="005416BA">
              <w:rPr>
                <w:rFonts w:hint="cs"/>
                <w:cs/>
              </w:rPr>
              <w:t>บ่าย</w:t>
            </w:r>
            <w:r w:rsidR="00BF6DA7">
              <w:t xml:space="preserve"> </w:t>
            </w:r>
            <w:r w:rsidR="00436DD2">
              <w:rPr>
                <w:rFonts w:hint="cs"/>
                <w:cs/>
              </w:rPr>
              <w:t xml:space="preserve"> </w:t>
            </w:r>
          </w:p>
          <w:p w:rsidR="00BB4267" w:rsidRDefault="00BB4267" w:rsidP="00C327B4">
            <w:pPr>
              <w:jc w:val="both"/>
              <w:rPr>
                <w:cs/>
              </w:rPr>
            </w:pPr>
          </w:p>
        </w:tc>
      </w:tr>
    </w:tbl>
    <w:p w:rsidR="00C327B4" w:rsidRDefault="00C327B4" w:rsidP="00C327B4">
      <w:pPr>
        <w:jc w:val="both"/>
      </w:pPr>
    </w:p>
    <w:p w:rsidR="00C327B4" w:rsidRDefault="00C327B4" w:rsidP="00C327B4">
      <w:pPr>
        <w:jc w:val="both"/>
      </w:pPr>
      <w:r w:rsidRPr="008B203D">
        <w:rPr>
          <w:rFonts w:hint="cs"/>
          <w:b/>
          <w:bCs/>
          <w:cs/>
        </w:rPr>
        <w:t>ข้อเสนอแนะ</w:t>
      </w:r>
      <w:r w:rsidR="00BB4267">
        <w:t xml:space="preserve">  </w:t>
      </w:r>
      <w:r w:rsidR="00BB4267">
        <w:rPr>
          <w:rFonts w:hint="cs"/>
          <w:cs/>
        </w:rPr>
        <w:t>ลีลาการเรียนรู้ในวิชาคณิตศาสตร์ จากการสังเกตพบว่า การเรียนคณิตศาสตร์ ฐานตาและฐานกายเป็นที่สำคัญใ</w:t>
      </w:r>
      <w:r w:rsidR="003D7B55">
        <w:rPr>
          <w:rFonts w:hint="cs"/>
          <w:cs/>
        </w:rPr>
        <w:t>นการเรียนรู้ มีตัวอย่างให้ดู</w:t>
      </w:r>
      <w:r w:rsidR="00BB4267">
        <w:rPr>
          <w:rFonts w:hint="cs"/>
          <w:cs/>
        </w:rPr>
        <w:t>และมีการลงมือปฏิบัติจริงจะเข้าใจได</w:t>
      </w:r>
      <w:r w:rsidR="00BC6471">
        <w:rPr>
          <w:rFonts w:hint="cs"/>
          <w:cs/>
        </w:rPr>
        <w:t>้ง่าย เช่น กิจกรรมนำบล็อกไม้</w:t>
      </w:r>
      <w:r w:rsidR="00BB4267">
        <w:rPr>
          <w:rFonts w:hint="cs"/>
          <w:cs/>
        </w:rPr>
        <w:t>เล็กๆ มาจำนวนไม่เกินสิบ และหยิบลงใส่ถาดหลุมคนละ ๑ ชุด เพื่อให้ทราบเรื่องจำนวนที่เพิ่มขึ้น มีความหมายของการเพิ่มหรือการบวก และในหลุมที่มีให้แล้วหยิบออกทีละ ๑ มีความหมายของการลดลงหรือน้อยลง เรียกว่า การลบ เป็นต้น นักเรียนมีความเข้าใจเรื่องจำนว</w:t>
      </w:r>
      <w:r w:rsidR="005C30B8">
        <w:rPr>
          <w:rFonts w:hint="cs"/>
          <w:cs/>
        </w:rPr>
        <w:t>น</w:t>
      </w:r>
      <w:r w:rsidR="00BB4267">
        <w:rPr>
          <w:rFonts w:hint="cs"/>
          <w:cs/>
        </w:rPr>
        <w:t>เป็นอย่างดี สามารถปฏิบัติตามได้ถูกต้อง ในเนื้อหาเดียวกัน</w:t>
      </w:r>
      <w:r w:rsidR="000027D5">
        <w:rPr>
          <w:rFonts w:hint="cs"/>
          <w:cs/>
        </w:rPr>
        <w:t>ในคาบต่อมา ครูอามทบทวนก่อนนำสู่บทเรียน มีการถามย้อนกลับไปกิจกรรมด้วยวิธีการพูด นักเรียนจำนวนหนึ่งที่มีฐานฟังดี จะตอบได้ ส่วนที่เหลือจะนึกไม่ออก ตอบไม่ได้เมื่อไม่เห็นเป็นภาพ หรือตัวอย่าง ครูอามจำวาดภาพ</w:t>
      </w:r>
      <w:r w:rsidR="008B203D">
        <w:rPr>
          <w:rFonts w:hint="cs"/>
          <w:cs/>
        </w:rPr>
        <w:t>บ</w:t>
      </w:r>
      <w:r w:rsidR="000027D5">
        <w:rPr>
          <w:rFonts w:hint="cs"/>
          <w:cs/>
        </w:rPr>
        <w:t>ล็อกประกอบบนกระดาน นักเรียนร้อง “ อ๋อ ” ตอบได้เกือบทั้งห้อง ดังนั้นจึงทำให้สรุปได้จากสถานการณ์นี้ได้ว่า ลีลาการเรียนรู้ในหน่วยวิ</w:t>
      </w:r>
      <w:r w:rsidR="00FA75C5">
        <w:rPr>
          <w:rFonts w:hint="cs"/>
          <w:cs/>
        </w:rPr>
        <w:t>ชาคณิตศาสตร์ของห้อง ๑/๑ ใช้การเรียนรู้ด้วยสายตาและใช้การเรียนรู้ด้วยการสัมผัส</w:t>
      </w:r>
      <w:r w:rsidR="000027D5">
        <w:rPr>
          <w:rFonts w:hint="cs"/>
          <w:cs/>
        </w:rPr>
        <w:t>เป็นหลัก</w:t>
      </w:r>
    </w:p>
    <w:p w:rsidR="009B163B" w:rsidRDefault="00A94BB7" w:rsidP="009B163B">
      <w:pPr>
        <w:jc w:val="both"/>
        <w:rPr>
          <w:rFonts w:hint="cs"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>
        <w:rPr>
          <w:rFonts w:hint="cs"/>
          <w:cs/>
        </w:rPr>
        <w:t xml:space="preserve"> กิจกรรมชื่อ ป๊อกกี้การลบ ลักษณะของกิจกรรมคือ ครูอาม</w:t>
      </w:r>
      <w:r w:rsidR="00CF2667">
        <w:rPr>
          <w:rFonts w:hint="cs"/>
          <w:cs/>
        </w:rPr>
        <w:t>แบ่งกลุ่มนักเรียนออกเป็น 5 กลุ่ม ๆ ละ 6 คนจากนั้น</w:t>
      </w:r>
      <w:r>
        <w:rPr>
          <w:rFonts w:hint="cs"/>
          <w:cs/>
        </w:rPr>
        <w:t>นำป๊อ</w:t>
      </w:r>
      <w:r w:rsidR="00CF2667">
        <w:rPr>
          <w:rFonts w:hint="cs"/>
          <w:cs/>
        </w:rPr>
        <w:t>ก</w:t>
      </w:r>
      <w:r>
        <w:rPr>
          <w:rFonts w:hint="cs"/>
          <w:cs/>
        </w:rPr>
        <w:t>กี้ใ</w:t>
      </w:r>
      <w:r w:rsidR="00CF2667">
        <w:rPr>
          <w:rFonts w:hint="cs"/>
          <w:cs/>
        </w:rPr>
        <w:t>ส่จานจำนวน 8</w:t>
      </w:r>
      <w:r>
        <w:rPr>
          <w:rFonts w:hint="cs"/>
          <w:cs/>
        </w:rPr>
        <w:t xml:space="preserve"> แท่ง โดยไม่อธิบายก่อน </w:t>
      </w:r>
      <w:r w:rsidR="00CF2667">
        <w:rPr>
          <w:rFonts w:hint="cs"/>
          <w:cs/>
        </w:rPr>
        <w:t xml:space="preserve">แล้วให้นักเรียนตกลงกันเองว่าใครเป็นคนลำดับที่ 1 ถึง 6 หลังจากที่ตกลงกันได้ ครูอามบอกคำสั่งและบอกกติกาอย่างชัดเจน โดยให้คนที่ 1 หยิบป๊อกกี้ขึ้นมา 1 แท่งแล้วทาน และทำซ้ำจนถึงคนที่ 6 นักเรียนช่วยกันตอบคำถามจากโจทย์สถานการณ์ </w:t>
      </w:r>
      <w:r w:rsidR="000F6CF3">
        <w:rPr>
          <w:rFonts w:hint="cs"/>
          <w:cs/>
        </w:rPr>
        <w:t>เกิดการเรียนรู้เรื่องของการลบ</w:t>
      </w:r>
      <w:r w:rsidR="003D49C0">
        <w:rPr>
          <w:rFonts w:hint="cs"/>
          <w:cs/>
        </w:rPr>
        <w:t>และทุกคนมีส่วนร่วมในการเรียนรู้อย่างสนุกสนา</w:t>
      </w:r>
      <w:r w:rsidR="009B163B">
        <w:rPr>
          <w:rFonts w:hint="cs"/>
          <w:cs/>
        </w:rPr>
        <w:t>น</w:t>
      </w:r>
    </w:p>
    <w:p w:rsidR="005C30B8" w:rsidRPr="009B163B" w:rsidRDefault="005C30B8" w:rsidP="009B163B">
      <w:pPr>
        <w:jc w:val="center"/>
      </w:pPr>
      <w:r w:rsidRPr="00E65409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p w:rsidR="005C30B8" w:rsidRDefault="005C30B8" w:rsidP="00887A8C">
      <w:pPr>
        <w:jc w:val="center"/>
      </w:pPr>
      <w:r>
        <w:rPr>
          <w:rFonts w:hint="cs"/>
          <w:cs/>
        </w:rPr>
        <w:t xml:space="preserve">ห้อง       ๑/๑     </w:t>
      </w:r>
      <w:r w:rsidR="00887A8C">
        <w:rPr>
          <w:rFonts w:hint="cs"/>
          <w:cs/>
        </w:rPr>
        <w:t xml:space="preserve"> หน่วยวิชา มานุษกับโลก       </w:t>
      </w:r>
      <w:r>
        <w:rPr>
          <w:rFonts w:hint="cs"/>
          <w:cs/>
        </w:rPr>
        <w:t xml:space="preserve">  ภาคเรียน วิริยะ          ว </w:t>
      </w:r>
      <w:r>
        <w:t>-</w:t>
      </w:r>
      <w:r>
        <w:rPr>
          <w:rFonts w:hint="cs"/>
          <w:cs/>
        </w:rPr>
        <w:t>ด</w:t>
      </w:r>
      <w:r>
        <w:t xml:space="preserve">- </w:t>
      </w:r>
      <w:r>
        <w:rPr>
          <w:rFonts w:hint="cs"/>
          <w:cs/>
        </w:rPr>
        <w:t>ป    ๑๔ ตุลาคม ๒๕๕๗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D48AC" w:rsidTr="00CD48AC">
        <w:tc>
          <w:tcPr>
            <w:tcW w:w="9242" w:type="dxa"/>
          </w:tcPr>
          <w:p w:rsidR="00CD48AC" w:rsidRDefault="00CD48AC" w:rsidP="00CD48AC">
            <w:pPr>
              <w:jc w:val="center"/>
            </w:pPr>
          </w:p>
          <w:p w:rsidR="00CD48AC" w:rsidRPr="00E65409" w:rsidRDefault="00CD48AC" w:rsidP="00CD48AC">
            <w:pPr>
              <w:jc w:val="center"/>
              <w:rPr>
                <w:b/>
                <w:bCs/>
                <w: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CD48AC" w:rsidTr="00CD48AC">
        <w:tc>
          <w:tcPr>
            <w:tcW w:w="9242" w:type="dxa"/>
          </w:tcPr>
          <w:p w:rsidR="00E405D1" w:rsidRPr="00E65409" w:rsidRDefault="00E405D1" w:rsidP="00020A7E">
            <w:pPr>
              <w:jc w:val="both"/>
              <w:rPr>
                <w:b/>
                <w:bCs/>
              </w:rPr>
            </w:pPr>
          </w:p>
          <w:p w:rsidR="00CD48AC" w:rsidRDefault="00836C08" w:rsidP="00020A7E">
            <w:pPr>
              <w:jc w:val="both"/>
            </w:pPr>
            <w:r w:rsidRPr="00E65409">
              <w:rPr>
                <w:rFonts w:hint="cs"/>
                <w:b/>
                <w:bCs/>
                <w:cs/>
              </w:rPr>
              <w:t>วิชามานุษกับโลก</w:t>
            </w:r>
            <w:r>
              <w:rPr>
                <w:rFonts w:hint="cs"/>
                <w:cs/>
              </w:rPr>
              <w:t xml:space="preserve"> </w:t>
            </w:r>
            <w:r w:rsidR="006B6A2E">
              <w:rPr>
                <w:rFonts w:hint="cs"/>
                <w:cs/>
              </w:rPr>
              <w:t xml:space="preserve">คาบเรียนส่วนใหญ่จะเป็นช่วงบ่าย </w:t>
            </w:r>
            <w:r w:rsidR="00DE3ED4">
              <w:rPr>
                <w:rFonts w:hint="cs"/>
                <w:cs/>
              </w:rPr>
              <w:t>หลังจาก</w:t>
            </w:r>
            <w:r w:rsidR="006B6A2E">
              <w:rPr>
                <w:rFonts w:hint="cs"/>
                <w:cs/>
              </w:rPr>
              <w:t>นักเรียน</w:t>
            </w:r>
            <w:r w:rsidR="00DE3ED4">
              <w:rPr>
                <w:rFonts w:hint="cs"/>
                <w:cs/>
              </w:rPr>
              <w:t>ไปเล่น</w:t>
            </w:r>
            <w:r>
              <w:rPr>
                <w:rFonts w:hint="cs"/>
                <w:cs/>
              </w:rPr>
              <w:t xml:space="preserve">พักกลางวันมา </w:t>
            </w:r>
            <w:r w:rsidR="00DE3ED4">
              <w:rPr>
                <w:rFonts w:hint="cs"/>
                <w:cs/>
              </w:rPr>
              <w:t>ในวิชาเรียนจะเหนื่อยและมีสมาธิน้อย ครูบีจึงมักมีกิจกรรมหรือชวนนักเรียนให้ตื่น</w:t>
            </w:r>
            <w:r>
              <w:rPr>
                <w:rFonts w:hint="cs"/>
                <w:cs/>
              </w:rPr>
              <w:t xml:space="preserve">ตัวด้วยการเตรียมความพร้อม </w:t>
            </w:r>
            <w:r w:rsidR="00DE3ED4">
              <w:rPr>
                <w:rFonts w:hint="cs"/>
                <w:cs/>
              </w:rPr>
              <w:t>นักเรียน</w:t>
            </w:r>
            <w:r>
              <w:rPr>
                <w:rFonts w:hint="cs"/>
                <w:cs/>
              </w:rPr>
              <w:t>จะ</w:t>
            </w:r>
            <w:r w:rsidR="006B6A2E">
              <w:rPr>
                <w:rFonts w:hint="cs"/>
                <w:cs/>
              </w:rPr>
              <w:t>ชอบ</w:t>
            </w:r>
            <w:r>
              <w:rPr>
                <w:rFonts w:hint="cs"/>
                <w:cs/>
              </w:rPr>
              <w:t>กิจกรรมหนึ่งคือ นักเรียนกับครูบีตบมือแข่งกัน นับว่าเป็นทำกิจกรรมที่สามารถกำกับพฤติกรรมในการเรียนรู้ทางอ้อม  และ</w:t>
            </w:r>
            <w:r w:rsidR="00DE3ED4">
              <w:rPr>
                <w:rFonts w:hint="cs"/>
                <w:cs/>
              </w:rPr>
              <w:t>ให้มีคะแนนครู และคะแนนเด็กเขียนบนกระดานบอก เมื่อ</w:t>
            </w:r>
            <w:r>
              <w:rPr>
                <w:rFonts w:hint="cs"/>
                <w:cs/>
              </w:rPr>
              <w:t>นักเรียนช่วยกันตอบคำถามจะได้คะแนน และหากมีนักเรียนคนไหนคุย เล่น กัน ครูบีจะเตือนและครูบีจะได้คะแนนทำแบบนี้จน</w:t>
            </w:r>
            <w:r w:rsidR="00DE3ED4">
              <w:rPr>
                <w:rFonts w:hint="cs"/>
                <w:cs/>
              </w:rPr>
              <w:t xml:space="preserve">จบคาบจะตัดสินว่า นักเรียนชนะ หรือคุณครูชนะ </w:t>
            </w:r>
            <w:r w:rsidR="00597BA6">
              <w:rPr>
                <w:rFonts w:hint="cs"/>
                <w:cs/>
              </w:rPr>
              <w:t>เป็นการเสริมแรง</w:t>
            </w:r>
            <w:r>
              <w:rPr>
                <w:rFonts w:hint="cs"/>
                <w:cs/>
              </w:rPr>
              <w:t>ที่ใช้ได้ผลกับห้องนี้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การเรียนรู้ในวิชามานุษกับโลกจะมี ๒ ส่วนใหญ่ ๆ คือ </w:t>
            </w:r>
            <w:r w:rsidR="00020A7E">
              <w:rPr>
                <w:rFonts w:hint="cs"/>
                <w:cs/>
              </w:rPr>
              <w:t xml:space="preserve">๑. </w:t>
            </w:r>
            <w:r>
              <w:rPr>
                <w:rFonts w:hint="cs"/>
                <w:cs/>
              </w:rPr>
              <w:t>การช่วยกันแลกเปลี่ยนกันบนกระดานและสรุปลงสมุด ซึ่งนักเรียนจะชอบแลกเปลี่ยน ได้ใช้ทักษะทางการฟัง การพูด การคิด และช่วยกันจับใจความ สำหรับนักเรียนที่เรียนรู้ได้เร็ว</w:t>
            </w:r>
            <w:r w:rsidR="00020A7E">
              <w:rPr>
                <w:rFonts w:hint="cs"/>
                <w:cs/>
              </w:rPr>
              <w:t xml:space="preserve"> จะรับได้และใช้ทักษะเกือบทุกด้าน ส่วนนักเรียนที่เรียนรู้ช้าจะใช้ทักษะการฟัง และการเขียน ซึ่งทักษะด้านการพูด คิด จะได้ใช้น้อยมาก  ๒. กิจกรรมนอกห้องเรียน เมื่อมีการแลกเปลี่ยนและช่วยกันสรุปความรู้ที่ได้ คุณครูจะนำเข้าสู่บทเรียน ขั้นต่อมาคือ การลงมือปฎิบัติ หรือการสำรวจ เพื่อบันทึกลงใบงาน จากการสังเกตพบว่า นักเรียนให้ความสำคัญและมีความตั้งใจทั้ง ๒ ส่วนนี้เป็นอย่างดี  นักเรียนมีความสนใจและเกิดความรู้ในตนเอง สามารถถ่ายทอดให้ผู้ปกครองฟัง หรือเล่าเรื่องราวได้อย่างแม่นยำอย่างสนุกสนาน ส่งผลให้ผู้ปกครองเขียนมาชื่นชม และตื่นตัวกับนักเรียนไปด้วย</w:t>
            </w:r>
            <w:r w:rsidR="00D248D2">
              <w:rPr>
                <w:rFonts w:hint="cs"/>
                <w:cs/>
              </w:rPr>
              <w:t xml:space="preserve"> </w:t>
            </w:r>
          </w:p>
          <w:p w:rsidR="00E405D1" w:rsidRPr="00836C08" w:rsidRDefault="00E405D1" w:rsidP="00020A7E">
            <w:pPr>
              <w:jc w:val="both"/>
              <w:rPr>
                <w:cs/>
              </w:rPr>
            </w:pPr>
          </w:p>
        </w:tc>
      </w:tr>
    </w:tbl>
    <w:p w:rsidR="00CD48AC" w:rsidRDefault="00CD48AC" w:rsidP="005C30B8">
      <w:pPr>
        <w:jc w:val="both"/>
      </w:pPr>
    </w:p>
    <w:p w:rsidR="005C30B8" w:rsidRDefault="00826986" w:rsidP="00887A8C">
      <w:pPr>
        <w:pStyle w:val="NoSpacing"/>
      </w:pPr>
      <w:r w:rsidRPr="00826986">
        <w:rPr>
          <w:rFonts w:hint="cs"/>
          <w:b/>
          <w:bCs/>
          <w:cs/>
        </w:rPr>
        <w:t>ข้อเสนอแนะ</w:t>
      </w:r>
      <w:r>
        <w:rPr>
          <w:rFonts w:hint="cs"/>
          <w:cs/>
        </w:rPr>
        <w:t xml:space="preserve">  ล</w:t>
      </w:r>
      <w:r w:rsidR="00887A8C">
        <w:rPr>
          <w:rFonts w:hint="cs"/>
          <w:cs/>
        </w:rPr>
        <w:t xml:space="preserve">ีลาการเรียนรู้ในวิชามานุษกับโลก </w:t>
      </w:r>
      <w:r w:rsidR="00EF5241">
        <w:rPr>
          <w:rFonts w:hint="cs"/>
          <w:cs/>
        </w:rPr>
        <w:t>จากการสังเกตพบว่า ก่อนจะนำเข้าสู่บทเรียน ครูบีจะมีภาพหรือนำเสนอเรื่องราวผ่านการดูจากคอมพิวเตอร์ นักเรียนจะใช้ฐาน</w:t>
      </w:r>
      <w:r w:rsidR="00BE7589">
        <w:rPr>
          <w:rFonts w:hint="cs"/>
          <w:cs/>
        </w:rPr>
        <w:t xml:space="preserve">ตาและหู </w:t>
      </w:r>
      <w:r w:rsidR="00EF5241">
        <w:rPr>
          <w:rFonts w:hint="cs"/>
          <w:cs/>
        </w:rPr>
        <w:t>คือ การ</w:t>
      </w:r>
      <w:r w:rsidR="00BE7589">
        <w:rPr>
          <w:rFonts w:hint="cs"/>
          <w:cs/>
        </w:rPr>
        <w:t>ดู</w:t>
      </w:r>
      <w:r w:rsidR="00EF5241">
        <w:rPr>
          <w:rFonts w:hint="cs"/>
          <w:cs/>
        </w:rPr>
        <w:t xml:space="preserve">และฟังก่อนลำดับแรก  </w:t>
      </w:r>
      <w:r w:rsidR="00BE7589">
        <w:rPr>
          <w:rFonts w:hint="cs"/>
          <w:cs/>
        </w:rPr>
        <w:t>ใน</w:t>
      </w:r>
      <w:r w:rsidR="00EF5241">
        <w:rPr>
          <w:rFonts w:hint="cs"/>
          <w:cs/>
        </w:rPr>
        <w:t xml:space="preserve">การทำกิจกรรมจะต้องใช้ฐานกายคือ การลงมือทำควบคู่กับการใช้ฐานคิด คือการบันทึกหรือช่วยกันสรุป ดังนั้นสรุปได้ว่าในหน่วยวิชามานุษกับโลกสำหรับห้อง ๑/๑ </w:t>
      </w:r>
      <w:r w:rsidR="00B91742">
        <w:rPr>
          <w:rFonts w:hint="cs"/>
          <w:cs/>
        </w:rPr>
        <w:t>ต้องใช้การเรียนรู้ทั้งทางสายตา ทางโสตประสาท และทางการสัมผัสหรือลงมือทำ</w:t>
      </w:r>
      <w:r w:rsidR="00EF5241">
        <w:rPr>
          <w:rFonts w:hint="cs"/>
          <w:cs/>
        </w:rPr>
        <w:t>ประกอบกัน</w:t>
      </w:r>
      <w:r w:rsidR="00B91742">
        <w:rPr>
          <w:rFonts w:hint="cs"/>
          <w:cs/>
        </w:rPr>
        <w:t>ทุกทาง</w:t>
      </w:r>
      <w:r w:rsidR="00EF5241">
        <w:rPr>
          <w:rFonts w:hint="cs"/>
          <w:cs/>
        </w:rPr>
        <w:t>อย่างมีลำดับขั้นตอน หากข้ามขั้นตอนนักเรียนจะไปไม่ถึงเป้าหมายที่วางไว้ เช่น  บางครั้งคุณครูแค่เล่าเรื่องราวต่าง ๆ ไม่มีภาพประกอบ นักเรียนก็สามารถเข้าใจและเรียนรู้ได้</w:t>
      </w:r>
      <w:r w:rsidR="00BE7589">
        <w:rPr>
          <w:rFonts w:hint="cs"/>
          <w:cs/>
        </w:rPr>
        <w:t>น้อยกว่าการมีภาพประกอบหรือมีเ</w:t>
      </w:r>
      <w:r w:rsidR="00376D6A">
        <w:rPr>
          <w:rFonts w:hint="cs"/>
          <w:cs/>
        </w:rPr>
        <w:t xml:space="preserve">รื่องราว เหตุการณ์ให้เข้าใจ </w:t>
      </w:r>
      <w:r w:rsidR="00BE7589">
        <w:rPr>
          <w:rFonts w:hint="cs"/>
          <w:cs/>
        </w:rPr>
        <w:t>การ</w:t>
      </w:r>
      <w:r w:rsidR="00BE7589">
        <w:t xml:space="preserve"> </w:t>
      </w:r>
      <w:proofErr w:type="gramStart"/>
      <w:r w:rsidR="00BE7589">
        <w:t>input</w:t>
      </w:r>
      <w:proofErr w:type="gramEnd"/>
      <w:r w:rsidR="00BE7589">
        <w:t xml:space="preserve"> </w:t>
      </w:r>
      <w:r w:rsidR="00BE7589">
        <w:rPr>
          <w:rFonts w:hint="cs"/>
          <w:cs/>
        </w:rPr>
        <w:t>บางส่วน</w:t>
      </w:r>
      <w:r w:rsidR="00376D6A">
        <w:rPr>
          <w:rFonts w:hint="cs"/>
          <w:cs/>
        </w:rPr>
        <w:t>เป็นสิ่งที่ช่วยให้คุณครูและนักเรียนประสบความสำเร็จในการเรียนรู้ทั้งสองฝ่าย</w:t>
      </w:r>
      <w:r w:rsidR="00B91742">
        <w:t xml:space="preserve"> </w:t>
      </w:r>
    </w:p>
    <w:p w:rsidR="004317CC" w:rsidRDefault="004317CC" w:rsidP="00887A8C">
      <w:pPr>
        <w:pStyle w:val="NoSpacing"/>
      </w:pPr>
    </w:p>
    <w:p w:rsidR="00B73CE5" w:rsidRPr="00723398" w:rsidRDefault="004317CC" w:rsidP="00C327B4">
      <w:pPr>
        <w:jc w:val="both"/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 w:rsidR="009B163B">
        <w:t xml:space="preserve"> </w:t>
      </w:r>
      <w:r w:rsidR="00723398">
        <w:rPr>
          <w:rFonts w:hint="cs"/>
          <w:cs/>
        </w:rPr>
        <w:t>กิจกรรมบ้านไส้เดือน ลักษณะกิจกรรมคือ พานักเรียนไปดูบ้านไส้เดือนที่โรงเรียนเลี้ยงไว้ นักเรียนได้เห็นขั้นตอนแรกจนถึงขั</w:t>
      </w:r>
      <w:r w:rsidR="002475A3">
        <w:rPr>
          <w:rFonts w:hint="cs"/>
          <w:cs/>
        </w:rPr>
        <w:t>้นตอนสุดท้ายของการดูแลไส้เดือน โ</w:t>
      </w:r>
      <w:r w:rsidR="00723398">
        <w:rPr>
          <w:rFonts w:hint="cs"/>
          <w:cs/>
        </w:rPr>
        <w:t>ดยมีคุณลุงหมี คุณลุง</w:t>
      </w:r>
      <w:r w:rsidR="002475A3">
        <w:rPr>
          <w:rFonts w:hint="cs"/>
          <w:cs/>
        </w:rPr>
        <w:t>จุ๋ม เป็นวิทยากรให้ความรู้ นักเรียนได้มีส่วนร่วมในการเรียนรู้ ลงมือปฏิบัติจริงตั้งแต่ขั้นตอนการเตรียมดิน การผสมดิน การย้ายไส้เดือนลงดิน การให้อาหาร การดูแลให้ปลอดภัยจากศัตรู เป็นต้น นักเรียนมีความตื่นตัวและเกิดความเป็นเจ้าของการเรียนรู้ ส่งผลให้นักเรียนทุกคนรักไส้เดือน และหมั่นดูแลไส้เดือนของตนเองอย่างระมัดระวังมากขึ้น</w:t>
      </w:r>
    </w:p>
    <w:p w:rsidR="00B73CE5" w:rsidRDefault="00B73CE5" w:rsidP="00C327B4">
      <w:pPr>
        <w:jc w:val="both"/>
      </w:pPr>
    </w:p>
    <w:p w:rsidR="00B73CE5" w:rsidRDefault="00B73CE5" w:rsidP="00C327B4">
      <w:pPr>
        <w:jc w:val="both"/>
      </w:pPr>
    </w:p>
    <w:p w:rsidR="00B73CE5" w:rsidRPr="00E65409" w:rsidRDefault="00B73CE5" w:rsidP="00714382">
      <w:pPr>
        <w:jc w:val="center"/>
        <w:rPr>
          <w:b/>
          <w:bCs/>
        </w:rPr>
      </w:pPr>
      <w:r w:rsidRPr="00E65409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tbl>
      <w:tblPr>
        <w:tblStyle w:val="TableGrid"/>
        <w:tblpPr w:leftFromText="180" w:rightFromText="180" w:vertAnchor="text" w:horzAnchor="margin" w:tblpY="683"/>
        <w:tblW w:w="0" w:type="auto"/>
        <w:tblLook w:val="04A0"/>
      </w:tblPr>
      <w:tblGrid>
        <w:gridCol w:w="9242"/>
      </w:tblGrid>
      <w:tr w:rsidR="005A5D05" w:rsidTr="005A5D05">
        <w:tc>
          <w:tcPr>
            <w:tcW w:w="9242" w:type="dxa"/>
          </w:tcPr>
          <w:p w:rsidR="005A5D05" w:rsidRDefault="005A5D05" w:rsidP="005A5D05">
            <w:pPr>
              <w:jc w:val="center"/>
            </w:pPr>
          </w:p>
          <w:p w:rsidR="005A5D05" w:rsidRPr="00E65409" w:rsidRDefault="005A5D05" w:rsidP="005A5D05">
            <w:pPr>
              <w:jc w:val="center"/>
              <w:rPr>
                <w:b/>
                <w:bCs/>
                <w: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5A5D05" w:rsidTr="005A5D05">
        <w:tc>
          <w:tcPr>
            <w:tcW w:w="9242" w:type="dxa"/>
          </w:tcPr>
          <w:p w:rsidR="005A5D05" w:rsidRDefault="005A5D05" w:rsidP="005A5D05">
            <w:pPr>
              <w:jc w:val="both"/>
            </w:pPr>
          </w:p>
          <w:p w:rsidR="005A5D05" w:rsidRDefault="005A5D05" w:rsidP="005A5D05">
            <w:pPr>
              <w:jc w:val="both"/>
            </w:pPr>
            <w:r w:rsidRPr="00E65409">
              <w:rPr>
                <w:rFonts w:hint="cs"/>
                <w:b/>
                <w:bCs/>
                <w:cs/>
              </w:rPr>
              <w:t>วิชาภูมิปัญญาภาษาไทย</w:t>
            </w:r>
            <w:r>
              <w:rPr>
                <w:rFonts w:hint="cs"/>
                <w:cs/>
              </w:rPr>
              <w:t xml:space="preserve"> เป็นวิชาหนึ่งที่นักเรียนรอคอยที่จะเรียน อาจเพราะนักเรียนไม่ค่อยได้เจอคุณครูบ่อย และมีความรักและคิดถึงครูนัทด้วย จึงทำให้นักเรียนจะตั้งใจที่เรียน และช่วยกันตอบคำถามด้วยดีกัน บรรยากาศในการเรียนรู้ของวิชานี้มีความต่างกันเล็กน้อย ในส่วนของวิชาภาษาไทย นักเรียนมีความสนใจมาก ช่วยแลกเปลี่ยนกับคุณครู บางครั้งเสียงดัง แต่บรรยากาศสนุกสนานมาก นักเรียนมีความพยายามที่จะอ่านออกเสียงตามคุณครู สังเกตว่านักเรียนที่พื้นฐานดี จะอ่านเสียงดัง แต่ยังคงให้ความสนใจน้อยกว่าส่วนของภูมิไทย ซึ่งคุณครูผู้สอนก็คนเดียวกัน ความต่างอยู่ตรงที่วิชาภาษาไทยจะเรียนหลักภาษาเป็นหลัก ส่วนวิชาภูมิไทย เป็นการวาดลายไทย นับว่าเป็นกิจกรรมีที่ได้รับความชื่นชอบของนักเรียนอย่างสูง  นักเรียนดูมีความสุขที่ได้วาดลายไทยในแบบของตนเอง </w:t>
            </w:r>
          </w:p>
          <w:p w:rsidR="005A5D05" w:rsidRDefault="005A5D05" w:rsidP="005A5D05">
            <w:pPr>
              <w:jc w:val="both"/>
            </w:pPr>
            <w:r>
              <w:rPr>
                <w:rFonts w:hint="cs"/>
                <w:cs/>
              </w:rPr>
              <w:t>การเรียนรู้ในวิชาภาษาไทยเป็นพื้นฐานของนักเรียนชั้น ๑ ที่มาจากเด็กวัยอนุบาล นักเรียนจะแบ่งย่อยได้ ๒ กลุ่มคือ กลุ่มที่อ่าน ออก เขียนได้บ้าง จะเรียนรู้ได้เร็วและจะทำงานเสร็จเร็วเช่นกัน ส่วนกลุ่มที่ ๒ นักเรียนที่อ่าน เขียน ได้น้อย จะทำงานช้า และเรียนรู้ได้ปานกลาง ซึ่งในภาคเรียนวิริยะ ครูประจำชั้นสังเกตเห็นพัฒนาการของนักเรียนกลุ่มที่ ๒ เดิมที่อ่าน เขียนไม่ค่อยได้ สามารถอ่านได้คล่องมากขึ้น เขียนได้เร็วขึ้น และทำงานส่งได้เร็วขึ้น  ภาพรวมของการอ่าน เขียน ของนักเรียนส่วนใหญ่อ่านออก เขียนได้มากขึ้น  วิธีการเสริมแรงบวกของครูนัทคือ คำชื่นชมและแจกสติ๊กเกอร์ ๑๐ คนแรกรับไปเลย ๕ ดวง นักเรียนจะร้อง “ โอ้โฮ ” กัน  บรรยายกาศในการเรียนรู้ทั้งช่วงเช้าและบ่าย มีความสนุกสนาน นักเรียนแข่งกันทำงาน ซึ่งมีอิทธิพลต่อนักเรียนที่อ่าน เขียน หรือทำงานช้า อยากได้บ้าง เป็นวิธีการที่ลงทุนค่าสติ๊กเกอร์นิดหน่อย แต่ผลตอบแทน มีค่ามาก คุ้มค่ามากเช่นกัน</w:t>
            </w:r>
          </w:p>
          <w:p w:rsidR="005A5D05" w:rsidRDefault="005A5D05" w:rsidP="005A5D05">
            <w:pPr>
              <w:jc w:val="both"/>
              <w:rPr>
                <w:cs/>
              </w:rPr>
            </w:pPr>
          </w:p>
        </w:tc>
      </w:tr>
    </w:tbl>
    <w:p w:rsidR="00B73CE5" w:rsidRDefault="005A5D05" w:rsidP="008916B0">
      <w:pPr>
        <w:jc w:val="center"/>
      </w:pPr>
      <w:r>
        <w:rPr>
          <w:rFonts w:hint="cs"/>
          <w:cs/>
        </w:rPr>
        <w:t xml:space="preserve"> </w:t>
      </w:r>
      <w:r w:rsidR="00B73CE5">
        <w:rPr>
          <w:rFonts w:hint="cs"/>
          <w:cs/>
        </w:rPr>
        <w:t xml:space="preserve">ห้อง       ๑/๑      </w:t>
      </w:r>
      <w:r w:rsidR="008916B0">
        <w:rPr>
          <w:rFonts w:hint="cs"/>
          <w:cs/>
        </w:rPr>
        <w:t xml:space="preserve">หน่วยวิชา ภูมิปัญญาภาษาไทย     ภาคเรียน วิริยะ  </w:t>
      </w:r>
      <w:r w:rsidR="00B73CE5">
        <w:rPr>
          <w:rFonts w:hint="cs"/>
          <w:cs/>
        </w:rPr>
        <w:t xml:space="preserve">   ว </w:t>
      </w:r>
      <w:r w:rsidR="00B73CE5">
        <w:t>-</w:t>
      </w:r>
      <w:r w:rsidR="00B73CE5">
        <w:rPr>
          <w:rFonts w:hint="cs"/>
          <w:cs/>
        </w:rPr>
        <w:t>ด</w:t>
      </w:r>
      <w:r w:rsidR="00B73CE5">
        <w:t xml:space="preserve">- </w:t>
      </w:r>
      <w:r w:rsidR="00B73CE5">
        <w:rPr>
          <w:rFonts w:hint="cs"/>
          <w:cs/>
        </w:rPr>
        <w:t>ป    ๑๔ ตุลาคม ๒๕๕๗</w:t>
      </w:r>
    </w:p>
    <w:p w:rsidR="0084582E" w:rsidRPr="00E039B1" w:rsidRDefault="00616537" w:rsidP="00C327B4">
      <w:pPr>
        <w:jc w:val="both"/>
        <w:rPr>
          <w:cs/>
        </w:rPr>
      </w:pPr>
      <w:r w:rsidRPr="00616537">
        <w:rPr>
          <w:rFonts w:hint="cs"/>
          <w:b/>
          <w:bCs/>
          <w:cs/>
        </w:rPr>
        <w:t>ข้อเสนอแนะ</w:t>
      </w:r>
      <w:r>
        <w:rPr>
          <w:rFonts w:hint="cs"/>
          <w:cs/>
        </w:rPr>
        <w:t xml:space="preserve"> </w:t>
      </w:r>
      <w:r>
        <w:t xml:space="preserve">  </w:t>
      </w:r>
      <w:r w:rsidR="00AE72E6">
        <w:rPr>
          <w:rFonts w:hint="cs"/>
          <w:cs/>
        </w:rPr>
        <w:t>ลักษณะการ</w:t>
      </w:r>
      <w:r>
        <w:rPr>
          <w:rFonts w:hint="cs"/>
          <w:cs/>
        </w:rPr>
        <w:t>เร</w:t>
      </w:r>
      <w:r w:rsidR="00E039B1">
        <w:rPr>
          <w:rFonts w:hint="cs"/>
          <w:cs/>
        </w:rPr>
        <w:t xml:space="preserve">ียนรู้ในวิชาภูมิปัญญาภาษาไทย </w:t>
      </w:r>
      <w:r w:rsidR="007D5D35">
        <w:rPr>
          <w:rFonts w:hint="cs"/>
          <w:cs/>
        </w:rPr>
        <w:t xml:space="preserve"> นักเรียน</w:t>
      </w:r>
      <w:r w:rsidR="00E039B1">
        <w:rPr>
          <w:rFonts w:hint="cs"/>
          <w:cs/>
        </w:rPr>
        <w:t>ต้อง</w:t>
      </w:r>
      <w:r w:rsidR="007D5D35">
        <w:rPr>
          <w:rFonts w:hint="cs"/>
          <w:cs/>
        </w:rPr>
        <w:t>ใช้ฐานหู</w:t>
      </w:r>
      <w:r w:rsidR="001F30FF">
        <w:rPr>
          <w:rFonts w:hint="cs"/>
          <w:cs/>
        </w:rPr>
        <w:t>คือ การฟังคุณครูอ่าน</w:t>
      </w:r>
      <w:r w:rsidR="00D95464">
        <w:rPr>
          <w:rFonts w:hint="cs"/>
          <w:cs/>
        </w:rPr>
        <w:t>เป็นต้นแบบ หลังจากนั้นลอง</w:t>
      </w:r>
      <w:r w:rsidR="003B2DC5">
        <w:rPr>
          <w:rFonts w:hint="cs"/>
          <w:cs/>
        </w:rPr>
        <w:t xml:space="preserve">พูด </w:t>
      </w:r>
      <w:r w:rsidR="00D95464">
        <w:rPr>
          <w:rFonts w:hint="cs"/>
          <w:cs/>
        </w:rPr>
        <w:t>อ่าน หรือสะกดคำ</w:t>
      </w:r>
      <w:r w:rsidR="003B2DC5">
        <w:rPr>
          <w:rFonts w:hint="cs"/>
          <w:cs/>
        </w:rPr>
        <w:t xml:space="preserve">ตามคุณครู </w:t>
      </w:r>
      <w:r w:rsidR="00E039B1">
        <w:rPr>
          <w:rFonts w:hint="cs"/>
          <w:cs/>
        </w:rPr>
        <w:t>มี</w:t>
      </w:r>
      <w:r w:rsidR="00AE72E6">
        <w:rPr>
          <w:rFonts w:hint="cs"/>
          <w:cs/>
        </w:rPr>
        <w:t>การใช้โสตประสาท</w:t>
      </w:r>
      <w:r w:rsidR="000325B6">
        <w:rPr>
          <w:rFonts w:hint="cs"/>
          <w:cs/>
        </w:rPr>
        <w:t>ในการเรียนรู้</w:t>
      </w:r>
      <w:r w:rsidR="00E039B1">
        <w:rPr>
          <w:rFonts w:hint="cs"/>
          <w:cs/>
        </w:rPr>
        <w:t xml:space="preserve">คือ </w:t>
      </w:r>
      <w:r w:rsidR="000325B6">
        <w:rPr>
          <w:rFonts w:hint="cs"/>
          <w:cs/>
        </w:rPr>
        <w:t>การ</w:t>
      </w:r>
      <w:r w:rsidR="00E039B1">
        <w:rPr>
          <w:rFonts w:hint="cs"/>
          <w:cs/>
        </w:rPr>
        <w:t xml:space="preserve">ฟังและพูด อ่านออกเสียง ตัวอย่างเช่น </w:t>
      </w:r>
      <w:r w:rsidR="003B2DC5">
        <w:rPr>
          <w:rFonts w:hint="cs"/>
          <w:cs/>
        </w:rPr>
        <w:t>ลักษณะก</w:t>
      </w:r>
      <w:r w:rsidR="00D95464">
        <w:rPr>
          <w:rFonts w:hint="cs"/>
          <w:cs/>
        </w:rPr>
        <w:t>ารทำงาน</w:t>
      </w:r>
      <w:r w:rsidR="003B2DC5">
        <w:rPr>
          <w:rFonts w:hint="cs"/>
          <w:cs/>
        </w:rPr>
        <w:t>ในห้องรียน</w:t>
      </w:r>
      <w:r w:rsidR="00D95464">
        <w:rPr>
          <w:rFonts w:hint="cs"/>
          <w:cs/>
        </w:rPr>
        <w:t xml:space="preserve">จะบันทึกลงสมุด โดยคุณครูจะตีตารางมาให้ </w:t>
      </w:r>
      <w:r w:rsidR="003B2DC5">
        <w:rPr>
          <w:rFonts w:hint="cs"/>
          <w:cs/>
        </w:rPr>
        <w:t>คุณครูอธิบายก่อนและ</w:t>
      </w:r>
      <w:r w:rsidR="000325B6">
        <w:rPr>
          <w:rFonts w:hint="cs"/>
          <w:cs/>
        </w:rPr>
        <w:t>นักเรียน</w:t>
      </w:r>
      <w:r w:rsidR="00D95464">
        <w:rPr>
          <w:rFonts w:hint="cs"/>
          <w:cs/>
        </w:rPr>
        <w:t>ดูตัวอย่าง</w:t>
      </w:r>
      <w:r w:rsidR="003B2DC5">
        <w:rPr>
          <w:rFonts w:hint="cs"/>
          <w:cs/>
        </w:rPr>
        <w:t xml:space="preserve">บนกระดาน </w:t>
      </w:r>
      <w:r w:rsidR="00D95464">
        <w:rPr>
          <w:rFonts w:hint="cs"/>
          <w:cs/>
        </w:rPr>
        <w:t>แล้วนำพยัญชนะเสียงสูง กลาง ต่ำ ม</w:t>
      </w:r>
      <w:r w:rsidR="004C4FCD">
        <w:rPr>
          <w:rFonts w:hint="cs"/>
          <w:cs/>
        </w:rPr>
        <w:t>าลงมือผสมคำเอง จากกิจกรรมนี้ใช้</w:t>
      </w:r>
      <w:r w:rsidR="00D95464">
        <w:rPr>
          <w:rFonts w:hint="cs"/>
          <w:cs/>
        </w:rPr>
        <w:t>ฐานคิด ถึงแม้จะใช</w:t>
      </w:r>
      <w:r w:rsidR="00E039B1">
        <w:rPr>
          <w:rFonts w:hint="cs"/>
          <w:cs/>
        </w:rPr>
        <w:t>้ความคิด</w:t>
      </w:r>
      <w:r w:rsidR="000325B6">
        <w:rPr>
          <w:rFonts w:hint="cs"/>
          <w:cs/>
        </w:rPr>
        <w:t>อยู่</w:t>
      </w:r>
      <w:r w:rsidR="00E039B1">
        <w:rPr>
          <w:rFonts w:hint="cs"/>
          <w:cs/>
        </w:rPr>
        <w:t xml:space="preserve"> พฤติกรรมนักเรียนห้อง ๑/๑ ส่วนใหญ่</w:t>
      </w:r>
      <w:r w:rsidR="00D95464">
        <w:rPr>
          <w:rFonts w:hint="cs"/>
          <w:cs/>
        </w:rPr>
        <w:t>ยังคงทำงานไปพูดไป มักจะทำงานเงียบ ๆ ไม่ได้ จะมีการพูดเป็นระยะ</w:t>
      </w:r>
      <w:r w:rsidR="00E039B1">
        <w:rPr>
          <w:rFonts w:hint="cs"/>
          <w:cs/>
        </w:rPr>
        <w:t xml:space="preserve">  </w:t>
      </w:r>
      <w:r w:rsidR="00D95464">
        <w:rPr>
          <w:rFonts w:hint="cs"/>
          <w:cs/>
        </w:rPr>
        <w:t xml:space="preserve"> </w:t>
      </w:r>
      <w:r w:rsidR="00E039B1">
        <w:rPr>
          <w:rFonts w:hint="cs"/>
          <w:cs/>
        </w:rPr>
        <w:t>แต่นักเรียนบางส่วนจะเรียนรู้ด้วยการใช้ตา และลงมือเขียน มักจะทำงานอย่างเงียบ</w:t>
      </w:r>
      <w:r w:rsidR="000325B6">
        <w:rPr>
          <w:rFonts w:hint="cs"/>
          <w:cs/>
        </w:rPr>
        <w:t xml:space="preserve"> ๆ </w:t>
      </w:r>
      <w:r w:rsidR="00E039B1">
        <w:t xml:space="preserve"> </w:t>
      </w:r>
      <w:r w:rsidR="00E039B1">
        <w:rPr>
          <w:rFonts w:hint="cs"/>
          <w:cs/>
        </w:rPr>
        <w:t xml:space="preserve">ดังนั้นลีลาการเรียนรู้ของห้อง ๑/๑ </w:t>
      </w:r>
      <w:r w:rsidR="000325B6">
        <w:rPr>
          <w:rFonts w:hint="cs"/>
          <w:cs/>
        </w:rPr>
        <w:t>มีทั้งใช้โสตประสาทการ</w:t>
      </w:r>
      <w:r w:rsidR="00E039B1">
        <w:rPr>
          <w:rFonts w:hint="cs"/>
          <w:cs/>
        </w:rPr>
        <w:t>ฟังและพูด</w:t>
      </w:r>
      <w:r w:rsidR="000325B6">
        <w:rPr>
          <w:rFonts w:hint="cs"/>
          <w:cs/>
        </w:rPr>
        <w:t xml:space="preserve">ในการเรียนรู้ และใช้ทางตาและการสัมผัสในการเรียนรู้ </w:t>
      </w:r>
    </w:p>
    <w:p w:rsidR="0084582E" w:rsidRPr="008A77E2" w:rsidRDefault="008A77E2" w:rsidP="00C327B4">
      <w:pPr>
        <w:jc w:val="both"/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>
        <w:t xml:space="preserve"> </w:t>
      </w:r>
      <w:r>
        <w:rPr>
          <w:rFonts w:hint="cs"/>
          <w:cs/>
        </w:rPr>
        <w:t>กิจกรรมชื่อ การเล่านิทานภาคสนาม เพื่อเป็นการทบทวนความรู้ที่ได้จากการไปภาคสนาม ลักษณะกิจกรรมคือ คุณครูเล่านิทานภาคสนาม และเปิดโอกาสให้นักเรียนได้มีส่วนร่วมในการเรียนรู้ โดยนักเรียนเป็นคนเชิดหุ่นตัวละคร บรรยากาศมีความสนุกสนาน รอยยิ้ม และเกิดจการเรียนรู้ต่อยอดการทำงานในชิ้นงาน บ้านผีเสื้อแย่แล้ว ซึ่งสามารถเขียนและถ่ายทอดความคิดออกมาได้ลื่นไหลและตรงประเด็น</w:t>
      </w:r>
    </w:p>
    <w:p w:rsidR="000D360D" w:rsidRPr="00E65409" w:rsidRDefault="000D360D" w:rsidP="001E0860">
      <w:pPr>
        <w:jc w:val="center"/>
        <w:rPr>
          <w:b/>
          <w:bCs/>
        </w:rPr>
      </w:pPr>
      <w:r w:rsidRPr="00E65409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p w:rsidR="000D360D" w:rsidRDefault="000D360D" w:rsidP="000D360D">
      <w:pPr>
        <w:jc w:val="both"/>
      </w:pPr>
      <w:r>
        <w:rPr>
          <w:rFonts w:hint="cs"/>
          <w:cs/>
        </w:rPr>
        <w:t xml:space="preserve">             ห้อง       ๑/๑      หน่วยวิชา </w:t>
      </w:r>
      <w:r>
        <w:t xml:space="preserve">  ESL</w:t>
      </w:r>
      <w:r>
        <w:rPr>
          <w:rFonts w:hint="cs"/>
          <w:cs/>
        </w:rPr>
        <w:t xml:space="preserve">        ภาคเรียน วิริยะ          ว </w:t>
      </w:r>
      <w:r>
        <w:t>-</w:t>
      </w:r>
      <w:r>
        <w:rPr>
          <w:rFonts w:hint="cs"/>
          <w:cs/>
        </w:rPr>
        <w:t>ด</w:t>
      </w:r>
      <w:r>
        <w:t xml:space="preserve">- </w:t>
      </w:r>
      <w:r>
        <w:rPr>
          <w:rFonts w:hint="cs"/>
          <w:cs/>
        </w:rPr>
        <w:t>ป    ๑๔ ตุลาคม ๒๕๕๗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/>
      </w:tblPr>
      <w:tblGrid>
        <w:gridCol w:w="9242"/>
      </w:tblGrid>
      <w:tr w:rsidR="00E405D1" w:rsidTr="00E405D1">
        <w:tc>
          <w:tcPr>
            <w:tcW w:w="9242" w:type="dxa"/>
          </w:tcPr>
          <w:p w:rsidR="00E405D1" w:rsidRDefault="00E405D1" w:rsidP="00E405D1">
            <w:pPr>
              <w:jc w:val="center"/>
            </w:pPr>
          </w:p>
          <w:p w:rsidR="00E405D1" w:rsidRPr="00E65409" w:rsidRDefault="00E405D1" w:rsidP="00E405D1">
            <w:pPr>
              <w:jc w:val="center"/>
              <w:rPr>
                <w:b/>
                <w:bCs/>
                <w: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E405D1" w:rsidTr="00E405D1">
        <w:tc>
          <w:tcPr>
            <w:tcW w:w="9242" w:type="dxa"/>
          </w:tcPr>
          <w:p w:rsidR="00E405D1" w:rsidRDefault="00E405D1" w:rsidP="00E405D1">
            <w:pPr>
              <w:pStyle w:val="NoSpacing"/>
            </w:pPr>
          </w:p>
          <w:p w:rsidR="00E405D1" w:rsidRDefault="00E405D1" w:rsidP="00E405D1">
            <w:pPr>
              <w:pStyle w:val="NoSpacing"/>
            </w:pPr>
            <w:r>
              <w:rPr>
                <w:rFonts w:hint="cs"/>
                <w:cs/>
              </w:rPr>
              <w:t xml:space="preserve">วิชา </w:t>
            </w:r>
            <w:r>
              <w:t xml:space="preserve">ESL </w:t>
            </w:r>
            <w:r>
              <w:rPr>
                <w:rFonts w:hint="cs"/>
                <w:cs/>
              </w:rPr>
              <w:t xml:space="preserve">มีคาบทั้งช่วงเช้าและช่วงบ่าย  นักเรียนห้อง ๑/๑ จะมีความคุ้นเคยกับคุณครูผู้สอนเป็นอย่างดี เพราะ </w:t>
            </w:r>
            <w:r>
              <w:t xml:space="preserve">T. Ploy </w:t>
            </w:r>
            <w:r>
              <w:rPr>
                <w:rFonts w:hint="cs"/>
                <w:cs/>
              </w:rPr>
              <w:t>เป็นครูประจำชั้นร่วมของห้อง บรรยากาศของห้องก่อนการสอน เมื่อคุณครูมาจะมีนักเรี</w:t>
            </w:r>
            <w:r w:rsidR="007D0B98">
              <w:rPr>
                <w:rFonts w:hint="cs"/>
                <w:cs/>
              </w:rPr>
              <w:t>ยนบางคนวิ่งมาหาหน้าห้อง มากอด รุ</w:t>
            </w:r>
            <w:r>
              <w:rPr>
                <w:rFonts w:hint="cs"/>
                <w:cs/>
              </w:rPr>
              <w:t xml:space="preserve">มล้อมกันเหมือนดารามาเลย 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แย่งกันแสดงความรักกับ </w:t>
            </w:r>
            <w:r>
              <w:t xml:space="preserve">T. Ploy </w:t>
            </w:r>
            <w:r>
              <w:rPr>
                <w:rFonts w:hint="cs"/>
                <w:cs/>
              </w:rPr>
              <w:t xml:space="preserve">เนื่องจากเป็นคุณครูที่น่ารัก ใจดี แต่มีความชัดเจนในกฎ กติกาการสอนคนหนึ่ง  สิ่งที่เป็นปัญหาของคุณครูผู้สอนเป็นอย่างยิ่ง จากการสังเกตพบว่า ทั้งก่อนนำเข้าสู่บทเรียน และหลังจบการสอนคือ การลุกขึ้นยืนมากล่าวคำทักทายต่อคุณครู หรือกล่าวขอบคุณ สังเกตว่านักเรียนส่วนใหญ่จะมีอาการเล่น และไม่ตั้งใจที่จะยืนอย่างเรียบร้อยเพื่อจะแสดงความเคารพ มีนักเรียนบางคนที่ยืนตรงและรอคอยได้  ซึ่งมีจำนวนน้อย อาจเป็นเพราะยังคงกำกับร่างกายของตนเองยังไม่ได้ สำหรับนักเรียนชั้น ๑ ที่มีอายุเฉลี่ย ๖.๕ ถึง ๗.๕ ปี ต้องยอมรับว่า เป็นเรื่องยากที่จะยืนตรงและนิ่งได้ จากการสังเกตเมื่อไป </w:t>
            </w:r>
            <w:r>
              <w:t xml:space="preserve">observe </w:t>
            </w:r>
            <w:r>
              <w:rPr>
                <w:rFonts w:hint="cs"/>
                <w:cs/>
              </w:rPr>
              <w:t>ตอนอนุบาลชั้นปีที่ ๓ นักเรียนได้รับการฝึกให้ยืนตรง และรอคอยการเรียกทานของว่างในแถว โดยใช้เวลายืน  ๑๕ ถึง ๒๐ นาที ตั้งข้อสังเกตว่า การยืนในแถวไม่มีโต๊ะ หรือเก้าอี้ในบริเวรนั้น จะยืนได้ตรง</w:t>
            </w:r>
            <w:r w:rsidR="00FF2DB4">
              <w:rPr>
                <w:rFonts w:hint="cs"/>
                <w:cs/>
              </w:rPr>
              <w:t>และนิ่งกว่า  สมมติฐานของ</w:t>
            </w:r>
            <w:r w:rsidR="00F54C89">
              <w:rPr>
                <w:rFonts w:hint="cs"/>
                <w:cs/>
              </w:rPr>
              <w:t>ครู</w:t>
            </w:r>
            <w:r w:rsidR="00FF2DB4">
              <w:rPr>
                <w:rFonts w:hint="cs"/>
                <w:cs/>
              </w:rPr>
              <w:t>ประจำชั้น</w:t>
            </w:r>
            <w:r>
              <w:rPr>
                <w:rFonts w:hint="cs"/>
                <w:cs/>
              </w:rPr>
              <w:t xml:space="preserve">คิดว่า นักเรียนยืนตรงไม่ได้เพราะ มีโต๊ะ เก้าอี้ ให้ยืนพิง หรือ เพราะเริ่มเมื่อยยืนนานจึงเลื้อยบนโต๊ะ เป็นต้น  การเรียนรู้ของนักเรียนในห้องนี้ในวิชา </w:t>
            </w:r>
            <w:r>
              <w:t xml:space="preserve">ESL </w:t>
            </w:r>
            <w:r>
              <w:rPr>
                <w:rFonts w:hint="cs"/>
                <w:cs/>
              </w:rPr>
              <w:t xml:space="preserve">เป็นไปอย่างดี สังเกตว่านักเรียนสามารถอ่าน เขียน  ได้เป็นส่วนใหญ่ ทักษะที่นักเรียนห้องนี้มีมากคือ ด้านการฟัง และพูดโต้ตอบกับคุณครู ซึ่งสามารถทำได้อย่างคล่องแคล่ว นักเรียนบางคนฟังได้ แต่ยังเขิน อาย ไม่กล้าพูด วิธีการเสริมแรงบวกคือ คำชื่นชม และคะแนนครู คะแนนนักเรียน อย่างเช่นวิชาอื่น นักเรียนให้ความสนใจและมักให้ความร่วมมือในการเรียน การทำกิจกรรมเป็นอย่างดี  ซึ่งรางวัลที่ยิ่งใหญ่ของวิชา </w:t>
            </w:r>
            <w:r>
              <w:t xml:space="preserve">ESL </w:t>
            </w:r>
            <w:r>
              <w:rPr>
                <w:rFonts w:hint="cs"/>
                <w:cs/>
              </w:rPr>
              <w:t xml:space="preserve">คือ รางวัล </w:t>
            </w:r>
            <w:r>
              <w:t xml:space="preserve"> Super Star </w:t>
            </w:r>
            <w:r>
              <w:rPr>
                <w:rFonts w:hint="cs"/>
                <w:cs/>
              </w:rPr>
              <w:t xml:space="preserve">มีค่าราวกับรางวัลออสก้าของดาราต่างประเทศ รางวัลนี้สามารถเปลี่ยนนักเรียนที่เขินอาย ไม่กล้าตอบ และมีทัศนคติไม่ดีต่อวิชา </w:t>
            </w:r>
            <w:r>
              <w:t xml:space="preserve">ESL </w:t>
            </w:r>
            <w:r>
              <w:rPr>
                <w:rFonts w:hint="cs"/>
                <w:cs/>
              </w:rPr>
              <w:t>ไปหลายคนแล้ว บรรยากาศในห้องเรียน เมื่อคุณครูประกาศสุดยอดนักเรียนที่ตั้งใจเรียนและตอบคำถามมากที่สุดจะได้รับรางวัลนี้  และมีสะสมสติ๊กเกอร์ติดเป็</w:t>
            </w:r>
            <w:r w:rsidR="00AE663E">
              <w:rPr>
                <w:rFonts w:hint="cs"/>
                <w:cs/>
              </w:rPr>
              <w:t>น</w:t>
            </w:r>
            <w:r>
              <w:rPr>
                <w:rFonts w:hint="cs"/>
                <w:cs/>
              </w:rPr>
              <w:t xml:space="preserve">รางวัลจนจบภาคเรียน จะได้รับมอบมงกุฎ </w:t>
            </w:r>
            <w:r w:rsidR="00AA2BA1">
              <w:t>Mr</w:t>
            </w:r>
            <w:r>
              <w:t xml:space="preserve">. ESL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Miss ESL  </w:t>
            </w:r>
            <w:r>
              <w:rPr>
                <w:rFonts w:hint="cs"/>
                <w:cs/>
              </w:rPr>
              <w:t xml:space="preserve">เป็นช่วงเวลาที่ดีและมีความสุขของนักเรียน ข้าพเจ้ามีความสุขและรู้สึกปลื้มใจทุกครั้งที่ นักเรียนในห้องตบมือแสดงความยินดีกับเพื่อนด้วยรอยยิ้มที่ชื่นชมกันเอง  ภาพรวมของห้อง ๑/๑ ในการเรียนวิชา </w:t>
            </w:r>
            <w:r>
              <w:t xml:space="preserve">ESL </w:t>
            </w:r>
            <w:r>
              <w:rPr>
                <w:rFonts w:hint="cs"/>
                <w:cs/>
              </w:rPr>
              <w:t>ส่วนใหญ่จะเป็นแบบนี้เกือบทุกครั้ง</w:t>
            </w:r>
          </w:p>
          <w:p w:rsidR="00E405D1" w:rsidRPr="00AE6A21" w:rsidRDefault="00E405D1" w:rsidP="00E405D1">
            <w:pPr>
              <w:pStyle w:val="NoSpacing"/>
              <w:rPr>
                <w:cs/>
              </w:rPr>
            </w:pPr>
          </w:p>
        </w:tc>
      </w:tr>
    </w:tbl>
    <w:p w:rsidR="000D360D" w:rsidRDefault="000D360D" w:rsidP="000D360D">
      <w:pPr>
        <w:jc w:val="both"/>
      </w:pPr>
    </w:p>
    <w:p w:rsidR="00F54C89" w:rsidRDefault="0088335A" w:rsidP="000D360D">
      <w:pPr>
        <w:jc w:val="both"/>
        <w:rPr>
          <w:rFonts w:hint="cs"/>
        </w:rPr>
      </w:pPr>
      <w:r w:rsidRPr="0088335A">
        <w:rPr>
          <w:rFonts w:hint="cs"/>
          <w:b/>
          <w:bCs/>
          <w:cs/>
        </w:rPr>
        <w:t>ข้อเสนอแนะ</w:t>
      </w:r>
      <w:r>
        <w:rPr>
          <w:rFonts w:hint="cs"/>
          <w:cs/>
        </w:rPr>
        <w:t xml:space="preserve"> </w:t>
      </w:r>
      <w:r>
        <w:t xml:space="preserve"> </w:t>
      </w:r>
      <w:r w:rsidR="003F5246">
        <w:rPr>
          <w:rFonts w:hint="cs"/>
          <w:cs/>
        </w:rPr>
        <w:t xml:space="preserve">ลีลาการเรียนรู้ในวิชา </w:t>
      </w:r>
      <w:r w:rsidR="003F5246">
        <w:t xml:space="preserve">ESL </w:t>
      </w:r>
      <w:r w:rsidR="00F26D2A">
        <w:rPr>
          <w:rFonts w:hint="cs"/>
          <w:cs/>
        </w:rPr>
        <w:t xml:space="preserve">นักเรียนสามรถเรียนรู้ได้ดี โดยมักใช้โสตประสาททางหูและการพูดโต้ตอบกับคุณครูผู้สอน </w:t>
      </w:r>
      <w:r w:rsidR="001E0860">
        <w:rPr>
          <w:rFonts w:hint="cs"/>
          <w:cs/>
        </w:rPr>
        <w:t>ส่วนการเรียนรู้โดยใช้สายตา หรือ</w:t>
      </w:r>
      <w:r w:rsidR="00F26D2A">
        <w:rPr>
          <w:rFonts w:hint="cs"/>
          <w:cs/>
        </w:rPr>
        <w:t xml:space="preserve">การลงมือทำ เช่น การแบ่งกลุ่มทำกิจกรรรมมักจะเกิดความวุ่นวาย และมีการเตือนบ่อย </w:t>
      </w:r>
      <w:proofErr w:type="gramStart"/>
      <w:r w:rsidR="00F26D2A">
        <w:rPr>
          <w:rFonts w:hint="cs"/>
          <w:cs/>
        </w:rPr>
        <w:t>จนบางครั้งต้องหยุดกิจกรรมนั้นลง</w:t>
      </w:r>
      <w:r w:rsidR="00F47FA1">
        <w:rPr>
          <w:rFonts w:hint="cs"/>
          <w:cs/>
        </w:rPr>
        <w:t xml:space="preserve">ชั่วคราว </w:t>
      </w:r>
      <w:r w:rsidR="00C2058D">
        <w:rPr>
          <w:rFonts w:hint="cs"/>
          <w:cs/>
        </w:rPr>
        <w:t xml:space="preserve"> หรือบางครั้งเป็นกิจกรรมตอบคำถามผ่านบัตรคำเป็นสื่อ</w:t>
      </w:r>
      <w:proofErr w:type="gramEnd"/>
      <w:r w:rsidR="00C2058D">
        <w:rPr>
          <w:rFonts w:hint="cs"/>
          <w:cs/>
        </w:rPr>
        <w:t xml:space="preserve"> มักจะสนใจดูบัตรคำของคนอื่น จนลืมสนใจตนเอง</w:t>
      </w:r>
    </w:p>
    <w:p w:rsidR="001E0860" w:rsidRPr="007D0B98" w:rsidRDefault="001E0860" w:rsidP="000D360D">
      <w:pPr>
        <w:jc w:val="both"/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 w:rsidR="00CA303C">
        <w:rPr>
          <w:rFonts w:hint="cs"/>
          <w:cs/>
        </w:rPr>
        <w:t xml:space="preserve"> กิจกรรมชื่อ </w:t>
      </w:r>
      <w:r w:rsidR="00CA303C">
        <w:t xml:space="preserve">Review Activity </w:t>
      </w:r>
      <w:r w:rsidR="007D0B98">
        <w:rPr>
          <w:rFonts w:hint="cs"/>
          <w:cs/>
        </w:rPr>
        <w:t>ลักษณะของกิจกรรม</w:t>
      </w:r>
      <w:r w:rsidR="00CA303C">
        <w:rPr>
          <w:rFonts w:hint="cs"/>
          <w:cs/>
        </w:rPr>
        <w:t xml:space="preserve">คือ     </w:t>
      </w:r>
      <w:r w:rsidR="00F54C89">
        <w:rPr>
          <w:rFonts w:hint="cs"/>
          <w:cs/>
        </w:rPr>
        <w:t xml:space="preserve"> พานักเรียนออกมาทำกิจกรรมข้างสนามใหญ่ โดยให้นักเรียนแบ่งกลุ่มมาตั้งแต่ในห้องเรียนแล้ว คุณครูอธิบายกฎ กติกา</w:t>
      </w:r>
      <w:r w:rsidR="00F54C89">
        <w:rPr>
          <w:rFonts w:hint="cs"/>
          <w:cs/>
        </w:rPr>
        <w:lastRenderedPageBreak/>
        <w:t xml:space="preserve">การเล่น จากนั้นให้ส่งตัวแทนออกมารอบละ 1-2 คน มาร่วมทำกิจกรรมในฐานต่าง ๆ ซึ่งนักเรียนทุกคนมีส่วนร่วมในกิจกรรมและเกิดการเรียนรู้ผ่านกิจกรรม เช่น กิจกรรมแต่งตัวให้เพื่อน โดยให้ตัวแทนหยิบบัตรคำขึ้นมาทีละใบ ให้เพื่อนในกลุ่มอ่านคำศัพท์ จากนั้นวิ่งไปหยิบอุปกรณ์ เสื้อผ้า จากหีบสมบัติและวิ่งกลับมาแต่งตัวให้เพื่อน </w:t>
      </w:r>
      <w:r w:rsidR="00293FC0">
        <w:rPr>
          <w:rFonts w:hint="cs"/>
          <w:cs/>
        </w:rPr>
        <w:t>เป็นการทบทนการเรียนรู้ตลอดภาคเรียนอย่างสนุกสนาน และเกิดความเป็นเจ้าของในกิจกรรมการเรียนรู้ของตนเองร่วมกัน</w:t>
      </w:r>
    </w:p>
    <w:p w:rsidR="00E65409" w:rsidRDefault="00E65409" w:rsidP="00E405D1">
      <w:pPr>
        <w:jc w:val="center"/>
      </w:pPr>
    </w:p>
    <w:p w:rsidR="00E65409" w:rsidRDefault="00E65409" w:rsidP="00E405D1">
      <w:pPr>
        <w:jc w:val="center"/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5A11BC" w:rsidRDefault="005A11BC" w:rsidP="00E405D1">
      <w:pPr>
        <w:jc w:val="center"/>
        <w:rPr>
          <w:rFonts w:hint="cs"/>
          <w:b/>
          <w:bCs/>
        </w:rPr>
      </w:pPr>
    </w:p>
    <w:p w:rsidR="00DC4AE0" w:rsidRPr="00E65409" w:rsidRDefault="00DC4AE0" w:rsidP="00E405D1">
      <w:pPr>
        <w:jc w:val="center"/>
        <w:rPr>
          <w:b/>
          <w:bCs/>
        </w:rPr>
      </w:pPr>
      <w:r w:rsidRPr="00E65409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p w:rsidR="00DC4AE0" w:rsidRDefault="00DC4AE0" w:rsidP="00DC4AE0">
      <w:pPr>
        <w:jc w:val="both"/>
      </w:pPr>
      <w:r>
        <w:rPr>
          <w:rFonts w:hint="cs"/>
          <w:cs/>
        </w:rPr>
        <w:t xml:space="preserve">             ห้อง       ๑/๑      หน่วยวิชา </w:t>
      </w:r>
      <w:r>
        <w:t xml:space="preserve"> </w:t>
      </w:r>
      <w:r>
        <w:rPr>
          <w:rFonts w:hint="cs"/>
          <w:cs/>
        </w:rPr>
        <w:t xml:space="preserve">แสนภาษา        ภาคเรียน วิริยะ          ว </w:t>
      </w:r>
      <w:r>
        <w:t>-</w:t>
      </w:r>
      <w:r>
        <w:rPr>
          <w:rFonts w:hint="cs"/>
          <w:cs/>
        </w:rPr>
        <w:t>ด</w:t>
      </w:r>
      <w:r>
        <w:t xml:space="preserve">- </w:t>
      </w:r>
      <w:r>
        <w:rPr>
          <w:rFonts w:hint="cs"/>
          <w:cs/>
        </w:rPr>
        <w:t>ป    ๑๔ ตุลาคม ๒๕๕๗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C4AE0" w:rsidTr="00DC4AE0">
        <w:tc>
          <w:tcPr>
            <w:tcW w:w="9242" w:type="dxa"/>
          </w:tcPr>
          <w:p w:rsidR="00DC4AE0" w:rsidRDefault="00DC4AE0" w:rsidP="00DC4AE0">
            <w:pPr>
              <w:jc w:val="center"/>
            </w:pPr>
          </w:p>
          <w:p w:rsidR="00DC4AE0" w:rsidRPr="00E65409" w:rsidRDefault="00DC4AE0" w:rsidP="00DC4AE0">
            <w:pPr>
              <w:jc w:val="center"/>
              <w:rPr>
                <w:b/>
                <w:bCs/>
                <w: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DC4AE0" w:rsidTr="00DC4AE0">
        <w:tc>
          <w:tcPr>
            <w:tcW w:w="9242" w:type="dxa"/>
          </w:tcPr>
          <w:p w:rsidR="009A150A" w:rsidRDefault="009A150A" w:rsidP="00E84C48">
            <w:pPr>
              <w:jc w:val="both"/>
            </w:pPr>
          </w:p>
          <w:p w:rsidR="00DC4AE0" w:rsidRDefault="00E65409" w:rsidP="00E84C48">
            <w:pPr>
              <w:jc w:val="both"/>
            </w:pPr>
            <w:r w:rsidRPr="00E65409">
              <w:rPr>
                <w:rFonts w:hint="cs"/>
                <w:b/>
                <w:bCs/>
                <w:cs/>
              </w:rPr>
              <w:t>วิชาแสนภาษา</w:t>
            </w:r>
            <w:r>
              <w:rPr>
                <w:rFonts w:hint="cs"/>
                <w:cs/>
              </w:rPr>
              <w:t xml:space="preserve"> </w:t>
            </w:r>
            <w:r w:rsidR="00DC4AE0">
              <w:rPr>
                <w:rFonts w:hint="cs"/>
                <w:cs/>
              </w:rPr>
              <w:t xml:space="preserve">นักเรียนห้อง ๑/๑ จะรอคอยที่จะเรียน เมื่อครูท๊อปมาถึงห้องเรียน นักเรียนมักจะตื่นตัวบางคนจะรีบทานของว่าง และจะเต้นตื่นที่จะได้เรียน เช่น ล้างถาดอย่างเร่งรีบ เป็นวิชาที่ครูประจำชั้นต้องไปช่วยเตรียมความพร้อม และเก็บเด็กให้อยู่ในสภาวะพร้อมเรียน ถ้าไม่ช่วยนักเรียนจะไปหยิบจับอุปกรณ์ของคุณครู และจะมีการจับจองสิ่งของกันก่อน บรรยากาศจะวุ่นวาย มีเสียงที่แบะแว้งกัน </w:t>
            </w:r>
            <w:r w:rsidR="00CD46E1">
              <w:t xml:space="preserve"> </w:t>
            </w:r>
            <w:r w:rsidR="00C211A3">
              <w:rPr>
                <w:rFonts w:hint="cs"/>
                <w:cs/>
              </w:rPr>
              <w:t>เมื่อครูท๊อป</w:t>
            </w:r>
            <w:r w:rsidR="00CD46E1">
              <w:rPr>
                <w:rFonts w:hint="cs"/>
                <w:cs/>
              </w:rPr>
              <w:t>แค่ติดกระดาษ หรืองานต้นแบบให้ดู นักเรียนจะมีอาการตื่นเต้น ให้ความสนใจกับงานต้นแบบมาก ความที่ครูท๊อปใจดี และไม่ตั้งกฎ หรือกติ</w:t>
            </w:r>
            <w:r w:rsidR="003D2EB9">
              <w:rPr>
                <w:rFonts w:hint="cs"/>
                <w:cs/>
              </w:rPr>
              <w:t>กาใน</w:t>
            </w:r>
            <w:r w:rsidR="00CD46E1">
              <w:rPr>
                <w:rFonts w:hint="cs"/>
                <w:cs/>
              </w:rPr>
              <w:t xml:space="preserve">การตั้งคำถาม </w:t>
            </w:r>
            <w:r w:rsidR="00E05083">
              <w:rPr>
                <w:rFonts w:hint="cs"/>
                <w:cs/>
              </w:rPr>
              <w:t>จึงทำให้</w:t>
            </w:r>
            <w:r w:rsidR="00CD46E1">
              <w:rPr>
                <w:rFonts w:hint="cs"/>
                <w:cs/>
              </w:rPr>
              <w:t>บางครั้งยังอธ</w:t>
            </w:r>
            <w:r w:rsidR="00E84C48">
              <w:rPr>
                <w:rFonts w:hint="cs"/>
                <w:cs/>
              </w:rPr>
              <w:t>ิบายไม่จบ</w:t>
            </w:r>
            <w:r w:rsidR="00CD46E1">
              <w:rPr>
                <w:rFonts w:hint="cs"/>
                <w:cs/>
              </w:rPr>
              <w:t xml:space="preserve">  จะมีเสียงพูดแทรก</w:t>
            </w:r>
            <w:r w:rsidR="00C211A3">
              <w:rPr>
                <w:rFonts w:hint="cs"/>
                <w:cs/>
              </w:rPr>
              <w:t xml:space="preserve"> หรือ ถามคำถามที่ได้อธิบาย หรือ</w:t>
            </w:r>
            <w:r w:rsidR="00CD46E1">
              <w:rPr>
                <w:rFonts w:hint="cs"/>
                <w:cs/>
              </w:rPr>
              <w:t xml:space="preserve">พูดไปแล้ว  </w:t>
            </w:r>
            <w:r w:rsidR="00C211A3">
              <w:rPr>
                <w:rFonts w:hint="cs"/>
                <w:cs/>
              </w:rPr>
              <w:t>ทำให้บางครั้งสับสนกับ</w:t>
            </w:r>
            <w:r w:rsidR="00E84C48">
              <w:rPr>
                <w:rFonts w:hint="cs"/>
                <w:cs/>
              </w:rPr>
              <w:t>คำสั่ง หรือต้องใช้เวลาในการอธิบายมาก หลังจากอธิบายขั้นตอนการทำงานเสร็จ จะพานักเรียนออกไปเรียนที่โถงชั้น ๑ และจะให้ตั้งแถวรอหน้าห้อง โดยดูจากความพร้อมของแถวที่นั่งเรียนในห้อง คุณครูจะทำข้อตกลง และกติกาการเรียนไว้อย่างชั</w:t>
            </w:r>
            <w:r w:rsidR="00C211A3">
              <w:rPr>
                <w:rFonts w:hint="cs"/>
                <w:cs/>
              </w:rPr>
              <w:t>ด</w:t>
            </w:r>
            <w:r w:rsidR="00E84C48">
              <w:rPr>
                <w:rFonts w:hint="cs"/>
                <w:cs/>
              </w:rPr>
              <w:t>เจน หากมีนักเรียนที่คุย และเล่น หรือถูกเตือนบ่อยจะให้เข้าห้องมาอยู่กับครูประจำชั้น จากการสังเกตพบว่า คุณครูสามา</w:t>
            </w:r>
            <w:r w:rsidR="009339FF">
              <w:rPr>
                <w:rFonts w:hint="cs"/>
                <w:cs/>
              </w:rPr>
              <w:t>รถควบคุมชั้นเรียนได้ดี แม้จะเรีย</w:t>
            </w:r>
            <w:r w:rsidR="00E84C48">
              <w:rPr>
                <w:rFonts w:hint="cs"/>
                <w:cs/>
              </w:rPr>
              <w:t xml:space="preserve">นในสถานที่เปิด </w:t>
            </w:r>
            <w:r w:rsidR="009339FF">
              <w:rPr>
                <w:rFonts w:hint="cs"/>
                <w:cs/>
              </w:rPr>
              <w:t xml:space="preserve"> และทุกครั้งที่เรียนจะมีนักเรียนกลุ่มเดิมที่ถูกลงโทษให้กลับเข้ามาในห้องคือ เซฟ เชน บิ้วท์ ต้นกล้า  ทั้งสี่คนนี้ และจะต้องเก็บงานตอนเย็นหลังเลิกเรียน  นักเรียนที่ถูกลงโทษทุกสัปดาห์คือ เซฟ ต้นกล้า  จากการได้สังเกตพฤติกรรมของนักเรียนส่วนใหญ่ สามารถดูแตนเองเป็นอย่างดี ได้รับคำชื่นชมจากครูท๊อปว่า ช่วยคุณครูเก็บอุปกรณ์การเรียนได้ดี ช่วยยกโต๊ะไปเก็บทุกครั้ง โดยไม่ต้องให้คุณครูร้องขอ </w:t>
            </w:r>
            <w:r w:rsidR="007731FA">
              <w:rPr>
                <w:rFonts w:hint="cs"/>
                <w:cs/>
              </w:rPr>
              <w:t xml:space="preserve"> บรรย</w:t>
            </w:r>
            <w:r w:rsidR="00F8112A">
              <w:rPr>
                <w:rFonts w:hint="cs"/>
                <w:cs/>
              </w:rPr>
              <w:t>า</w:t>
            </w:r>
            <w:r w:rsidR="007731FA">
              <w:rPr>
                <w:rFonts w:hint="cs"/>
                <w:cs/>
              </w:rPr>
              <w:t>กาศการเรียนเป็นไปอย่างสนุกสนาน</w:t>
            </w:r>
          </w:p>
          <w:p w:rsidR="009A150A" w:rsidRPr="00CD46E1" w:rsidRDefault="009A150A" w:rsidP="00E84C48">
            <w:pPr>
              <w:jc w:val="both"/>
              <w:rPr>
                <w:cs/>
              </w:rPr>
            </w:pPr>
          </w:p>
        </w:tc>
      </w:tr>
    </w:tbl>
    <w:p w:rsidR="00DC4AE0" w:rsidRDefault="00DC4AE0" w:rsidP="00DC4AE0">
      <w:pPr>
        <w:jc w:val="both"/>
      </w:pPr>
    </w:p>
    <w:p w:rsidR="008F1C21" w:rsidRDefault="0054120F" w:rsidP="00C327B4">
      <w:pPr>
        <w:jc w:val="both"/>
      </w:pPr>
      <w:r w:rsidRPr="0054120F">
        <w:rPr>
          <w:rFonts w:hint="cs"/>
          <w:b/>
          <w:bCs/>
          <w:cs/>
        </w:rPr>
        <w:t>ข้อเสนอแนะ</w:t>
      </w:r>
      <w:r>
        <w:rPr>
          <w:rFonts w:hint="cs"/>
          <w:b/>
          <w:bCs/>
          <w:cs/>
        </w:rPr>
        <w:t xml:space="preserve">  </w:t>
      </w:r>
      <w:r w:rsidRPr="0054120F">
        <w:rPr>
          <w:rFonts w:hint="cs"/>
          <w:cs/>
        </w:rPr>
        <w:t>ลีลาการ</w:t>
      </w:r>
      <w:r>
        <w:rPr>
          <w:rFonts w:hint="cs"/>
          <w:cs/>
        </w:rPr>
        <w:t>เรียนรู้</w:t>
      </w:r>
      <w:r w:rsidR="00767674">
        <w:rPr>
          <w:rFonts w:hint="cs"/>
          <w:cs/>
        </w:rPr>
        <w:t>ของห้อง ๑/๑ ในหน่วยวิชา</w:t>
      </w:r>
      <w:r w:rsidR="0003624A">
        <w:rPr>
          <w:rFonts w:hint="cs"/>
          <w:cs/>
        </w:rPr>
        <w:t>แสนภาษา</w:t>
      </w:r>
      <w:r w:rsidR="002E6C84">
        <w:rPr>
          <w:rFonts w:hint="cs"/>
          <w:cs/>
        </w:rPr>
        <w:t>จะใช้ตา</w:t>
      </w:r>
      <w:r w:rsidR="00AF51BC">
        <w:rPr>
          <w:rFonts w:hint="cs"/>
          <w:cs/>
        </w:rPr>
        <w:t>เป็นหลัก</w:t>
      </w:r>
      <w:r>
        <w:rPr>
          <w:rFonts w:hint="cs"/>
          <w:cs/>
        </w:rPr>
        <w:t>ในการดูภาพต้นแบบ</w:t>
      </w:r>
      <w:r w:rsidR="00C60309">
        <w:rPr>
          <w:rFonts w:hint="cs"/>
          <w:cs/>
        </w:rPr>
        <w:t xml:space="preserve"> แ</w:t>
      </w:r>
      <w:r w:rsidR="00AF51BC">
        <w:rPr>
          <w:rFonts w:hint="cs"/>
          <w:cs/>
        </w:rPr>
        <w:t>ละเมื่อมองเห็นเป็นภาพ</w:t>
      </w:r>
      <w:r w:rsidR="00C211A3">
        <w:rPr>
          <w:rFonts w:hint="cs"/>
          <w:cs/>
        </w:rPr>
        <w:t xml:space="preserve"> จะใช้สมอง</w:t>
      </w:r>
      <w:r w:rsidR="00C60309">
        <w:rPr>
          <w:rFonts w:hint="cs"/>
          <w:cs/>
        </w:rPr>
        <w:t>คิด</w:t>
      </w:r>
      <w:r w:rsidR="00AF51BC">
        <w:rPr>
          <w:rFonts w:hint="cs"/>
          <w:cs/>
        </w:rPr>
        <w:t>และ</w:t>
      </w:r>
      <w:r w:rsidR="00C60309">
        <w:rPr>
          <w:rFonts w:hint="cs"/>
          <w:cs/>
        </w:rPr>
        <w:t>จินตนาการ หรือสร้างสรรค์</w:t>
      </w:r>
      <w:r w:rsidR="00AF51BC">
        <w:rPr>
          <w:rFonts w:hint="cs"/>
          <w:cs/>
        </w:rPr>
        <w:t>ชิ้นงาน</w:t>
      </w:r>
      <w:r w:rsidR="00C60309">
        <w:rPr>
          <w:rFonts w:hint="cs"/>
          <w:cs/>
        </w:rPr>
        <w:t xml:space="preserve">มาจากประสบการณ์ของตนเอง </w:t>
      </w:r>
    </w:p>
    <w:p w:rsidR="00C211A3" w:rsidRPr="00C211A3" w:rsidRDefault="00C211A3" w:rsidP="00C327B4">
      <w:pPr>
        <w:jc w:val="both"/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>
        <w:t xml:space="preserve"> </w:t>
      </w:r>
      <w:r>
        <w:rPr>
          <w:rFonts w:hint="cs"/>
          <w:cs/>
        </w:rPr>
        <w:t>กิจกรรมชื่อ พิมพ์ภาพจากวัสดุธรรมชาติ  ลักษณะกิจกรรมคือ ครูท๊อปจะให้นักเรียน</w:t>
      </w:r>
      <w:r w:rsidR="0037606A">
        <w:rPr>
          <w:rFonts w:hint="cs"/>
          <w:cs/>
        </w:rPr>
        <w:t>แบ่งงานกัน โดยทุกคนต้องมีหน้าที่ตามที่ตกลงกันไว้ และอนุญาตให้ตัวแทนกลุ่ม</w:t>
      </w:r>
      <w:r>
        <w:rPr>
          <w:rFonts w:hint="cs"/>
          <w:cs/>
        </w:rPr>
        <w:t>ออก</w:t>
      </w:r>
      <w:r w:rsidR="0037606A">
        <w:rPr>
          <w:rFonts w:hint="cs"/>
          <w:cs/>
        </w:rPr>
        <w:t>ไปเก็บวัสดุจากธรรมชาติมา และให้เงื่อนไขว่านักเรียนต้องไม่ดึงหรือเด็ดใบไม้ ดอกไม้ หรือหักกิ่งไม้ ส่วนคนอื่นที่อยู่ต้องเตรียมอุปกรณ์รอ เช่น สีน้ำ จานสี พู่กัน และผ้าเช็ดให้เรียบร้อย ท</w:t>
      </w:r>
      <w:r w:rsidR="00A4243E">
        <w:rPr>
          <w:rFonts w:hint="cs"/>
          <w:cs/>
        </w:rPr>
        <w:t xml:space="preserve">ุกคนมีส่วนร่วมกันการทำงานกลุ่ม </w:t>
      </w:r>
      <w:r w:rsidR="0037606A">
        <w:rPr>
          <w:rFonts w:hint="cs"/>
          <w:cs/>
        </w:rPr>
        <w:t>ตั้งแต่ขั้นการวางแผน การวางตัวบุคคล การเตรียมอุปกรณ์ และการนำวัสดุที่ได้มาใช้ร่วมกั</w:t>
      </w:r>
      <w:r w:rsidR="002E6C84">
        <w:rPr>
          <w:rFonts w:hint="cs"/>
          <w:cs/>
        </w:rPr>
        <w:t xml:space="preserve">นในการสร้างสรรค์ชิ้นงานของตนเอง </w:t>
      </w:r>
      <w:r w:rsidR="0037606A">
        <w:rPr>
          <w:rFonts w:hint="cs"/>
          <w:cs/>
        </w:rPr>
        <w:t>และเกิดความรู้สึกความเป็นเจ้าของ</w:t>
      </w:r>
      <w:r w:rsidR="002E6C84">
        <w:rPr>
          <w:rFonts w:hint="cs"/>
          <w:cs/>
        </w:rPr>
        <w:t>ในการเรียนรู้</w:t>
      </w:r>
      <w:r w:rsidR="0037606A">
        <w:rPr>
          <w:rFonts w:hint="cs"/>
          <w:cs/>
        </w:rPr>
        <w:t>ร่วมกัน</w:t>
      </w:r>
      <w:r w:rsidR="002E6C84">
        <w:rPr>
          <w:rFonts w:hint="cs"/>
          <w:cs/>
        </w:rPr>
        <w:t xml:space="preserve"> จากการสังเกตพบว่า นักเรียนสามารถทำงานและสามารถแบ่งงานกันอย่างราบรื่น</w:t>
      </w:r>
    </w:p>
    <w:p w:rsidR="008F1C21" w:rsidRDefault="008F1C21" w:rsidP="00C327B4">
      <w:pPr>
        <w:jc w:val="both"/>
      </w:pPr>
    </w:p>
    <w:p w:rsidR="008F1C21" w:rsidRDefault="008F1C21" w:rsidP="00C327B4">
      <w:pPr>
        <w:jc w:val="both"/>
      </w:pPr>
    </w:p>
    <w:p w:rsidR="008F1C21" w:rsidRDefault="008F1C21" w:rsidP="00C327B4">
      <w:pPr>
        <w:jc w:val="both"/>
      </w:pPr>
    </w:p>
    <w:p w:rsidR="008F1C21" w:rsidRDefault="008F1C21" w:rsidP="00C327B4">
      <w:pPr>
        <w:jc w:val="both"/>
      </w:pPr>
    </w:p>
    <w:p w:rsidR="008F1C21" w:rsidRPr="00E65409" w:rsidRDefault="008F1C21" w:rsidP="00F77337">
      <w:pPr>
        <w:jc w:val="center"/>
        <w:rPr>
          <w:b/>
          <w:bCs/>
        </w:rPr>
      </w:pPr>
      <w:r w:rsidRPr="00E65409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p w:rsidR="008F1C21" w:rsidRDefault="008F1C21" w:rsidP="008F1C21">
      <w:pPr>
        <w:jc w:val="center"/>
      </w:pPr>
      <w:r>
        <w:rPr>
          <w:rFonts w:hint="cs"/>
          <w:cs/>
        </w:rPr>
        <w:t xml:space="preserve">ห้อง       ๑/๑      หน่วยวิชา </w:t>
      </w:r>
      <w:r>
        <w:t xml:space="preserve"> </w:t>
      </w:r>
      <w:r>
        <w:rPr>
          <w:rFonts w:hint="cs"/>
          <w:cs/>
        </w:rPr>
        <w:t xml:space="preserve">จินตทัศน์     ภาคเรียน วิริยะ     ว </w:t>
      </w:r>
      <w:r>
        <w:t>-</w:t>
      </w:r>
      <w:r>
        <w:rPr>
          <w:rFonts w:hint="cs"/>
          <w:cs/>
        </w:rPr>
        <w:t>ด</w:t>
      </w:r>
      <w:r>
        <w:t xml:space="preserve">- </w:t>
      </w:r>
      <w:r>
        <w:rPr>
          <w:rFonts w:hint="cs"/>
          <w:cs/>
        </w:rPr>
        <w:t xml:space="preserve">ป    </w:t>
      </w:r>
      <w:proofErr w:type="gramStart"/>
      <w:r>
        <w:rPr>
          <w:rFonts w:hint="cs"/>
          <w:cs/>
        </w:rPr>
        <w:t>๑๔  ตุลาคม</w:t>
      </w:r>
      <w:proofErr w:type="gramEnd"/>
      <w:r>
        <w:rPr>
          <w:rFonts w:hint="cs"/>
          <w:cs/>
        </w:rPr>
        <w:t xml:space="preserve"> ๒๕๕๗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7769" w:rsidTr="00777769">
        <w:tc>
          <w:tcPr>
            <w:tcW w:w="9242" w:type="dxa"/>
          </w:tcPr>
          <w:p w:rsidR="00E65409" w:rsidRDefault="00E65409" w:rsidP="00777769">
            <w:pPr>
              <w:jc w:val="center"/>
            </w:pPr>
          </w:p>
          <w:p w:rsidR="00777769" w:rsidRPr="00E65409" w:rsidRDefault="00777769" w:rsidP="00777769">
            <w:pPr>
              <w:jc w:val="center"/>
              <w:rPr>
                <w:b/>
                <w:b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777769" w:rsidTr="00777769">
        <w:tc>
          <w:tcPr>
            <w:tcW w:w="9242" w:type="dxa"/>
          </w:tcPr>
          <w:p w:rsidR="0019576E" w:rsidRDefault="0019576E" w:rsidP="00C327B4">
            <w:pPr>
              <w:jc w:val="both"/>
            </w:pPr>
          </w:p>
          <w:p w:rsidR="00777769" w:rsidRDefault="003B17C7" w:rsidP="00412811">
            <w:pPr>
              <w:pStyle w:val="NoSpacing"/>
            </w:pPr>
            <w:r>
              <w:rPr>
                <w:rFonts w:hint="cs"/>
                <w:cs/>
              </w:rPr>
              <w:t xml:space="preserve">วิชาจินตทัศน์ </w:t>
            </w:r>
            <w:r w:rsidR="00275FA9">
              <w:rPr>
                <w:rFonts w:hint="cs"/>
                <w:cs/>
              </w:rPr>
              <w:t>ภาพรวมของห้อง ๑/๑</w:t>
            </w:r>
            <w:r>
              <w:rPr>
                <w:rFonts w:hint="cs"/>
                <w:cs/>
              </w:rPr>
              <w:t xml:space="preserve">  </w:t>
            </w:r>
            <w:r w:rsidR="00275FA9">
              <w:rPr>
                <w:rFonts w:hint="cs"/>
                <w:cs/>
              </w:rPr>
              <w:t xml:space="preserve">สังเกตจากอาการของนักเรียน หรือจากเสียงพูดที่เคยได้ยิน นักเรียนจะชอบวิชาจิตทัศน์มากกว่าวิชามานุษกับโลก อาจเพราะเขียนน้อยกว่า </w:t>
            </w:r>
            <w:r w:rsidR="0019576E">
              <w:rPr>
                <w:rFonts w:hint="cs"/>
                <w:cs/>
              </w:rPr>
              <w:t>บางคาบจะมีการวาดรูปบันทึก หรือให้รูปภาพมาติดลงสมุด นักเรียนจะกระตือรือร้นที่จะติดรูปภาพลงสมุดด้ว</w:t>
            </w:r>
            <w:r w:rsidR="00EF79ED">
              <w:rPr>
                <w:rFonts w:hint="cs"/>
                <w:cs/>
              </w:rPr>
              <w:t xml:space="preserve">ยกาวของตนเอง </w:t>
            </w:r>
            <w:r w:rsidR="0019576E">
              <w:rPr>
                <w:rFonts w:hint="cs"/>
                <w:cs/>
              </w:rPr>
              <w:t xml:space="preserve">( คล้าย ๆ ว่าอยากเล่นกาว หรือทากาวของตนเองสักที ) เนื้อหาของวิชาที่ไม่หนัก และวิธีการทำงานที่งาย ไม่ซับซ้อนมาก บรรยากาศในการเรียนจึงดูผ่อนคลาย สนุกสนาน เมื่อทุกคนได้โจทย์ หรืองานจะตั้งใจลงมือทำของตนเองทันที สังเกตว่าไตตั้นยังให้ความสนใจในวิชานี้มากกว่าวิชาอื่น </w:t>
            </w:r>
            <w:r w:rsidR="00E5762E">
              <w:t xml:space="preserve"> </w:t>
            </w:r>
            <w:r w:rsidR="00D52766">
              <w:rPr>
                <w:rFonts w:hint="cs"/>
                <w:cs/>
              </w:rPr>
              <w:t>ลักษณะการทำงานจะ</w:t>
            </w:r>
            <w:r w:rsidR="00E5762E">
              <w:rPr>
                <w:rFonts w:hint="cs"/>
                <w:cs/>
              </w:rPr>
              <w:t>ต้อง</w:t>
            </w:r>
            <w:r w:rsidR="00D52766">
              <w:rPr>
                <w:rFonts w:hint="cs"/>
                <w:cs/>
              </w:rPr>
              <w:t>ดูภาพ หรือชมวิดีทัศน์ก่อน จากนั้นคุณครู</w:t>
            </w:r>
            <w:r w:rsidR="00C40930">
              <w:rPr>
                <w:rFonts w:hint="cs"/>
                <w:cs/>
              </w:rPr>
              <w:t>ผู้</w:t>
            </w:r>
            <w:r w:rsidR="00D52766">
              <w:rPr>
                <w:rFonts w:hint="cs"/>
                <w:cs/>
              </w:rPr>
              <w:t>สอนและนักเรียน</w:t>
            </w:r>
            <w:r w:rsidR="00E5762E">
              <w:rPr>
                <w:rFonts w:hint="cs"/>
                <w:cs/>
              </w:rPr>
              <w:t>ต้องช่วยกันแลกเปลี่ยนความคิดเห็น หรือช่วยกันนำเสนอก่อน จึงบันทึกลงสมุด แล้วจึงนำข้อมูลที่แลกเปลี่ยนกันมาเขียนลงสมุดของตนเอง  ในการเรียนแต่ละครั้งสังเกตได้ว่า นักเรียนจะให้ความสำคัญและมักใส่ใจลงรายละเอียดของข้อมูลที่ตนเองมีให้ได้มากที</w:t>
            </w:r>
            <w:r w:rsidR="00412811">
              <w:rPr>
                <w:rFonts w:hint="cs"/>
                <w:cs/>
              </w:rPr>
              <w:t xml:space="preserve">สุด </w:t>
            </w:r>
            <w:r w:rsidR="00E5762E">
              <w:rPr>
                <w:rFonts w:hint="cs"/>
                <w:cs/>
              </w:rPr>
              <w:t xml:space="preserve"> หากใครบันทึก หรือเขียนได้มาก งาน</w:t>
            </w:r>
            <w:r w:rsidR="00412811">
              <w:rPr>
                <w:rFonts w:hint="cs"/>
                <w:cs/>
              </w:rPr>
              <w:t>ชิ้นนั้นจะ</w:t>
            </w:r>
            <w:r w:rsidR="00E5762E">
              <w:rPr>
                <w:rFonts w:hint="cs"/>
                <w:cs/>
              </w:rPr>
              <w:t>ได้สติ๊กเกอร์เป็นรางวัล</w:t>
            </w:r>
            <w:r w:rsidR="00412811">
              <w:rPr>
                <w:rFonts w:hint="cs"/>
                <w:cs/>
              </w:rPr>
              <w:t xml:space="preserve"> ทุกคนจึงตั้งใจให้งานมีความสมบรูณ์ของเนื้อหาและข้อมูล</w:t>
            </w:r>
            <w:r w:rsidR="00E5762E">
              <w:rPr>
                <w:rFonts w:hint="cs"/>
                <w:cs/>
              </w:rPr>
              <w:t>ของตนเองให้มากที่สุด</w:t>
            </w:r>
            <w:r w:rsidR="00412811">
              <w:rPr>
                <w:rFonts w:hint="cs"/>
                <w:cs/>
              </w:rPr>
              <w:t xml:space="preserve"> ซึ่งบางคนสะกดไม่ได้ก็มีความพยายามที่จะเขียน โดยขอความช่วยเหลือจากคุณครู เช่น คุณครูจะช่วยสะกดคำให้  หรือเขียนคลังคำให้  </w:t>
            </w:r>
            <w:r w:rsidR="006A42A5">
              <w:rPr>
                <w:rFonts w:hint="cs"/>
                <w:cs/>
              </w:rPr>
              <w:t>สำหรับนักเรียนที่ไม่สามารถควบคุมกล้ามเนื้อมัดเล็กได้ หรือกล้ามเนื้อยังไม่แข็งแรง จะทำงานในวิชานี้ ค่อนข้างลำบาก เนื่องจากเป็นสมุดไร้เส้น การเขียนจึงไม่มั่นคง มีทั้งตัวใหญ่ และ เขียนไม่เป็นระเบียบ บางครั้งหน้ากระดาษไม่พอเขียน สังเกตว่านักเรียนกลุ่มนี้ดูจะท้อถ</w:t>
            </w:r>
            <w:r w:rsidR="008370A9">
              <w:rPr>
                <w:rFonts w:hint="cs"/>
                <w:cs/>
              </w:rPr>
              <w:t>อยในการเรียนบ้าง ครูประจำชั้นจึง</w:t>
            </w:r>
            <w:r w:rsidR="006A42A5">
              <w:rPr>
                <w:rFonts w:hint="cs"/>
                <w:cs/>
              </w:rPr>
              <w:t>เข้าไป</w:t>
            </w:r>
            <w:r w:rsidR="008370A9">
              <w:rPr>
                <w:rFonts w:hint="cs"/>
                <w:cs/>
              </w:rPr>
              <w:t>ให้คำ</w:t>
            </w:r>
            <w:r w:rsidR="006A42A5">
              <w:rPr>
                <w:rFonts w:hint="cs"/>
                <w:cs/>
              </w:rPr>
              <w:t xml:space="preserve">แนะนำ และให้กำลังใจเป็นระยะ </w:t>
            </w:r>
          </w:p>
          <w:p w:rsidR="008370A9" w:rsidRPr="00E5762E" w:rsidRDefault="008370A9" w:rsidP="00412811">
            <w:pPr>
              <w:pStyle w:val="NoSpacing"/>
              <w:rPr>
                <w:cs/>
              </w:rPr>
            </w:pPr>
          </w:p>
        </w:tc>
      </w:tr>
    </w:tbl>
    <w:p w:rsidR="008F1C21" w:rsidRDefault="008F1C21" w:rsidP="00C327B4">
      <w:pPr>
        <w:jc w:val="both"/>
      </w:pPr>
    </w:p>
    <w:p w:rsidR="006A42A5" w:rsidRDefault="008370A9" w:rsidP="00C327B4">
      <w:pPr>
        <w:jc w:val="both"/>
        <w:rPr>
          <w:rFonts w:hint="cs"/>
        </w:rPr>
      </w:pPr>
      <w:r w:rsidRPr="008370A9">
        <w:rPr>
          <w:rFonts w:hint="cs"/>
          <w:b/>
          <w:bCs/>
          <w:cs/>
        </w:rPr>
        <w:t>ข้อเสนอแนะ</w:t>
      </w:r>
      <w:r>
        <w:rPr>
          <w:rFonts w:hint="cs"/>
          <w:cs/>
        </w:rPr>
        <w:t xml:space="preserve"> </w:t>
      </w:r>
      <w:r w:rsidR="00FE4EBF">
        <w:rPr>
          <w:rFonts w:hint="cs"/>
          <w:cs/>
        </w:rPr>
        <w:t xml:space="preserve"> </w:t>
      </w:r>
      <w:r w:rsidR="00303E6D">
        <w:rPr>
          <w:rFonts w:hint="cs"/>
          <w:cs/>
        </w:rPr>
        <w:t xml:space="preserve"> ลีลาการเรียนรู้ในหน่วยวิชา จินตทัศน์ นักเรียนห้อง ๑/๑</w:t>
      </w:r>
      <w:r w:rsidR="00910B17">
        <w:rPr>
          <w:rFonts w:hint="cs"/>
          <w:cs/>
        </w:rPr>
        <w:t xml:space="preserve"> เรียนรู้โดยการ</w:t>
      </w:r>
      <w:r w:rsidR="00303E6D">
        <w:rPr>
          <w:rFonts w:hint="cs"/>
          <w:cs/>
        </w:rPr>
        <w:t>ใช้</w:t>
      </w:r>
      <w:r w:rsidR="005D110E">
        <w:rPr>
          <w:rFonts w:hint="cs"/>
          <w:cs/>
        </w:rPr>
        <w:t>ตา</w:t>
      </w:r>
      <w:r w:rsidR="00470E8A">
        <w:rPr>
          <w:rFonts w:hint="cs"/>
          <w:cs/>
        </w:rPr>
        <w:t>ดู</w:t>
      </w:r>
      <w:r w:rsidR="005D110E">
        <w:rPr>
          <w:rFonts w:hint="cs"/>
          <w:cs/>
        </w:rPr>
        <w:t xml:space="preserve"> และใช้</w:t>
      </w:r>
      <w:r w:rsidR="00303E6D">
        <w:rPr>
          <w:rFonts w:hint="cs"/>
          <w:cs/>
        </w:rPr>
        <w:t>โสตประสาทไ</w:t>
      </w:r>
      <w:r w:rsidR="00910B17">
        <w:rPr>
          <w:rFonts w:hint="cs"/>
          <w:cs/>
        </w:rPr>
        <w:t xml:space="preserve">ด้แก่ การพูด </w:t>
      </w:r>
      <w:r w:rsidR="00470E8A">
        <w:rPr>
          <w:rFonts w:hint="cs"/>
          <w:cs/>
        </w:rPr>
        <w:t>การฟัง</w:t>
      </w:r>
      <w:r w:rsidR="00910B17">
        <w:rPr>
          <w:rFonts w:hint="cs"/>
          <w:cs/>
        </w:rPr>
        <w:t xml:space="preserve"> และการเคลื่อนไหว หรือ หยิบจับ สัมผัสบ้าง </w:t>
      </w:r>
      <w:r w:rsidR="00303E6D">
        <w:rPr>
          <w:rFonts w:hint="cs"/>
          <w:cs/>
        </w:rPr>
        <w:t xml:space="preserve"> </w:t>
      </w:r>
      <w:r w:rsidR="00470E8A">
        <w:rPr>
          <w:rFonts w:hint="cs"/>
          <w:cs/>
        </w:rPr>
        <w:t>สิ่งแรกคุณครูผู้สอนต้องกระตุ้นให้เกิดการเรียนรู้จากการมองภาพ หรือดูวิดีทัศน์</w:t>
      </w:r>
      <w:r w:rsidR="00910B17">
        <w:rPr>
          <w:rFonts w:hint="cs"/>
          <w:cs/>
        </w:rPr>
        <w:t xml:space="preserve"> หรือการเคลื่อนไหว</w:t>
      </w:r>
      <w:r w:rsidR="00470E8A">
        <w:rPr>
          <w:rFonts w:hint="cs"/>
          <w:cs/>
        </w:rPr>
        <w:t>เป็น</w:t>
      </w:r>
      <w:r w:rsidR="00910B17">
        <w:rPr>
          <w:rFonts w:hint="cs"/>
          <w:cs/>
        </w:rPr>
        <w:t>อันดับแรกก่อน จากนั้นใช้ก</w:t>
      </w:r>
      <w:r w:rsidR="00470E8A">
        <w:rPr>
          <w:rFonts w:hint="cs"/>
          <w:cs/>
        </w:rPr>
        <w:t>ารเรียนรู้</w:t>
      </w:r>
      <w:r w:rsidR="00910B17">
        <w:rPr>
          <w:rFonts w:hint="cs"/>
          <w:cs/>
        </w:rPr>
        <w:t xml:space="preserve">ต่าง </w:t>
      </w:r>
      <w:r w:rsidR="00470E8A">
        <w:rPr>
          <w:rFonts w:hint="cs"/>
          <w:cs/>
        </w:rPr>
        <w:t xml:space="preserve">ๆ </w:t>
      </w:r>
      <w:r w:rsidR="00910B17">
        <w:rPr>
          <w:rFonts w:hint="cs"/>
          <w:cs/>
        </w:rPr>
        <w:t xml:space="preserve">ที่มากกว่าหนึ่งจะดีมาก </w:t>
      </w:r>
      <w:r w:rsidR="00303E6D">
        <w:rPr>
          <w:rFonts w:hint="cs"/>
          <w:cs/>
        </w:rPr>
        <w:t>เห็นได้จากการมีส่วนร่วมในการแลกเปลี่</w:t>
      </w:r>
      <w:r w:rsidR="00470E8A">
        <w:rPr>
          <w:rFonts w:hint="cs"/>
          <w:cs/>
        </w:rPr>
        <w:t>ยนความคิดเห็นกับเพื่อนและคุณครู</w:t>
      </w:r>
      <w:r w:rsidR="00D938C3">
        <w:rPr>
          <w:rFonts w:hint="cs"/>
          <w:cs/>
        </w:rPr>
        <w:t>หลังจาก</w:t>
      </w:r>
      <w:r w:rsidR="00470E8A">
        <w:rPr>
          <w:rFonts w:hint="cs"/>
          <w:cs/>
        </w:rPr>
        <w:t>การมองภาพหรือดูวิดีทัศน์</w:t>
      </w:r>
      <w:r w:rsidR="00910B17">
        <w:t xml:space="preserve">  </w:t>
      </w:r>
      <w:r w:rsidR="00910B17">
        <w:rPr>
          <w:rFonts w:hint="cs"/>
          <w:cs/>
        </w:rPr>
        <w:t xml:space="preserve">ในการเรียนวิชา จินตทัศน์ หากได้มีการเคลื่อนไหวบ้าง เช่น ลุกนั่ง หรือเปลี่ยนที่นั่งบ้างจะดี ไม่ควรนั่งอยู่กับเก้าอี้นาน ๆ </w:t>
      </w:r>
    </w:p>
    <w:p w:rsidR="00BA2934" w:rsidRPr="00BA2934" w:rsidRDefault="00BA2934" w:rsidP="00C327B4">
      <w:pPr>
        <w:jc w:val="both"/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>
        <w:rPr>
          <w:rFonts w:hint="cs"/>
          <w:b/>
          <w:bCs/>
          <w:cs/>
        </w:rPr>
        <w:t xml:space="preserve"> </w:t>
      </w:r>
      <w:r w:rsidRPr="00BA2934">
        <w:rPr>
          <w:rFonts w:hint="cs"/>
          <w:cs/>
        </w:rPr>
        <w:t>กิจกรรมชื่อ</w:t>
      </w:r>
      <w:r>
        <w:rPr>
          <w:rFonts w:hint="cs"/>
          <w:cs/>
        </w:rPr>
        <w:t xml:space="preserve"> เล่านิทานเรื่องนกไนติงเกล ลักษณะขอ</w:t>
      </w:r>
      <w:r w:rsidR="00870EB2">
        <w:rPr>
          <w:rFonts w:hint="cs"/>
          <w:cs/>
        </w:rPr>
        <w:t>งกิจกรรมคือ คุณครู</w:t>
      </w:r>
      <w:r>
        <w:rPr>
          <w:rFonts w:hint="cs"/>
          <w:cs/>
        </w:rPr>
        <w:t xml:space="preserve">เปิด </w:t>
      </w:r>
      <w:r>
        <w:t xml:space="preserve">Power point </w:t>
      </w:r>
      <w:r>
        <w:rPr>
          <w:rFonts w:hint="cs"/>
          <w:cs/>
        </w:rPr>
        <w:t>รูปประกอบ</w:t>
      </w:r>
      <w:r w:rsidR="00870EB2">
        <w:rPr>
          <w:rFonts w:hint="cs"/>
          <w:cs/>
        </w:rPr>
        <w:t>พร้อมเล่านิทานเรื่องนกไนติงเกล บรรยากาศตอนนั้นนักเรียนเมื่อเข้าไปอยู่ในโลกของนิทาน ทุกคนช่วยกันตอบและรู้สึกกังวลที่นกไนติงเกลต้องตาย การมีส่วนร่วมในเรียนรู้ในขั้นนำ โดยใช้การเล่านิทาน หรือเล่าเรื่อง สามารถดึงดูดความสนใจของนักเรียนได้มาก มีการแลกเปลี่ยนความคิดเห็นร่วมกันก่อนการทำใบ</w:t>
      </w:r>
      <w:r w:rsidR="00260032">
        <w:rPr>
          <w:rFonts w:hint="cs"/>
          <w:cs/>
        </w:rPr>
        <w:t>งานแผนผังเชื่อมโยงความคิดเพื่อ</w:t>
      </w:r>
      <w:r w:rsidR="00870EB2">
        <w:rPr>
          <w:rFonts w:hint="cs"/>
          <w:cs/>
        </w:rPr>
        <w:t xml:space="preserve">บอกความสัมพันธ์ของนก เชิงมิติสัมพันธ์  </w:t>
      </w:r>
    </w:p>
    <w:p w:rsidR="00A43B6E" w:rsidRDefault="00A43B6E" w:rsidP="00A43B6E">
      <w:pPr>
        <w:rPr>
          <w:rFonts w:hint="cs"/>
        </w:rPr>
      </w:pPr>
    </w:p>
    <w:p w:rsidR="00910B17" w:rsidRPr="00E65409" w:rsidRDefault="00910B17" w:rsidP="00A43B6E">
      <w:pPr>
        <w:jc w:val="center"/>
        <w:rPr>
          <w:b/>
          <w:bCs/>
        </w:rPr>
      </w:pPr>
      <w:r w:rsidRPr="00E65409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p w:rsidR="00910B17" w:rsidRDefault="00910B17" w:rsidP="00910B17">
      <w:pPr>
        <w:jc w:val="center"/>
      </w:pPr>
      <w:r>
        <w:rPr>
          <w:rFonts w:hint="cs"/>
          <w:cs/>
        </w:rPr>
        <w:t xml:space="preserve">ห้อง       ๑/๑      หน่วยวิชา </w:t>
      </w:r>
      <w:r>
        <w:t xml:space="preserve"> </w:t>
      </w:r>
      <w:r>
        <w:rPr>
          <w:rFonts w:hint="cs"/>
          <w:cs/>
        </w:rPr>
        <w:t xml:space="preserve">กีฬา    ภาคเรียน วิริยะ     ว </w:t>
      </w:r>
      <w:r>
        <w:t>-</w:t>
      </w:r>
      <w:r>
        <w:rPr>
          <w:rFonts w:hint="cs"/>
          <w:cs/>
        </w:rPr>
        <w:t>ด</w:t>
      </w:r>
      <w:r>
        <w:t xml:space="preserve">- </w:t>
      </w:r>
      <w:r>
        <w:rPr>
          <w:rFonts w:hint="cs"/>
          <w:cs/>
        </w:rPr>
        <w:t xml:space="preserve">ป    </w:t>
      </w:r>
      <w:proofErr w:type="gramStart"/>
      <w:r>
        <w:rPr>
          <w:rFonts w:hint="cs"/>
          <w:cs/>
        </w:rPr>
        <w:t>๑๔  ตุลาคม</w:t>
      </w:r>
      <w:proofErr w:type="gramEnd"/>
      <w:r>
        <w:rPr>
          <w:rFonts w:hint="cs"/>
          <w:cs/>
        </w:rPr>
        <w:t xml:space="preserve"> ๒๕๕๗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F64F3" w:rsidTr="006F64F3">
        <w:tc>
          <w:tcPr>
            <w:tcW w:w="9242" w:type="dxa"/>
          </w:tcPr>
          <w:p w:rsidR="00E65409" w:rsidRDefault="00E65409" w:rsidP="00910B17">
            <w:pPr>
              <w:jc w:val="center"/>
            </w:pPr>
          </w:p>
          <w:p w:rsidR="006F64F3" w:rsidRPr="00E65409" w:rsidRDefault="006F64F3" w:rsidP="00910B17">
            <w:pPr>
              <w:jc w:val="center"/>
              <w:rPr>
                <w:b/>
                <w:bCs/>
                <w:cs/>
              </w:rPr>
            </w:pPr>
            <w:r w:rsidRPr="00E65409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6F64F3" w:rsidTr="006F64F3">
        <w:tc>
          <w:tcPr>
            <w:tcW w:w="9242" w:type="dxa"/>
          </w:tcPr>
          <w:p w:rsidR="002F535E" w:rsidRDefault="002F535E" w:rsidP="009A28F2">
            <w:pPr>
              <w:rPr>
                <w:b/>
                <w:bCs/>
              </w:rPr>
            </w:pPr>
          </w:p>
          <w:p w:rsidR="006F64F3" w:rsidRDefault="00E95393" w:rsidP="009A28F2">
            <w:r w:rsidRPr="002F535E">
              <w:rPr>
                <w:rFonts w:hint="cs"/>
                <w:b/>
                <w:bCs/>
                <w:cs/>
              </w:rPr>
              <w:t>วิชากีฬา</w:t>
            </w:r>
            <w:r>
              <w:rPr>
                <w:rFonts w:hint="cs"/>
                <w:cs/>
              </w:rPr>
              <w:t xml:space="preserve"> </w:t>
            </w:r>
            <w:r w:rsidR="00AC6BA6">
              <w:rPr>
                <w:rFonts w:hint="cs"/>
                <w:cs/>
              </w:rPr>
              <w:t xml:space="preserve">ในภาคเรียนวิริยะ </w:t>
            </w:r>
            <w:r w:rsidR="00E17A3E">
              <w:rPr>
                <w:rFonts w:hint="cs"/>
                <w:cs/>
              </w:rPr>
              <w:t>ที่</w:t>
            </w:r>
            <w:r w:rsidR="00AC6BA6">
              <w:rPr>
                <w:rFonts w:hint="cs"/>
                <w:cs/>
              </w:rPr>
              <w:t>นักเรียนชั้น ๑ ได้เรียนคือ กีฬาว่ายน้ำ</w:t>
            </w:r>
            <w:r w:rsidR="00137F0B">
              <w:rPr>
                <w:rFonts w:hint="cs"/>
                <w:cs/>
              </w:rPr>
              <w:t xml:space="preserve"> ซึ่งเป็นกีฬาที่นักเรียน</w:t>
            </w:r>
            <w:r w:rsidR="00E17A3E">
              <w:rPr>
                <w:rFonts w:hint="cs"/>
                <w:cs/>
              </w:rPr>
              <w:t>ชื่นชอบ และดู</w:t>
            </w:r>
            <w:r w:rsidR="00137F0B">
              <w:rPr>
                <w:rFonts w:hint="cs"/>
                <w:cs/>
              </w:rPr>
              <w:t>มีอาการตื่นเต้นและตื่นตัวทุกครั้งที่จะได้เรียน สังเกตได้จากนักเรียนจะรีบเร่งทำงานส่งคุณครูในวิชาให้เสร็จ และจะอนุญาตไปเปลี่ยนชุดว่ายน้ำอย่างกระตือรือร้น</w:t>
            </w:r>
            <w:r w:rsidR="00287952">
              <w:rPr>
                <w:rFonts w:hint="cs"/>
                <w:cs/>
              </w:rPr>
              <w:t xml:space="preserve"> </w:t>
            </w:r>
            <w:r w:rsidR="00AC6BA6">
              <w:rPr>
                <w:rFonts w:hint="cs"/>
                <w:cs/>
              </w:rPr>
              <w:t xml:space="preserve"> </w:t>
            </w:r>
            <w:r w:rsidR="00E063DF">
              <w:rPr>
                <w:rFonts w:hint="cs"/>
                <w:cs/>
              </w:rPr>
              <w:t>บรรยากาศในห้องเรียนของวิชาก่อนวิชากีฬา</w:t>
            </w:r>
            <w:r w:rsidR="001B6A82">
              <w:rPr>
                <w:rFonts w:hint="cs"/>
                <w:cs/>
              </w:rPr>
              <w:t>จะดูวุ่นวายและขาดสมาธิได้ง่าย เพราะ</w:t>
            </w:r>
            <w:r w:rsidR="00E063DF">
              <w:rPr>
                <w:rFonts w:hint="cs"/>
                <w:cs/>
              </w:rPr>
              <w:t>นักเรียนมักจะ</w:t>
            </w:r>
            <w:r w:rsidR="001B6A82">
              <w:rPr>
                <w:rFonts w:hint="cs"/>
                <w:cs/>
              </w:rPr>
              <w:t>เร่งรีบใน</w:t>
            </w:r>
            <w:r w:rsidR="00E063DF">
              <w:rPr>
                <w:rFonts w:hint="cs"/>
                <w:cs/>
              </w:rPr>
              <w:t>ทำงาน</w:t>
            </w:r>
            <w:r w:rsidR="001B6A82">
              <w:rPr>
                <w:rFonts w:hint="cs"/>
                <w:cs/>
              </w:rPr>
              <w:t xml:space="preserve">และอยากจะทำให้เสร็จ </w:t>
            </w:r>
            <w:r w:rsidR="00D36550">
              <w:rPr>
                <w:rFonts w:hint="cs"/>
                <w:cs/>
              </w:rPr>
              <w:t>เมื่อนักเรียนลงสระว่ายน้ำพฤติกรรมของนักเรียนส่วนมากจะเล่น และคุยมากกว่าเรียนในห้องเรียน ครูประจำชั้น</w:t>
            </w:r>
            <w:r w:rsidR="00E82BB0">
              <w:rPr>
                <w:rFonts w:hint="cs"/>
                <w:cs/>
              </w:rPr>
              <w:t>จึงต้องช่วย</w:t>
            </w:r>
            <w:r w:rsidR="00D36550">
              <w:rPr>
                <w:rFonts w:hint="cs"/>
                <w:cs/>
              </w:rPr>
              <w:t>กำกับ</w:t>
            </w:r>
            <w:r w:rsidR="00E82BB0">
              <w:rPr>
                <w:rFonts w:hint="cs"/>
                <w:cs/>
              </w:rPr>
              <w:t>นักเรียน</w:t>
            </w:r>
            <w:r w:rsidR="00D36550">
              <w:rPr>
                <w:rFonts w:hint="cs"/>
                <w:cs/>
              </w:rPr>
              <w:t xml:space="preserve">และกระตุ้นเตือนให้ฟังเป็นระยะ </w:t>
            </w:r>
            <w:r w:rsidR="009A28F2">
              <w:rPr>
                <w:rFonts w:hint="cs"/>
                <w:cs/>
              </w:rPr>
              <w:t>แต่ยังคงมีวินัยในการเรียนที่ดี มีความอดทน และมีความพยายามจะทำให้สำเร็จ นักเรียนมีทักษะในการทำกิจวัตรส่วนตัวของตนเองได้ดี เช่น สามารถอาบน้ำ และสระผมได้ด้วยตนเอง ดูแลจัด</w:t>
            </w:r>
            <w:r w:rsidR="00F1714E">
              <w:rPr>
                <w:rFonts w:hint="cs"/>
                <w:cs/>
              </w:rPr>
              <w:t>เก็บ</w:t>
            </w:r>
            <w:r w:rsidR="009A28F2">
              <w:rPr>
                <w:rFonts w:hint="cs"/>
                <w:cs/>
              </w:rPr>
              <w:t xml:space="preserve">สัมภาระ สิ่งของของตนเองได้ครบถ้วน </w:t>
            </w:r>
          </w:p>
          <w:p w:rsidR="002F535E" w:rsidRDefault="002F535E" w:rsidP="009A28F2">
            <w:pPr>
              <w:rPr>
                <w:cs/>
              </w:rPr>
            </w:pPr>
          </w:p>
        </w:tc>
      </w:tr>
    </w:tbl>
    <w:p w:rsidR="006F64F3" w:rsidRDefault="006F64F3" w:rsidP="00910B17">
      <w:pPr>
        <w:jc w:val="center"/>
      </w:pPr>
    </w:p>
    <w:p w:rsidR="00E13771" w:rsidRDefault="002C4753" w:rsidP="00E13771">
      <w:r w:rsidRPr="002C4753">
        <w:rPr>
          <w:rFonts w:hint="cs"/>
          <w:b/>
          <w:bCs/>
          <w:cs/>
        </w:rPr>
        <w:t>ข้อเสนอแนะ</w:t>
      </w:r>
      <w:r>
        <w:rPr>
          <w:rFonts w:hint="cs"/>
          <w:cs/>
        </w:rPr>
        <w:t xml:space="preserve"> ลีลาการเรียนรู้ของนักเรียนห้อง๑/๑ ในวิชากีฬาคือ เรียนรู้จากการใช้</w:t>
      </w:r>
      <w:r w:rsidR="004045EB">
        <w:rPr>
          <w:rFonts w:hint="cs"/>
          <w:cs/>
        </w:rPr>
        <w:t xml:space="preserve">ตา </w:t>
      </w:r>
      <w:r>
        <w:rPr>
          <w:rFonts w:hint="cs"/>
          <w:cs/>
        </w:rPr>
        <w:t>และ</w:t>
      </w:r>
      <w:r w:rsidR="004045EB">
        <w:rPr>
          <w:rFonts w:hint="cs"/>
          <w:cs/>
        </w:rPr>
        <w:t>ใช้ฐาน</w:t>
      </w:r>
      <w:r>
        <w:rPr>
          <w:rFonts w:hint="cs"/>
          <w:cs/>
        </w:rPr>
        <w:t>กาย สังเกตได้จากการดูคุณครูสาธิตและอธิบายประกอบการใช้ร่างกายใน</w:t>
      </w:r>
      <w:r w:rsidR="004045EB">
        <w:rPr>
          <w:rFonts w:hint="cs"/>
          <w:cs/>
        </w:rPr>
        <w:t>การเคลื่อนไหว</w:t>
      </w:r>
    </w:p>
    <w:p w:rsidR="001C4F40" w:rsidRPr="00F6695D" w:rsidRDefault="001C4F40" w:rsidP="00E13771">
      <w:pPr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>
        <w:t xml:space="preserve"> </w:t>
      </w:r>
      <w:r w:rsidR="00F6695D">
        <w:rPr>
          <w:rFonts w:hint="cs"/>
          <w:cs/>
        </w:rPr>
        <w:t>กิจกรรมชื่อ การทดสอบสมรรถภาพและทักษะการว่ายน้ำ  ในสัปดาห์ที่ 8  ครูเอได้แจ้งนักเรียนให้ทราบก่อนการลงสระว่า จะทดสอบสมรรถภาพและทักษะการว่ายน้ำของนักเรียน มีนักเรียนบางคนที่ว่ายน้ำยังไม่คล่องบอกครูเอว่า ตนเองว่ายน้ำไม่ได้ ครูเอจึงบอกให้เข้าใจและให้คลายความกังวลว่า ทำเท่าที่ทำได้ ไม่ต้องเครียดแต่อยากให้ลองทำก่อ</w:t>
      </w:r>
      <w:r w:rsidR="00F651B6">
        <w:rPr>
          <w:rFonts w:hint="cs"/>
          <w:cs/>
        </w:rPr>
        <w:t>น เมื่อนักเรียนทุกคนได้ลองทำ คว</w:t>
      </w:r>
      <w:r w:rsidR="00F6695D">
        <w:rPr>
          <w:rFonts w:hint="cs"/>
          <w:cs/>
        </w:rPr>
        <w:t xml:space="preserve">ามรู้สึกกังวลดูจะหายไป สังเกตเห็นว่า ทุกคนมีความพยายามที่จะทำให้สำเร็จและทุกคนมีเป้าหมายเดียวกันคือว่ายให้ถึงฝั่ง ทั้งที่ว่ายฟรีสไตล์ และทั้งว่ายจับโฟม </w:t>
      </w:r>
      <w:r w:rsidR="00FA547E">
        <w:rPr>
          <w:rFonts w:hint="cs"/>
          <w:cs/>
        </w:rPr>
        <w:t>จากกิจกรรมนี้ได้เห็นความพยายามที่จะเรียนรู้ในทักษะการว่ายน้ำอย่างตั้งใจ ทุกคนมีส่วนร่วมที่จะพาชั้นเรียนให้ประสบความสำเร็จ เพื่อนที่ว่ายแล้วก็ส่งเสียงเชียร์กัน และเป็นกำลังใจให้เพื่อนคนที่ว่ายไม่คล่องสามารถว่ายไปถึงฝั่งอย่างมีความมั่นใจมากขึ้น</w:t>
      </w:r>
      <w:r w:rsidR="00F6695D">
        <w:rPr>
          <w:rFonts w:hint="cs"/>
          <w:cs/>
        </w:rPr>
        <w:t xml:space="preserve"> </w:t>
      </w:r>
    </w:p>
    <w:p w:rsidR="005C57FB" w:rsidRDefault="005C57FB" w:rsidP="00E13771"/>
    <w:p w:rsidR="005C57FB" w:rsidRDefault="005C57FB" w:rsidP="00E13771"/>
    <w:p w:rsidR="005C57FB" w:rsidRDefault="005C57FB" w:rsidP="00E13771"/>
    <w:p w:rsidR="005C57FB" w:rsidRDefault="005C57FB" w:rsidP="00E13771"/>
    <w:p w:rsidR="005C57FB" w:rsidRDefault="005C57FB" w:rsidP="00E13771"/>
    <w:p w:rsidR="00B41B24" w:rsidRDefault="00B41B24" w:rsidP="00B41B24">
      <w:pPr>
        <w:jc w:val="center"/>
        <w:rPr>
          <w:rFonts w:hint="cs"/>
        </w:rPr>
      </w:pPr>
    </w:p>
    <w:p w:rsidR="0080217F" w:rsidRPr="002F535E" w:rsidRDefault="0080217F" w:rsidP="00B41B24">
      <w:pPr>
        <w:jc w:val="center"/>
        <w:rPr>
          <w:b/>
          <w:bCs/>
        </w:rPr>
      </w:pPr>
      <w:r w:rsidRPr="002F535E">
        <w:rPr>
          <w:rFonts w:hint="cs"/>
          <w:b/>
          <w:bCs/>
          <w:cs/>
        </w:rPr>
        <w:lastRenderedPageBreak/>
        <w:t>บันทึกภาพรวมพฤติกรรมในห้องเรียน</w:t>
      </w:r>
    </w:p>
    <w:p w:rsidR="0080217F" w:rsidRDefault="0080217F" w:rsidP="0080217F">
      <w:pPr>
        <w:jc w:val="center"/>
      </w:pPr>
      <w:r>
        <w:rPr>
          <w:rFonts w:hint="cs"/>
          <w:cs/>
        </w:rPr>
        <w:t xml:space="preserve">ห้อง       ๑/๑      หน่วยวิชา </w:t>
      </w:r>
      <w:r>
        <w:t xml:space="preserve"> </w:t>
      </w:r>
      <w:r>
        <w:rPr>
          <w:rFonts w:hint="cs"/>
          <w:cs/>
        </w:rPr>
        <w:t xml:space="preserve">ดนตรีชีวิต     ภาคเรียน วิริยะ     ว </w:t>
      </w:r>
      <w:r>
        <w:t>-</w:t>
      </w:r>
      <w:r>
        <w:rPr>
          <w:rFonts w:hint="cs"/>
          <w:cs/>
        </w:rPr>
        <w:t>ด</w:t>
      </w:r>
      <w:r>
        <w:t xml:space="preserve">- </w:t>
      </w:r>
      <w:r>
        <w:rPr>
          <w:rFonts w:hint="cs"/>
          <w:cs/>
        </w:rPr>
        <w:t xml:space="preserve">ป    </w:t>
      </w:r>
      <w:proofErr w:type="gramStart"/>
      <w:r>
        <w:rPr>
          <w:rFonts w:hint="cs"/>
          <w:cs/>
        </w:rPr>
        <w:t>๑๔  ตุลาคม</w:t>
      </w:r>
      <w:proofErr w:type="gramEnd"/>
      <w:r>
        <w:rPr>
          <w:rFonts w:hint="cs"/>
          <w:cs/>
        </w:rPr>
        <w:t xml:space="preserve"> ๒๕๕๗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A0D44" w:rsidTr="004A0D44">
        <w:tc>
          <w:tcPr>
            <w:tcW w:w="9242" w:type="dxa"/>
          </w:tcPr>
          <w:p w:rsidR="002F535E" w:rsidRDefault="002F535E" w:rsidP="004A0D44">
            <w:pPr>
              <w:jc w:val="center"/>
            </w:pPr>
          </w:p>
          <w:p w:rsidR="004A0D44" w:rsidRPr="002F535E" w:rsidRDefault="004A0D44" w:rsidP="004A0D44">
            <w:pPr>
              <w:jc w:val="center"/>
              <w:rPr>
                <w:b/>
                <w:bCs/>
              </w:rPr>
            </w:pPr>
            <w:r w:rsidRPr="002F535E">
              <w:rPr>
                <w:rFonts w:hint="cs"/>
                <w:b/>
                <w:bCs/>
                <w:cs/>
              </w:rPr>
              <w:t>พฤติกรรม / สถานการณ์</w:t>
            </w:r>
          </w:p>
        </w:tc>
      </w:tr>
      <w:tr w:rsidR="004A0D44" w:rsidTr="004A0D44">
        <w:tc>
          <w:tcPr>
            <w:tcW w:w="9242" w:type="dxa"/>
          </w:tcPr>
          <w:p w:rsidR="002F535E" w:rsidRDefault="002F535E" w:rsidP="002F535E">
            <w:pPr>
              <w:rPr>
                <w:b/>
                <w:bCs/>
              </w:rPr>
            </w:pPr>
          </w:p>
          <w:p w:rsidR="004A0D44" w:rsidRDefault="002F535E" w:rsidP="002F535E">
            <w:r w:rsidRPr="002F535E">
              <w:rPr>
                <w:rFonts w:hint="cs"/>
                <w:b/>
                <w:bCs/>
                <w:cs/>
              </w:rPr>
              <w:t>วิชาดนตรีชีวิต</w:t>
            </w:r>
            <w:r>
              <w:rPr>
                <w:rFonts w:hint="cs"/>
                <w:cs/>
              </w:rPr>
              <w:t xml:space="preserve"> </w:t>
            </w:r>
            <w:r w:rsidR="004A0D44">
              <w:rPr>
                <w:rFonts w:hint="cs"/>
                <w:cs/>
              </w:rPr>
              <w:t>บรรยากาศในห้องเรียน ได้เห็นพฤติกรรมของนักเรียน</w:t>
            </w:r>
            <w:r w:rsidR="00422C7A">
              <w:rPr>
                <w:rFonts w:hint="cs"/>
                <w:cs/>
              </w:rPr>
              <w:t>ที่กำลังทำกิจกรรมอย่างตั้งใจ</w:t>
            </w:r>
            <w:r w:rsidR="004A0D44">
              <w:rPr>
                <w:rFonts w:hint="cs"/>
                <w:cs/>
              </w:rPr>
              <w:t xml:space="preserve"> เมื่อคร</w:t>
            </w:r>
            <w:r w:rsidR="00E73690">
              <w:rPr>
                <w:rFonts w:hint="cs"/>
                <w:cs/>
              </w:rPr>
              <w:t>ูแพรว</w:t>
            </w:r>
            <w:r w:rsidR="004A0D44">
              <w:rPr>
                <w:rFonts w:hint="cs"/>
                <w:cs/>
              </w:rPr>
              <w:t>ให้ทำอะไรก็ให้ความ</w:t>
            </w:r>
            <w:r w:rsidR="00BA2298">
              <w:rPr>
                <w:rFonts w:hint="cs"/>
                <w:cs/>
              </w:rPr>
              <w:t>ร่วมมือทำตาม และ</w:t>
            </w:r>
            <w:r w:rsidR="004A0D44">
              <w:rPr>
                <w:rFonts w:hint="cs"/>
                <w:cs/>
              </w:rPr>
              <w:t>สนใจฟังอย่างดี</w:t>
            </w:r>
            <w:r w:rsidR="00422C7A">
              <w:rPr>
                <w:rFonts w:hint="cs"/>
                <w:cs/>
              </w:rPr>
              <w:t xml:space="preserve">เป็นส่วนใหญ่ มีการเคลื่อนไหวร่างกาย และขณะที่เคลื่อนไหวต้องฟังจังหวะและดนตรีประกอบ มีการควบคุมร่างกายของตนเองได้มากขึ้นกว่าภาคเรียนทีผ่านมา สามารถนั่งฟังได้นานขึ้นและนั่งเป็นวงกลมได้มากขึ้น โดยมีครูประจำชั้นช่วยเหลือและแนะนำการนั่ง ซึ่งการนั่งวงกลมในพื้นที่กว้างเป็นเรื่องที่ยากสำหรับนักเรียนชั้น ๑ </w:t>
            </w:r>
            <w:r w:rsidR="00C36304">
              <w:rPr>
                <w:rFonts w:hint="cs"/>
                <w:cs/>
              </w:rPr>
              <w:t>หลังจากมีการเคลื่อน</w:t>
            </w:r>
            <w:r w:rsidR="00F8224C">
              <w:rPr>
                <w:rFonts w:hint="cs"/>
                <w:cs/>
              </w:rPr>
              <w:t>ไหวตามจังหวะ</w:t>
            </w:r>
            <w:r w:rsidR="00C36304">
              <w:rPr>
                <w:rFonts w:hint="cs"/>
                <w:cs/>
              </w:rPr>
              <w:t xml:space="preserve">และตบมือตามห้องของโน้ตเพลง กิจกรรมตีระนาดไม้ ระนาดเหล็ก และเครื่องเคาะต่าง ๆ เป็นที่ชื่นชอบของนักเรียนมาก โดยครูแพรวจะเลือกคนที่พร้อมมารับเครื่องดนตรี และมีสิทธิ์เลือกเครื่องดนตรีที่ชอบก่อน สังเกตว่าจะเป็นช่วงเวลาที่เงียบที่สุดของห้องเรียน นักเรียนบางคนที่ดูแลและกำกับตัวเองไม่ได้จะนิ่งได้ทันที </w:t>
            </w:r>
          </w:p>
          <w:p w:rsidR="002F535E" w:rsidRDefault="002F535E" w:rsidP="002F535E">
            <w:pPr>
              <w:rPr>
                <w:cs/>
              </w:rPr>
            </w:pPr>
          </w:p>
        </w:tc>
      </w:tr>
    </w:tbl>
    <w:p w:rsidR="002901B8" w:rsidRDefault="00C36304" w:rsidP="00C327B4">
      <w:pPr>
        <w:jc w:val="both"/>
      </w:pPr>
      <w:r>
        <w:rPr>
          <w:rFonts w:hint="cs"/>
          <w:cs/>
        </w:rPr>
        <w:t xml:space="preserve"> </w:t>
      </w:r>
    </w:p>
    <w:p w:rsidR="00F8224C" w:rsidRDefault="00F8224C" w:rsidP="00C327B4">
      <w:pPr>
        <w:jc w:val="both"/>
        <w:rPr>
          <w:rFonts w:hint="cs"/>
        </w:rPr>
      </w:pPr>
      <w:r w:rsidRPr="00F8224C">
        <w:rPr>
          <w:rFonts w:hint="cs"/>
          <w:b/>
          <w:bCs/>
          <w:cs/>
        </w:rPr>
        <w:t>ข้อเสนอแนะ</w:t>
      </w:r>
      <w:r>
        <w:rPr>
          <w:rFonts w:hint="cs"/>
          <w:cs/>
        </w:rPr>
        <w:t xml:space="preserve">  ลีลาการเรียนรู้ของนักเรียนห้อง ๑/๑ จะใช้โสตประสาทในการเรียนรู้ เช่น การฟังและพูด  สังเกตจากพฤติกรรมที่มักไม่มอง แต่สามารถทำตามคุณครูได้</w:t>
      </w:r>
      <w:r w:rsidR="00331AF0">
        <w:rPr>
          <w:rFonts w:hint="cs"/>
          <w:cs/>
        </w:rPr>
        <w:t xml:space="preserve"> หรือมักพูดไปทำไป </w:t>
      </w:r>
    </w:p>
    <w:p w:rsidR="00B41B24" w:rsidRPr="0054120F" w:rsidRDefault="00763668" w:rsidP="00C327B4">
      <w:pPr>
        <w:jc w:val="both"/>
        <w:rPr>
          <w:rFonts w:hint="cs"/>
          <w:cs/>
        </w:rPr>
      </w:pPr>
      <w:r w:rsidRPr="003D49C0">
        <w:rPr>
          <w:rFonts w:hint="cs"/>
          <w:b/>
          <w:bCs/>
          <w:cs/>
        </w:rPr>
        <w:t>กิจกรรรมการเรียนรู้ที่ผู้เรียนเป็นเจ้าของการเรียนรู้คือ</w:t>
      </w:r>
      <w:r>
        <w:rPr>
          <w:rFonts w:hint="cs"/>
          <w:b/>
          <w:bCs/>
          <w:cs/>
        </w:rPr>
        <w:t xml:space="preserve"> </w:t>
      </w:r>
      <w:r w:rsidR="00981337" w:rsidRPr="00981337">
        <w:rPr>
          <w:rFonts w:hint="cs"/>
          <w:cs/>
        </w:rPr>
        <w:t>กิจกรรม</w:t>
      </w:r>
      <w:r w:rsidR="00981337">
        <w:rPr>
          <w:rFonts w:hint="cs"/>
          <w:cs/>
        </w:rPr>
        <w:t>คิดท</w:t>
      </w:r>
      <w:r w:rsidR="00AB034A">
        <w:rPr>
          <w:rFonts w:hint="cs"/>
          <w:cs/>
        </w:rPr>
        <w:t>่าประกอบเพลงโยนสูง โยนต่ำ</w:t>
      </w:r>
      <w:r w:rsidR="00CA0234">
        <w:rPr>
          <w:rFonts w:hint="cs"/>
          <w:cs/>
        </w:rPr>
        <w:t xml:space="preserve">   ลักษณะของกิจกรรมคือ </w:t>
      </w:r>
      <w:r w:rsidR="00981337">
        <w:rPr>
          <w:rFonts w:hint="cs"/>
          <w:cs/>
        </w:rPr>
        <w:t>ครูแพรวแล</w:t>
      </w:r>
      <w:r w:rsidR="00CA0234">
        <w:rPr>
          <w:rFonts w:hint="cs"/>
          <w:cs/>
        </w:rPr>
        <w:t xml:space="preserve">ะครูตุ๊กให้นักเรียนยืนเป็นวงกลม </w:t>
      </w:r>
      <w:r w:rsidR="00981337">
        <w:rPr>
          <w:rFonts w:hint="cs"/>
          <w:cs/>
        </w:rPr>
        <w:t>และคุณครูทำให้ดูเป็นตัวอย่าง</w:t>
      </w:r>
      <w:r w:rsidR="00AB034A">
        <w:rPr>
          <w:rFonts w:hint="cs"/>
          <w:cs/>
        </w:rPr>
        <w:t>ใน</w:t>
      </w:r>
      <w:r w:rsidR="00C517AD">
        <w:rPr>
          <w:rFonts w:hint="cs"/>
          <w:cs/>
        </w:rPr>
        <w:t>การคิด</w:t>
      </w:r>
      <w:r w:rsidR="00AB034A">
        <w:rPr>
          <w:rFonts w:hint="cs"/>
          <w:cs/>
        </w:rPr>
        <w:t>ท่าประกอบเพลง จากนั้นให้นักเรียนทุกคนช่วยคิดท่า</w:t>
      </w:r>
      <w:r w:rsidR="00C517AD">
        <w:rPr>
          <w:rFonts w:hint="cs"/>
          <w:cs/>
        </w:rPr>
        <w:t>เอง</w:t>
      </w:r>
      <w:r w:rsidR="00AB034A">
        <w:rPr>
          <w:rFonts w:hint="cs"/>
          <w:cs/>
        </w:rPr>
        <w:t>อย่างสร้างสรรค์ บรรยากาศมีการแลกเปลี่ยนกัน มี</w:t>
      </w:r>
      <w:r w:rsidR="00C517AD">
        <w:rPr>
          <w:rFonts w:hint="cs"/>
          <w:cs/>
        </w:rPr>
        <w:t>ทั้งคนนำเสนอ และทั้ง</w:t>
      </w:r>
      <w:r w:rsidR="00AB034A">
        <w:rPr>
          <w:rFonts w:hint="cs"/>
          <w:cs/>
        </w:rPr>
        <w:t xml:space="preserve">คนทำตาม ทำซ้ำจนจบเพลง </w:t>
      </w:r>
      <w:r w:rsidR="00C517AD">
        <w:rPr>
          <w:rFonts w:hint="cs"/>
          <w:cs/>
        </w:rPr>
        <w:t>การเรียนรู้จากการเป็นเจ้าของผู้เรียนมีทั้งการคิดท่าประกอบเพลงร่วมกัน และการมีส่วนร่วมในการเรียนรู้ แลกเปลี่ยนร่วมกัน</w:t>
      </w:r>
    </w:p>
    <w:sectPr w:rsidR="00B41B24" w:rsidRPr="0054120F" w:rsidSect="0019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337" w:rsidRDefault="00981337" w:rsidP="00B73CE5">
      <w:pPr>
        <w:spacing w:after="0" w:line="240" w:lineRule="auto"/>
      </w:pPr>
      <w:r>
        <w:separator/>
      </w:r>
    </w:p>
  </w:endnote>
  <w:endnote w:type="continuationSeparator" w:id="1">
    <w:p w:rsidR="00981337" w:rsidRDefault="00981337" w:rsidP="00B7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337" w:rsidRDefault="00981337" w:rsidP="00B73CE5">
      <w:pPr>
        <w:spacing w:after="0" w:line="240" w:lineRule="auto"/>
      </w:pPr>
      <w:r>
        <w:separator/>
      </w:r>
    </w:p>
  </w:footnote>
  <w:footnote w:type="continuationSeparator" w:id="1">
    <w:p w:rsidR="00981337" w:rsidRDefault="00981337" w:rsidP="00B73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B17C7"/>
    <w:rsid w:val="00000135"/>
    <w:rsid w:val="000027D5"/>
    <w:rsid w:val="00020A7E"/>
    <w:rsid w:val="000308D3"/>
    <w:rsid w:val="000325B6"/>
    <w:rsid w:val="0003624A"/>
    <w:rsid w:val="000B720E"/>
    <w:rsid w:val="000C3798"/>
    <w:rsid w:val="000D02F0"/>
    <w:rsid w:val="000D360D"/>
    <w:rsid w:val="000F6CF3"/>
    <w:rsid w:val="00137F0B"/>
    <w:rsid w:val="001420A4"/>
    <w:rsid w:val="0019576E"/>
    <w:rsid w:val="001964E4"/>
    <w:rsid w:val="001B4089"/>
    <w:rsid w:val="001B6A82"/>
    <w:rsid w:val="001B73CF"/>
    <w:rsid w:val="001C4F40"/>
    <w:rsid w:val="001D7ADA"/>
    <w:rsid w:val="001E0860"/>
    <w:rsid w:val="001F30FF"/>
    <w:rsid w:val="002458A0"/>
    <w:rsid w:val="002475A3"/>
    <w:rsid w:val="00252EB3"/>
    <w:rsid w:val="00260032"/>
    <w:rsid w:val="00275FA9"/>
    <w:rsid w:val="00287952"/>
    <w:rsid w:val="002901B8"/>
    <w:rsid w:val="00293FC0"/>
    <w:rsid w:val="002A573A"/>
    <w:rsid w:val="002C456F"/>
    <w:rsid w:val="002C4753"/>
    <w:rsid w:val="002E6C84"/>
    <w:rsid w:val="002E7768"/>
    <w:rsid w:val="002F535E"/>
    <w:rsid w:val="00303E6D"/>
    <w:rsid w:val="00331AF0"/>
    <w:rsid w:val="00355E64"/>
    <w:rsid w:val="00373525"/>
    <w:rsid w:val="0037606A"/>
    <w:rsid w:val="00376D6A"/>
    <w:rsid w:val="003B17C7"/>
    <w:rsid w:val="003B2DC5"/>
    <w:rsid w:val="003D2EB9"/>
    <w:rsid w:val="003D49C0"/>
    <w:rsid w:val="003D7B55"/>
    <w:rsid w:val="003E0112"/>
    <w:rsid w:val="003F5246"/>
    <w:rsid w:val="003F74D9"/>
    <w:rsid w:val="004045EB"/>
    <w:rsid w:val="00412811"/>
    <w:rsid w:val="0041508E"/>
    <w:rsid w:val="00422C7A"/>
    <w:rsid w:val="004317CC"/>
    <w:rsid w:val="00436DD2"/>
    <w:rsid w:val="00470E8A"/>
    <w:rsid w:val="00497497"/>
    <w:rsid w:val="00497F32"/>
    <w:rsid w:val="004A0D44"/>
    <w:rsid w:val="004C4FCD"/>
    <w:rsid w:val="00511D48"/>
    <w:rsid w:val="0054120F"/>
    <w:rsid w:val="005416BA"/>
    <w:rsid w:val="00571878"/>
    <w:rsid w:val="00597BA6"/>
    <w:rsid w:val="005A11BC"/>
    <w:rsid w:val="005A5D05"/>
    <w:rsid w:val="005B6647"/>
    <w:rsid w:val="005C30B8"/>
    <w:rsid w:val="005C57FB"/>
    <w:rsid w:val="005D110E"/>
    <w:rsid w:val="005D3D98"/>
    <w:rsid w:val="005E52FA"/>
    <w:rsid w:val="006011E9"/>
    <w:rsid w:val="00616537"/>
    <w:rsid w:val="00634BBB"/>
    <w:rsid w:val="006736B9"/>
    <w:rsid w:val="0069359A"/>
    <w:rsid w:val="006953F3"/>
    <w:rsid w:val="006A42A5"/>
    <w:rsid w:val="006B6A2E"/>
    <w:rsid w:val="006F64F3"/>
    <w:rsid w:val="00712432"/>
    <w:rsid w:val="00714382"/>
    <w:rsid w:val="0071706C"/>
    <w:rsid w:val="00723398"/>
    <w:rsid w:val="00743F9B"/>
    <w:rsid w:val="00762E40"/>
    <w:rsid w:val="00763668"/>
    <w:rsid w:val="00767674"/>
    <w:rsid w:val="007731FA"/>
    <w:rsid w:val="00777769"/>
    <w:rsid w:val="007935FF"/>
    <w:rsid w:val="007938EE"/>
    <w:rsid w:val="007D0B98"/>
    <w:rsid w:val="007D5D35"/>
    <w:rsid w:val="007F467A"/>
    <w:rsid w:val="0080217F"/>
    <w:rsid w:val="00806D94"/>
    <w:rsid w:val="008075F6"/>
    <w:rsid w:val="0081222D"/>
    <w:rsid w:val="00826986"/>
    <w:rsid w:val="00836C08"/>
    <w:rsid w:val="008370A9"/>
    <w:rsid w:val="0084582E"/>
    <w:rsid w:val="00870EB2"/>
    <w:rsid w:val="0088335A"/>
    <w:rsid w:val="00887A8C"/>
    <w:rsid w:val="008916B0"/>
    <w:rsid w:val="008A77E2"/>
    <w:rsid w:val="008B203D"/>
    <w:rsid w:val="008B45B5"/>
    <w:rsid w:val="008E0157"/>
    <w:rsid w:val="008F1C21"/>
    <w:rsid w:val="00910B17"/>
    <w:rsid w:val="0091241A"/>
    <w:rsid w:val="009339FF"/>
    <w:rsid w:val="009605F7"/>
    <w:rsid w:val="00981337"/>
    <w:rsid w:val="009A150A"/>
    <w:rsid w:val="009A28F2"/>
    <w:rsid w:val="009B163B"/>
    <w:rsid w:val="009D401C"/>
    <w:rsid w:val="009F796C"/>
    <w:rsid w:val="00A1678B"/>
    <w:rsid w:val="00A20435"/>
    <w:rsid w:val="00A367A5"/>
    <w:rsid w:val="00A4243E"/>
    <w:rsid w:val="00A43B6E"/>
    <w:rsid w:val="00A66B07"/>
    <w:rsid w:val="00A94BB7"/>
    <w:rsid w:val="00AA2BA1"/>
    <w:rsid w:val="00AB034A"/>
    <w:rsid w:val="00AC5432"/>
    <w:rsid w:val="00AC6BA6"/>
    <w:rsid w:val="00AE663E"/>
    <w:rsid w:val="00AE6A21"/>
    <w:rsid w:val="00AE72E6"/>
    <w:rsid w:val="00AF0E1C"/>
    <w:rsid w:val="00AF51BC"/>
    <w:rsid w:val="00B41B24"/>
    <w:rsid w:val="00B73CE5"/>
    <w:rsid w:val="00B7525C"/>
    <w:rsid w:val="00B86159"/>
    <w:rsid w:val="00B91742"/>
    <w:rsid w:val="00B964E5"/>
    <w:rsid w:val="00BA2298"/>
    <w:rsid w:val="00BA2934"/>
    <w:rsid w:val="00BB4267"/>
    <w:rsid w:val="00BC5D94"/>
    <w:rsid w:val="00BC6471"/>
    <w:rsid w:val="00BE7589"/>
    <w:rsid w:val="00BF6DA7"/>
    <w:rsid w:val="00C059EC"/>
    <w:rsid w:val="00C1399C"/>
    <w:rsid w:val="00C2058D"/>
    <w:rsid w:val="00C211A3"/>
    <w:rsid w:val="00C327B4"/>
    <w:rsid w:val="00C36304"/>
    <w:rsid w:val="00C40930"/>
    <w:rsid w:val="00C517AD"/>
    <w:rsid w:val="00C60309"/>
    <w:rsid w:val="00CA0234"/>
    <w:rsid w:val="00CA26D6"/>
    <w:rsid w:val="00CA303C"/>
    <w:rsid w:val="00CA315A"/>
    <w:rsid w:val="00CD46E1"/>
    <w:rsid w:val="00CD48AC"/>
    <w:rsid w:val="00CF2667"/>
    <w:rsid w:val="00D248D2"/>
    <w:rsid w:val="00D36550"/>
    <w:rsid w:val="00D45F26"/>
    <w:rsid w:val="00D52766"/>
    <w:rsid w:val="00D938C3"/>
    <w:rsid w:val="00D95038"/>
    <w:rsid w:val="00D95464"/>
    <w:rsid w:val="00DC4AE0"/>
    <w:rsid w:val="00DE3ED4"/>
    <w:rsid w:val="00E039B1"/>
    <w:rsid w:val="00E05083"/>
    <w:rsid w:val="00E063DF"/>
    <w:rsid w:val="00E13771"/>
    <w:rsid w:val="00E17A3E"/>
    <w:rsid w:val="00E24B0C"/>
    <w:rsid w:val="00E253D3"/>
    <w:rsid w:val="00E405D1"/>
    <w:rsid w:val="00E5762E"/>
    <w:rsid w:val="00E65409"/>
    <w:rsid w:val="00E73690"/>
    <w:rsid w:val="00E82BB0"/>
    <w:rsid w:val="00E84C48"/>
    <w:rsid w:val="00E95393"/>
    <w:rsid w:val="00EE6E81"/>
    <w:rsid w:val="00EF5241"/>
    <w:rsid w:val="00EF79ED"/>
    <w:rsid w:val="00F1714E"/>
    <w:rsid w:val="00F26D2A"/>
    <w:rsid w:val="00F47FA1"/>
    <w:rsid w:val="00F54C89"/>
    <w:rsid w:val="00F651B6"/>
    <w:rsid w:val="00F6695D"/>
    <w:rsid w:val="00F77337"/>
    <w:rsid w:val="00F8112A"/>
    <w:rsid w:val="00F8224C"/>
    <w:rsid w:val="00F96F4A"/>
    <w:rsid w:val="00FA2C2D"/>
    <w:rsid w:val="00FA547E"/>
    <w:rsid w:val="00FA75C5"/>
    <w:rsid w:val="00FC3D50"/>
    <w:rsid w:val="00FD135B"/>
    <w:rsid w:val="00FE4EBF"/>
    <w:rsid w:val="00FF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E4"/>
  </w:style>
  <w:style w:type="paragraph" w:styleId="Heading1">
    <w:name w:val="heading 1"/>
    <w:basedOn w:val="Normal"/>
    <w:next w:val="Normal"/>
    <w:link w:val="Heading1Char"/>
    <w:uiPriority w:val="9"/>
    <w:qFormat/>
    <w:rsid w:val="00695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CE5"/>
  </w:style>
  <w:style w:type="paragraph" w:styleId="Footer">
    <w:name w:val="footer"/>
    <w:basedOn w:val="Normal"/>
    <w:link w:val="FooterChar"/>
    <w:uiPriority w:val="99"/>
    <w:semiHidden/>
    <w:unhideWhenUsed/>
    <w:rsid w:val="00B7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CE5"/>
  </w:style>
  <w:style w:type="paragraph" w:styleId="NoSpacing">
    <w:name w:val="No Spacing"/>
    <w:uiPriority w:val="1"/>
    <w:qFormat/>
    <w:rsid w:val="007F46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53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%20&#3611;&#3637;%20255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F4A19-0900-4F4C-926E-247576A5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 ปี 2557</Template>
  <TotalTime>149</TotalTime>
  <Pages>9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54</cp:revision>
  <cp:lastPrinted>2014-10-17T08:06:00Z</cp:lastPrinted>
  <dcterms:created xsi:type="dcterms:W3CDTF">2014-10-15T07:01:00Z</dcterms:created>
  <dcterms:modified xsi:type="dcterms:W3CDTF">2014-10-17T08:08:00Z</dcterms:modified>
</cp:coreProperties>
</file>