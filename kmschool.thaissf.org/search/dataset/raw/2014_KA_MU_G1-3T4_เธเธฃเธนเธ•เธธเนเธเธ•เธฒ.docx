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093" w:rsidRPr="008A29ED" w:rsidRDefault="00462093" w:rsidP="004B56B0">
      <w:pPr>
        <w:jc w:val="center"/>
        <w:rPr>
          <w:rStyle w:val="Strong"/>
          <w:rFonts w:ascii="4805_KwangMD_Melt" w:hAnsi="4805_KwangMD_Melt" w:cs="4805_KwangMD_Melt"/>
          <w:b w:val="0"/>
          <w:bCs w:val="0"/>
          <w:sz w:val="44"/>
          <w:szCs w:val="44"/>
        </w:rPr>
      </w:pPr>
      <w:r w:rsidRPr="008A29ED">
        <w:rPr>
          <w:rFonts w:ascii="4805_KwangMD_Melt" w:hAnsi="4805_KwangMD_Melt" w:cs="4805_KwangMD_Melt"/>
          <w:b/>
          <w:bCs/>
          <w:sz w:val="44"/>
          <w:szCs w:val="44"/>
        </w:rPr>
        <w:t xml:space="preserve">Yankee DooDle </w:t>
      </w:r>
      <w:r w:rsidRPr="008A29ED">
        <w:rPr>
          <w:rFonts w:ascii="4805_KwangMD_Melt (Thai)" w:hAnsi="4805_KwangMD_Melt (Thai)" w:cs="4805_KwangMD_Melt (Thai)"/>
          <w:b/>
          <w:bCs/>
          <w:sz w:val="44"/>
          <w:szCs w:val="44"/>
          <w:cs/>
        </w:rPr>
        <w:t>สู่โลก</w:t>
      </w:r>
      <w:r w:rsidRPr="008A29ED">
        <w:rPr>
          <w:rFonts w:ascii="4805_KwangMD_Melt" w:hAnsi="4805_KwangMD_Melt" w:cs="4805_KwangMD_Melt"/>
          <w:b/>
          <w:bCs/>
          <w:sz w:val="44"/>
          <w:szCs w:val="44"/>
        </w:rPr>
        <w:t xml:space="preserve"> Line Randers Game</w:t>
      </w:r>
    </w:p>
    <w:p w:rsidR="00462093" w:rsidRPr="008A29ED" w:rsidRDefault="00462093" w:rsidP="004B56B0">
      <w:pPr>
        <w:rPr>
          <w:rStyle w:val="Strong"/>
          <w:rFonts w:ascii="4805_KwangMD_Melt (Thai)" w:hAnsi="4805_KwangMD_Melt (Thai)" w:cs="4805_KwangMD_Melt (Thai)"/>
          <w:b w:val="0"/>
          <w:bCs w:val="0"/>
          <w:sz w:val="36"/>
          <w:szCs w:val="36"/>
          <w:cs/>
        </w:rPr>
      </w:pPr>
      <w:r w:rsidRPr="008A29ED">
        <w:rPr>
          <w:rStyle w:val="Strong"/>
          <w:rFonts w:ascii="4805_KwangMD_Melt" w:hAnsi="4805_KwangMD_Melt" w:cs="4805_KwangMD_Melt"/>
          <w:sz w:val="36"/>
          <w:szCs w:val="36"/>
        </w:rPr>
        <w:tab/>
      </w:r>
      <w:r>
        <w:rPr>
          <w:rStyle w:val="Strong"/>
          <w:rFonts w:ascii="4805_KwangMD_Melt (Thai)" w:hAnsi="4805_KwangMD_Melt (Thai)" w:cs="4805_KwangMD_Melt (Thai)"/>
          <w:b w:val="0"/>
          <w:bCs w:val="0"/>
          <w:sz w:val="36"/>
          <w:szCs w:val="36"/>
          <w:cs/>
        </w:rPr>
        <w:t>ภาคจิตตะ</w:t>
      </w:r>
      <w:r w:rsidRPr="008A29ED">
        <w:rPr>
          <w:rStyle w:val="Strong"/>
          <w:rFonts w:ascii="4805_KwangMD_Melt (Thai)" w:hAnsi="4805_KwangMD_Melt (Thai)" w:cs="4805_KwangMD_Melt (Thai)"/>
          <w:b w:val="0"/>
          <w:bCs w:val="0"/>
          <w:sz w:val="36"/>
          <w:szCs w:val="36"/>
          <w:cs/>
        </w:rPr>
        <w:t>ที่ผ่านมาเด็กๆเรียนรู้ขลุ่ยผ่าน นิทาน สู่การ</w:t>
      </w:r>
      <w:r w:rsidRPr="008A29ED">
        <w:rPr>
          <w:rStyle w:val="Strong"/>
          <w:rFonts w:ascii="4805_KwangMD_Melt (Thai)" w:hAnsi="4805_KwangMD_Melt (Thai)" w:cs="4805_KwangMD_Melt (Thai)"/>
          <w:sz w:val="36"/>
          <w:szCs w:val="36"/>
          <w:cs/>
        </w:rPr>
        <w:t>เคลื่อนไหวหุ่นมือ</w:t>
      </w:r>
      <w:r w:rsidRPr="008A29ED">
        <w:rPr>
          <w:rStyle w:val="Strong"/>
          <w:rFonts w:ascii="4805_KwangMD_Melt (Thai)" w:hAnsi="4805_KwangMD_Melt (Thai)" w:cs="4805_KwangMD_Melt (Thai)"/>
          <w:b w:val="0"/>
          <w:bCs w:val="0"/>
          <w:sz w:val="36"/>
          <w:szCs w:val="36"/>
          <w:cs/>
        </w:rPr>
        <w:t>ที่เด็กๆ</w:t>
      </w:r>
      <w:r w:rsidRPr="008A29ED">
        <w:rPr>
          <w:rStyle w:val="Strong"/>
          <w:rFonts w:ascii="4805_KwangMD_Melt (Thai)" w:hAnsi="4805_KwangMD_Melt (Thai)" w:cs="4805_KwangMD_Melt (Thai)"/>
          <w:sz w:val="36"/>
          <w:szCs w:val="36"/>
          <w:cs/>
        </w:rPr>
        <w:t>สร้างสรรค์</w:t>
      </w:r>
      <w:r w:rsidRPr="008A29ED">
        <w:rPr>
          <w:rStyle w:val="Strong"/>
          <w:rFonts w:ascii="4805_KwangMD_Melt (Thai)" w:hAnsi="4805_KwangMD_Melt (Thai)" w:cs="4805_KwangMD_Melt (Thai)"/>
          <w:b w:val="0"/>
          <w:bCs w:val="0"/>
          <w:sz w:val="36"/>
          <w:szCs w:val="36"/>
          <w:cs/>
        </w:rPr>
        <w:t xml:space="preserve">ขึ้นมาเองนำมาใช้กับบทเพลง </w:t>
      </w:r>
      <w:r w:rsidRPr="008A29ED">
        <w:rPr>
          <w:rStyle w:val="Strong"/>
          <w:rFonts w:ascii="4805_KwangMD_Melt" w:hAnsi="4805_KwangMD_Melt" w:cs="4805_KwangMD_Melt"/>
          <w:b w:val="0"/>
          <w:bCs w:val="0"/>
          <w:sz w:val="36"/>
          <w:szCs w:val="36"/>
        </w:rPr>
        <w:t xml:space="preserve">Joy to the world </w:t>
      </w:r>
      <w:r w:rsidRPr="008A29ED">
        <w:rPr>
          <w:rStyle w:val="Strong"/>
          <w:rFonts w:ascii="4805_KwangMD_Melt (Thai)" w:hAnsi="4805_KwangMD_Melt (Thai)" w:cs="4805_KwangMD_Melt (Thai)"/>
          <w:b w:val="0"/>
          <w:bCs w:val="0"/>
          <w:sz w:val="36"/>
          <w:szCs w:val="36"/>
          <w:cs/>
        </w:rPr>
        <w:t xml:space="preserve">และ </w:t>
      </w:r>
      <w:r w:rsidRPr="008A29ED">
        <w:rPr>
          <w:rStyle w:val="Strong"/>
          <w:rFonts w:ascii="4805_KwangMD_Melt" w:hAnsi="4805_KwangMD_Melt" w:cs="4805_KwangMD_Melt"/>
          <w:b w:val="0"/>
          <w:bCs w:val="0"/>
          <w:sz w:val="36"/>
          <w:szCs w:val="36"/>
        </w:rPr>
        <w:t xml:space="preserve">Jolly old saint Nicholas </w:t>
      </w:r>
      <w:r w:rsidRPr="008A29ED">
        <w:rPr>
          <w:rStyle w:val="Strong"/>
          <w:rFonts w:ascii="4805_KwangMD_Melt (Thai)" w:hAnsi="4805_KwangMD_Melt (Thai)" w:cs="4805_KwangMD_Melt (Thai)"/>
          <w:b w:val="0"/>
          <w:bCs w:val="0"/>
          <w:sz w:val="36"/>
          <w:szCs w:val="36"/>
          <w:cs/>
        </w:rPr>
        <w:t>ที่ได้เรียนรู้</w:t>
      </w:r>
    </w:p>
    <w:p w:rsidR="00462093" w:rsidRPr="008A29ED" w:rsidRDefault="00462093" w:rsidP="004B56B0">
      <w:pPr>
        <w:rPr>
          <w:rStyle w:val="Strong"/>
          <w:rFonts w:ascii="4805_KwangMD_Melt (Thai)" w:hAnsi="4805_KwangMD_Melt (Thai)" w:cs="4805_KwangMD_Melt (Thai)"/>
          <w:b w:val="0"/>
          <w:bCs w:val="0"/>
          <w:sz w:val="36"/>
          <w:szCs w:val="36"/>
          <w:cs/>
        </w:rPr>
      </w:pPr>
      <w:r w:rsidRPr="008A29ED">
        <w:rPr>
          <w:rStyle w:val="Strong"/>
          <w:rFonts w:ascii="4805_KwangMD_Melt" w:hAnsi="4805_KwangMD_Melt" w:cs="4805_KwangMD_Melt"/>
          <w:sz w:val="36"/>
          <w:szCs w:val="36"/>
        </w:rPr>
        <w:tab/>
      </w:r>
      <w:r w:rsidRPr="008A29ED">
        <w:rPr>
          <w:rStyle w:val="Strong"/>
          <w:rFonts w:ascii="4805_KwangMD_Melt (Thai)" w:hAnsi="4805_KwangMD_Melt (Thai)" w:cs="4805_KwangMD_Melt (Thai)"/>
          <w:b w:val="0"/>
          <w:bCs w:val="0"/>
          <w:sz w:val="36"/>
          <w:szCs w:val="36"/>
          <w:cs/>
        </w:rPr>
        <w:t>การ</w:t>
      </w:r>
      <w:r w:rsidRPr="008A29ED">
        <w:rPr>
          <w:rStyle w:val="Strong"/>
          <w:rFonts w:ascii="4805_KwangMD_Melt (Thai)" w:hAnsi="4805_KwangMD_Melt (Thai)" w:cs="4805_KwangMD_Melt (Thai)"/>
          <w:sz w:val="36"/>
          <w:szCs w:val="36"/>
          <w:cs/>
        </w:rPr>
        <w:t>ถ่ายทอดเรื่องราวผ่านร่างกายตัวเอง</w:t>
      </w:r>
      <w:r w:rsidRPr="008A29ED">
        <w:rPr>
          <w:rStyle w:val="Strong"/>
          <w:rFonts w:ascii="4805_KwangMD_Melt (Thai)" w:hAnsi="4805_KwangMD_Melt (Thai)" w:cs="4805_KwangMD_Melt (Thai)"/>
          <w:b w:val="0"/>
          <w:bCs w:val="0"/>
          <w:sz w:val="36"/>
          <w:szCs w:val="36"/>
          <w:cs/>
        </w:rPr>
        <w:t xml:space="preserve">บนทำนองเพลง </w:t>
      </w:r>
      <w:r w:rsidRPr="008A29ED">
        <w:rPr>
          <w:rStyle w:val="Strong"/>
          <w:rFonts w:ascii="4805_KwangMD_Melt" w:hAnsi="4805_KwangMD_Melt" w:cs="4805_KwangMD_Melt"/>
          <w:b w:val="0"/>
          <w:bCs w:val="0"/>
          <w:sz w:val="36"/>
          <w:szCs w:val="36"/>
        </w:rPr>
        <w:t xml:space="preserve">Yankee Doodle </w:t>
      </w:r>
      <w:r w:rsidRPr="008A29ED">
        <w:rPr>
          <w:rStyle w:val="Strong"/>
          <w:rFonts w:ascii="4805_KwangMD_Melt (Thai)" w:hAnsi="4805_KwangMD_Melt (Thai)" w:cs="4805_KwangMD_Melt (Thai)"/>
          <w:b w:val="0"/>
          <w:bCs w:val="0"/>
          <w:sz w:val="36"/>
          <w:szCs w:val="36"/>
          <w:cs/>
        </w:rPr>
        <w:t>เด็กๆได้มีการร้องบนเพลงนี้ พร้อมหมวก(</w:t>
      </w:r>
      <w:r w:rsidRPr="008A29ED">
        <w:rPr>
          <w:rStyle w:val="Strong"/>
          <w:rFonts w:ascii="4805_KwangMD_Melt" w:hAnsi="4805_KwangMD_Melt" w:cs="4805_KwangMD_Melt"/>
          <w:b w:val="0"/>
          <w:bCs w:val="0"/>
          <w:sz w:val="36"/>
          <w:szCs w:val="36"/>
        </w:rPr>
        <w:t>Macar</w:t>
      </w:r>
      <w:r>
        <w:rPr>
          <w:rStyle w:val="Strong"/>
          <w:rFonts w:ascii="4805_KwangMD_Melt" w:hAnsi="4805_KwangMD_Melt" w:cs="4805_KwangMD_Melt"/>
          <w:b w:val="0"/>
          <w:bCs w:val="0"/>
          <w:sz w:val="36"/>
          <w:szCs w:val="36"/>
        </w:rPr>
        <w:t>o</w:t>
      </w:r>
      <w:r w:rsidRPr="008A29ED">
        <w:rPr>
          <w:rStyle w:val="Strong"/>
          <w:rFonts w:ascii="4805_KwangMD_Melt" w:hAnsi="4805_KwangMD_Melt" w:cs="4805_KwangMD_Melt"/>
          <w:b w:val="0"/>
          <w:bCs w:val="0"/>
          <w:sz w:val="36"/>
          <w:szCs w:val="36"/>
        </w:rPr>
        <w:t>ni</w:t>
      </w:r>
      <w:r w:rsidRPr="008A29ED">
        <w:rPr>
          <w:rStyle w:val="Strong"/>
          <w:rFonts w:ascii="4805_KwangMD_Melt (Thai)" w:hAnsi="4805_KwangMD_Melt (Thai)" w:cs="4805_KwangMD_Melt (Thai)"/>
          <w:b w:val="0"/>
          <w:bCs w:val="0"/>
          <w:sz w:val="36"/>
          <w:szCs w:val="36"/>
          <w:cs/>
        </w:rPr>
        <w:t>)ที่ทำจากกระดาษ และเรียนรู้รูปแบบทำนอง จากการเล่นขลุ่ย ระนาดฝรั่ง เครื่องประกอบจังหวะ และการรวมวง จนพาพวกเด็กมา</w:t>
      </w:r>
      <w:r w:rsidRPr="008A29ED">
        <w:rPr>
          <w:rStyle w:val="Strong"/>
          <w:rFonts w:ascii="4805_KwangMD_Melt (Thai)" w:hAnsi="4805_KwangMD_Melt (Thai)" w:cs="4805_KwangMD_Melt (Thai)"/>
          <w:sz w:val="36"/>
          <w:szCs w:val="36"/>
          <w:cs/>
        </w:rPr>
        <w:t>สร้างสรรค์ร่างกาย</w:t>
      </w:r>
      <w:r w:rsidRPr="008A29ED">
        <w:rPr>
          <w:rStyle w:val="Strong"/>
          <w:rFonts w:ascii="4805_KwangMD_Melt (Thai)" w:hAnsi="4805_KwangMD_Melt (Thai)" w:cs="4805_KwangMD_Melt (Thai)"/>
          <w:b w:val="0"/>
          <w:bCs w:val="0"/>
          <w:sz w:val="36"/>
          <w:szCs w:val="36"/>
          <w:cs/>
        </w:rPr>
        <w:t>ในลักษณะกลุ่ม</w:t>
      </w:r>
    </w:p>
    <w:p w:rsidR="00462093" w:rsidRPr="008A29ED" w:rsidRDefault="00462093" w:rsidP="004B56B0">
      <w:pPr>
        <w:jc w:val="center"/>
        <w:rPr>
          <w:rFonts w:ascii="4805_KwangMD_Melt" w:hAnsi="4805_KwangMD_Melt" w:cs="4805_KwangMD_Melt"/>
          <w:b/>
          <w:bCs/>
          <w:sz w:val="36"/>
          <w:szCs w:val="36"/>
        </w:rPr>
      </w:pPr>
      <w:r w:rsidRPr="008A29ED">
        <w:rPr>
          <w:rFonts w:ascii="4805_KwangMD_Melt" w:hAnsi="4805_KwangMD_Melt" w:cs="4805_KwangMD_Melt"/>
          <w:b/>
          <w:bCs/>
          <w:sz w:val="36"/>
          <w:szCs w:val="36"/>
        </w:rPr>
        <w:t>“…Yankee Doodle come to town</w:t>
      </w:r>
    </w:p>
    <w:p w:rsidR="00462093" w:rsidRPr="008A29ED" w:rsidRDefault="00462093" w:rsidP="004B56B0">
      <w:pPr>
        <w:jc w:val="center"/>
        <w:rPr>
          <w:rStyle w:val="Strong"/>
          <w:rFonts w:ascii="4805_KwangMD_Melt" w:hAnsi="4805_KwangMD_Melt" w:cs="4805_KwangMD_Melt"/>
          <w:b w:val="0"/>
          <w:bCs w:val="0"/>
          <w:sz w:val="36"/>
          <w:szCs w:val="36"/>
        </w:rPr>
      </w:pPr>
      <w:r w:rsidRPr="008A29ED">
        <w:rPr>
          <w:rFonts w:ascii="4805_KwangMD_Melt" w:hAnsi="4805_KwangMD_Melt" w:cs="4805_KwangMD_Melt"/>
          <w:b/>
          <w:bCs/>
          <w:sz w:val="36"/>
          <w:szCs w:val="36"/>
        </w:rPr>
        <w:t>A-riding on a pony</w:t>
      </w:r>
      <w:r w:rsidRPr="008A29ED">
        <w:rPr>
          <w:rFonts w:ascii="4805_KwangMD_Melt" w:hAnsi="4805_KwangMD_Melt" w:cs="4805_KwangMD_Melt"/>
          <w:b/>
          <w:bCs/>
          <w:sz w:val="36"/>
          <w:szCs w:val="36"/>
        </w:rPr>
        <w:br/>
        <w:t>He stuck a feather in his hat</w:t>
      </w:r>
      <w:r w:rsidRPr="008A29ED">
        <w:rPr>
          <w:rFonts w:ascii="4805_KwangMD_Melt" w:hAnsi="4805_KwangMD_Melt" w:cs="4805_KwangMD_Melt"/>
          <w:b/>
          <w:bCs/>
          <w:sz w:val="36"/>
          <w:szCs w:val="36"/>
        </w:rPr>
        <w:br/>
        <w:t>And called it macaroni</w:t>
      </w:r>
      <w:r w:rsidRPr="008A29ED">
        <w:rPr>
          <w:rStyle w:val="Strong"/>
          <w:rFonts w:ascii="4805_KwangMD_Melt" w:hAnsi="4805_KwangMD_Melt" w:cs="4805_KwangMD_Melt"/>
          <w:b w:val="0"/>
          <w:bCs w:val="0"/>
          <w:sz w:val="36"/>
          <w:szCs w:val="36"/>
        </w:rPr>
        <w:t>…”</w:t>
      </w:r>
    </w:p>
    <w:p w:rsidR="00462093" w:rsidRPr="008A29ED" w:rsidRDefault="00462093" w:rsidP="004B56B0">
      <w:pPr>
        <w:rPr>
          <w:rStyle w:val="Strong"/>
          <w:rFonts w:ascii="4805_KwangMD_Melt" w:hAnsi="4805_KwangMD_Melt" w:cs="4805_KwangMD_Melt"/>
          <w:b w:val="0"/>
          <w:bCs w:val="0"/>
          <w:sz w:val="36"/>
          <w:szCs w:val="36"/>
        </w:rPr>
      </w:pPr>
      <w:r w:rsidRPr="008A29ED">
        <w:rPr>
          <w:rStyle w:val="Strong"/>
          <w:rFonts w:ascii="4805_KwangMD_Melt (Thai)" w:hAnsi="4805_KwangMD_Melt (Thai)" w:cs="4805_KwangMD_Melt (Thai)"/>
          <w:b w:val="0"/>
          <w:bCs w:val="0"/>
          <w:sz w:val="36"/>
          <w:szCs w:val="36"/>
          <w:cs/>
        </w:rPr>
        <w:tab/>
        <w:t>การสร้างสรรค์ร่างกายเพื่อถ่ายทอดเรื่องราว  เด็กๆได้รับการฟังนิทาน พร้อมการร้อง และเคลื่อนไหวร่างกายในลักษณะการเล่าเรื่อง</w:t>
      </w:r>
      <w:r w:rsidRPr="008A29ED">
        <w:rPr>
          <w:rStyle w:val="Strong"/>
          <w:rFonts w:ascii="4805_KwangMD_Melt" w:hAnsi="4805_KwangMD_Melt" w:cs="4805_KwangMD_Melt"/>
          <w:b w:val="0"/>
          <w:bCs w:val="0"/>
          <w:sz w:val="36"/>
          <w:szCs w:val="36"/>
        </w:rPr>
        <w:t xml:space="preserve"> Yankee Doodle                       </w:t>
      </w:r>
    </w:p>
    <w:p w:rsidR="00462093" w:rsidRPr="008A29ED" w:rsidRDefault="00462093" w:rsidP="004B56B0">
      <w:pPr>
        <w:jc w:val="center"/>
        <w:rPr>
          <w:rFonts w:ascii="4805_KwangMD_Melt" w:hAnsi="4805_KwangMD_Melt" w:cs="4805_KwangMD_Melt"/>
          <w:b/>
          <w:bCs/>
          <w:sz w:val="36"/>
          <w:szCs w:val="36"/>
        </w:rPr>
      </w:pPr>
      <w:r w:rsidRPr="008A29ED">
        <w:rPr>
          <w:rStyle w:val="Strong"/>
          <w:rFonts w:ascii="4805_KwangMD_Melt" w:hAnsi="4805_KwangMD_Melt" w:cs="4805_KwangMD_Melt"/>
          <w:sz w:val="36"/>
          <w:szCs w:val="36"/>
        </w:rPr>
        <w:t>“</w:t>
      </w:r>
      <w:r w:rsidRPr="008A29ED">
        <w:rPr>
          <w:rFonts w:ascii="4805_KwangMD_Melt" w:hAnsi="4805_KwangMD_Melt" w:cs="4805_KwangMD_Melt"/>
          <w:b/>
          <w:bCs/>
          <w:sz w:val="36"/>
          <w:szCs w:val="36"/>
        </w:rPr>
        <w:t xml:space="preserve"> </w:t>
      </w:r>
      <w:r w:rsidRPr="008A29ED">
        <w:rPr>
          <w:rFonts w:ascii="4805_KwangMD_Melt (Thai)" w:hAnsi="4805_KwangMD_Melt (Thai)" w:cs="4805_KwangMD_Melt (Thai)"/>
          <w:b/>
          <w:bCs/>
          <w:sz w:val="36"/>
          <w:szCs w:val="36"/>
          <w:cs/>
        </w:rPr>
        <w:t>แยงกีเข้าไปในเมือง</w:t>
      </w:r>
    </w:p>
    <w:p w:rsidR="00462093" w:rsidRPr="008A29ED" w:rsidRDefault="00462093" w:rsidP="004B56B0">
      <w:pPr>
        <w:jc w:val="center"/>
        <w:rPr>
          <w:rStyle w:val="Strong"/>
          <w:rFonts w:ascii="4805_KwangMD_Melt" w:hAnsi="4805_KwangMD_Melt" w:cs="4805_KwangMD_Melt"/>
          <w:sz w:val="36"/>
          <w:szCs w:val="36"/>
        </w:rPr>
      </w:pPr>
      <w:r w:rsidRPr="008A29ED">
        <w:rPr>
          <w:rFonts w:ascii="4805_KwangMD_Melt (Thai)" w:hAnsi="4805_KwangMD_Melt (Thai)" w:cs="4805_KwangMD_Melt (Thai)"/>
          <w:b/>
          <w:bCs/>
          <w:sz w:val="36"/>
          <w:szCs w:val="36"/>
          <w:cs/>
        </w:rPr>
        <w:t>ขี่ม้าตัวเล็ก</w:t>
      </w:r>
      <w:r w:rsidRPr="008A29ED">
        <w:rPr>
          <w:rFonts w:ascii="4805_KwangMD_Melt" w:hAnsi="4805_KwangMD_Melt" w:cs="4805_KwangMD_Melt"/>
          <w:b/>
          <w:bCs/>
          <w:sz w:val="36"/>
          <w:szCs w:val="36"/>
        </w:rPr>
        <w:br/>
      </w:r>
      <w:r w:rsidRPr="008A29ED">
        <w:rPr>
          <w:rFonts w:ascii="4805_KwangMD_Melt (Thai)" w:hAnsi="4805_KwangMD_Melt (Thai)" w:cs="4805_KwangMD_Melt (Thai)"/>
          <w:b/>
          <w:bCs/>
          <w:sz w:val="36"/>
          <w:szCs w:val="36"/>
          <w:cs/>
        </w:rPr>
        <w:t>ติดขนนกในหมวก</w:t>
      </w:r>
      <w:r w:rsidRPr="008A29ED">
        <w:rPr>
          <w:rFonts w:ascii="4805_KwangMD_Melt" w:hAnsi="4805_KwangMD_Melt" w:cs="4805_KwangMD_Melt"/>
          <w:b/>
          <w:bCs/>
          <w:sz w:val="36"/>
          <w:szCs w:val="36"/>
        </w:rPr>
        <w:br/>
      </w:r>
      <w:r w:rsidRPr="008A29ED">
        <w:rPr>
          <w:rFonts w:ascii="4805_KwangMD_Melt (Thai)" w:hAnsi="4805_KwangMD_Melt (Thai)" w:cs="4805_KwangMD_Melt (Thai)"/>
          <w:b/>
          <w:bCs/>
          <w:sz w:val="36"/>
          <w:szCs w:val="36"/>
          <w:cs/>
        </w:rPr>
        <w:t>และเรียกหมวกนั้นว่าแม็คคะโรนี</w:t>
      </w:r>
      <w:r w:rsidRPr="008A29ED">
        <w:rPr>
          <w:rFonts w:ascii="4805_KwangMD_Melt" w:hAnsi="4805_KwangMD_Melt" w:cs="4805_KwangMD_Melt"/>
          <w:b/>
          <w:bCs/>
          <w:sz w:val="36"/>
          <w:szCs w:val="36"/>
          <w:cs/>
        </w:rPr>
        <w:t xml:space="preserve"> </w:t>
      </w:r>
      <w:r w:rsidRPr="008A29ED">
        <w:rPr>
          <w:rStyle w:val="Strong"/>
          <w:rFonts w:ascii="4805_KwangMD_Melt" w:hAnsi="4805_KwangMD_Melt" w:cs="4805_KwangMD_Melt"/>
          <w:sz w:val="36"/>
          <w:szCs w:val="36"/>
        </w:rPr>
        <w:t>”</w:t>
      </w:r>
    </w:p>
    <w:p w:rsidR="00462093" w:rsidRDefault="00462093" w:rsidP="004B56B0">
      <w:pPr>
        <w:rPr>
          <w:rStyle w:val="Strong"/>
          <w:rFonts w:ascii="4805_KwangMD_Melt" w:hAnsi="4805_KwangMD_Melt" w:cs="4805_KwangMD_Melt"/>
          <w:b w:val="0"/>
          <w:bCs w:val="0"/>
          <w:sz w:val="36"/>
          <w:szCs w:val="36"/>
        </w:rPr>
      </w:pPr>
      <w:r w:rsidRPr="008A29ED">
        <w:rPr>
          <w:rStyle w:val="Strong"/>
          <w:rFonts w:ascii="4805_KwangMD_Melt (Thai)" w:hAnsi="4805_KwangMD_Melt (Thai)" w:cs="4805_KwangMD_Melt (Thai)"/>
          <w:b w:val="0"/>
          <w:bCs w:val="0"/>
          <w:sz w:val="36"/>
          <w:szCs w:val="36"/>
          <w:cs/>
        </w:rPr>
        <w:t>การสร้างสรรค์รูปแบบร่างกายของตนบนบทเพลง ได้มีเงื่อนไขเรื่องการใช้พื้นที่  และการจัดระเบียบ รูปทรง และความสมดุลของร่างกาย รวมถึงความมั่นคงของท่าทางที่ออกมา ให้มีความสอดรับกับความหมายของบทเพลง และจังหวะที่กำหนดในบทเพลง</w:t>
      </w:r>
      <w:r w:rsidRPr="00DB1F3D">
        <w:rPr>
          <w:rStyle w:val="Strong"/>
          <w:rFonts w:ascii="4805_KwangMD_Melt" w:hAnsi="4805_KwangMD_Melt" w:cs="4805_KwangMD_Melt"/>
          <w:b w:val="0"/>
          <w:bCs w:val="0"/>
          <w:sz w:val="36"/>
          <w:szCs w:val="36"/>
        </w:rPr>
        <w:t xml:space="preserve"> </w:t>
      </w:r>
      <w:r w:rsidRPr="008A29ED">
        <w:rPr>
          <w:rStyle w:val="Strong"/>
          <w:rFonts w:ascii="4805_KwangMD_Melt" w:hAnsi="4805_KwangMD_Melt" w:cs="4805_KwangMD_Melt"/>
          <w:b w:val="0"/>
          <w:bCs w:val="0"/>
          <w:sz w:val="36"/>
          <w:szCs w:val="36"/>
        </w:rPr>
        <w:t>Yankee Doodle</w:t>
      </w:r>
      <w:r>
        <w:rPr>
          <w:rStyle w:val="Strong"/>
          <w:rFonts w:ascii="4805_KwangMD_Melt" w:hAnsi="4805_KwangMD_Melt" w:cs="4805_KwangMD_Melt"/>
          <w:b w:val="0"/>
          <w:bCs w:val="0"/>
          <w:sz w:val="36"/>
          <w:szCs w:val="36"/>
        </w:rPr>
        <w:t xml:space="preserve"> </w:t>
      </w:r>
    </w:p>
    <w:p w:rsidR="00462093" w:rsidRPr="008A29ED" w:rsidRDefault="00462093" w:rsidP="00DB1F3D">
      <w:pPr>
        <w:ind w:firstLine="720"/>
        <w:rPr>
          <w:rStyle w:val="Strong"/>
          <w:rFonts w:ascii="4805_KwangMD_Melt" w:hAnsi="4805_KwangMD_Melt" w:cs="4805_KwangMD_Melt"/>
          <w:b w:val="0"/>
          <w:bCs w:val="0"/>
          <w:sz w:val="36"/>
          <w:szCs w:val="36"/>
          <w:cs/>
        </w:rPr>
      </w:pPr>
      <w:r w:rsidRPr="008A29ED">
        <w:rPr>
          <w:rStyle w:val="Strong"/>
          <w:rFonts w:ascii="4805_KwangMD_Melt (Thai)" w:hAnsi="4805_KwangMD_Melt (Thai)" w:cs="4805_KwangMD_Melt (Thai)"/>
          <w:b w:val="0"/>
          <w:bCs w:val="0"/>
          <w:sz w:val="36"/>
          <w:szCs w:val="36"/>
          <w:cs/>
        </w:rPr>
        <w:t xml:space="preserve">การถ่ายทอดเรื่องราวของเด็ก เด็กๆมีการแบ่งกลุ่มและช่วยกันเขียนเรื่องราวของนิทานผ่านรูปแบบที่มีในบทเพลง </w:t>
      </w:r>
      <w:r w:rsidRPr="008A29ED">
        <w:rPr>
          <w:rStyle w:val="Strong"/>
          <w:rFonts w:ascii="4805_KwangMD_Melt" w:hAnsi="4805_KwangMD_Melt" w:cs="4805_KwangMD_Melt"/>
          <w:b w:val="0"/>
          <w:bCs w:val="0"/>
          <w:sz w:val="36"/>
          <w:szCs w:val="36"/>
        </w:rPr>
        <w:t xml:space="preserve">Yankee Doodle </w:t>
      </w:r>
      <w:r w:rsidRPr="008A29ED">
        <w:rPr>
          <w:rStyle w:val="Strong"/>
          <w:rFonts w:ascii="4805_KwangMD_Melt (Thai)" w:hAnsi="4805_KwangMD_Melt (Thai)" w:cs="4805_KwangMD_Melt (Thai)"/>
          <w:b w:val="0"/>
          <w:bCs w:val="0"/>
          <w:sz w:val="36"/>
          <w:szCs w:val="36"/>
          <w:cs/>
        </w:rPr>
        <w:t xml:space="preserve">นิทานที่เขียนออกมา ด้วยเงื่อนไขเดียวกันคือการให้ เสียสละ ซึ่งเด็กๆได้รับแรงบันดาลใจมาจากการออกภาคสนามในเทอมวิมังสานี้ เมื่อนิทานถูกสร้างขึ้น การเคลื่อนไหวพร้อมบทเพลงได้เดินทางมาพร้อมกัน </w:t>
      </w:r>
      <w:r w:rsidRPr="008A29ED">
        <w:rPr>
          <w:rStyle w:val="Strong"/>
          <w:rFonts w:ascii="4805_KwangMD_Melt (Thai)" w:hAnsi="4805_KwangMD_Melt (Thai)" w:cs="4805_KwangMD_Melt (Thai)"/>
          <w:sz w:val="36"/>
          <w:szCs w:val="36"/>
          <w:cs/>
        </w:rPr>
        <w:t xml:space="preserve">กลุ่ม </w:t>
      </w:r>
      <w:r w:rsidRPr="008A29ED">
        <w:rPr>
          <w:rStyle w:val="Strong"/>
          <w:rFonts w:ascii="4805_KwangMD_Melt" w:hAnsi="4805_KwangMD_Melt" w:cs="4805_KwangMD_Melt"/>
          <w:sz w:val="36"/>
          <w:szCs w:val="36"/>
        </w:rPr>
        <w:t>LINE Rangers</w:t>
      </w:r>
      <w:r>
        <w:rPr>
          <w:rStyle w:val="Strong"/>
          <w:rFonts w:ascii="4805_KwangMD_Melt (Thai)" w:hAnsi="4805_KwangMD_Melt (Thai)" w:cs="4805_KwangMD_Melt (Thai)"/>
          <w:b w:val="0"/>
          <w:bCs w:val="0"/>
          <w:sz w:val="36"/>
          <w:szCs w:val="36"/>
          <w:cs/>
        </w:rPr>
        <w:t xml:space="preserve"> ชั้น๓ ห้อง๔</w:t>
      </w:r>
    </w:p>
    <w:p w:rsidR="00462093" w:rsidRPr="008A29ED" w:rsidRDefault="00462093" w:rsidP="004B56B0">
      <w:pPr>
        <w:ind w:firstLine="720"/>
        <w:rPr>
          <w:rFonts w:ascii="4805_KwangMD_Melt" w:hAnsi="4805_KwangMD_Melt" w:cs="4805_KwangMD_Melt"/>
          <w:sz w:val="36"/>
          <w:szCs w:val="36"/>
        </w:rPr>
      </w:pPr>
      <w:r>
        <w:rPr>
          <w:rStyle w:val="Strong"/>
          <w:rFonts w:ascii="4805_KwangMD_Melt (Thai)" w:hAnsi="4805_KwangMD_Melt (Thai)" w:cs="4805_KwangMD_Melt (Thai)"/>
          <w:b w:val="0"/>
          <w:bCs w:val="0"/>
          <w:sz w:val="36"/>
          <w:szCs w:val="36"/>
          <w:cs/>
        </w:rPr>
        <w:t xml:space="preserve">เค้าโครงเรื่องเดิม </w:t>
      </w:r>
      <w:r w:rsidRPr="008A29ED">
        <w:rPr>
          <w:rStyle w:val="Strong"/>
          <w:rFonts w:ascii="4805_KwangMD_Melt" w:hAnsi="4805_KwangMD_Melt" w:cs="4805_KwangMD_Melt"/>
          <w:sz w:val="36"/>
          <w:szCs w:val="36"/>
        </w:rPr>
        <w:t>LINE Rangers</w:t>
      </w:r>
      <w:r w:rsidRPr="008A29ED">
        <w:rPr>
          <w:rFonts w:ascii="4805_KwangMD_Melt" w:hAnsi="4805_KwangMD_Melt" w:cs="4805_KwangMD_Melt"/>
          <w:sz w:val="36"/>
          <w:szCs w:val="36"/>
        </w:rPr>
        <w:t xml:space="preserve"> </w:t>
      </w:r>
      <w:r w:rsidRPr="008A29ED">
        <w:rPr>
          <w:rFonts w:ascii="4805_KwangMD_Melt (Thai)" w:hAnsi="4805_KwangMD_Melt (Thai)" w:cs="4805_KwangMD_Melt (Thai)"/>
          <w:sz w:val="36"/>
          <w:szCs w:val="36"/>
          <w:cs/>
        </w:rPr>
        <w:t xml:space="preserve">เป็นเรื่องราวเมื่อชาวเมือง </w:t>
      </w:r>
      <w:r w:rsidRPr="008A29ED">
        <w:rPr>
          <w:rFonts w:ascii="4805_KwangMD_Melt" w:hAnsi="4805_KwangMD_Melt" w:cs="4805_KwangMD_Melt"/>
          <w:sz w:val="36"/>
          <w:szCs w:val="36"/>
        </w:rPr>
        <w:t xml:space="preserve">LINE Town </w:t>
      </w:r>
      <w:r w:rsidRPr="008A29ED">
        <w:rPr>
          <w:rFonts w:ascii="4805_KwangMD_Melt (Thai)" w:hAnsi="4805_KwangMD_Melt (Thai)" w:cs="4805_KwangMD_Melt (Thai)"/>
          <w:sz w:val="36"/>
          <w:szCs w:val="36"/>
          <w:cs/>
        </w:rPr>
        <w:t>อย่าง</w:t>
      </w:r>
      <w:r w:rsidRPr="008A29ED">
        <w:rPr>
          <w:rFonts w:ascii="4805_KwangMD_Melt" w:hAnsi="4805_KwangMD_Melt" w:cs="4805_KwangMD_Melt"/>
          <w:sz w:val="36"/>
          <w:szCs w:val="36"/>
        </w:rPr>
        <w:t xml:space="preserve">  Moon Cony Brown James </w:t>
      </w:r>
      <w:r w:rsidRPr="008A29ED">
        <w:rPr>
          <w:rFonts w:ascii="4805_KwangMD_Melt (Thai)" w:hAnsi="4805_KwangMD_Melt (Thai)" w:cs="4805_KwangMD_Melt (Thai)"/>
          <w:sz w:val="36"/>
          <w:szCs w:val="36"/>
          <w:cs/>
        </w:rPr>
        <w:t>และผองเพื่อนผู้ผดุงความยุติธรรม ต้องแปลงร่างเป็นขบวนการ</w:t>
      </w:r>
      <w:r w:rsidRPr="008A29ED">
        <w:rPr>
          <w:rFonts w:ascii="4805_KwangMD_Melt" w:hAnsi="4805_KwangMD_Melt" w:cs="4805_KwangMD_Melt"/>
          <w:sz w:val="36"/>
          <w:szCs w:val="36"/>
        </w:rPr>
        <w:t xml:space="preserve"> Sentai </w:t>
      </w:r>
      <w:r w:rsidRPr="008A29ED">
        <w:rPr>
          <w:rFonts w:ascii="4805_KwangMD_Melt (Thai)" w:hAnsi="4805_KwangMD_Melt (Thai)" w:cs="4805_KwangMD_Melt (Thai)"/>
          <w:sz w:val="36"/>
          <w:szCs w:val="36"/>
          <w:cs/>
        </w:rPr>
        <w:t xml:space="preserve">ไปช่วยลูกเจี๊ยบตัวน้อย </w:t>
      </w:r>
      <w:r w:rsidRPr="008A29ED">
        <w:rPr>
          <w:rFonts w:ascii="4805_KwangMD_Melt" w:hAnsi="4805_KwangMD_Melt" w:cs="4805_KwangMD_Melt"/>
          <w:sz w:val="36"/>
          <w:szCs w:val="36"/>
        </w:rPr>
        <w:t xml:space="preserve">SALLY </w:t>
      </w:r>
      <w:r w:rsidRPr="008A29ED">
        <w:rPr>
          <w:rFonts w:ascii="4805_KwangMD_Melt (Thai)" w:hAnsi="4805_KwangMD_Melt (Thai)" w:cs="4805_KwangMD_Melt (Thai)"/>
          <w:sz w:val="36"/>
          <w:szCs w:val="36"/>
          <w:cs/>
        </w:rPr>
        <w:t>ที่ถูกจับตัวไปโดยมนุษย์ต่างดาว</w:t>
      </w:r>
      <w:r w:rsidRPr="008A29ED">
        <w:rPr>
          <w:rFonts w:ascii="4805_KwangMD_Melt" w:hAnsi="4805_KwangMD_Melt" w:cs="4805_KwangMD_Melt"/>
          <w:sz w:val="36"/>
          <w:szCs w:val="36"/>
        </w:rPr>
        <w:t xml:space="preserve"> </w:t>
      </w:r>
    </w:p>
    <w:p w:rsidR="00462093" w:rsidRPr="008A29ED" w:rsidRDefault="00462093" w:rsidP="004B56B0">
      <w:pPr>
        <w:pStyle w:val="NormalWeb"/>
        <w:rPr>
          <w:rFonts w:ascii="4805_KwangMD_Melt" w:hAnsi="4805_KwangMD_Melt" w:cs="4805_KwangMD_Melt"/>
          <w:sz w:val="36"/>
          <w:szCs w:val="36"/>
        </w:rPr>
      </w:pPr>
      <w:r w:rsidRPr="008A29ED">
        <w:rPr>
          <w:rStyle w:val="Emphasis"/>
          <w:rFonts w:ascii="4805_KwangMD_Melt (Thai)" w:hAnsi="4805_KwangMD_Melt (Thai)" w:cs="4805_KwangMD_Melt (Thai)"/>
          <w:sz w:val="36"/>
          <w:szCs w:val="36"/>
          <w:cs/>
        </w:rPr>
        <w:t>ย้อนเวลากลับไปเมื่อหลายปีก่อนหน้านี้..</w:t>
      </w:r>
      <w:r w:rsidRPr="008A29ED">
        <w:rPr>
          <w:rStyle w:val="Emphasis"/>
          <w:rFonts w:ascii="4805_KwangMD_Melt" w:hAnsi="4805_KwangMD_Melt" w:cs="4805_KwangMD_Melt"/>
          <w:sz w:val="36"/>
          <w:szCs w:val="36"/>
        </w:rPr>
        <w:t> </w:t>
      </w:r>
    </w:p>
    <w:p w:rsidR="00462093" w:rsidRDefault="00462093" w:rsidP="004B56B0">
      <w:pPr>
        <w:pStyle w:val="NormalWeb"/>
        <w:rPr>
          <w:rFonts w:ascii="4805_KwangMD_Melt" w:hAnsi="4805_KwangMD_Melt" w:cs="4805_KwangMD_Melt"/>
          <w:sz w:val="36"/>
          <w:szCs w:val="36"/>
        </w:rPr>
      </w:pPr>
      <w:r w:rsidRPr="008A29ED">
        <w:rPr>
          <w:rFonts w:ascii="4805_KwangMD_Melt (Thai)" w:hAnsi="4805_KwangMD_Melt (Thai)" w:cs="4805_KwangMD_Melt (Thai)"/>
          <w:sz w:val="36"/>
          <w:szCs w:val="36"/>
          <w:cs/>
        </w:rPr>
        <w:t>ค่ำคืนวันหนึ่งขณะที่ผองเพื่อน มูน โคนี่ บราวน์ ได้ไปขับรถเล่นยามค่ำคืน ก็พบกับวัตถุบางอย่างหล่นลงมาจากท้องฟ้า</w:t>
      </w:r>
      <w:r w:rsidRPr="008A29ED">
        <w:rPr>
          <w:rFonts w:ascii="4805_KwangMD_Melt" w:hAnsi="4805_KwangMD_Melt" w:cs="4805_KwangMD_Melt"/>
          <w:sz w:val="36"/>
          <w:szCs w:val="36"/>
        </w:rPr>
        <w:t xml:space="preserve"> </w:t>
      </w:r>
      <w:r w:rsidRPr="008A29ED">
        <w:rPr>
          <w:rFonts w:ascii="4805_KwangMD_Melt (Thai)" w:hAnsi="4805_KwangMD_Melt (Thai)" w:cs="4805_KwangMD_Melt (Thai)"/>
          <w:sz w:val="36"/>
          <w:szCs w:val="36"/>
          <w:cs/>
        </w:rPr>
        <w:t>แต่แล้วมนุษย์ต่างดาวซึ่งเรายังไม่รู้ว่ามีความเกี่ยวพันอะไรกับแซลลี่ก็ได้</w:t>
      </w:r>
      <w:r w:rsidRPr="008A29ED">
        <w:rPr>
          <w:rFonts w:ascii="4805_KwangMD_Melt" w:hAnsi="4805_KwangMD_Melt" w:cs="4805_KwangMD_Melt"/>
          <w:sz w:val="36"/>
          <w:szCs w:val="36"/>
        </w:rPr>
        <w:t xml:space="preserve"> </w:t>
      </w:r>
      <w:r w:rsidRPr="008A29ED">
        <w:rPr>
          <w:rFonts w:ascii="4805_KwangMD_Melt (Thai)" w:hAnsi="4805_KwangMD_Melt (Thai)" w:cs="4805_KwangMD_Melt (Thai)"/>
          <w:sz w:val="36"/>
          <w:szCs w:val="36"/>
          <w:cs/>
        </w:rPr>
        <w:t xml:space="preserve">ตามรอยมาถึงเมือง </w:t>
      </w:r>
      <w:r w:rsidRPr="008A29ED">
        <w:rPr>
          <w:rFonts w:ascii="4805_KwangMD_Melt" w:hAnsi="4805_KwangMD_Melt" w:cs="4805_KwangMD_Melt"/>
          <w:sz w:val="36"/>
          <w:szCs w:val="36"/>
        </w:rPr>
        <w:t xml:space="preserve">LINE Town </w:t>
      </w:r>
      <w:r w:rsidRPr="008A29ED">
        <w:rPr>
          <w:rFonts w:ascii="4805_KwangMD_Melt (Thai)" w:hAnsi="4805_KwangMD_Melt (Thai)" w:cs="4805_KwangMD_Melt (Thai)"/>
          <w:sz w:val="36"/>
          <w:szCs w:val="36"/>
          <w:cs/>
        </w:rPr>
        <w:t>และจับเอาตัวแซลลี่ไป</w:t>
      </w:r>
      <w:r w:rsidRPr="008A29ED">
        <w:rPr>
          <w:rFonts w:ascii="4805_KwangMD_Melt" w:hAnsi="4805_KwangMD_Melt" w:cs="4805_KwangMD_Melt"/>
          <w:sz w:val="36"/>
          <w:szCs w:val="36"/>
        </w:rPr>
        <w:t xml:space="preserve"> </w:t>
      </w:r>
      <w:r w:rsidRPr="008A29ED">
        <w:rPr>
          <w:rFonts w:ascii="4805_KwangMD_Melt (Thai)" w:hAnsi="4805_KwangMD_Melt (Thai)" w:cs="4805_KwangMD_Melt (Thai)"/>
          <w:sz w:val="36"/>
          <w:szCs w:val="36"/>
          <w:cs/>
        </w:rPr>
        <w:t>เหล่าผองเพื่อนจึงได้รวมตัวกันแปลงร่างเป็นขบวนการ</w:t>
      </w:r>
      <w:r w:rsidRPr="008A29ED">
        <w:rPr>
          <w:rFonts w:ascii="4805_KwangMD_Melt" w:hAnsi="4805_KwangMD_Melt" w:cs="4805_KwangMD_Melt"/>
          <w:sz w:val="36"/>
          <w:szCs w:val="36"/>
        </w:rPr>
        <w:t xml:space="preserve"> </w:t>
      </w:r>
      <w:r w:rsidRPr="008A29ED">
        <w:rPr>
          <w:rStyle w:val="Strong"/>
          <w:rFonts w:ascii="4805_KwangMD_Melt" w:hAnsi="4805_KwangMD_Melt" w:cs="4805_KwangMD_Melt"/>
          <w:sz w:val="36"/>
          <w:szCs w:val="36"/>
        </w:rPr>
        <w:t xml:space="preserve">LINE Rangers </w:t>
      </w:r>
      <w:r w:rsidRPr="008A29ED">
        <w:rPr>
          <w:rFonts w:ascii="4805_KwangMD_Melt (Thai)" w:hAnsi="4805_KwangMD_Melt (Thai)" w:cs="4805_KwangMD_Melt (Thai)"/>
          <w:sz w:val="36"/>
          <w:szCs w:val="36"/>
          <w:cs/>
        </w:rPr>
        <w:t>เพื่อไปช่วยแซลลี่ให้จงได้</w:t>
      </w:r>
    </w:p>
    <w:p w:rsidR="00462093" w:rsidRDefault="00462093" w:rsidP="004B56B0">
      <w:pPr>
        <w:pStyle w:val="NormalWeb"/>
        <w:rPr>
          <w:rFonts w:ascii="4805_KwangMD_Melt" w:hAnsi="4805_KwangMD_Melt" w:cs="4805_KwangMD_Melt"/>
          <w:sz w:val="36"/>
          <w:szCs w:val="36"/>
        </w:rPr>
      </w:pPr>
      <w:r>
        <w:rPr>
          <w:rFonts w:ascii="4805_KwangMD_Melt" w:hAnsi="4805_KwangMD_Melt" w:cs="4805_KwangMD_Melt"/>
          <w:sz w:val="36"/>
          <w:szCs w:val="36"/>
        </w:rPr>
        <w:tab/>
      </w:r>
      <w:r>
        <w:rPr>
          <w:rFonts w:ascii="4805_KwangMD_Melt (Thai)" w:hAnsi="4805_KwangMD_Melt (Thai)" w:cs="4805_KwangMD_Melt (Thai)"/>
          <w:sz w:val="36"/>
          <w:szCs w:val="36"/>
          <w:cs/>
        </w:rPr>
        <w:t xml:space="preserve">เรื่องราวจาก </w:t>
      </w:r>
      <w:r w:rsidRPr="008A29ED">
        <w:rPr>
          <w:rStyle w:val="Strong"/>
          <w:rFonts w:ascii="4805_KwangMD_Melt" w:hAnsi="4805_KwangMD_Melt" w:cs="4805_KwangMD_Melt"/>
          <w:sz w:val="36"/>
          <w:szCs w:val="36"/>
        </w:rPr>
        <w:t>LINE Rangers</w:t>
      </w:r>
      <w:r>
        <w:rPr>
          <w:rStyle w:val="Strong"/>
          <w:rFonts w:ascii="4805_KwangMD_Melt" w:hAnsi="4805_KwangMD_Melt" w:cs="4805_KwangMD_Melt"/>
          <w:sz w:val="36"/>
          <w:szCs w:val="36"/>
          <w:cs/>
        </w:rPr>
        <w:t xml:space="preserve"> </w:t>
      </w:r>
      <w:r w:rsidRPr="00DB1F3D">
        <w:rPr>
          <w:rStyle w:val="Strong"/>
          <w:rFonts w:ascii="4805_KwangMD_Melt (Thai)" w:hAnsi="4805_KwangMD_Melt (Thai)" w:cs="4805_KwangMD_Melt (Thai)"/>
          <w:b w:val="0"/>
          <w:bCs w:val="0"/>
          <w:sz w:val="36"/>
          <w:szCs w:val="36"/>
          <w:cs/>
        </w:rPr>
        <w:t>เป</w:t>
      </w:r>
      <w:r>
        <w:rPr>
          <w:rFonts w:ascii="4805_KwangMD_Melt (Thai)" w:hAnsi="4805_KwangMD_Melt (Thai)" w:cs="4805_KwangMD_Melt (Thai)"/>
          <w:sz w:val="36"/>
          <w:szCs w:val="36"/>
          <w:cs/>
        </w:rPr>
        <w:t xml:space="preserve">็นเรื่องที่เด็กประทับใจและอยากจะพาเข้ามาเดินทางในทำนองของบทเพลง </w:t>
      </w:r>
      <w:r w:rsidRPr="008A29ED">
        <w:rPr>
          <w:rStyle w:val="Strong"/>
          <w:rFonts w:ascii="4805_KwangMD_Melt" w:hAnsi="4805_KwangMD_Melt" w:cs="4805_KwangMD_Melt"/>
          <w:b w:val="0"/>
          <w:bCs w:val="0"/>
          <w:sz w:val="36"/>
          <w:szCs w:val="36"/>
        </w:rPr>
        <w:t>Yankee Doodle</w:t>
      </w:r>
      <w:r>
        <w:rPr>
          <w:rFonts w:ascii="4805_KwangMD_Melt (Thai)" w:hAnsi="4805_KwangMD_Melt (Thai)" w:cs="4805_KwangMD_Melt (Thai)"/>
          <w:sz w:val="36"/>
          <w:szCs w:val="36"/>
          <w:cs/>
        </w:rPr>
        <w:t xml:space="preserve"> เด็กนำเค้าโครงเรื่อง และชื่อตัวละคร มาทั้งหมด และแต่งเพลงใหม่ ทำนอง</w:t>
      </w:r>
      <w:r w:rsidRPr="00023F63">
        <w:rPr>
          <w:rStyle w:val="Strong"/>
          <w:rFonts w:ascii="4805_KwangMD_Melt" w:hAnsi="4805_KwangMD_Melt" w:cs="4805_KwangMD_Melt"/>
          <w:b w:val="0"/>
          <w:bCs w:val="0"/>
          <w:sz w:val="36"/>
          <w:szCs w:val="36"/>
        </w:rPr>
        <w:t xml:space="preserve"> </w:t>
      </w:r>
      <w:r w:rsidRPr="008A29ED">
        <w:rPr>
          <w:rStyle w:val="Strong"/>
          <w:rFonts w:ascii="4805_KwangMD_Melt" w:hAnsi="4805_KwangMD_Melt" w:cs="4805_KwangMD_Melt"/>
          <w:b w:val="0"/>
          <w:bCs w:val="0"/>
          <w:sz w:val="36"/>
          <w:szCs w:val="36"/>
        </w:rPr>
        <w:t>Yankee Doodle</w:t>
      </w:r>
    </w:p>
    <w:p w:rsidR="00462093" w:rsidRDefault="00462093" w:rsidP="004B56B0">
      <w:pPr>
        <w:pStyle w:val="NormalWeb"/>
        <w:rPr>
          <w:rStyle w:val="Strong"/>
          <w:rFonts w:ascii="4805_KwangMD_Melt" w:hAnsi="4805_KwangMD_Melt" w:cs="4805_KwangMD_Melt"/>
          <w:sz w:val="36"/>
          <w:szCs w:val="36"/>
        </w:rPr>
      </w:pPr>
      <w:r w:rsidRPr="00D55AC2">
        <w:rPr>
          <w:rFonts w:ascii="4805_KwangMD_Melt" w:hAnsi="4805_KwangMD_Melt" w:cs="4805_KwangMD_Melt"/>
          <w:b/>
          <w:bCs/>
          <w:sz w:val="36"/>
          <w:szCs w:val="36"/>
        </w:rPr>
        <w:t xml:space="preserve"> </w:t>
      </w:r>
      <w:r w:rsidRPr="00D55AC2">
        <w:rPr>
          <w:rFonts w:ascii="4805_KwangMD_Melt (Thai)" w:hAnsi="4805_KwangMD_Melt (Thai)" w:cs="4805_KwangMD_Melt (Thai)"/>
          <w:b/>
          <w:bCs/>
          <w:sz w:val="36"/>
          <w:szCs w:val="36"/>
          <w:cs/>
        </w:rPr>
        <w:t>เรื่องใหม่</w:t>
      </w:r>
      <w:r>
        <w:rPr>
          <w:rFonts w:ascii="4805_KwangMD_Melt" w:hAnsi="4805_KwangMD_Melt" w:cs="4805_KwangMD_Melt"/>
          <w:b/>
          <w:bCs/>
          <w:sz w:val="36"/>
          <w:szCs w:val="36"/>
          <w:cs/>
        </w:rPr>
        <w:t xml:space="preserve"> </w:t>
      </w:r>
      <w:r w:rsidRPr="008A29ED">
        <w:rPr>
          <w:rStyle w:val="Strong"/>
          <w:rFonts w:ascii="4805_KwangMD_Melt" w:hAnsi="4805_KwangMD_Melt" w:cs="4805_KwangMD_Melt"/>
          <w:sz w:val="36"/>
          <w:szCs w:val="36"/>
        </w:rPr>
        <w:t>LINE Ranger</w:t>
      </w:r>
      <w:r>
        <w:rPr>
          <w:rStyle w:val="Strong"/>
          <w:rFonts w:ascii="4805_KwangMD_Melt" w:hAnsi="4805_KwangMD_Melt" w:cs="4805_KwangMD_Melt"/>
          <w:sz w:val="36"/>
          <w:szCs w:val="36"/>
        </w:rPr>
        <w:t xml:space="preserve">game </w:t>
      </w:r>
    </w:p>
    <w:p w:rsidR="00462093" w:rsidRDefault="00462093" w:rsidP="004B56B0">
      <w:pPr>
        <w:pStyle w:val="NormalWeb"/>
        <w:rPr>
          <w:rFonts w:ascii="4805_KwangMD_Melt" w:hAnsi="4805_KwangMD_Melt" w:cs="4805_KwangMD_Melt"/>
          <w:sz w:val="36"/>
          <w:szCs w:val="36"/>
        </w:rPr>
      </w:pPr>
      <w:r>
        <w:rPr>
          <w:rStyle w:val="Strong"/>
          <w:rFonts w:ascii="4805_KwangMD_Melt" w:hAnsi="4805_KwangMD_Melt" w:cs="Angsana New"/>
          <w:sz w:val="36"/>
          <w:szCs w:val="36"/>
          <w:cs/>
        </w:rPr>
        <w:tab/>
      </w:r>
      <w:r>
        <w:rPr>
          <w:rStyle w:val="Strong"/>
          <w:rFonts w:ascii="4805_KwangMD_Melt (Thai)" w:hAnsi="4805_KwangMD_Melt (Thai)" w:cs="4805_KwangMD_Melt (Thai)"/>
          <w:b w:val="0"/>
          <w:bCs w:val="0"/>
          <w:sz w:val="36"/>
          <w:szCs w:val="36"/>
          <w:cs/>
        </w:rPr>
        <w:t xml:space="preserve">เป็นเรื่องราวของดร.เมนเฟสโต้ ได้มาจับตัว </w:t>
      </w:r>
      <w:r w:rsidRPr="00A97899">
        <w:rPr>
          <w:rFonts w:ascii="4805_KwangMD_Melt" w:hAnsi="4805_KwangMD_Melt" w:cs="4805_KwangMD_Melt"/>
          <w:sz w:val="36"/>
          <w:szCs w:val="36"/>
        </w:rPr>
        <w:t>sally</w:t>
      </w:r>
      <w:r>
        <w:rPr>
          <w:rFonts w:ascii="4805_KwangMD_Melt (Thai)" w:hAnsi="4805_KwangMD_Melt (Thai)" w:cs="4805_KwangMD_Melt (Thai)"/>
          <w:sz w:val="36"/>
          <w:szCs w:val="36"/>
          <w:cs/>
        </w:rPr>
        <w:t xml:space="preserve">(เป็นลูกเป็ดตัวน้อยสีเหลือง) ไป เหล่า </w:t>
      </w:r>
      <w:r>
        <w:rPr>
          <w:rFonts w:ascii="4805_KwangMD_Melt" w:hAnsi="4805_KwangMD_Melt" w:cs="4805_KwangMD_Melt"/>
          <w:sz w:val="36"/>
          <w:szCs w:val="36"/>
        </w:rPr>
        <w:t xml:space="preserve">Brown cony </w:t>
      </w:r>
      <w:r w:rsidRPr="00A97899">
        <w:rPr>
          <w:rFonts w:ascii="4805_KwangMD_Melt (Thai)" w:hAnsi="4805_KwangMD_Melt (Thai)" w:cs="4805_KwangMD_Melt (Thai)"/>
          <w:sz w:val="36"/>
          <w:szCs w:val="36"/>
          <w:cs/>
        </w:rPr>
        <w:t xml:space="preserve">และ </w:t>
      </w:r>
      <w:r w:rsidRPr="00A97899">
        <w:rPr>
          <w:rFonts w:ascii="4805_KwangMD_Melt" w:hAnsi="4805_KwangMD_Melt" w:cs="4805_KwangMD_Melt"/>
          <w:sz w:val="36"/>
          <w:szCs w:val="36"/>
        </w:rPr>
        <w:t>Jeme</w:t>
      </w:r>
      <w:r>
        <w:rPr>
          <w:rFonts w:ascii="4805_KwangMD_Melt" w:hAnsi="4805_KwangMD_Melt" w:cs="4805_KwangMD_Melt"/>
          <w:i/>
          <w:iCs/>
          <w:sz w:val="36"/>
          <w:szCs w:val="36"/>
        </w:rPr>
        <w:t>s</w:t>
      </w:r>
      <w:r>
        <w:rPr>
          <w:rFonts w:ascii="4805_KwangMD_Melt" w:hAnsi="4805_KwangMD_Melt" w:cs="4805_KwangMD_Melt"/>
          <w:sz w:val="36"/>
          <w:szCs w:val="36"/>
        </w:rPr>
        <w:t xml:space="preserve"> </w:t>
      </w:r>
      <w:r>
        <w:rPr>
          <w:rFonts w:ascii="4805_KwangMD_Melt (Thai)" w:hAnsi="4805_KwangMD_Melt (Thai)" w:cs="4805_KwangMD_Melt (Thai)"/>
          <w:sz w:val="36"/>
          <w:szCs w:val="36"/>
          <w:cs/>
        </w:rPr>
        <w:t xml:space="preserve">เลยต้องไปช่วย </w:t>
      </w:r>
      <w:r w:rsidRPr="00A97899">
        <w:rPr>
          <w:rFonts w:ascii="4805_KwangMD_Melt" w:hAnsi="4805_KwangMD_Melt" w:cs="4805_KwangMD_Melt"/>
          <w:sz w:val="36"/>
          <w:szCs w:val="36"/>
        </w:rPr>
        <w:t>sally</w:t>
      </w:r>
      <w:r>
        <w:rPr>
          <w:rFonts w:ascii="4805_KwangMD_Melt (Thai)" w:hAnsi="4805_KwangMD_Melt (Thai)" w:cs="4805_KwangMD_Melt (Thai)"/>
          <w:sz w:val="36"/>
          <w:szCs w:val="36"/>
          <w:cs/>
        </w:rPr>
        <w:t xml:space="preserve"> และ</w:t>
      </w:r>
      <w:r w:rsidRPr="00A97899">
        <w:rPr>
          <w:rFonts w:ascii="4805_KwangMD_Melt" w:hAnsi="4805_KwangMD_Melt" w:cs="4805_KwangMD_Melt"/>
          <w:sz w:val="36"/>
          <w:szCs w:val="36"/>
        </w:rPr>
        <w:t xml:space="preserve"> </w:t>
      </w:r>
      <w:r>
        <w:rPr>
          <w:rFonts w:ascii="4805_KwangMD_Melt" w:hAnsi="4805_KwangMD_Melt" w:cs="4805_KwangMD_Melt"/>
          <w:sz w:val="36"/>
          <w:szCs w:val="36"/>
        </w:rPr>
        <w:t>Brown co</w:t>
      </w:r>
      <w:r w:rsidRPr="00A97899">
        <w:rPr>
          <w:rFonts w:ascii="4805_KwangMD_Melt" w:hAnsi="4805_KwangMD_Melt" w:cs="4805_KwangMD_Melt"/>
          <w:sz w:val="36"/>
          <w:szCs w:val="36"/>
        </w:rPr>
        <w:t xml:space="preserve">ny </w:t>
      </w:r>
      <w:r w:rsidRPr="00A97899">
        <w:rPr>
          <w:rFonts w:ascii="4805_KwangMD_Melt (Thai)" w:hAnsi="4805_KwangMD_Melt (Thai)" w:cs="4805_KwangMD_Melt (Thai)"/>
          <w:sz w:val="36"/>
          <w:szCs w:val="36"/>
          <w:cs/>
        </w:rPr>
        <w:t xml:space="preserve">และ </w:t>
      </w:r>
      <w:r w:rsidRPr="00A97899">
        <w:rPr>
          <w:rFonts w:ascii="4805_KwangMD_Melt" w:hAnsi="4805_KwangMD_Melt" w:cs="4805_KwangMD_Melt"/>
          <w:sz w:val="36"/>
          <w:szCs w:val="36"/>
        </w:rPr>
        <w:t>Jeme</w:t>
      </w:r>
      <w:r>
        <w:rPr>
          <w:rFonts w:ascii="4805_KwangMD_Melt" w:hAnsi="4805_KwangMD_Melt" w:cs="4805_KwangMD_Melt"/>
          <w:i/>
          <w:iCs/>
          <w:sz w:val="36"/>
          <w:szCs w:val="36"/>
        </w:rPr>
        <w:t>s</w:t>
      </w:r>
      <w:r>
        <w:rPr>
          <w:rFonts w:ascii="4805_KwangMD_Melt (Thai)" w:hAnsi="4805_KwangMD_Melt (Thai)" w:cs="4805_KwangMD_Melt (Thai)"/>
          <w:sz w:val="36"/>
          <w:szCs w:val="36"/>
          <w:cs/>
        </w:rPr>
        <w:t xml:space="preserve"> ต้องผ่านอุปสรรคมากมายแล้ว </w:t>
      </w:r>
      <w:r>
        <w:rPr>
          <w:rFonts w:ascii="4805_KwangMD_Melt" w:hAnsi="4805_KwangMD_Melt" w:cs="4805_KwangMD_Melt"/>
          <w:sz w:val="36"/>
          <w:szCs w:val="36"/>
        </w:rPr>
        <w:t xml:space="preserve">Brown cony </w:t>
      </w:r>
      <w:r w:rsidRPr="00A97899">
        <w:rPr>
          <w:rFonts w:ascii="4805_KwangMD_Melt (Thai)" w:hAnsi="4805_KwangMD_Melt (Thai)" w:cs="4805_KwangMD_Melt (Thai)"/>
          <w:sz w:val="36"/>
          <w:szCs w:val="36"/>
          <w:cs/>
        </w:rPr>
        <w:t xml:space="preserve">และ </w:t>
      </w:r>
      <w:r w:rsidRPr="00A97899">
        <w:rPr>
          <w:rFonts w:ascii="4805_KwangMD_Melt" w:hAnsi="4805_KwangMD_Melt" w:cs="4805_KwangMD_Melt"/>
          <w:sz w:val="36"/>
          <w:szCs w:val="36"/>
        </w:rPr>
        <w:t>Jeme</w:t>
      </w:r>
      <w:r>
        <w:rPr>
          <w:rFonts w:ascii="4805_KwangMD_Melt" w:hAnsi="4805_KwangMD_Melt" w:cs="4805_KwangMD_Melt"/>
          <w:i/>
          <w:iCs/>
          <w:sz w:val="36"/>
          <w:szCs w:val="36"/>
        </w:rPr>
        <w:t xml:space="preserve">s </w:t>
      </w:r>
      <w:r>
        <w:rPr>
          <w:rFonts w:ascii="4805_KwangMD_Melt (Thai)" w:hAnsi="4805_KwangMD_Melt (Thai)" w:cs="4805_KwangMD_Melt (Thai)"/>
          <w:sz w:val="36"/>
          <w:szCs w:val="36"/>
          <w:cs/>
        </w:rPr>
        <w:t>ก็ช่วยกลับ</w:t>
      </w:r>
      <w:r w:rsidRPr="00A97899">
        <w:rPr>
          <w:rFonts w:ascii="4805_KwangMD_Melt" w:hAnsi="4805_KwangMD_Melt" w:cs="4805_KwangMD_Melt"/>
          <w:sz w:val="36"/>
          <w:szCs w:val="36"/>
        </w:rPr>
        <w:t xml:space="preserve"> sally</w:t>
      </w:r>
      <w:r>
        <w:rPr>
          <w:rFonts w:ascii="4805_KwangMD_Melt (Thai)" w:hAnsi="4805_KwangMD_Melt (Thai)" w:cs="4805_KwangMD_Melt (Thai)"/>
          <w:sz w:val="36"/>
          <w:szCs w:val="36"/>
          <w:cs/>
        </w:rPr>
        <w:t xml:space="preserve"> มาได้</w:t>
      </w:r>
    </w:p>
    <w:p w:rsidR="00462093" w:rsidRPr="00A97899" w:rsidRDefault="00462093" w:rsidP="004B56B0">
      <w:pPr>
        <w:pStyle w:val="NormalWeb"/>
        <w:rPr>
          <w:rFonts w:ascii="4805_KwangMD_Melt" w:hAnsi="4805_KwangMD_Melt" w:cs="4805_KwangMD_Melt"/>
          <w:b/>
          <w:bCs/>
          <w:sz w:val="36"/>
          <w:szCs w:val="36"/>
          <w:cs/>
        </w:rPr>
      </w:pPr>
      <w:r>
        <w:rPr>
          <w:rFonts w:ascii="4805_KwangMD_Melt (Thai)" w:hAnsi="4805_KwangMD_Melt (Thai)" w:cs="4805_KwangMD_Melt (Thai)"/>
          <w:b/>
          <w:bCs/>
          <w:sz w:val="36"/>
          <w:szCs w:val="36"/>
          <w:cs/>
        </w:rPr>
        <w:t xml:space="preserve">ทำนองเพลง </w:t>
      </w:r>
      <w:r>
        <w:rPr>
          <w:rFonts w:ascii="4805_KwangMD_Melt" w:hAnsi="4805_KwangMD_Melt" w:cs="4805_KwangMD_Melt"/>
          <w:b/>
          <w:bCs/>
          <w:sz w:val="36"/>
          <w:szCs w:val="36"/>
        </w:rPr>
        <w:t xml:space="preserve">Yankee </w:t>
      </w:r>
      <w:r>
        <w:rPr>
          <w:rFonts w:ascii="4805_KwangMD_Melt" w:hAnsi="4805_KwangMD_Melt" w:cs="4805_KwangMD_Melt"/>
          <w:b/>
          <w:bCs/>
          <w:sz w:val="36"/>
          <w:szCs w:val="36"/>
        </w:rPr>
        <w:tab/>
        <w:t xml:space="preserve">Doodle </w:t>
      </w:r>
      <w:r>
        <w:rPr>
          <w:rFonts w:ascii="4805_KwangMD_Melt (Thai)" w:hAnsi="4805_KwangMD_Melt (Thai)" w:cs="4805_KwangMD_Melt (Thai)"/>
          <w:b/>
          <w:bCs/>
          <w:sz w:val="36"/>
          <w:szCs w:val="36"/>
          <w:cs/>
        </w:rPr>
        <w:t>และเนื้อเพลง</w:t>
      </w:r>
      <w:r w:rsidRPr="00A97899">
        <w:rPr>
          <w:rStyle w:val="Strong"/>
          <w:rFonts w:ascii="4805_KwangMD_Melt" w:hAnsi="4805_KwangMD_Melt" w:cs="4805_KwangMD_Melt"/>
          <w:sz w:val="36"/>
          <w:szCs w:val="36"/>
        </w:rPr>
        <w:t xml:space="preserve"> </w:t>
      </w:r>
      <w:r w:rsidRPr="008A29ED">
        <w:rPr>
          <w:rStyle w:val="Strong"/>
          <w:rFonts w:ascii="4805_KwangMD_Melt" w:hAnsi="4805_KwangMD_Melt" w:cs="4805_KwangMD_Melt"/>
          <w:sz w:val="36"/>
          <w:szCs w:val="36"/>
        </w:rPr>
        <w:t>LINE Ranger</w:t>
      </w:r>
      <w:r>
        <w:rPr>
          <w:rStyle w:val="Strong"/>
          <w:rFonts w:ascii="4805_KwangMD_Melt" w:hAnsi="4805_KwangMD_Melt" w:cs="4805_KwangMD_Melt"/>
          <w:sz w:val="36"/>
          <w:szCs w:val="36"/>
        </w:rPr>
        <w:t>game</w:t>
      </w:r>
    </w:p>
    <w:p w:rsidR="00462093" w:rsidRDefault="00462093" w:rsidP="00023F63">
      <w:pPr>
        <w:pStyle w:val="NormalWeb"/>
        <w:jc w:val="center"/>
        <w:rPr>
          <w:rFonts w:ascii="4805_KwangMD_Melt" w:hAnsi="4805_KwangMD_Melt" w:cs="4805_KwangMD_Melt"/>
          <w:i/>
          <w:iCs/>
          <w:sz w:val="36"/>
          <w:szCs w:val="36"/>
        </w:rPr>
      </w:pPr>
      <w:r>
        <w:rPr>
          <w:rFonts w:ascii="4805_KwangMD_Melt" w:hAnsi="4805_KwangMD_Melt" w:cs="4805_KwangMD_Melt"/>
          <w:i/>
          <w:iCs/>
          <w:sz w:val="36"/>
          <w:szCs w:val="36"/>
        </w:rPr>
        <w:t>“</w:t>
      </w:r>
      <w:r>
        <w:rPr>
          <w:rFonts w:ascii="4805_KwangMD_Melt (Thai)" w:hAnsi="4805_KwangMD_Melt (Thai)" w:cs="4805_KwangMD_Melt (Thai)"/>
          <w:i/>
          <w:iCs/>
          <w:sz w:val="36"/>
          <w:szCs w:val="36"/>
          <w:cs/>
        </w:rPr>
        <w:t xml:space="preserve">เมน เฟส โต้ จับ </w:t>
      </w:r>
      <w:r>
        <w:rPr>
          <w:rFonts w:ascii="4805_KwangMD_Melt" w:hAnsi="4805_KwangMD_Melt" w:cs="4805_KwangMD_Melt"/>
          <w:i/>
          <w:iCs/>
          <w:sz w:val="36"/>
          <w:szCs w:val="36"/>
        </w:rPr>
        <w:t xml:space="preserve">sal – ly </w:t>
      </w:r>
      <w:r>
        <w:rPr>
          <w:rFonts w:ascii="4805_KwangMD_Melt (Thai)" w:hAnsi="4805_KwangMD_Melt (Thai)" w:cs="4805_KwangMD_Melt (Thai)"/>
          <w:i/>
          <w:iCs/>
          <w:sz w:val="36"/>
          <w:szCs w:val="36"/>
          <w:cs/>
        </w:rPr>
        <w:t>ไป</w:t>
      </w:r>
    </w:p>
    <w:p w:rsidR="00462093" w:rsidRDefault="00462093" w:rsidP="00023F63">
      <w:pPr>
        <w:pStyle w:val="NormalWeb"/>
        <w:jc w:val="center"/>
        <w:rPr>
          <w:rFonts w:ascii="4805_KwangMD_Melt" w:hAnsi="4805_KwangMD_Melt" w:cs="4805_KwangMD_Melt"/>
          <w:i/>
          <w:iCs/>
          <w:sz w:val="36"/>
          <w:szCs w:val="36"/>
        </w:rPr>
      </w:pPr>
      <w:r>
        <w:rPr>
          <w:rFonts w:ascii="4805_KwangMD_Melt" w:hAnsi="4805_KwangMD_Melt" w:cs="4805_KwangMD_Melt"/>
          <w:i/>
          <w:iCs/>
          <w:sz w:val="36"/>
          <w:szCs w:val="36"/>
        </w:rPr>
        <w:t xml:space="preserve">Brown co – ny </w:t>
      </w:r>
      <w:r>
        <w:rPr>
          <w:rFonts w:ascii="4805_KwangMD_Melt (Thai)" w:hAnsi="4805_KwangMD_Melt (Thai)" w:cs="4805_KwangMD_Melt (Thai)"/>
          <w:i/>
          <w:iCs/>
          <w:sz w:val="36"/>
          <w:szCs w:val="36"/>
          <w:cs/>
        </w:rPr>
        <w:t xml:space="preserve">และ </w:t>
      </w:r>
      <w:r>
        <w:rPr>
          <w:rFonts w:ascii="4805_KwangMD_Melt" w:hAnsi="4805_KwangMD_Melt" w:cs="4805_KwangMD_Melt"/>
          <w:i/>
          <w:iCs/>
          <w:sz w:val="36"/>
          <w:szCs w:val="36"/>
        </w:rPr>
        <w:t xml:space="preserve">Jemes… </w:t>
      </w:r>
      <w:r>
        <w:rPr>
          <w:rFonts w:ascii="4805_KwangMD_Melt (Thai)" w:hAnsi="4805_KwangMD_Melt (Thai)" w:cs="4805_KwangMD_Melt (Thai)"/>
          <w:i/>
          <w:iCs/>
          <w:sz w:val="36"/>
          <w:szCs w:val="36"/>
          <w:cs/>
        </w:rPr>
        <w:t>ช่วย</w:t>
      </w:r>
      <w:r>
        <w:rPr>
          <w:rFonts w:ascii="4805_KwangMD_Melt" w:hAnsi="4805_KwangMD_Melt" w:cs="4805_KwangMD_Melt"/>
          <w:i/>
          <w:iCs/>
          <w:sz w:val="36"/>
          <w:szCs w:val="36"/>
        </w:rPr>
        <w:t>…</w:t>
      </w:r>
    </w:p>
    <w:p w:rsidR="00462093" w:rsidRDefault="00462093" w:rsidP="00023F63">
      <w:pPr>
        <w:pStyle w:val="NormalWeb"/>
        <w:jc w:val="center"/>
        <w:rPr>
          <w:rFonts w:ascii="4805_KwangMD_Melt" w:hAnsi="4805_KwangMD_Melt" w:cs="4805_KwangMD_Melt"/>
          <w:i/>
          <w:iCs/>
          <w:sz w:val="36"/>
          <w:szCs w:val="36"/>
        </w:rPr>
      </w:pPr>
      <w:r>
        <w:rPr>
          <w:rFonts w:ascii="4805_KwangMD_Melt" w:hAnsi="4805_KwangMD_Melt" w:cs="4805_KwangMD_Melt"/>
          <w:i/>
          <w:iCs/>
          <w:sz w:val="36"/>
          <w:szCs w:val="36"/>
        </w:rPr>
        <w:t xml:space="preserve">Jemes Brown co – ny </w:t>
      </w:r>
      <w:r>
        <w:rPr>
          <w:rFonts w:ascii="4805_KwangMD_Melt (Thai)" w:hAnsi="4805_KwangMD_Melt (Thai)" w:cs="4805_KwangMD_Melt (Thai)"/>
          <w:i/>
          <w:iCs/>
          <w:sz w:val="36"/>
          <w:szCs w:val="36"/>
          <w:cs/>
        </w:rPr>
        <w:t xml:space="preserve">สู้ เหล่า ปี </w:t>
      </w:r>
      <w:r>
        <w:rPr>
          <w:rFonts w:ascii="4805_KwangMD_Melt" w:hAnsi="4805_KwangMD_Melt" w:cs="Angsana New"/>
          <w:i/>
          <w:iCs/>
          <w:sz w:val="36"/>
          <w:szCs w:val="36"/>
          <w:cs/>
        </w:rPr>
        <w:t>–</w:t>
      </w:r>
      <w:r>
        <w:rPr>
          <w:rFonts w:ascii="4805_KwangMD_Melt (Thai)" w:hAnsi="4805_KwangMD_Melt (Thai)" w:cs="4805_KwangMD_Melt (Thai)"/>
          <w:i/>
          <w:iCs/>
          <w:sz w:val="36"/>
          <w:szCs w:val="36"/>
          <w:cs/>
        </w:rPr>
        <w:t xml:space="preserve"> ศาจ</w:t>
      </w:r>
    </w:p>
    <w:p w:rsidR="00462093" w:rsidRPr="00023F63" w:rsidRDefault="00462093" w:rsidP="00023F63">
      <w:pPr>
        <w:pStyle w:val="NormalWeb"/>
        <w:jc w:val="center"/>
        <w:rPr>
          <w:rFonts w:ascii="4805_KwangMD_Melt" w:hAnsi="4805_KwangMD_Melt" w:cs="4805_KwangMD_Melt"/>
          <w:i/>
          <w:iCs/>
          <w:sz w:val="36"/>
          <w:szCs w:val="36"/>
        </w:rPr>
      </w:pPr>
      <w:r>
        <w:rPr>
          <w:rFonts w:ascii="4805_KwangMD_Melt (Thai)" w:hAnsi="4805_KwangMD_Melt (Thai)" w:cs="4805_KwangMD_Melt (Thai)"/>
          <w:i/>
          <w:iCs/>
          <w:sz w:val="36"/>
          <w:szCs w:val="36"/>
          <w:cs/>
        </w:rPr>
        <w:t xml:space="preserve">จึง ช่วย </w:t>
      </w:r>
      <w:r>
        <w:rPr>
          <w:rFonts w:ascii="4805_KwangMD_Melt" w:hAnsi="4805_KwangMD_Melt" w:cs="4805_KwangMD_Melt"/>
          <w:i/>
          <w:iCs/>
          <w:sz w:val="36"/>
          <w:szCs w:val="36"/>
        </w:rPr>
        <w:t xml:space="preserve">sal – ly </w:t>
      </w:r>
      <w:r>
        <w:rPr>
          <w:rFonts w:ascii="4805_KwangMD_Melt (Thai)" w:hAnsi="4805_KwangMD_Melt (Thai)" w:cs="4805_KwangMD_Melt (Thai)"/>
          <w:i/>
          <w:iCs/>
          <w:sz w:val="36"/>
          <w:szCs w:val="36"/>
          <w:cs/>
        </w:rPr>
        <w:t>กลับ... มา...</w:t>
      </w:r>
      <w:r>
        <w:rPr>
          <w:rFonts w:ascii="4805_KwangMD_Melt" w:hAnsi="4805_KwangMD_Melt" w:cs="4805_KwangMD_Melt"/>
          <w:i/>
          <w:iCs/>
          <w:sz w:val="36"/>
          <w:szCs w:val="36"/>
        </w:rPr>
        <w:t>”</w:t>
      </w:r>
    </w:p>
    <w:p w:rsidR="00462093" w:rsidRDefault="00462093" w:rsidP="004B56B0">
      <w:pPr>
        <w:pStyle w:val="NormalWeb"/>
        <w:rPr>
          <w:rFonts w:ascii="4805_KwangMD_Melt (Thai)" w:hAnsi="4805_KwangMD_Melt (Thai)" w:cs="4805_KwangMD_Melt (Thai)"/>
          <w:sz w:val="36"/>
          <w:szCs w:val="36"/>
          <w:cs/>
        </w:rPr>
      </w:pPr>
      <w:r w:rsidRPr="008A29ED">
        <w:rPr>
          <w:rFonts w:ascii="4805_KwangMD_Melt" w:hAnsi="4805_KwangMD_Melt" w:cs="4805_KwangMD_Melt"/>
          <w:sz w:val="36"/>
          <w:szCs w:val="36"/>
        </w:rPr>
        <w:tab/>
      </w:r>
      <w:r>
        <w:rPr>
          <w:rFonts w:ascii="4805_KwangMD_Melt (Thai)" w:hAnsi="4805_KwangMD_Melt (Thai)" w:cs="4805_KwangMD_Melt (Thai)"/>
          <w:sz w:val="36"/>
          <w:szCs w:val="36"/>
          <w:cs/>
        </w:rPr>
        <w:t xml:space="preserve">เด้กตัวเครื่องแต่งกายตัวเนื้อเรื่อง มีการแบ่งกลุ่มย่อย เพื่อมีระยะพื้นที่ในการนำเสนอ การเคลื่อนไหวเร็ว </w:t>
      </w:r>
      <w:r>
        <w:rPr>
          <w:rFonts w:ascii="4805_KwangMD_Melt" w:hAnsi="4805_KwangMD_Melt" w:cs="Angsana New"/>
          <w:sz w:val="36"/>
          <w:szCs w:val="36"/>
          <w:cs/>
        </w:rPr>
        <w:t>–</w:t>
      </w:r>
      <w:r>
        <w:rPr>
          <w:rFonts w:ascii="4805_KwangMD_Melt (Thai)" w:hAnsi="4805_KwangMD_Melt (Thai)" w:cs="4805_KwangMD_Melt (Thai)"/>
          <w:sz w:val="36"/>
          <w:szCs w:val="36"/>
          <w:cs/>
        </w:rPr>
        <w:t xml:space="preserve"> ช้าตามจังหวะของบทเพลง ในขณะที่เรื่องราวดำเนินไป มีการแทรกบทเพลงที่ได้แต่งมาใหม่ พร้อมกับการสร้างสรรค์ร่างกายเพื่อให้ถ่ายทอดเรื่องราว </w:t>
      </w:r>
    </w:p>
    <w:p w:rsidR="00462093" w:rsidRPr="008A29ED" w:rsidRDefault="00462093" w:rsidP="003F5B33">
      <w:pPr>
        <w:pStyle w:val="NormalWeb"/>
        <w:ind w:firstLine="720"/>
        <w:rPr>
          <w:rFonts w:ascii="4805_KwangMD_Melt (Thai)" w:hAnsi="4805_KwangMD_Melt (Thai)" w:cs="4805_KwangMD_Melt (Thai)"/>
          <w:sz w:val="36"/>
          <w:szCs w:val="36"/>
          <w:cs/>
        </w:rPr>
      </w:pPr>
      <w:r>
        <w:rPr>
          <w:rFonts w:ascii="4805_KwangMD_Melt (Thai)" w:hAnsi="4805_KwangMD_Melt (Thai)" w:cs="4805_KwangMD_Melt (Thai)"/>
          <w:sz w:val="36"/>
          <w:szCs w:val="36"/>
          <w:cs/>
        </w:rPr>
        <w:t xml:space="preserve">โจทย์ที่เด็กทุกคนได้คือ </w:t>
      </w:r>
      <w:r w:rsidRPr="003F5B33">
        <w:rPr>
          <w:rFonts w:ascii="4805_KwangMD_Melt (Thai)" w:hAnsi="4805_KwangMD_Melt (Thai)" w:cs="4805_KwangMD_Melt (Thai)"/>
          <w:b/>
          <w:bCs/>
          <w:sz w:val="36"/>
          <w:szCs w:val="36"/>
          <w:cs/>
        </w:rPr>
        <w:t>ผู้ให้</w:t>
      </w:r>
      <w:r w:rsidRPr="008A29ED">
        <w:rPr>
          <w:rFonts w:ascii="4805_KwangMD_Melt (Thai)" w:hAnsi="4805_KwangMD_Melt (Thai)" w:cs="4805_KwangMD_Melt (Thai)"/>
          <w:sz w:val="36"/>
          <w:szCs w:val="36"/>
          <w:cs/>
        </w:rPr>
        <w:t xml:space="preserve">.....คำสั้นๆ แต่ทำให้เด็กๆต้องมาคิดยาวๆเพื่อให้ได้เรื่องราวและรายละเอียดของการเคลื่อนไหวผ่านทำนองเพลง </w:t>
      </w:r>
      <w:r w:rsidRPr="008A29ED">
        <w:rPr>
          <w:rStyle w:val="Strong"/>
          <w:rFonts w:ascii="4805_KwangMD_Melt" w:hAnsi="4805_KwangMD_Melt" w:cs="4805_KwangMD_Melt"/>
          <w:b w:val="0"/>
          <w:bCs w:val="0"/>
          <w:sz w:val="36"/>
          <w:szCs w:val="36"/>
        </w:rPr>
        <w:t>Yankee Doodle</w:t>
      </w:r>
      <w:r w:rsidRPr="008A29ED">
        <w:rPr>
          <w:rFonts w:ascii="4805_KwangMD_Melt (Thai)" w:hAnsi="4805_KwangMD_Melt (Thai)" w:cs="4805_KwangMD_Melt (Thai)"/>
          <w:sz w:val="36"/>
          <w:szCs w:val="36"/>
          <w:cs/>
        </w:rPr>
        <w:t xml:space="preserve"> เด็กๆได้มีการออกแบบเรื่อง </w:t>
      </w:r>
      <w:r w:rsidRPr="008A29ED">
        <w:rPr>
          <w:rFonts w:ascii="4805_KwangMD_Melt" w:hAnsi="4805_KwangMD_Melt" w:cs="4805_KwangMD_Melt"/>
          <w:sz w:val="36"/>
          <w:szCs w:val="36"/>
        </w:rPr>
        <w:t>Line Randers Game</w:t>
      </w:r>
      <w:r w:rsidRPr="008A29ED">
        <w:rPr>
          <w:rFonts w:ascii="4805_KwangMD_Melt (Thai)" w:hAnsi="4805_KwangMD_Melt (Thai)" w:cs="4805_KwangMD_Melt (Thai)"/>
          <w:sz w:val="36"/>
          <w:szCs w:val="36"/>
          <w:cs/>
        </w:rPr>
        <w:t xml:space="preserve"> นำมาเข้าสู่การแลกเปลี่ยนเรียนรู้ และการสร้างสรรค์ </w:t>
      </w:r>
    </w:p>
    <w:p w:rsidR="00462093" w:rsidRPr="008A29ED" w:rsidRDefault="00462093" w:rsidP="008A29ED">
      <w:pPr>
        <w:jc w:val="right"/>
        <w:rPr>
          <w:b/>
          <w:bCs/>
          <w:sz w:val="36"/>
          <w:szCs w:val="36"/>
        </w:rPr>
      </w:pPr>
      <w:r w:rsidRPr="008A29ED">
        <w:rPr>
          <w:b/>
          <w:bCs/>
          <w:sz w:val="36"/>
          <w:szCs w:val="36"/>
          <w:cs/>
        </w:rPr>
        <w:t>ทิพกฤษตา  ฤทธิ์บุญ</w:t>
      </w:r>
    </w:p>
    <w:p w:rsidR="00462093" w:rsidRPr="008A29ED" w:rsidRDefault="00462093" w:rsidP="008A29ED">
      <w:pPr>
        <w:jc w:val="right"/>
        <w:rPr>
          <w:b/>
          <w:bCs/>
          <w:sz w:val="36"/>
          <w:szCs w:val="36"/>
          <w:cs/>
        </w:rPr>
      </w:pPr>
      <w:r w:rsidRPr="008A29ED">
        <w:rPr>
          <w:b/>
          <w:bCs/>
          <w:sz w:val="36"/>
          <w:szCs w:val="36"/>
          <w:cs/>
        </w:rPr>
        <w:t>(ครูดนตรีชีวิตช่วงชั้น๑)</w:t>
      </w:r>
    </w:p>
    <w:p w:rsidR="00462093" w:rsidRPr="008A29ED" w:rsidRDefault="00462093" w:rsidP="004B56B0">
      <w:pPr>
        <w:rPr>
          <w:b/>
          <w:bCs/>
          <w:sz w:val="36"/>
          <w:szCs w:val="36"/>
        </w:rPr>
      </w:pPr>
    </w:p>
    <w:sectPr w:rsidR="00462093" w:rsidRPr="008A29ED" w:rsidSect="004B56B0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4805_KwangMD_Mel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4805_KwangMD_Melt (Thai)">
    <w:panose1 w:val="00000000000000000000"/>
    <w:charset w:val="DE"/>
    <w:family w:val="auto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10"/>
  <w:displayHorizontalDrawingGridEvery w:val="2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E79C4"/>
    <w:rsid w:val="00023F63"/>
    <w:rsid w:val="00041C6A"/>
    <w:rsid w:val="000E79C4"/>
    <w:rsid w:val="002B191E"/>
    <w:rsid w:val="003A3EA9"/>
    <w:rsid w:val="003F5B33"/>
    <w:rsid w:val="004037B7"/>
    <w:rsid w:val="00462093"/>
    <w:rsid w:val="004B56B0"/>
    <w:rsid w:val="00680583"/>
    <w:rsid w:val="00692B88"/>
    <w:rsid w:val="008A29ED"/>
    <w:rsid w:val="008A7D26"/>
    <w:rsid w:val="009E549D"/>
    <w:rsid w:val="00A97899"/>
    <w:rsid w:val="00AB3619"/>
    <w:rsid w:val="00AD2CA1"/>
    <w:rsid w:val="00D03CC5"/>
    <w:rsid w:val="00D55AC2"/>
    <w:rsid w:val="00D85178"/>
    <w:rsid w:val="00DB1F3D"/>
    <w:rsid w:val="00EC3337"/>
    <w:rsid w:val="00F21D1C"/>
    <w:rsid w:val="00FE0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cs="Cordia New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E79C4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8A7D26"/>
    <w:pPr>
      <w:spacing w:before="100" w:beforeAutospacing="1" w:after="100" w:afterAutospacing="1" w:line="240" w:lineRule="auto"/>
    </w:pPr>
    <w:rPr>
      <w:rFonts w:ascii="Tahoma" w:hAnsi="Tahoma" w:cs="Tahoma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A7D26"/>
    <w:rPr>
      <w:rFonts w:cs="Times New Roman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209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303</TotalTime>
  <Pages>3</Pages>
  <Words>463</Words>
  <Characters>2641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2015-03-13T02:02:00Z</dcterms:created>
  <dcterms:modified xsi:type="dcterms:W3CDTF">2015-03-27T06:51:00Z</dcterms:modified>
</cp:coreProperties>
</file>