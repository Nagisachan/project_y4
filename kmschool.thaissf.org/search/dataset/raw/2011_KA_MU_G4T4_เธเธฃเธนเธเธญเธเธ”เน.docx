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8B5" w:rsidRPr="001F7054" w:rsidRDefault="000428B5" w:rsidP="00EE4AC7">
      <w:pPr>
        <w:jc w:val="center"/>
        <w:rPr>
          <w:rFonts w:ascii="Little_Star" w:hAnsi="Little_Star" w:cs="Little_Star"/>
          <w:b/>
          <w:bCs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06pt;margin-top:-18pt;width:180pt;height:152.1pt;z-index:251658240">
            <v:imagedata r:id="rId5" o:title="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-45pt;margin-top:-36pt;width:978.9pt;height:1197pt;z-index:-251657216">
            <v:imagedata r:id="rId6" o:title="" blacklevel="3932f"/>
          </v:shape>
        </w:pict>
      </w:r>
      <w:r w:rsidRPr="001F7054">
        <w:rPr>
          <w:rFonts w:ascii="Little_Star (Thai)" w:hAnsi="Little_Star (Thai)" w:cs="Little_Star (Thai)"/>
          <w:b/>
          <w:bCs/>
          <w:sz w:val="72"/>
          <w:szCs w:val="72"/>
          <w:cs/>
        </w:rPr>
        <w:t>ชีวิตที่เรียนรู้....ของครูเพลิน</w:t>
      </w:r>
      <w:r w:rsidRPr="001F7054">
        <w:rPr>
          <w:rFonts w:ascii="Little_Star" w:hAnsi="Little_Star" w:cs="Little_Star"/>
          <w:b/>
          <w:bCs/>
          <w:sz w:val="72"/>
          <w:szCs w:val="72"/>
        </w:rPr>
        <w:t xml:space="preserve">     </w:t>
      </w:r>
    </w:p>
    <w:p w:rsidR="000428B5" w:rsidRPr="001F7054" w:rsidRDefault="000428B5" w:rsidP="00EE4AC7">
      <w:pPr>
        <w:jc w:val="center"/>
        <w:rPr>
          <w:rFonts w:ascii="Little_Star" w:hAnsi="Little_Star" w:cs="Little_Star"/>
          <w:b/>
          <w:bCs/>
          <w:sz w:val="48"/>
          <w:szCs w:val="48"/>
        </w:rPr>
      </w:pPr>
    </w:p>
    <w:p w:rsidR="000428B5" w:rsidRPr="001F7054" w:rsidRDefault="000428B5" w:rsidP="00667071">
      <w:pPr>
        <w:rPr>
          <w:rFonts w:ascii="Little_Star" w:hAnsi="Little_Star" w:cs="Little_Star"/>
          <w:b/>
          <w:bCs/>
          <w:sz w:val="48"/>
          <w:szCs w:val="48"/>
        </w:rPr>
      </w:pPr>
      <w:r>
        <w:rPr>
          <w:rFonts w:ascii="Little_Star" w:hAnsi="Little_Star" w:cs="Little_Star"/>
          <w:b/>
          <w:bCs/>
          <w:sz w:val="48"/>
          <w:szCs w:val="48"/>
          <w:cs/>
        </w:rPr>
        <w:t xml:space="preserve">            </w:t>
      </w: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ชื่อ  เปรม (ครูปอนด์)    จารุวรวิรัตน์    หน่วยวิชา  ดนตรีชีวิต    ชั้น  4</w:t>
      </w:r>
    </w:p>
    <w:p w:rsidR="000428B5" w:rsidRPr="001F7054" w:rsidRDefault="000428B5" w:rsidP="00EE4AC7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</w:p>
    <w:p w:rsidR="000428B5" w:rsidRPr="001F7054" w:rsidRDefault="000428B5" w:rsidP="00EE4AC7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</w:rPr>
      </w:pP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๑.กิจกรรมที่ก่อให้เกิดการเรียนรู้มากที่สุด คือ</w:t>
      </w:r>
    </w:p>
    <w:p w:rsidR="000428B5" w:rsidRPr="001F7054" w:rsidRDefault="000428B5" w:rsidP="00EE4AC7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</w:rPr>
        <w:t xml:space="preserve">  -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กิจกรรม </w:t>
      </w:r>
      <w:r w:rsidRPr="001F7054">
        <w:rPr>
          <w:rFonts w:ascii="Little_Star" w:hAnsi="Little_Star" w:cs="Little_Star"/>
          <w:sz w:val="48"/>
          <w:szCs w:val="48"/>
        </w:rPr>
        <w:t xml:space="preserve">Movement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แนวความคิดของกิจกรรม จะเสริมสร้างการพัฒนาการของร่างกาย</w:t>
      </w:r>
    </w:p>
    <w:p w:rsidR="000428B5" w:rsidRPr="001F7054" w:rsidRDefault="000428B5" w:rsidP="00EE4AC7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   และสมองให้เกิดความสัมพัธ์กัน โดยใช้เพลงเป็นสื่อกลางในการทำกิจกรรม เพราะว่า</w:t>
      </w:r>
    </w:p>
    <w:p w:rsidR="000428B5" w:rsidRPr="001F7054" w:rsidRDefault="000428B5" w:rsidP="00EE4AC7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   เพลงจะมีจังหวะ หนัก  เบา  ช้า และเร็ว ที่ต่างกัน  เด็กๆ ก็จะได้เรียนรู้การเคลื่อนไหวของ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 xml:space="preserve">   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ร่างกายตนเองให้เข้ากับจังหวะและทำนอง  ได้อย่างสนุกสนาน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 xml:space="preserve">  </w:t>
      </w:r>
      <w:r w:rsidRPr="001F7054">
        <w:rPr>
          <w:rFonts w:ascii="Little_Star" w:hAnsi="Little_Star" w:cs="Little_Star"/>
          <w:sz w:val="48"/>
          <w:szCs w:val="48"/>
        </w:rPr>
        <w:t>-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ลักษณะการเรียนรู้ที่เกิด เด็กๆ จะมีปฏิกริยาทางร่างกาย ต่อพบทเพลงที่ได้ยิน โดยผ่านการเคลื่อนไหว และอีกทั้งเป็นการ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   ฝึกสมาธิและสายตา ในการสังเกตุคนรอบข้าง เพื่อให้เคลื่อนไหวให้ไปในทิศทางเดวกัน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" w:hAnsi="Little_Star" w:cs="Little_Star"/>
          <w:sz w:val="48"/>
          <w:szCs w:val="48"/>
        </w:rPr>
        <w:t>-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ลักษณะของกิจกรรม จะเป็นการให้เด็กๆ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ได้ฟังเพลง โดยที่ครูได้นำท่าทาง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การเคลื่อนไหว หรือ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ให้เด็กได้เป็นผู้นำในการ</w:t>
      </w:r>
    </w:p>
    <w:p w:rsidR="000428B5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 xml:space="preserve">  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เคลื่อนไหวผ่านบทเพลง เป็นกลุ่มวงกลม หรือ กลุ่มย่อย บทเพลงที่ใช้จะมีทั้งจังหวะ ต่างๆ กัน ให้เด็กได้คิดล่วงหน้าถ้าเกิดได้ยินเพลงนี้ควรเคลื่อนไหว ไปในลักษณะใดได้บ้าง</w:t>
      </w:r>
      <w:r w:rsidRPr="001F7054">
        <w:rPr>
          <w:rFonts w:ascii="Little_Star" w:hAnsi="Little_Star" w:cs="Little_Star"/>
          <w:sz w:val="48"/>
          <w:szCs w:val="48"/>
        </w:rPr>
        <w:t xml:space="preserve">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และยังเป็นการฝึกประสาทสัมผัส ผ่านการ ส่ง โยน  รับ ลูกบอล หรือวงหวาย เป็นต้น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16"/>
          <w:szCs w:val="16"/>
          <w:cs/>
        </w:rPr>
      </w:pPr>
    </w:p>
    <w:p w:rsidR="000428B5" w:rsidRPr="001F7054" w:rsidRDefault="000428B5" w:rsidP="000B4FE3">
      <w:pPr>
        <w:tabs>
          <w:tab w:val="left" w:pos="0"/>
        </w:tabs>
        <w:rPr>
          <w:rFonts w:ascii="Little_Star (Thai)" w:hAnsi="Little_Star (Thai)" w:cs="Little_Star (Thai)"/>
          <w:b/>
          <w:bCs/>
          <w:sz w:val="48"/>
          <w:szCs w:val="48"/>
          <w:cs/>
        </w:rPr>
      </w:pP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๒.</w:t>
      </w:r>
      <w:r w:rsidRPr="001F7054">
        <w:rPr>
          <w:rFonts w:ascii="Little_Star" w:hAnsi="Little_Star" w:cs="Little_Star"/>
          <w:b/>
          <w:bCs/>
          <w:sz w:val="48"/>
          <w:szCs w:val="48"/>
        </w:rPr>
        <w:t xml:space="preserve"> </w:t>
      </w: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 xml:space="preserve">ความรู้ที่มีมาก่อน </w:t>
      </w:r>
    </w:p>
    <w:p w:rsidR="000428B5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b/>
          <w:bCs/>
          <w:sz w:val="48"/>
          <w:szCs w:val="48"/>
          <w:cs/>
        </w:rPr>
        <w:t xml:space="preserve"> -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เด็กๆ ได้พัฒนากล้ามเนื้อร่างกาย ผ่านการเรียนรู้  การร้อง การฟัง จังหวะและทำนอง ต่างๆ ของเพลงมาก่อน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16"/>
          <w:szCs w:val="16"/>
        </w:rPr>
      </w:pP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</w:rPr>
      </w:pP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๓. ประเด็นที่ได้เรียนรู้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0"/>
        <w:gridCol w:w="6300"/>
      </w:tblGrid>
      <w:tr w:rsidR="000428B5" w:rsidRPr="001F7054">
        <w:trPr>
          <w:trHeight w:val="1892"/>
        </w:trPr>
        <w:tc>
          <w:tcPr>
            <w:tcW w:w="6300" w:type="dxa"/>
          </w:tcPr>
          <w:p w:rsidR="000428B5" w:rsidRPr="001F7054" w:rsidRDefault="000428B5" w:rsidP="00B13229">
            <w:pPr>
              <w:tabs>
                <w:tab w:val="left" w:pos="0"/>
              </w:tabs>
              <w:jc w:val="center"/>
              <w:rPr>
                <w:rFonts w:ascii="Little_Star" w:hAnsi="Little_Star" w:cs="Little_Star"/>
                <w:b/>
                <w:bCs/>
                <w:sz w:val="48"/>
                <w:szCs w:val="48"/>
              </w:rPr>
            </w:pPr>
            <w:r w:rsidRPr="001F7054">
              <w:rPr>
                <w:rFonts w:ascii="Little_Star (Thai)" w:hAnsi="Little_Star (Thai)" w:cs="Little_Star (Thai)"/>
                <w:b/>
                <w:bCs/>
                <w:sz w:val="48"/>
                <w:szCs w:val="48"/>
                <w:cs/>
              </w:rPr>
              <w:t>ในมุมของเด็กๆ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</w:rPr>
            </w:pPr>
            <w:r w:rsidRPr="001F7054">
              <w:rPr>
                <w:rFonts w:ascii="Little_Star" w:hAnsi="Little_Star" w:cs="Little_Star"/>
                <w:b/>
                <w:bCs/>
                <w:sz w:val="48"/>
                <w:szCs w:val="48"/>
                <w:cs/>
              </w:rPr>
              <w:t xml:space="preserve">- </w:t>
            </w: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>เกิดความสนุกสนาน ผ่านกิจกรรม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</w:rPr>
            </w:pP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>- เด็กๆ ได้มีปฏิสัมพันธ์ทีดีกับเพื่อนร่วมชั้นเรียน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</w:rPr>
            </w:pP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>- มีสมาธิอยู่กับท่าทางการเคลื่อนไหวให้เข้ากับบทเพลงได้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  <w:cs/>
              </w:rPr>
            </w:pPr>
          </w:p>
        </w:tc>
        <w:tc>
          <w:tcPr>
            <w:tcW w:w="6300" w:type="dxa"/>
          </w:tcPr>
          <w:p w:rsidR="000428B5" w:rsidRPr="001F7054" w:rsidRDefault="000428B5" w:rsidP="00B13229">
            <w:pPr>
              <w:tabs>
                <w:tab w:val="left" w:pos="0"/>
              </w:tabs>
              <w:jc w:val="center"/>
              <w:rPr>
                <w:rFonts w:ascii="Little_Star" w:hAnsi="Little_Star" w:cs="Little_Star"/>
                <w:b/>
                <w:bCs/>
                <w:sz w:val="48"/>
                <w:szCs w:val="48"/>
              </w:rPr>
            </w:pPr>
            <w:r w:rsidRPr="001F7054">
              <w:rPr>
                <w:rFonts w:ascii="Little_Star (Thai)" w:hAnsi="Little_Star (Thai)" w:cs="Little_Star (Thai)"/>
                <w:b/>
                <w:bCs/>
                <w:sz w:val="48"/>
                <w:szCs w:val="48"/>
                <w:cs/>
              </w:rPr>
              <w:t>ในมุมของครู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</w:rPr>
            </w:pPr>
            <w:r w:rsidRPr="001F7054">
              <w:rPr>
                <w:rFonts w:ascii="Little_Star" w:hAnsi="Little_Star" w:cs="Little_Star"/>
                <w:sz w:val="48"/>
                <w:szCs w:val="48"/>
              </w:rPr>
              <w:t xml:space="preserve">- </w:t>
            </w: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>ได้สร้างบรรยากาศที่ดีในการเรียนรู้ ให้เกิดความสนุกสนาน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</w:rPr>
            </w:pP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 xml:space="preserve">- ครูได้เชื่อมตัวเองเข้ากับเด็ก และเรียนรู้ร่วมกันไปกับเด็ก ๆ </w:t>
            </w:r>
          </w:p>
          <w:p w:rsidR="000428B5" w:rsidRPr="001F7054" w:rsidRDefault="000428B5" w:rsidP="00B13229">
            <w:pPr>
              <w:tabs>
                <w:tab w:val="left" w:pos="0"/>
              </w:tabs>
              <w:rPr>
                <w:rFonts w:ascii="Little_Star" w:hAnsi="Little_Star" w:cs="Little_Star"/>
                <w:sz w:val="48"/>
                <w:szCs w:val="48"/>
                <w:cs/>
              </w:rPr>
            </w:pP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>- เด็กๆ จะมีความตั้งใจในการทำกิจกรรม</w:t>
            </w:r>
            <w:r w:rsidRPr="001F7054">
              <w:rPr>
                <w:rFonts w:ascii="Little_Star" w:hAnsi="Little_Star" w:cs="Little_Star"/>
                <w:sz w:val="48"/>
                <w:szCs w:val="48"/>
                <w:cs/>
              </w:rPr>
              <w:t xml:space="preserve"> </w:t>
            </w:r>
            <w:r w:rsidRPr="001F7054">
              <w:rPr>
                <w:rFonts w:ascii="Little_Star (Thai)" w:hAnsi="Little_Star (Thai)" w:cs="Little_Star (Thai)"/>
                <w:sz w:val="48"/>
                <w:szCs w:val="48"/>
                <w:cs/>
              </w:rPr>
              <w:t xml:space="preserve">มากขึ้น </w:t>
            </w:r>
          </w:p>
        </w:tc>
      </w:tr>
    </w:tbl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16"/>
          <w:szCs w:val="16"/>
        </w:rPr>
      </w:pP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</w:rPr>
      </w:pP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๔. ชิ้นงานประกอบ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</w:rPr>
        <w:t xml:space="preserve">-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เด็กๆ จะได้ใช้ อุปกรณ์ เช่น วงหวาย ลูกบอล ประกอบการเคลื่อนไหว โดยผ่านการ ส่ง โยน และรับ เป็นต้น</w:t>
      </w:r>
      <w:r w:rsidRPr="001F7054">
        <w:rPr>
          <w:rFonts w:ascii="Little_Star" w:hAnsi="Little_Star" w:cs="Little_Star"/>
          <w:sz w:val="48"/>
          <w:szCs w:val="48"/>
          <w:cs/>
        </w:rPr>
        <w:t xml:space="preserve"> 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16"/>
          <w:szCs w:val="16"/>
        </w:rPr>
      </w:pP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</w:rPr>
      </w:pP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๕. ปัจจัยความสำเร็จ</w:t>
      </w:r>
    </w:p>
    <w:p w:rsidR="000428B5" w:rsidRPr="001F7054" w:rsidRDefault="000428B5" w:rsidP="000B4FE3">
      <w:pPr>
        <w:tabs>
          <w:tab w:val="left" w:pos="0"/>
        </w:tabs>
        <w:rPr>
          <w:rFonts w:ascii="Little_Star (Thai)" w:hAnsi="Little_Star (Thai)" w:cs="Little_Star (Thai)"/>
          <w:sz w:val="48"/>
          <w:szCs w:val="48"/>
          <w:cs/>
        </w:rPr>
      </w:pPr>
      <w:r w:rsidRPr="001F7054">
        <w:rPr>
          <w:rFonts w:ascii="Little_Star" w:hAnsi="Little_Star" w:cs="Little_Star"/>
          <w:b/>
          <w:bCs/>
          <w:sz w:val="48"/>
          <w:szCs w:val="48"/>
          <w:cs/>
        </w:rPr>
        <w:t xml:space="preserve">-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ครูและเด็ก จะต้องมีความสัมพันธ์ที่ดีต่อกัน ไม่มีช่องว่างที่ห่างกันมากเกินไป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>-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 เสริมสร้างบรรยากาศภายในชั้นเรียนให้เด็กได้มีสมาธิมากขึ้น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 xml:space="preserve">- มองให้ออกถึงภาวะการเรียนรู้ของเด็กแต่ละคนว่ามี ความสามารถไม่เท่ากัน  ในการทำกิจกรรม  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16"/>
          <w:szCs w:val="16"/>
        </w:rPr>
      </w:pP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</w:rPr>
      </w:pPr>
      <w:r>
        <w:rPr>
          <w:noProof/>
        </w:rPr>
        <w:pict>
          <v:shape id="_x0000_s1028" type="#_x0000_t75" style="position:absolute;margin-left:459pt;margin-top:13.8pt;width:243pt;height:146.4pt;z-index:-251656192" wrapcoords="-31 0 -31 21554 21600 21554 21600 0 -31 0">
            <v:imagedata r:id="rId7" o:title=""/>
            <w10:wrap type="tight"/>
          </v:shape>
        </w:pict>
      </w:r>
      <w:r w:rsidRPr="001F7054">
        <w:rPr>
          <w:rFonts w:ascii="Little_Star (Thai)" w:hAnsi="Little_Star (Thai)" w:cs="Little_Star (Thai)"/>
          <w:b/>
          <w:bCs/>
          <w:sz w:val="48"/>
          <w:szCs w:val="48"/>
          <w:cs/>
        </w:rPr>
        <w:t>๖. ประเด็นที่จะนำไปพัฒนาต่อ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>-  การฝึกสมาธิให้เด็กได้นำไปใช้ในการเรียนรู้วิชาอื่นๆ ได้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sz w:val="48"/>
          <w:szCs w:val="48"/>
        </w:rPr>
      </w:pPr>
      <w:r w:rsidRPr="001F7054">
        <w:rPr>
          <w:rFonts w:ascii="Little_Star" w:hAnsi="Little_Star" w:cs="Little_Star"/>
          <w:sz w:val="48"/>
          <w:szCs w:val="48"/>
          <w:cs/>
        </w:rPr>
        <w:t xml:space="preserve">- </w:t>
      </w:r>
      <w:r w:rsidRPr="001F7054">
        <w:rPr>
          <w:rFonts w:ascii="Little_Star (Thai)" w:hAnsi="Little_Star (Thai)" w:cs="Little_Star (Thai)"/>
          <w:sz w:val="48"/>
          <w:szCs w:val="48"/>
          <w:cs/>
        </w:rPr>
        <w:t>พัฒนาประสาทสัมผัสของร่างกายให้แข็งแรง ดีมากขึ้น</w:t>
      </w:r>
    </w:p>
    <w:p w:rsidR="000428B5" w:rsidRPr="001F7054" w:rsidRDefault="000428B5" w:rsidP="000B4FE3">
      <w:pPr>
        <w:tabs>
          <w:tab w:val="left" w:pos="0"/>
        </w:tabs>
        <w:rPr>
          <w:rFonts w:ascii="Little_Star (Thai)" w:hAnsi="Little_Star (Thai)" w:cs="Little_Star (Thai)"/>
          <w:sz w:val="48"/>
          <w:szCs w:val="48"/>
          <w:cs/>
        </w:rPr>
      </w:pPr>
      <w:r w:rsidRPr="001F7054">
        <w:rPr>
          <w:rFonts w:ascii="Little_Star (Thai)" w:hAnsi="Little_Star (Thai)" w:cs="Little_Star (Thai)"/>
          <w:sz w:val="48"/>
          <w:szCs w:val="48"/>
          <w:cs/>
        </w:rPr>
        <w:t>- เสริมสร้างบรรยากาศที่ดีในการเรียนการสอน</w:t>
      </w:r>
    </w:p>
    <w:p w:rsidR="000428B5" w:rsidRPr="001F7054" w:rsidRDefault="000428B5" w:rsidP="000B4FE3">
      <w:pPr>
        <w:tabs>
          <w:tab w:val="left" w:pos="0"/>
        </w:tabs>
        <w:rPr>
          <w:rFonts w:ascii="Little_Star" w:hAnsi="Little_Star" w:cs="Little_Star"/>
          <w:b/>
          <w:bCs/>
          <w:sz w:val="48"/>
          <w:szCs w:val="48"/>
          <w:cs/>
        </w:rPr>
      </w:pPr>
    </w:p>
    <w:sectPr w:rsidR="000428B5" w:rsidRPr="001F7054" w:rsidSect="001F7054">
      <w:pgSz w:w="16840" w:h="23814" w:code="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ttle_St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ttle_Star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10FDE"/>
    <w:multiLevelType w:val="hybridMultilevel"/>
    <w:tmpl w:val="A3789FB0"/>
    <w:lvl w:ilvl="0" w:tplc="6CD80D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34F38D7"/>
    <w:multiLevelType w:val="hybridMultilevel"/>
    <w:tmpl w:val="B7E2FFCE"/>
    <w:lvl w:ilvl="0" w:tplc="FA867DA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5E70BD2"/>
    <w:multiLevelType w:val="hybridMultilevel"/>
    <w:tmpl w:val="5678C5BE"/>
    <w:lvl w:ilvl="0" w:tplc="79DA3624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4AC7"/>
    <w:rsid w:val="000428B5"/>
    <w:rsid w:val="000B4FE3"/>
    <w:rsid w:val="001F7054"/>
    <w:rsid w:val="00276FA5"/>
    <w:rsid w:val="00363702"/>
    <w:rsid w:val="003D46DF"/>
    <w:rsid w:val="00535D00"/>
    <w:rsid w:val="005E023C"/>
    <w:rsid w:val="00661C19"/>
    <w:rsid w:val="00667071"/>
    <w:rsid w:val="00762EC6"/>
    <w:rsid w:val="00864702"/>
    <w:rsid w:val="00885D75"/>
    <w:rsid w:val="008B68B5"/>
    <w:rsid w:val="008F44F6"/>
    <w:rsid w:val="00B13229"/>
    <w:rsid w:val="00B567EA"/>
    <w:rsid w:val="00BC08D1"/>
    <w:rsid w:val="00C346A5"/>
    <w:rsid w:val="00C7744B"/>
    <w:rsid w:val="00DD4D57"/>
    <w:rsid w:val="00DE19C1"/>
    <w:rsid w:val="00ED3658"/>
    <w:rsid w:val="00EE4AC7"/>
    <w:rsid w:val="00F32F1A"/>
    <w:rsid w:val="00F9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23C"/>
    <w:rPr>
      <w:rFonts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</TotalTime>
  <Pages>1</Pages>
  <Words>307</Words>
  <Characters>1756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prem_c</dc:creator>
  <cp:keywords/>
  <dc:description/>
  <cp:lastModifiedBy>soranai_k</cp:lastModifiedBy>
  <cp:revision>16</cp:revision>
  <cp:lastPrinted>2012-05-04T10:31:00Z</cp:lastPrinted>
  <dcterms:created xsi:type="dcterms:W3CDTF">2012-05-04T01:34:00Z</dcterms:created>
  <dcterms:modified xsi:type="dcterms:W3CDTF">2012-05-04T10:32:00Z</dcterms:modified>
</cp:coreProperties>
</file>