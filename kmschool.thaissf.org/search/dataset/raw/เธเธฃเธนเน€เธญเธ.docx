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6F57E0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74"/>
            </w:tblGrid>
            <w:tr w:rsidR="00184664" w:rsidRPr="00A85B6F" w:rsidTr="006F57E0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bookmarkStart w:id="0" w:name="_GoBack" w:colFirst="2" w:colLast="2"/>
                <w:p w:rsidR="00362C4A" w:rsidRPr="0042087E" w:rsidRDefault="0042087E" w:rsidP="00362C4A">
                  <w:pPr>
                    <w:pStyle w:val="Heading2"/>
                    <w:rPr>
                      <w:b/>
                      <w:bCs/>
                      <w:color w:val="385623" w:themeColor="accent6" w:themeShade="80"/>
                      <w:sz w:val="32"/>
                      <w:szCs w:val="32"/>
                    </w:rPr>
                  </w:pPr>
                  <w:sdt>
                    <w:sdtPr>
                      <w:rPr>
                        <w:rFonts w:ascii="Cordia New" w:hAnsi="Cordia New" w:cs="Cordia New"/>
                        <w:b/>
                        <w:bCs/>
                        <w:color w:val="385623" w:themeColor="accent6" w:themeShade="80"/>
                        <w:sz w:val="32"/>
                        <w:szCs w:val="32"/>
                        <w:shd w:val="clear" w:color="auto" w:fill="FFFFFF"/>
                      </w:rPr>
                      <w:alias w:val="Recipient Name:"/>
                      <w:tag w:val="Recipient Name:"/>
                      <w:id w:val="2044861746"/>
                      <w:placeholder>
                        <w:docPart w:val="7B37E454E4694A9B82FDAC9DAEC8F787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Pr="0042087E">
                        <w:rPr>
                          <w:rFonts w:ascii="Cordia New" w:hAnsi="Cordia New" w:cs="Cordia New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shd w:val="clear" w:color="auto" w:fill="FFFFFF"/>
                          <w:cs/>
                        </w:rPr>
                        <w:t>ทบทวนกระบวนการเรียนรู้</w:t>
                      </w:r>
                      <w:r>
                        <w:rPr>
                          <w:rFonts w:ascii="Cordia New" w:hAnsi="Cordia New" w:cs="Cordia New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shd w:val="clear" w:color="auto" w:fill="FFFFFF"/>
                        </w:rPr>
                        <w:t xml:space="preserve">             </w:t>
                      </w:r>
                      <w:r w:rsidRPr="0042087E">
                        <w:rPr>
                          <w:rFonts w:ascii="Cordia New" w:hAnsi="Cordia New" w:cs="Cordia New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จากการสอนในชั้นเรียน </w:t>
                      </w:r>
                      <w:r>
                        <w:rPr>
                          <w:rFonts w:ascii="Cordia New" w:hAnsi="Cordia New" w:cs="Cordia New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shd w:val="clear" w:color="auto" w:fill="FFFFFF"/>
                        </w:rPr>
                        <w:t xml:space="preserve">                 </w:t>
                      </w:r>
                      <w:r w:rsidRPr="0042087E">
                        <w:rPr>
                          <w:rFonts w:ascii="Cordia New" w:hAnsi="Cordia New" w:cs="Cordia New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ครูเอกโรงเรียนกาละพัฒน์ </w:t>
                      </w:r>
                      <w:r w:rsidRPr="0042087E">
                        <w:rPr>
                          <w:rFonts w:ascii="Cordia New" w:hAnsi="Cordia New" w:cs="Cordia New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shd w:val="clear" w:color="auto" w:fill="FFFFFF"/>
                        </w:rPr>
                        <w:t>13/7/2559</w:t>
                      </w:r>
                    </w:sdtContent>
                  </w:sdt>
                </w:p>
                <w:p w:rsidR="00184664" w:rsidRPr="00A85B6F" w:rsidRDefault="00184664" w:rsidP="00362C4A">
                  <w:pPr>
                    <w:pStyle w:val="Heading3"/>
                  </w:pPr>
                </w:p>
              </w:tc>
            </w:tr>
            <w:tr w:rsidR="00184664" w:rsidRPr="00A85B6F" w:rsidTr="006F57E0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4670DD" w:rsidRPr="0042087E" w:rsidRDefault="0042087E" w:rsidP="00CD7978">
                  <w:pPr>
                    <w:pStyle w:val="Signature"/>
                  </w:pP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 xml:space="preserve">              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การได้เฝ้าดูเด็กๆที่ผ่านกระบวนการ การเรียนรู้จากเราไปนั้นเป็นสิ่งที่ตื่นเต้นอย่างยิ่ง ผมเองต้องบอกตรงๆว่าต้องใช้ความรู้สึกหลายอย่างมากเช่น อดทน คือต้อง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  <w:cs/>
                    </w:rPr>
                    <w:t>อดทน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ที่จะเฝ้าดูว่าเข้านำทักษะไปใช้ได้หรือไม่ผ่านพ้นกิจกรรมกับปัญหาใหม่ๆได้หรือไม่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  <w:cs/>
                    </w:rPr>
                    <w:t>ตื่นเต้นและดีใจ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ที่ได้เห็นเขาพยายามก้าวไป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  <w:cs/>
                    </w:rPr>
                    <w:t>ภูมิใจ อิ่มใจ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กับความสำเร็จของเขาในแต่ละครั้ง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  <w:cs/>
                    </w:rPr>
                    <w:t>เสียใจ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ที่ต้องเห็นเขาเจอบางเรื่องที่ไม่โอเค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  <w:cs/>
                    </w:rPr>
                    <w:t>ทุกอย่างสิ่งที่ได้เรียนรู้คือการเฝ้าดูและความไว้วางใจให้เขาได้ทำเอง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</w:rPr>
                    <w:t> 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u w:val="single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หลายครั้งที่ผมเองต้องเจอกับสิ่งที่เกิดขึ้นทั้งดีและไม่ดี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 xml:space="preserve">  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เราจะรับไม่ค่อยได้เมื่อเด็กที่ผ่านกระบวนการการเรียนรู้จากเราไปแล้วไปเจอคนอื่นสอนแบบใหม่ที่มันแตกต่างและไม่ค่อยเข้าถ้าเช่น ไปเติมความรู้ใหม่ให้เด็กว่าต้องใช้ดินสอหรือสีชนิดนี้เท่านั้นในการตัดเส้นเป็นต้น ซึ่งกับเราแล้วอะไรก็ตัดเส้นได้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 xml:space="preserve">   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เรื่องแบบนี้เกิดขึ้นได้เสมอเพราะคนเรามีความแตกต่างจากสิ่งที่พบทำให้ได้เรียนรู้ถึงการให้เกียรติ การอดทน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 xml:space="preserve">  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และการไว้วางใจ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 xml:space="preserve">   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ไว้วางใจว่าเด็กๆเราจะมีวิธีที่เหมาะสมจนได้</w:t>
                  </w:r>
                  <w:r w:rsidRPr="0042087E">
                    <w:rPr>
                      <w:rStyle w:val="apple-converted-space"/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</w:rPr>
                    <w:t> </w:t>
                  </w:r>
                  <w:r w:rsidRPr="0042087E">
                    <w:rPr>
                      <w:rFonts w:ascii="Cordia New" w:hAnsi="Cordia New" w:cs="Cordia New"/>
                      <w:color w:val="222222"/>
                      <w:sz w:val="32"/>
                      <w:szCs w:val="32"/>
                      <w:shd w:val="clear" w:color="auto" w:fill="FFFFFF"/>
                      <w:cs/>
                    </w:rPr>
                    <w:t>ทำให้เราตื่นเต้นที่จะเฝ้าดูต่อไป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362C4A" w:rsidRPr="00A85B6F" w:rsidRDefault="00A973E0" w:rsidP="00362C4A">
                  <w:pPr>
                    <w:pStyle w:val="Heading2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14BD125A38AD4BC9B54D2A03E16346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t>Contact</w:t>
                      </w:r>
                    </w:sdtContent>
                  </w:sdt>
                </w:p>
                <w:p w:rsidR="00362C4A" w:rsidRDefault="00A973E0" w:rsidP="00CD7978">
                  <w:pPr>
                    <w:pStyle w:val="Heading3"/>
                  </w:pPr>
                  <w:sdt>
                    <w:sdtPr>
                      <w:alias w:val="Enter address:"/>
                      <w:tag w:val="Enter address:"/>
                      <w:id w:val="-188298870"/>
                      <w:placeholder>
                        <w:docPart w:val="864C2F112BC8495999F468D90B3DBF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t>Address</w:t>
                      </w:r>
                    </w:sdtContent>
                  </w:sdt>
                </w:p>
                <w:p w:rsidR="00362C4A" w:rsidRDefault="00A973E0" w:rsidP="00CD7978">
                  <w:pPr>
                    <w:pStyle w:val="Heading3"/>
                  </w:pPr>
                  <w:sdt>
                    <w:sdtPr>
                      <w:alias w:val="Enter City, ST ZIP:"/>
                      <w:tag w:val="Enter City, ST ZIP:"/>
                      <w:id w:val="463864925"/>
                      <w:placeholder>
                        <w:docPart w:val="4E7386CD32AB4DA088BB52B8D3B1255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t>City, ST ZIP</w:t>
                      </w:r>
                    </w:sdtContent>
                  </w:sdt>
                </w:p>
                <w:p w:rsidR="00362C4A" w:rsidRDefault="00A973E0" w:rsidP="00CD7978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917984406"/>
                      <w:placeholder>
                        <w:docPart w:val="DD6FF836D4A846BAAC761259F4C705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 w:rsidRPr="00390414">
                        <w:t>Email</w:t>
                      </w:r>
                    </w:sdtContent>
                  </w:sdt>
                </w:p>
                <w:p w:rsidR="00184664" w:rsidRPr="00A85B6F" w:rsidRDefault="00184664" w:rsidP="00CD7978">
                  <w:pPr>
                    <w:pStyle w:val="Heading3"/>
                  </w:pPr>
                </w:p>
              </w:tc>
            </w:tr>
          </w:tbl>
          <w:p w:rsidR="006337E6" w:rsidRPr="00A85B6F" w:rsidRDefault="006337E6" w:rsidP="00CC7AD0"/>
        </w:tc>
      </w:tr>
    </w:tbl>
    <w:bookmarkEnd w:id="0"/>
    <w:p w:rsidR="00B56F21" w:rsidRDefault="0042087E" w:rsidP="004670DD">
      <w:pPr>
        <w:pStyle w:val="NoSpacing"/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107A93EC" wp14:editId="498970B8">
            <wp:simplePos x="0" y="0"/>
            <wp:positionH relativeFrom="column">
              <wp:posOffset>3964305</wp:posOffset>
            </wp:positionH>
            <wp:positionV relativeFrom="paragraph">
              <wp:posOffset>-7332980</wp:posOffset>
            </wp:positionV>
            <wp:extent cx="2809875" cy="2809875"/>
            <wp:effectExtent l="0" t="0" r="9525" b="9525"/>
            <wp:wrapNone/>
            <wp:docPr id="1" name="Picture 1" descr="ผลการค้นหารูปภาพสำหรับ ตราโรงเรียนกาละพัฒน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โรงเรียนกาละพัฒน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6F21" w:rsidSect="004670DD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3E0" w:rsidRDefault="00A973E0" w:rsidP="008B2920">
      <w:pPr>
        <w:spacing w:after="0" w:line="240" w:lineRule="auto"/>
      </w:pPr>
      <w:r>
        <w:separator/>
      </w:r>
    </w:p>
  </w:endnote>
  <w:endnote w:type="continuationSeparator" w:id="0">
    <w:p w:rsidR="00A973E0" w:rsidRDefault="00A973E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8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3E0" w:rsidRDefault="00A973E0" w:rsidP="008B2920">
      <w:pPr>
        <w:spacing w:after="0" w:line="240" w:lineRule="auto"/>
      </w:pPr>
      <w:r>
        <w:separator/>
      </w:r>
    </w:p>
  </w:footnote>
  <w:footnote w:type="continuationSeparator" w:id="0">
    <w:p w:rsidR="00A973E0" w:rsidRDefault="00A973E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56"/>
    </w:tblGrid>
    <w:tr w:rsidR="00A85B6F" w:rsidTr="00142F58">
      <w:sdt>
        <w:sdtPr>
          <w:rPr>
            <w:rFonts w:cs="Angsana New"/>
            <w:b/>
            <w:bCs/>
            <w:color w:val="00B050"/>
            <w:sz w:val="56"/>
            <w:szCs w:val="44"/>
            <w:lang w:bidi="th-TH"/>
          </w:rPr>
          <w:alias w:val="Your Name:"/>
          <w:tag w:val="Your Name:"/>
          <w:id w:val="-1685667604"/>
          <w:placeholder>
            <w:docPart w:val="6B4C6936AE85411BA5643CC59D7A7E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Pr="0042087E" w:rsidRDefault="0042087E" w:rsidP="0042087E">
              <w:pPr>
                <w:pStyle w:val="Heading1"/>
                <w:rPr>
                  <w:b/>
                  <w:bCs/>
                </w:rPr>
              </w:pPr>
              <w:r w:rsidRPr="0042087E">
                <w:rPr>
                  <w:rFonts w:cs="Angsana New" w:hint="cs"/>
                  <w:b/>
                  <w:bCs/>
                  <w:color w:val="00B050"/>
                  <w:sz w:val="56"/>
                  <w:szCs w:val="44"/>
                  <w:cs/>
                  <w:lang w:bidi="th-TH"/>
                </w:rPr>
                <w:t>เรื่องเล่าจากประสบการณ์ครูเอก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7E"/>
    <w:rsid w:val="000243D1"/>
    <w:rsid w:val="00057F04"/>
    <w:rsid w:val="000A378C"/>
    <w:rsid w:val="0010042F"/>
    <w:rsid w:val="00135C2C"/>
    <w:rsid w:val="00142F58"/>
    <w:rsid w:val="00153ED4"/>
    <w:rsid w:val="00184664"/>
    <w:rsid w:val="001F60D3"/>
    <w:rsid w:val="0027115C"/>
    <w:rsid w:val="00293B83"/>
    <w:rsid w:val="00362C4A"/>
    <w:rsid w:val="00390414"/>
    <w:rsid w:val="003B5B09"/>
    <w:rsid w:val="003E1711"/>
    <w:rsid w:val="0042087E"/>
    <w:rsid w:val="0045425A"/>
    <w:rsid w:val="00454631"/>
    <w:rsid w:val="00463A38"/>
    <w:rsid w:val="004670DD"/>
    <w:rsid w:val="0048346B"/>
    <w:rsid w:val="004E4CA5"/>
    <w:rsid w:val="00502D70"/>
    <w:rsid w:val="00510920"/>
    <w:rsid w:val="005B0E81"/>
    <w:rsid w:val="00630D36"/>
    <w:rsid w:val="006337E6"/>
    <w:rsid w:val="006A3CE7"/>
    <w:rsid w:val="006C6DEF"/>
    <w:rsid w:val="006F1734"/>
    <w:rsid w:val="006F57E0"/>
    <w:rsid w:val="00781D13"/>
    <w:rsid w:val="00783C41"/>
    <w:rsid w:val="00787503"/>
    <w:rsid w:val="007E7032"/>
    <w:rsid w:val="00833359"/>
    <w:rsid w:val="00853CE2"/>
    <w:rsid w:val="00860491"/>
    <w:rsid w:val="00887A77"/>
    <w:rsid w:val="008B2920"/>
    <w:rsid w:val="008B2DF7"/>
    <w:rsid w:val="009039F1"/>
    <w:rsid w:val="009244EC"/>
    <w:rsid w:val="00A213B1"/>
    <w:rsid w:val="00A50A33"/>
    <w:rsid w:val="00A85B6F"/>
    <w:rsid w:val="00A973E0"/>
    <w:rsid w:val="00AA3476"/>
    <w:rsid w:val="00AA6B7B"/>
    <w:rsid w:val="00AB1351"/>
    <w:rsid w:val="00AB540C"/>
    <w:rsid w:val="00AC5D83"/>
    <w:rsid w:val="00B41780"/>
    <w:rsid w:val="00B56F21"/>
    <w:rsid w:val="00B67DB0"/>
    <w:rsid w:val="00BD5EFB"/>
    <w:rsid w:val="00C35EFB"/>
    <w:rsid w:val="00C73037"/>
    <w:rsid w:val="00CD7978"/>
    <w:rsid w:val="00D2689C"/>
    <w:rsid w:val="00DF6A6F"/>
    <w:rsid w:val="00E20402"/>
    <w:rsid w:val="00E7158F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DC582-EE04-42DB-924C-3A038AF5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BF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4E4CA5"/>
    <w:rPr>
      <w:rFonts w:asciiTheme="majorHAnsi" w:eastAsiaTheme="majorEastAsia" w:hAnsiTheme="majorHAnsi" w:cstheme="majorBidi"/>
      <w:i/>
      <w:iCs/>
      <w:color w:val="FFBF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FFBF0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4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42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ang%20Win8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37E454E4694A9B82FDAC9DAEC8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5BEB0-BE64-408A-AE58-4358AB30AE4C}"/>
      </w:docPartPr>
      <w:docPartBody>
        <w:p w:rsidR="00000000" w:rsidRDefault="00767EB4">
          <w:pPr>
            <w:pStyle w:val="7B37E454E4694A9B82FDAC9DAEC8F787"/>
          </w:pPr>
          <w:r>
            <w:t>Recipient Name</w:t>
          </w:r>
        </w:p>
      </w:docPartBody>
    </w:docPart>
    <w:docPart>
      <w:docPartPr>
        <w:name w:val="14BD125A38AD4BC9B54D2A03E1634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BB07-4087-48D8-9A23-56B04A96618C}"/>
      </w:docPartPr>
      <w:docPartBody>
        <w:p w:rsidR="00000000" w:rsidRDefault="00767EB4">
          <w:pPr>
            <w:pStyle w:val="14BD125A38AD4BC9B54D2A03E1634622"/>
          </w:pPr>
          <w:r>
            <w:t>Contact</w:t>
          </w:r>
        </w:p>
      </w:docPartBody>
    </w:docPart>
    <w:docPart>
      <w:docPartPr>
        <w:name w:val="864C2F112BC8495999F468D90B3D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7C947-9E7B-41FF-A357-72660E49FDE8}"/>
      </w:docPartPr>
      <w:docPartBody>
        <w:p w:rsidR="00000000" w:rsidRDefault="00767EB4">
          <w:pPr>
            <w:pStyle w:val="864C2F112BC8495999F468D90B3DBFFD"/>
          </w:pPr>
          <w:r>
            <w:t>Address</w:t>
          </w:r>
        </w:p>
      </w:docPartBody>
    </w:docPart>
    <w:docPart>
      <w:docPartPr>
        <w:name w:val="4E7386CD32AB4DA088BB52B8D3B12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D85B2-C844-4DE6-8904-E7172CD517E1}"/>
      </w:docPartPr>
      <w:docPartBody>
        <w:p w:rsidR="00000000" w:rsidRDefault="00767EB4">
          <w:pPr>
            <w:pStyle w:val="4E7386CD32AB4DA088BB52B8D3B12556"/>
          </w:pPr>
          <w:r>
            <w:t>City, ST ZIP</w:t>
          </w:r>
        </w:p>
      </w:docPartBody>
    </w:docPart>
    <w:docPart>
      <w:docPartPr>
        <w:name w:val="DD6FF836D4A846BAAC761259F4C70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151D9-C894-49FE-BCBB-796115FB364D}"/>
      </w:docPartPr>
      <w:docPartBody>
        <w:p w:rsidR="00000000" w:rsidRDefault="00767EB4">
          <w:pPr>
            <w:pStyle w:val="DD6FF836D4A846BAAC761259F4C70584"/>
          </w:pPr>
          <w:r w:rsidRPr="00390414">
            <w:t>Email</w:t>
          </w:r>
        </w:p>
      </w:docPartBody>
    </w:docPart>
    <w:docPart>
      <w:docPartPr>
        <w:name w:val="6B4C6936AE85411BA5643CC59D7A7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C037-73BE-427A-AA03-0DF175FFF1CB}"/>
      </w:docPartPr>
      <w:docPartBody>
        <w:p w:rsidR="00000000" w:rsidRDefault="00767EB4">
          <w:pPr>
            <w:pStyle w:val="6B4C6936AE85411BA5643CC59D7A7E85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B4"/>
    <w:rsid w:val="0076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7E454E4694A9B82FDAC9DAEC8F787">
    <w:name w:val="7B37E454E4694A9B82FDAC9DAEC8F787"/>
  </w:style>
  <w:style w:type="paragraph" w:customStyle="1" w:styleId="CBE2A691DC184DD9B5C931069609B588">
    <w:name w:val="CBE2A691DC184DD9B5C931069609B588"/>
  </w:style>
  <w:style w:type="paragraph" w:customStyle="1" w:styleId="287D667BCC304A0C9EFF95C9C0331022">
    <w:name w:val="287D667BCC304A0C9EFF95C9C0331022"/>
  </w:style>
  <w:style w:type="paragraph" w:customStyle="1" w:styleId="EB117229CD564750942618E96EA8C074">
    <w:name w:val="EB117229CD564750942618E96EA8C074"/>
  </w:style>
  <w:style w:type="paragraph" w:customStyle="1" w:styleId="43FFCCC937204D5C978B0EB09895E71C">
    <w:name w:val="43FFCCC937204D5C978B0EB09895E71C"/>
  </w:style>
  <w:style w:type="paragraph" w:customStyle="1" w:styleId="46FB68310BBE4526A9AC25BA323101D3">
    <w:name w:val="46FB68310BBE4526A9AC25BA323101D3"/>
  </w:style>
  <w:style w:type="paragraph" w:customStyle="1" w:styleId="564E2E86864049D6BA3A37CE8FD71F59">
    <w:name w:val="564E2E86864049D6BA3A37CE8FD71F59"/>
  </w:style>
  <w:style w:type="paragraph" w:customStyle="1" w:styleId="5DBD7722595245D3A78AC085CEDF535B">
    <w:name w:val="5DBD7722595245D3A78AC085CEDF535B"/>
  </w:style>
  <w:style w:type="paragraph" w:customStyle="1" w:styleId="83FFA49E143A46F78355956F2F34D82D">
    <w:name w:val="83FFA49E143A46F78355956F2F34D82D"/>
  </w:style>
  <w:style w:type="paragraph" w:customStyle="1" w:styleId="3959F00D30C04B9CB051F5889BBBC7F7">
    <w:name w:val="3959F00D30C04B9CB051F5889BBBC7F7"/>
  </w:style>
  <w:style w:type="paragraph" w:customStyle="1" w:styleId="14BD125A38AD4BC9B54D2A03E1634622">
    <w:name w:val="14BD125A38AD4BC9B54D2A03E1634622"/>
  </w:style>
  <w:style w:type="paragraph" w:customStyle="1" w:styleId="864C2F112BC8495999F468D90B3DBFFD">
    <w:name w:val="864C2F112BC8495999F468D90B3DBFFD"/>
  </w:style>
  <w:style w:type="paragraph" w:customStyle="1" w:styleId="4E7386CD32AB4DA088BB52B8D3B12556">
    <w:name w:val="4E7386CD32AB4DA088BB52B8D3B12556"/>
  </w:style>
  <w:style w:type="paragraph" w:customStyle="1" w:styleId="DD6FF836D4A846BAAC761259F4C70584">
    <w:name w:val="DD6FF836D4A846BAAC761259F4C70584"/>
  </w:style>
  <w:style w:type="paragraph" w:customStyle="1" w:styleId="6B4C6936AE85411BA5643CC59D7A7E85">
    <w:name w:val="6B4C6936AE85411BA5643CC59D7A7E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ทบทวนกระบวนการเรียนรู้             จากการสอนในชั้นเรียน                  ครูเอกโรงเรียนกาละพัฒน์ 13/7/2559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เรื่องเล่าจากประสบการณ์ครูเอก</dc:creator>
  <cp:keywords/>
  <dc:description/>
  <cp:lastModifiedBy>Kwang Win8</cp:lastModifiedBy>
  <cp:revision>1</cp:revision>
  <cp:lastPrinted>2016-06-29T01:32:00Z</cp:lastPrinted>
  <dcterms:created xsi:type="dcterms:W3CDTF">2016-08-30T09:06:00Z</dcterms:created>
  <dcterms:modified xsi:type="dcterms:W3CDTF">2016-08-30T09:10:00Z</dcterms:modified>
</cp:coreProperties>
</file>