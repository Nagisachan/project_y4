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C4A" w:rsidRPr="00817EB6" w:rsidRDefault="00BA0C4A" w:rsidP="00817EB6">
      <w:pPr>
        <w:jc w:val="center"/>
        <w:rPr>
          <w:rFonts w:ascii="Angsana New" w:hAnsi="Angsana New" w:cs="Angsana New"/>
          <w:b/>
          <w:bCs/>
          <w:sz w:val="72"/>
          <w:szCs w:val="7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72.7pt;margin-top:-35.45pt;width:842.3pt;height:1190.05pt;z-index:-251658240">
            <v:imagedata r:id="rId4" o:title=""/>
          </v:shape>
        </w:pict>
      </w:r>
      <w:r w:rsidRPr="00817EB6">
        <w:rPr>
          <w:rFonts w:ascii="Angsana New" w:hAnsi="Angsana New" w:cs="Angsana New"/>
          <w:b/>
          <w:bCs/>
          <w:sz w:val="72"/>
          <w:szCs w:val="72"/>
          <w:cs/>
        </w:rPr>
        <w:t>เพียง 3 คำ</w:t>
      </w:r>
    </w:p>
    <w:p w:rsidR="00BA0C4A" w:rsidRPr="00817EB6" w:rsidRDefault="00BA0C4A" w:rsidP="00817EB6">
      <w:pPr>
        <w:ind w:firstLine="720"/>
        <w:rPr>
          <w:rFonts w:ascii="Angsana New" w:hAnsi="Angsana New" w:cs="Angsana New"/>
          <w:sz w:val="40"/>
          <w:szCs w:val="40"/>
          <w:cs/>
        </w:rPr>
      </w:pPr>
      <w:r w:rsidRPr="00817EB6">
        <w:rPr>
          <w:rFonts w:ascii="Angsana New" w:hAnsi="Angsana New" w:cs="Angsana New"/>
          <w:sz w:val="40"/>
          <w:szCs w:val="40"/>
          <w:cs/>
        </w:rPr>
        <w:t xml:space="preserve">สิ่งที่ฉันจะพูดถึงนั้น คงเป็นสิ่งที่คุณครูในโรงเรียนนี้ได้ทำกันอยู่แล้ว แต่เราอาจจะลืมไปก็ได้ว่าสิ่งที่เราทำกันจนชินนั้นมันสำคัญต่อความรู้สึกของเด็กๆ  และใครหลายๆ คน ก็คงเหมือนกับการแปรงฟันทุกเช้า ที่ตื่นมาก็แปรงไม่ได้สนใจหรือใส่ใจอะไร ทำไปตามความเคยชิน แต่ก็รู้ประโยชน์ของการแปรงฟันนะว่าสำคัญอย่างไร เกริ่นมาซะยาวเลย สิ่งที่ฉันจะพูดถึง คือ คำ 3 คำ คำแรกอยากจะบอกคำว่า “ รัก ” แต่กลัวจะไม่ฮา 555 คำแรก คือ คำว่า </w:t>
      </w:r>
      <w:r w:rsidRPr="00817EB6">
        <w:rPr>
          <w:rFonts w:ascii="Angsana New" w:hAnsi="Angsana New" w:cs="Angsana New"/>
          <w:b/>
          <w:bCs/>
          <w:sz w:val="40"/>
          <w:szCs w:val="40"/>
          <w:cs/>
        </w:rPr>
        <w:t>“ ขอบคุณ ”</w:t>
      </w:r>
      <w:r w:rsidRPr="00817EB6">
        <w:rPr>
          <w:rFonts w:ascii="Angsana New" w:hAnsi="Angsana New" w:cs="Angsana New"/>
          <w:sz w:val="40"/>
          <w:szCs w:val="40"/>
          <w:cs/>
        </w:rPr>
        <w:t xml:space="preserve"> คำที่สอง คือ คำว่า </w:t>
      </w:r>
      <w:r w:rsidRPr="00817EB6">
        <w:rPr>
          <w:rFonts w:ascii="Angsana New" w:hAnsi="Angsana New" w:cs="Angsana New"/>
          <w:b/>
          <w:bCs/>
          <w:sz w:val="40"/>
          <w:szCs w:val="40"/>
          <w:cs/>
        </w:rPr>
        <w:t>“ ไม่เป็นไร ”</w:t>
      </w:r>
      <w:r w:rsidRPr="00817EB6">
        <w:rPr>
          <w:rFonts w:ascii="Angsana New" w:hAnsi="Angsana New" w:cs="Angsana New"/>
          <w:sz w:val="40"/>
          <w:szCs w:val="40"/>
          <w:cs/>
        </w:rPr>
        <w:t xml:space="preserve"> คำที่สาม คือ คำว่า </w:t>
      </w:r>
      <w:r>
        <w:rPr>
          <w:rFonts w:ascii="Angsana New" w:hAnsi="Angsana New" w:cs="Angsana New"/>
          <w:b/>
          <w:bCs/>
          <w:sz w:val="40"/>
          <w:szCs w:val="40"/>
          <w:cs/>
        </w:rPr>
        <w:t xml:space="preserve">         </w:t>
      </w:r>
      <w:r w:rsidRPr="00817EB6">
        <w:rPr>
          <w:rFonts w:ascii="Angsana New" w:hAnsi="Angsana New" w:cs="Angsana New"/>
          <w:b/>
          <w:bCs/>
          <w:sz w:val="40"/>
          <w:szCs w:val="40"/>
          <w:cs/>
        </w:rPr>
        <w:t>“ ขอโทษ ”</w:t>
      </w:r>
      <w:r w:rsidRPr="00817EB6">
        <w:rPr>
          <w:rFonts w:ascii="Angsana New" w:hAnsi="Angsana New" w:cs="Angsana New"/>
          <w:sz w:val="40"/>
          <w:szCs w:val="40"/>
          <w:cs/>
        </w:rPr>
        <w:t xml:space="preserve">  3 คำนี้สำคัญ</w:t>
      </w:r>
      <w:r>
        <w:rPr>
          <w:rFonts w:ascii="Angsana New" w:hAnsi="Angsana New" w:cs="Angsana New"/>
          <w:sz w:val="40"/>
          <w:szCs w:val="40"/>
          <w:cs/>
        </w:rPr>
        <w:t>อย่างไร</w:t>
      </w:r>
      <w:r w:rsidRPr="00817EB6">
        <w:rPr>
          <w:rFonts w:ascii="Angsana New" w:hAnsi="Angsana New" w:cs="Angsana New"/>
          <w:sz w:val="40"/>
          <w:szCs w:val="40"/>
          <w:cs/>
        </w:rPr>
        <w:t xml:space="preserve">มาดูกัน </w:t>
      </w:r>
    </w:p>
    <w:p w:rsidR="00BA0C4A" w:rsidRPr="00817EB6" w:rsidRDefault="00BA0C4A" w:rsidP="00817EB6">
      <w:pPr>
        <w:rPr>
          <w:rFonts w:ascii="Angsana New" w:hAnsi="Angsana New" w:cs="Angsana New"/>
          <w:sz w:val="40"/>
          <w:szCs w:val="40"/>
          <w:cs/>
        </w:rPr>
      </w:pPr>
      <w:r w:rsidRPr="00817EB6">
        <w:rPr>
          <w:rFonts w:ascii="Angsana New" w:hAnsi="Angsana New" w:cs="Angsana New"/>
          <w:sz w:val="40"/>
          <w:szCs w:val="40"/>
        </w:rPr>
        <w:tab/>
      </w:r>
      <w:r w:rsidRPr="00817EB6">
        <w:rPr>
          <w:rFonts w:ascii="Angsana New" w:hAnsi="Angsana New" w:cs="Angsana New"/>
          <w:sz w:val="40"/>
          <w:szCs w:val="40"/>
          <w:cs/>
        </w:rPr>
        <w:t xml:space="preserve">คำแรก คือ คำว่า “ ขอบคุณ ” คำคำนี้ เราใช้พูดเมื่อมีผู้ใดก็ตามได้กระทำสิ่งดีดีให้กับเรา ไม่ว่าสิ่งนั้นจะเล็กน้อยแค่ไหนก็ตาม เหตุการณ์ที่ทำให้ฉันได้สัมผัสกับคำว่า “ ขอบคุณ ” สำคัญกับหัวใจดวงน้อยแค่ไหน </w:t>
      </w:r>
      <w:r>
        <w:rPr>
          <w:rFonts w:ascii="Angsana New" w:hAnsi="Angsana New" w:cs="Angsana New"/>
          <w:sz w:val="40"/>
          <w:szCs w:val="40"/>
          <w:cs/>
        </w:rPr>
        <w:t>วันนั้นเป็นคาบกีฬา ซึ่งห้อง</w:t>
      </w:r>
      <w:r w:rsidRPr="00817EB6">
        <w:rPr>
          <w:rFonts w:ascii="Angsana New" w:hAnsi="Angsana New" w:cs="Angsana New"/>
          <w:sz w:val="40"/>
          <w:szCs w:val="40"/>
          <w:cs/>
        </w:rPr>
        <w:t xml:space="preserve"> 2/2 และ</w:t>
      </w:r>
      <w:r>
        <w:rPr>
          <w:rFonts w:ascii="Angsana New" w:hAnsi="Angsana New" w:cs="Angsana New"/>
          <w:sz w:val="40"/>
          <w:szCs w:val="40"/>
          <w:cs/>
        </w:rPr>
        <w:t xml:space="preserve">ห้อง </w:t>
      </w:r>
      <w:r w:rsidRPr="00817EB6">
        <w:rPr>
          <w:rFonts w:ascii="Angsana New" w:hAnsi="Angsana New" w:cs="Angsana New"/>
          <w:sz w:val="40"/>
          <w:szCs w:val="40"/>
          <w:cs/>
        </w:rPr>
        <w:t xml:space="preserve">3/1 เรียนพร้อมกัน เด็กผู้ชายกำลังแข็งขันฟุตบอลอยู่กลางสนาม เด็กผู้หญิงก็นั่งอยู่ข้างสนาม พอใกล้จะหมดเวลา ฉันเลยบอกให้เด็กๆ ช่วยกันเก็บลูกฟุตบอล เด็กๆ ต่างช่วยกันเก็บลูกฟุตบอล ซึ่งฉันจะยืนถือที่ใส่ลูกฟุตบอล และกล่าว “ ขอบคุณ ” เด็กทุกคนทั้งเด็ก </w:t>
      </w:r>
      <w:r>
        <w:rPr>
          <w:rFonts w:ascii="Angsana New" w:hAnsi="Angsana New" w:cs="Angsana New"/>
          <w:sz w:val="40"/>
          <w:szCs w:val="40"/>
          <w:cs/>
        </w:rPr>
        <w:t xml:space="preserve">ห้อง </w:t>
      </w:r>
      <w:r w:rsidRPr="00817EB6">
        <w:rPr>
          <w:rFonts w:ascii="Angsana New" w:hAnsi="Angsana New" w:cs="Angsana New"/>
          <w:sz w:val="40"/>
          <w:szCs w:val="40"/>
          <w:cs/>
        </w:rPr>
        <w:t>2 และ</w:t>
      </w:r>
      <w:r>
        <w:rPr>
          <w:rFonts w:ascii="Angsana New" w:hAnsi="Angsana New" w:cs="Angsana New"/>
          <w:sz w:val="40"/>
          <w:szCs w:val="40"/>
          <w:cs/>
        </w:rPr>
        <w:t xml:space="preserve">ห้อง </w:t>
      </w:r>
      <w:r w:rsidRPr="00817EB6">
        <w:rPr>
          <w:rFonts w:ascii="Angsana New" w:hAnsi="Angsana New" w:cs="Angsana New"/>
          <w:sz w:val="40"/>
          <w:szCs w:val="40"/>
          <w:cs/>
        </w:rPr>
        <w:t xml:space="preserve">3 สิ่งที่ฉันได้รับคือรอยยิ้มจากเด็กๆ แต่เหตุการณ์ต่อจากนี้ที่ทำให้ฉันเห็นว่า คำว่า “ ขอบคุณ”  สำคัญ ก็คือ มีเด็กน้อยคนหนึ่งที่เก็บลูกฟุตบอลมาให้แล้ว และได้รับคำขอบคุณไปแล้ว ได้พยายามวิ่งไปหาฟุตบอลมา แต่พอหาไม่เจอเด็กคนนั้นกลับมา แล้วก็หยิบลูกฟุตบอลออก แล้วเก็บลงไปใหม่เพื่อให้ฉันกล่าว “ ขอบคุณ ” เหตุการณ์นี้ทำให้รู้ว่า คำว่า “ ขอบคุณ ” ผู้ฟังนั้นไม่ได้ยินแค่ขอบคุณ แต่มีเสียงที่ส่งไปถึงใจผู้ฟังว่า       </w:t>
      </w:r>
      <w:r w:rsidRPr="00817EB6">
        <w:rPr>
          <w:rFonts w:ascii="Angsana New" w:hAnsi="Angsana New" w:cs="Angsana New"/>
          <w:b/>
          <w:bCs/>
          <w:sz w:val="40"/>
          <w:szCs w:val="40"/>
          <w:cs/>
        </w:rPr>
        <w:t>“ ฉันรู้สึกดี และเห็นคุณค่าในสิ่งที่เธอทำ ”</w:t>
      </w:r>
    </w:p>
    <w:p w:rsidR="00BA0C4A" w:rsidRPr="00817EB6" w:rsidRDefault="00BA0C4A" w:rsidP="00817EB6">
      <w:pPr>
        <w:ind w:firstLine="720"/>
        <w:rPr>
          <w:rFonts w:ascii="Angsana New" w:hAnsi="Angsana New" w:cs="Angsana New"/>
          <w:b/>
          <w:bCs/>
          <w:sz w:val="40"/>
          <w:szCs w:val="40"/>
          <w:cs/>
        </w:rPr>
      </w:pPr>
      <w:r w:rsidRPr="00817EB6">
        <w:rPr>
          <w:rFonts w:ascii="Angsana New" w:hAnsi="Angsana New" w:cs="Angsana New"/>
          <w:sz w:val="40"/>
          <w:szCs w:val="40"/>
          <w:cs/>
        </w:rPr>
        <w:t>คำที่สอง คือ  คำว่า “ ไม่เป็นไร ” เป็นคำที่ดูธรรมดา แต่คำคำนี้เมื่อถูกเอ่ยขึ้นมาตอนที่ใครสักคนทำอะไรผิดคว</w:t>
      </w:r>
      <w:r>
        <w:rPr>
          <w:rFonts w:ascii="Angsana New" w:hAnsi="Angsana New" w:cs="Angsana New"/>
          <w:sz w:val="40"/>
          <w:szCs w:val="40"/>
          <w:cs/>
        </w:rPr>
        <w:t>ามรู้สึกกลัวคงหายไป เช่น ณ ห้อง</w:t>
      </w:r>
      <w:r w:rsidRPr="00817EB6">
        <w:rPr>
          <w:rFonts w:ascii="Angsana New" w:hAnsi="Angsana New" w:cs="Angsana New"/>
          <w:sz w:val="40"/>
          <w:szCs w:val="40"/>
          <w:cs/>
        </w:rPr>
        <w:t xml:space="preserve"> 2/2 เพื่อนๆ กำลังนั่งเรียนกันอยู่ เด็กคนหนึ่งกำลังเดินออกไปล้างมือที่หลังห้องเรียน เด็กคนนั้นเดินชนกล่องใส่ถาดทานของว่างดัง โครม</w:t>
      </w:r>
      <w:r w:rsidRPr="00817EB6">
        <w:rPr>
          <w:rFonts w:ascii="Angsana New" w:hAnsi="Angsana New" w:cs="Angsana New"/>
          <w:sz w:val="40"/>
          <w:szCs w:val="40"/>
        </w:rPr>
        <w:t>!</w:t>
      </w:r>
      <w:r w:rsidRPr="00817EB6">
        <w:rPr>
          <w:rFonts w:ascii="Angsana New" w:hAnsi="Angsana New" w:cs="Angsana New"/>
          <w:sz w:val="40"/>
          <w:szCs w:val="40"/>
          <w:cs/>
        </w:rPr>
        <w:t xml:space="preserve"> ถาด แก้ว ส้อม อยู่กระจายเต็มพื้นไปหมด ฉันหันไปมอง แว๊บแรกที่ฉันหันไปมอง ฉันเห็นสีหน้าของความตกใจ และความกลัว ฉันเลยพูดคำว่าไม่เป็นไร และเดินไปช่วยเก็บของ เด็กมีสีหน้าดีขึ้น เพราะคำว่า</w:t>
      </w:r>
      <w:r w:rsidRPr="00817EB6">
        <w:rPr>
          <w:rFonts w:ascii="Angsana New" w:hAnsi="Angsana New" w:cs="Angsana New"/>
          <w:sz w:val="40"/>
          <w:szCs w:val="40"/>
        </w:rPr>
        <w:t xml:space="preserve"> </w:t>
      </w:r>
      <w:r w:rsidRPr="00817EB6">
        <w:rPr>
          <w:rFonts w:ascii="Angsana New" w:hAnsi="Angsana New" w:cs="Angsana New"/>
          <w:sz w:val="40"/>
          <w:szCs w:val="40"/>
          <w:cs/>
        </w:rPr>
        <w:t>“ ไม่เป็นไร ”</w:t>
      </w:r>
      <w:r w:rsidRPr="00817EB6">
        <w:rPr>
          <w:rFonts w:ascii="Angsana New" w:hAnsi="Angsana New" w:cs="Angsana New"/>
          <w:sz w:val="40"/>
          <w:szCs w:val="40"/>
        </w:rPr>
        <w:t xml:space="preserve"> </w:t>
      </w:r>
      <w:r w:rsidRPr="00817EB6">
        <w:rPr>
          <w:rFonts w:ascii="Angsana New" w:hAnsi="Angsana New" w:cs="Angsana New"/>
          <w:sz w:val="40"/>
          <w:szCs w:val="40"/>
          <w:cs/>
        </w:rPr>
        <w:t xml:space="preserve">เด็กไม่ได้ยินแค่คำว่า “ ไม่เป็นไร ” แต่เด็กคงได้ยินสิ่งที่แฝงมาในประโยคว่า </w:t>
      </w:r>
      <w:r w:rsidRPr="00817EB6">
        <w:rPr>
          <w:rFonts w:ascii="Angsana New" w:hAnsi="Angsana New" w:cs="Angsana New"/>
          <w:sz w:val="40"/>
          <w:szCs w:val="40"/>
        </w:rPr>
        <w:t xml:space="preserve"> </w:t>
      </w:r>
      <w:r w:rsidRPr="00817EB6">
        <w:rPr>
          <w:rFonts w:ascii="Angsana New" w:hAnsi="Angsana New" w:cs="Angsana New"/>
          <w:b/>
          <w:bCs/>
          <w:sz w:val="40"/>
          <w:szCs w:val="40"/>
          <w:cs/>
        </w:rPr>
        <w:t>“ ฉันไม่ได้โกรธเธอ และให้อภัยในสิ่งที่เธอได้ทำผิดพลาดไป ”</w:t>
      </w:r>
    </w:p>
    <w:p w:rsidR="00BA0C4A" w:rsidRPr="00817EB6" w:rsidRDefault="00BA0C4A" w:rsidP="00817EB6">
      <w:pPr>
        <w:ind w:firstLine="720"/>
        <w:rPr>
          <w:rFonts w:ascii="Angsana New" w:hAnsi="Angsana New" w:cs="Angsana New"/>
          <w:sz w:val="40"/>
          <w:szCs w:val="40"/>
          <w:cs/>
        </w:rPr>
      </w:pPr>
      <w:r w:rsidRPr="00817EB6">
        <w:rPr>
          <w:rFonts w:ascii="Angsana New" w:hAnsi="Angsana New" w:cs="Angsana New"/>
          <w:sz w:val="40"/>
          <w:szCs w:val="40"/>
          <w:cs/>
        </w:rPr>
        <w:t xml:space="preserve">คำที่สาม คือ คำว่า “ ขอโทษ ” เย็นวันหนึ่งฉันได้เรียกเด็กคนหนึ่งให้อยู่หลังจากที่เลิกเรียน ฉันยังไม่ทันพูดอะไรเลย เด็กคนนั้นก็ร้องไห้ พอร้องไห้ไปสักระยะก็พูดขึ้นมาว่าครูไม่ฟังผม เธอนั้นแหละที่ไม่ฟังฉัน ฉันก็รอให้เธอหยุดร้องไห้ และก็นั่งรอฟังเธอตรงนี้ไง ไม่ได้พูดอันนี้คิดในใจ แต่ฉันพูด คำว่า “ ขอโทษ ” ออกไปแทน นี่เป็นครั้งแรกที่ฉันพูดคำว่า “ ขอโทษ ” ทั้งๆ ที่ฉันไม่ผิด ในชีวิตฉันฉันไม่เคยยอมใครจริงๆ สักครั้ง มันยากมาก แต่พอฉันพูดคำนี้ออกไป ฉันกับรู้สึกว่าตัวเองเป็นผู้ชนะครั้งแรกเหมือนกัน การพูด </w:t>
      </w:r>
      <w:r>
        <w:rPr>
          <w:rFonts w:ascii="Angsana New" w:hAnsi="Angsana New" w:cs="Angsana New"/>
          <w:sz w:val="40"/>
          <w:szCs w:val="40"/>
          <w:cs/>
        </w:rPr>
        <w:t xml:space="preserve">   </w:t>
      </w:r>
      <w:r w:rsidRPr="00817EB6">
        <w:rPr>
          <w:rFonts w:ascii="Angsana New" w:hAnsi="Angsana New" w:cs="Angsana New"/>
          <w:sz w:val="40"/>
          <w:szCs w:val="40"/>
          <w:cs/>
        </w:rPr>
        <w:t>“ ขอโทษ ” ก่อนไม่ได้หมายความว่าคนที่พูดก่อนเป็นคนผิด แต่เด็กคงได้ยินว่า “ ฉันพร้อมที่จะเปิดใจฟังเธอแล้วนะ ” แล้วเด็กคนนั้นก็ค่อยๆ หยุดร้องไห้หลังจากที่ฉันพูดคำว่า “ ขอโทษ ”</w:t>
      </w:r>
    </w:p>
    <w:p w:rsidR="00BA0C4A" w:rsidRPr="00AE3C5A" w:rsidRDefault="00BA0C4A" w:rsidP="009F1565">
      <w:pPr>
        <w:rPr>
          <w:rFonts w:ascii="Angsana New" w:hAnsi="Angsana New" w:cs="Angsana New"/>
          <w:sz w:val="36"/>
          <w:szCs w:val="36"/>
        </w:rPr>
      </w:pPr>
      <w:r w:rsidRPr="00817EB6">
        <w:rPr>
          <w:rFonts w:ascii="Angsana New" w:hAnsi="Angsana New" w:cs="Angsana New"/>
          <w:sz w:val="40"/>
          <w:szCs w:val="40"/>
          <w:cs/>
        </w:rPr>
        <w:tab/>
        <w:t xml:space="preserve">เหตุการณ์ทั้ง 3 เหตุการณ์นี้ทำให้ฉันคิดว่าคำ </w:t>
      </w:r>
      <w:r w:rsidRPr="00817EB6">
        <w:rPr>
          <w:rFonts w:ascii="Angsana New" w:hAnsi="Angsana New" w:cs="Angsana New"/>
          <w:sz w:val="40"/>
          <w:szCs w:val="40"/>
        </w:rPr>
        <w:t xml:space="preserve">3 </w:t>
      </w:r>
      <w:r>
        <w:rPr>
          <w:rFonts w:ascii="Angsana New" w:hAnsi="Angsana New" w:cs="Angsana New"/>
          <w:sz w:val="40"/>
          <w:szCs w:val="40"/>
          <w:cs/>
        </w:rPr>
        <w:t xml:space="preserve">คำนี้คือ </w:t>
      </w:r>
      <w:r w:rsidRPr="00817EB6">
        <w:rPr>
          <w:rFonts w:ascii="Angsana New" w:hAnsi="Angsana New" w:cs="Angsana New"/>
          <w:sz w:val="40"/>
          <w:szCs w:val="40"/>
          <w:cs/>
        </w:rPr>
        <w:t xml:space="preserve">คำที่สำคัญที่ใครหลายๆ คนอาจละเลย รวมถึงตัวฉันเองด้วย และคำ 3 คำนี้สมควรนำมาใช้กับคนทุกวัย โดยเฉพาะวัยผู้ใหญ่ ผู้ใหญ่คุยกับเด็กอาจใจเย็น เพราะคิดว่าเป็นเด็ก ผู้ใหญ่คุยกันกับให้อภัยกันยาก เพราะคิดว่าก็โต โตกันแล้วก็น่าจะรู้ บางทีเราสมควรเอา 3 คำนี้มาใช้เพื่อลดทิฐิ สังคมคงน่าอยู่มากขึ้น เพราะว่าใจของผู้ฟังก็สามารถฟังได้ยินว่ามีคนเห็นคุณค่า และสิ่งที่คุณทำ มีคนให้อภัยคุณ และมีคนที่ยอมรับฟังคุณ </w:t>
      </w:r>
      <w:r>
        <w:rPr>
          <w:rFonts w:ascii="Angsana New" w:hAnsi="Angsana New" w:cs="Angsana New"/>
          <w:sz w:val="40"/>
          <w:szCs w:val="40"/>
          <w:cs/>
        </w:rPr>
        <w:t xml:space="preserve">    </w:t>
      </w:r>
      <w:r w:rsidRPr="00817EB6">
        <w:rPr>
          <w:rFonts w:ascii="Angsana New" w:hAnsi="Angsana New" w:cs="Angsana New"/>
          <w:sz w:val="40"/>
          <w:szCs w:val="40"/>
          <w:cs/>
        </w:rPr>
        <w:t>เพียง 3 คำ</w:t>
      </w:r>
      <w:r w:rsidRPr="002E31D4">
        <w:rPr>
          <w:rFonts w:ascii="Angsana New" w:hAnsi="Angsana New" w:cs="Angsana New"/>
          <w:sz w:val="28"/>
          <w:cs/>
        </w:rPr>
        <w:t>ครูแต้ว</w:t>
      </w:r>
    </w:p>
    <w:sectPr w:rsidR="00BA0C4A" w:rsidRPr="00AE3C5A" w:rsidSect="00817EB6">
      <w:pgSz w:w="16839" w:h="23814" w:code="8"/>
      <w:pgMar w:top="709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TrackMoves/>
  <w:defaultTabStop w:val="720"/>
  <w:drawingGridHorizontalSpacing w:val="110"/>
  <w:displayHorizontalDrawingGridEvery w:val="2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F77AE"/>
    <w:rsid w:val="00075DB5"/>
    <w:rsid w:val="000B301E"/>
    <w:rsid w:val="002435FD"/>
    <w:rsid w:val="002927DC"/>
    <w:rsid w:val="002E31D4"/>
    <w:rsid w:val="00337D00"/>
    <w:rsid w:val="005E63A1"/>
    <w:rsid w:val="00603368"/>
    <w:rsid w:val="00745F61"/>
    <w:rsid w:val="007B659D"/>
    <w:rsid w:val="00817EB6"/>
    <w:rsid w:val="0083505C"/>
    <w:rsid w:val="00844F7A"/>
    <w:rsid w:val="008D4226"/>
    <w:rsid w:val="009F1565"/>
    <w:rsid w:val="00AE3C5A"/>
    <w:rsid w:val="00AF0809"/>
    <w:rsid w:val="00B32D80"/>
    <w:rsid w:val="00BA0C4A"/>
    <w:rsid w:val="00C61152"/>
    <w:rsid w:val="00DD49B8"/>
    <w:rsid w:val="00E052EA"/>
    <w:rsid w:val="00F96123"/>
    <w:rsid w:val="00FF7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05C"/>
    <w:pPr>
      <w:spacing w:after="200" w:line="276" w:lineRule="auto"/>
    </w:pPr>
    <w:rPr>
      <w:rFonts w:cs="Cordia New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260</TotalTime>
  <Pages>1</Pages>
  <Words>481</Words>
  <Characters>2746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Ucer</dc:creator>
  <cp:keywords/>
  <dc:description/>
  <cp:lastModifiedBy>user</cp:lastModifiedBy>
  <cp:revision>13</cp:revision>
  <dcterms:created xsi:type="dcterms:W3CDTF">2015-03-26T15:32:00Z</dcterms:created>
  <dcterms:modified xsi:type="dcterms:W3CDTF">2015-03-30T05:31:00Z</dcterms:modified>
</cp:coreProperties>
</file>