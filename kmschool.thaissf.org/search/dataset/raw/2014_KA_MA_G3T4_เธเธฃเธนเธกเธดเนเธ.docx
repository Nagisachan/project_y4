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3D" w:rsidRDefault="00E2773D" w:rsidP="00FD0743">
      <w:pPr>
        <w:jc w:val="right"/>
        <w:rPr>
          <w:rFonts w:ascii="Angsana New" w:hAnsi="Angsana New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7.7pt;margin-top:8.35pt;width:111.25pt;height:148.2pt;z-index:-251656704" stroked="t" strokecolor="#365f91" strokeweight="2.25pt">
            <v:imagedata r:id="rId7" o:title=""/>
          </v:shape>
        </w:pict>
      </w:r>
      <w:r>
        <w:rPr>
          <w:noProof/>
        </w:rPr>
        <w:pict>
          <v:shape id="_x0000_s1027" type="#_x0000_t75" alt="Name:  Background Image photos 1024X768.jpgViews: 55399Size:  228.9 KB" style="position:absolute;left:0;text-align:left;margin-left:-478.7pt;margin-top:-12pt;width:1359.05pt;height:1229.65pt;z-index:-251660800">
            <v:imagedata r:id="rId8" r:href="rId9"/>
          </v:shape>
        </w:pict>
      </w:r>
    </w:p>
    <w:p w:rsidR="00E2773D" w:rsidRDefault="00E2773D" w:rsidP="00FD0743">
      <w:pPr>
        <w:jc w:val="right"/>
        <w:rPr>
          <w:rFonts w:ascii="Angsana New" w:hAnsi="Angsana New"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.6pt;margin-top:14.9pt;width:230.95pt;height:68.25pt;z-index:251658752" filled="f" stroked="f">
            <v:textbox>
              <w:txbxContent>
                <w:p w:rsidR="00E2773D" w:rsidRPr="00FD0743" w:rsidRDefault="00E2773D" w:rsidP="00FD0743">
                  <w:pPr>
                    <w:jc w:val="center"/>
                    <w:rPr>
                      <w:rFonts w:ascii="Angsana New" w:hAnsi="Angsana New"/>
                      <w:b/>
                      <w:bCs/>
                      <w:sz w:val="46"/>
                      <w:szCs w:val="46"/>
                      <w:cs/>
                    </w:rPr>
                  </w:pPr>
                  <w:r w:rsidRPr="00FD0743">
                    <w:rPr>
                      <w:rFonts w:ascii="Angsana New" w:hAnsi="Angsana New"/>
                      <w:b/>
                      <w:bCs/>
                      <w:sz w:val="46"/>
                      <w:szCs w:val="46"/>
                      <w:cs/>
                    </w:rPr>
                    <w:t>กุญแจดอกสำคัญ</w:t>
                  </w:r>
                  <w:r>
                    <w:rPr>
                      <w:rFonts w:ascii="Angsana New" w:hAnsi="Angsana New"/>
                      <w:b/>
                      <w:bCs/>
                      <w:sz w:val="46"/>
                      <w:szCs w:val="46"/>
                      <w:cs/>
                    </w:rPr>
                    <w:t xml:space="preserve"> . . . สู่การพัฒนา</w:t>
                  </w:r>
                </w:p>
                <w:p w:rsidR="00E2773D" w:rsidRPr="00FD0743" w:rsidRDefault="00E2773D" w:rsidP="00FD0743"/>
              </w:txbxContent>
            </v:textbox>
          </v:shape>
        </w:pict>
      </w:r>
    </w:p>
    <w:p w:rsidR="00E2773D" w:rsidRDefault="00E2773D" w:rsidP="00FD0743">
      <w:pPr>
        <w:tabs>
          <w:tab w:val="left" w:pos="12698"/>
        </w:tabs>
        <w:rPr>
          <w:rFonts w:ascii="Angsana New" w:hAnsi="Angsana New"/>
          <w:sz w:val="40"/>
          <w:szCs w:val="40"/>
        </w:rPr>
      </w:pPr>
      <w:r>
        <w:rPr>
          <w:rFonts w:ascii="Angsana New" w:hAnsi="Angsana New"/>
          <w:sz w:val="40"/>
          <w:szCs w:val="40"/>
        </w:rPr>
        <w:tab/>
      </w:r>
    </w:p>
    <w:p w:rsidR="00E2773D" w:rsidRDefault="00E2773D" w:rsidP="00FD0743">
      <w:pPr>
        <w:jc w:val="right"/>
        <w:rPr>
          <w:rFonts w:ascii="Angsana New" w:hAnsi="Angsana New"/>
          <w:sz w:val="40"/>
          <w:szCs w:val="40"/>
        </w:rPr>
      </w:pPr>
    </w:p>
    <w:p w:rsidR="00E2773D" w:rsidRDefault="00E2773D" w:rsidP="00FD0743">
      <w:pPr>
        <w:tabs>
          <w:tab w:val="left" w:pos="10435"/>
          <w:tab w:val="right" w:pos="15139"/>
        </w:tabs>
        <w:rPr>
          <w:rFonts w:ascii="Angsana New" w:hAnsi="Angsana New"/>
          <w:sz w:val="40"/>
          <w:szCs w:val="40"/>
        </w:rPr>
      </w:pPr>
      <w:r>
        <w:rPr>
          <w:rFonts w:ascii="Angsana New" w:hAnsi="Angsana New"/>
          <w:sz w:val="40"/>
          <w:szCs w:val="40"/>
        </w:rPr>
        <w:tab/>
      </w:r>
    </w:p>
    <w:p w:rsidR="00E2773D" w:rsidRDefault="00E2773D" w:rsidP="00FD0743">
      <w:pPr>
        <w:tabs>
          <w:tab w:val="left" w:pos="10435"/>
          <w:tab w:val="right" w:pos="15139"/>
        </w:tabs>
        <w:rPr>
          <w:rFonts w:ascii="Angsana New" w:hAnsi="Angsana New"/>
          <w:sz w:val="40"/>
          <w:szCs w:val="40"/>
        </w:rPr>
      </w:pPr>
      <w:r>
        <w:rPr>
          <w:rFonts w:ascii="Angsana New" w:hAnsi="Angsana New"/>
          <w:sz w:val="40"/>
          <w:szCs w:val="40"/>
        </w:rPr>
        <w:tab/>
      </w:r>
      <w:r>
        <w:rPr>
          <w:noProof/>
        </w:rPr>
        <w:pict>
          <v:shape id="_x0000_s1029" type="#_x0000_t202" style="position:absolute;margin-left:517.55pt;margin-top:16.9pt;width:230.95pt;height:68.25pt;z-index:251657728;mso-position-horizontal-relative:text;mso-position-vertical-relative:text" filled="f" stroked="f">
            <v:textbox style="mso-next-textbox:#_x0000_s1029">
              <w:txbxContent>
                <w:p w:rsidR="00E2773D" w:rsidRPr="00FD0743" w:rsidRDefault="00E2773D" w:rsidP="00FD0743">
                  <w:pPr>
                    <w:jc w:val="center"/>
                    <w:rPr>
                      <w:rFonts w:ascii="Angsana New" w:hAnsi="Angsana New"/>
                      <w:sz w:val="42"/>
                      <w:szCs w:val="42"/>
                      <w:cs/>
                    </w:rPr>
                  </w:pPr>
                  <w:r w:rsidRPr="00FD0743">
                    <w:rPr>
                      <w:rFonts w:ascii="Angsana New" w:hAnsi="Angsana New"/>
                      <w:sz w:val="42"/>
                      <w:szCs w:val="42"/>
                      <w:cs/>
                    </w:rPr>
                    <w:t>นาย จารุพันธ์   เหล่าแก้วก่อง (ครูมิ้น)</w:t>
                  </w:r>
                </w:p>
                <w:p w:rsidR="00E2773D" w:rsidRPr="00FD0743" w:rsidRDefault="00E2773D" w:rsidP="00FD0743">
                  <w:pPr>
                    <w:jc w:val="center"/>
                    <w:rPr>
                      <w:sz w:val="42"/>
                      <w:szCs w:val="42"/>
                    </w:rPr>
                  </w:pPr>
                  <w:r w:rsidRPr="00FD0743">
                    <w:rPr>
                      <w:sz w:val="42"/>
                      <w:szCs w:val="42"/>
                      <w:cs/>
                    </w:rPr>
                    <w:t>หน่วยวิชา คณิตศาสตร์</w:t>
                  </w:r>
                </w:p>
              </w:txbxContent>
            </v:textbox>
          </v:shape>
        </w:pict>
      </w:r>
    </w:p>
    <w:p w:rsidR="00E2773D" w:rsidRDefault="00E2773D" w:rsidP="00FD0743">
      <w:pPr>
        <w:jc w:val="right"/>
        <w:rPr>
          <w:rFonts w:ascii="Angsana New" w:hAnsi="Angsana New"/>
          <w:sz w:val="40"/>
          <w:szCs w:val="40"/>
        </w:rPr>
      </w:pPr>
    </w:p>
    <w:p w:rsidR="00E2773D" w:rsidRDefault="00E2773D" w:rsidP="00FD0743">
      <w:pPr>
        <w:jc w:val="right"/>
        <w:rPr>
          <w:rFonts w:ascii="Angsana New" w:hAnsi="Angsana New"/>
          <w:sz w:val="40"/>
          <w:szCs w:val="40"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</w:rPr>
      </w:pPr>
      <w:r>
        <w:rPr>
          <w:noProof/>
        </w:rPr>
        <w:pict>
          <v:group id="_x0000_s1030" style="position:absolute;left:0;text-align:left;margin-left:90.35pt;margin-top:212.95pt;width:537.55pt;height:161.5pt;z-index:251656704" coordorigin="966,9219" coordsize="10240,2202">
            <v:shape id="_x0000_s1031" type="#_x0000_t75" style="position:absolute;left:966;top:9219;width:10240;height:2202" wrapcoords="-36 0 -36 21536 21600 21536 21600 0 -36 0">
              <v:imagedata r:id="rId10" o:title="" croptop="13827f" cropbottom="34838f" cropleft="1446f" cropright="5049f"/>
            </v:shape>
            <v:shape id="_x0000_s1032" type="#_x0000_t202" style="position:absolute;left:2268;top:9914;width:2598;height:1407" fillcolor="#d8d8d8" strokecolor="#d8d8d8">
              <v:textbox>
                <w:txbxContent>
                  <w:p w:rsidR="00E2773D" w:rsidRDefault="00E2773D" w:rsidP="00FD0743"/>
                </w:txbxContent>
              </v:textbox>
            </v:shape>
          </v:group>
        </w:pict>
      </w:r>
      <w:r w:rsidRPr="00FD0743">
        <w:rPr>
          <w:rFonts w:ascii="Angsana New" w:hAnsi="Angsana New"/>
          <w:sz w:val="40"/>
          <w:szCs w:val="40"/>
          <w:cs/>
        </w:rPr>
        <w:t xml:space="preserve">             จากกุญแจดอกสำคัญที่ชื่อว่าแผนจัดการเรียนรู้ ทำให้การเรียนการสอนมี ประสิทธิภาพมากขึ้น ทำให้เกิดการวางแผนหรือการคิดแผนที่ดี โดยเชื่อมโยงและต่อยอดจากความรู้เดิมเพื่อที่จะสร้างความรู้ใหม่ให้เกิดขึ้น ในการปรับพัฒนาแผน รวมทั้งแผนกระดานให้มีความละเอียดมากขึ้น ในภาคจิตตะ-วิมังสานี้คุณครูคณิตศษสตร์ ชั้น 3 ได้มีการทบทวนความรู้เดิม โดยใช้ชื่อว่า </w:t>
      </w:r>
      <w:r w:rsidRPr="00FD0743">
        <w:rPr>
          <w:rFonts w:ascii="Angsana New" w:hAnsi="Angsana New"/>
          <w:sz w:val="40"/>
          <w:szCs w:val="40"/>
        </w:rPr>
        <w:t xml:space="preserve">“Bonus” </w:t>
      </w:r>
      <w:r w:rsidRPr="00FD0743">
        <w:rPr>
          <w:rFonts w:ascii="Angsana New" w:hAnsi="Angsana New"/>
          <w:sz w:val="40"/>
          <w:szCs w:val="40"/>
          <w:cs/>
        </w:rPr>
        <w:t xml:space="preserve">อย่างสม่ำเสมอ เพื่อให้เด็กได้ทบทวนความรู้เดิม และนำความรู้เดิมไปต่อยอดการเรียนรู้ในเรื่องใหม่ๆ ได้ด้วยตนเอง อีกทั้งมีประโยชน์กับการคิดสถานการณ์โจทย์ที่ต้องใช้ความรู้เดิมเป็นสะพานในการสร้างความรู้ใหม่ นอกจากจากการเรียนรู้ในห้องเรียนและแบบบันทึก </w:t>
      </w:r>
      <w:r w:rsidRPr="00FD0743">
        <w:rPr>
          <w:rFonts w:ascii="Angsana New" w:hAnsi="Angsana New"/>
          <w:sz w:val="40"/>
          <w:szCs w:val="40"/>
        </w:rPr>
        <w:t xml:space="preserve">LS </w:t>
      </w:r>
      <w:r w:rsidRPr="00FD0743">
        <w:rPr>
          <w:rFonts w:ascii="Angsana New" w:hAnsi="Angsana New"/>
          <w:sz w:val="40"/>
          <w:szCs w:val="40"/>
          <w:cs/>
        </w:rPr>
        <w:t>ของครูผู้สอน</w:t>
      </w:r>
      <w:r w:rsidRPr="00FD0743">
        <w:rPr>
          <w:rFonts w:ascii="Angsana New" w:hAnsi="Angsana New"/>
          <w:sz w:val="40"/>
          <w:szCs w:val="40"/>
        </w:rPr>
        <w:t xml:space="preserve"> </w:t>
      </w:r>
      <w:r w:rsidRPr="00FD0743">
        <w:rPr>
          <w:rFonts w:ascii="Angsana New" w:hAnsi="Angsana New"/>
          <w:sz w:val="40"/>
          <w:szCs w:val="40"/>
          <w:cs/>
        </w:rPr>
        <w:t>คงไม่เพียงพอที่จะใช้ประเมินผู้เรียนอย่างละเอียดได้ครบ ทำให้ทีมครูคณิตศาสตร์ ช่วงชั้นที่ 1 นำมาใช้ในการอ่านเด็กและช่วยเหลือเด็กได้ตรงจุดนั่นก็คือผลการทดสอบ</w:t>
      </w:r>
      <w:r w:rsidRPr="00FD0743">
        <w:rPr>
          <w:rFonts w:ascii="Angsana New" w:hAnsi="Angsana New"/>
          <w:sz w:val="40"/>
          <w:szCs w:val="40"/>
        </w:rPr>
        <w:t xml:space="preserve">  </w:t>
      </w:r>
      <w:r w:rsidRPr="00FD0743">
        <w:rPr>
          <w:rFonts w:ascii="Angsana New" w:hAnsi="Angsana New"/>
          <w:sz w:val="40"/>
          <w:szCs w:val="40"/>
          <w:cs/>
        </w:rPr>
        <w:t xml:space="preserve">ซึ่งต้องมีการระบุ  </w:t>
      </w:r>
      <w:r w:rsidRPr="00FD0743">
        <w:rPr>
          <w:rFonts w:ascii="Angsana New" w:hAnsi="Angsana New"/>
          <w:sz w:val="40"/>
          <w:szCs w:val="40"/>
        </w:rPr>
        <w:t xml:space="preserve">C S P  </w:t>
      </w:r>
      <w:r w:rsidRPr="00FD0743">
        <w:rPr>
          <w:rFonts w:ascii="Angsana New" w:hAnsi="Angsana New"/>
          <w:sz w:val="40"/>
          <w:szCs w:val="40"/>
          <w:cs/>
        </w:rPr>
        <w:t>ด้วย</w:t>
      </w:r>
      <w:r w:rsidRPr="00FD0743">
        <w:rPr>
          <w:rFonts w:ascii="Angsana New" w:hAnsi="Angsana New"/>
          <w:b/>
          <w:bCs/>
          <w:sz w:val="40"/>
          <w:szCs w:val="40"/>
          <w:cs/>
        </w:rPr>
        <w:t xml:space="preserve"> </w:t>
      </w:r>
      <w:r w:rsidRPr="00FD0743">
        <w:rPr>
          <w:rFonts w:ascii="Angsana New" w:hAnsi="Angsana New"/>
          <w:sz w:val="40"/>
          <w:szCs w:val="40"/>
          <w:cs/>
        </w:rPr>
        <w:t xml:space="preserve">และ ระบุลงไปอย่างชัดเจนว่า </w:t>
      </w:r>
      <w:r w:rsidRPr="00FD0743">
        <w:rPr>
          <w:rFonts w:ascii="Angsana New" w:hAnsi="Angsana New"/>
          <w:sz w:val="40"/>
          <w:szCs w:val="40"/>
        </w:rPr>
        <w:t xml:space="preserve">C </w:t>
      </w:r>
      <w:r w:rsidRPr="00FD0743">
        <w:rPr>
          <w:rFonts w:ascii="Angsana New" w:hAnsi="Angsana New"/>
          <w:sz w:val="40"/>
          <w:szCs w:val="40"/>
          <w:cs/>
        </w:rPr>
        <w:t>วัด</w:t>
      </w:r>
      <w:r w:rsidRPr="00FD0743">
        <w:rPr>
          <w:rFonts w:ascii="Angsana New" w:hAnsi="Angsana New"/>
          <w:sz w:val="40"/>
          <w:szCs w:val="40"/>
        </w:rPr>
        <w:t xml:space="preserve"> Concept</w:t>
      </w:r>
      <w:r w:rsidRPr="00FD0743">
        <w:rPr>
          <w:rFonts w:ascii="Angsana New" w:hAnsi="Angsana New"/>
          <w:sz w:val="40"/>
          <w:szCs w:val="40"/>
          <w:cs/>
        </w:rPr>
        <w:t xml:space="preserve"> อะไร </w:t>
      </w:r>
      <w:r w:rsidRPr="00FD0743">
        <w:rPr>
          <w:rFonts w:ascii="Angsana New" w:hAnsi="Angsana New"/>
          <w:sz w:val="40"/>
          <w:szCs w:val="40"/>
        </w:rPr>
        <w:t>S</w:t>
      </w:r>
      <w:r w:rsidRPr="00FD0743">
        <w:rPr>
          <w:rFonts w:ascii="Angsana New" w:hAnsi="Angsana New"/>
          <w:sz w:val="40"/>
          <w:szCs w:val="40"/>
          <w:cs/>
        </w:rPr>
        <w:t xml:space="preserve"> วัด </w:t>
      </w:r>
      <w:r w:rsidRPr="00FD0743">
        <w:rPr>
          <w:rFonts w:ascii="Angsana New" w:hAnsi="Angsana New"/>
          <w:sz w:val="40"/>
          <w:szCs w:val="40"/>
        </w:rPr>
        <w:t xml:space="preserve">Skills </w:t>
      </w:r>
      <w:r w:rsidRPr="00FD0743">
        <w:rPr>
          <w:rFonts w:ascii="Angsana New" w:hAnsi="Angsana New"/>
          <w:sz w:val="40"/>
          <w:szCs w:val="40"/>
          <w:cs/>
        </w:rPr>
        <w:t>อะไร ดูจากทักษะหรือวิธีการใดในการแก้ปัญหา</w:t>
      </w:r>
      <w:r w:rsidRPr="00FD0743">
        <w:rPr>
          <w:rFonts w:ascii="Angsana New" w:hAnsi="Angsana New"/>
          <w:b/>
          <w:bCs/>
          <w:sz w:val="40"/>
          <w:szCs w:val="40"/>
          <w:cs/>
        </w:rPr>
        <w:t xml:space="preserve"> </w:t>
      </w:r>
      <w:r w:rsidRPr="00FD0743">
        <w:rPr>
          <w:rFonts w:ascii="Angsana New" w:hAnsi="Angsana New"/>
          <w:sz w:val="40"/>
          <w:szCs w:val="40"/>
        </w:rPr>
        <w:t xml:space="preserve">P </w:t>
      </w:r>
      <w:r w:rsidRPr="00FD0743">
        <w:rPr>
          <w:rFonts w:ascii="Angsana New" w:hAnsi="Angsana New"/>
          <w:sz w:val="40"/>
          <w:szCs w:val="40"/>
          <w:cs/>
        </w:rPr>
        <w:t xml:space="preserve">วัด </w:t>
      </w:r>
      <w:r w:rsidRPr="00FD0743">
        <w:rPr>
          <w:rFonts w:ascii="Angsana New" w:hAnsi="Angsana New"/>
          <w:sz w:val="40"/>
          <w:szCs w:val="40"/>
        </w:rPr>
        <w:t xml:space="preserve">Process </w:t>
      </w:r>
      <w:r w:rsidRPr="00FD0743">
        <w:rPr>
          <w:rFonts w:ascii="Angsana New" w:hAnsi="Angsana New"/>
          <w:sz w:val="40"/>
          <w:szCs w:val="40"/>
          <w:cs/>
        </w:rPr>
        <w:t>อะไร เมื่อผู้เรียนแปลโจทย์รู้หรือไม่ว่าโจทย์ให้ทำอะไร เขาใช้ภาษาทางคณิตศาสตร์ได้ถูกต้องหรือไม่</w:t>
      </w: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b/>
          <w:bCs/>
          <w:sz w:val="40"/>
          <w:szCs w:val="40"/>
          <w:cs/>
        </w:rPr>
      </w:pPr>
    </w:p>
    <w:p w:rsidR="00E2773D" w:rsidRPr="00FD0743" w:rsidRDefault="00E2773D" w:rsidP="00FD0743">
      <w:pPr>
        <w:jc w:val="thaiDistribute"/>
        <w:rPr>
          <w:rFonts w:ascii="Angsana New" w:hAnsi="Angsana New"/>
          <w:sz w:val="40"/>
          <w:szCs w:val="40"/>
        </w:rPr>
      </w:pPr>
      <w:r w:rsidRPr="00FD0743">
        <w:rPr>
          <w:rFonts w:ascii="Angsana New" w:hAnsi="Angsana New"/>
          <w:sz w:val="40"/>
          <w:szCs w:val="40"/>
          <w:cs/>
        </w:rPr>
        <w:t>ผลการสอบนี้ทำให้ เห็นการเรียนรู้ของผู้เรียนละเอียดมากขึ้น ครูจึงสามารถซ่อมเสริมจุดที่ผู้เรียนติดขัดได้กับปัญหา และทำให้ผู้เรียนรู้ปัญหาของตัวเองว่ายังต้องปรับส่วนไหน  ส่งผลให้กระบวนการซ่อมเสริมในภาควิมังสาแบ่งออกเป็นการเรียนรู้ทั้งแนวคิดและเรียนรู้การแปลความโจทย์ การวิเคราะห์โจทย์ ที่ช่วยให้ผู้เรียน มีการเรียนรู้ที่ดีขึ้น และตามเพื่อนในห้องเรียนได้ทัน</w:t>
      </w:r>
      <w:r w:rsidRPr="00FD0743">
        <w:rPr>
          <w:rFonts w:ascii="Angsana New" w:hAnsi="Angsana New"/>
          <w:sz w:val="40"/>
          <w:szCs w:val="40"/>
        </w:rPr>
        <w:t xml:space="preserve"> </w:t>
      </w:r>
    </w:p>
    <w:p w:rsidR="00E2773D" w:rsidRPr="00FD0743" w:rsidRDefault="00E2773D" w:rsidP="00FD0743">
      <w:pPr>
        <w:jc w:val="thaiDistribute"/>
        <w:rPr>
          <w:rFonts w:ascii="Angsana New" w:hAnsi="Angsana New"/>
          <w:sz w:val="40"/>
          <w:szCs w:val="40"/>
        </w:rPr>
      </w:pPr>
      <w:r w:rsidRPr="00FD0743">
        <w:rPr>
          <w:rFonts w:ascii="Angsana New" w:hAnsi="Angsana New"/>
          <w:sz w:val="40"/>
          <w:szCs w:val="40"/>
          <w:cs/>
        </w:rPr>
        <w:t xml:space="preserve">    </w:t>
      </w:r>
      <w:r>
        <w:rPr>
          <w:rFonts w:ascii="Angsana New" w:hAnsi="Angsana New"/>
          <w:sz w:val="40"/>
          <w:szCs w:val="40"/>
          <w:cs/>
        </w:rPr>
        <w:t xml:space="preserve">   </w:t>
      </w:r>
      <w:r w:rsidRPr="00FD0743">
        <w:rPr>
          <w:rFonts w:ascii="Angsana New" w:hAnsi="Angsana New"/>
          <w:sz w:val="40"/>
          <w:szCs w:val="40"/>
          <w:cs/>
        </w:rPr>
        <w:t xml:space="preserve">   มีเด็กผู้หญิงตัวเล็กๆ</w:t>
      </w:r>
      <w:r w:rsidRPr="00FD0743">
        <w:rPr>
          <w:rFonts w:ascii="Angsana New" w:hAnsi="Angsana New"/>
          <w:sz w:val="40"/>
          <w:szCs w:val="40"/>
        </w:rPr>
        <w:t xml:space="preserve"> </w:t>
      </w:r>
      <w:r w:rsidRPr="00FD0743">
        <w:rPr>
          <w:rFonts w:ascii="Angsana New" w:hAnsi="Angsana New"/>
          <w:sz w:val="40"/>
          <w:szCs w:val="40"/>
          <w:cs/>
        </w:rPr>
        <w:t xml:space="preserve">คนหนึ่ง ที่ชื่อว่า </w:t>
      </w:r>
      <w:r w:rsidRPr="00FD0743">
        <w:rPr>
          <w:rFonts w:ascii="Angsana New" w:hAnsi="Angsana New"/>
          <w:sz w:val="40"/>
          <w:szCs w:val="40"/>
        </w:rPr>
        <w:t>“</w:t>
      </w:r>
      <w:r w:rsidRPr="00FD0743">
        <w:rPr>
          <w:rFonts w:ascii="Angsana New" w:hAnsi="Angsana New"/>
          <w:sz w:val="40"/>
          <w:szCs w:val="40"/>
          <w:cs/>
        </w:rPr>
        <w:t>มิว</w:t>
      </w:r>
      <w:r w:rsidRPr="00FD0743">
        <w:rPr>
          <w:rFonts w:ascii="Angsana New" w:hAnsi="Angsana New"/>
          <w:sz w:val="40"/>
          <w:szCs w:val="40"/>
        </w:rPr>
        <w:t xml:space="preserve">” </w:t>
      </w:r>
      <w:r w:rsidRPr="00FD0743">
        <w:rPr>
          <w:rFonts w:ascii="Angsana New" w:hAnsi="Angsana New"/>
          <w:sz w:val="40"/>
          <w:szCs w:val="40"/>
          <w:cs/>
        </w:rPr>
        <w:t xml:space="preserve">ซึ่งได้รับข้อมูลจากครูที่เคยสอนว่าไม่ชอบ วิชา คณิตเลย เพราะทำไม่ได้ ไม่เข้าใจ ไม่มีความมั่นใจในการนำเสนอความคิด ขนาดท่องสูตรคูณยัง ท่องทั้งน้ำตาเลยทีเดียว เมื่อเทอมฉันทะ ปี57 </w:t>
      </w:r>
      <w:r w:rsidRPr="00FD0743">
        <w:rPr>
          <w:rFonts w:ascii="Angsana New" w:hAnsi="Angsana New"/>
          <w:sz w:val="40"/>
          <w:szCs w:val="40"/>
        </w:rPr>
        <w:t>“</w:t>
      </w:r>
      <w:r w:rsidRPr="00FD0743">
        <w:rPr>
          <w:rFonts w:ascii="Angsana New" w:hAnsi="Angsana New"/>
          <w:sz w:val="40"/>
          <w:szCs w:val="40"/>
          <w:cs/>
        </w:rPr>
        <w:t xml:space="preserve"> เมื่อมิวเจอโจทย์ที่ไม่เข้าใจทำไม่ได้จะหยุดทำทันที</w:t>
      </w:r>
      <w:r w:rsidRPr="00FD0743">
        <w:rPr>
          <w:rFonts w:ascii="Angsana New" w:hAnsi="Angsana New"/>
          <w:sz w:val="40"/>
          <w:szCs w:val="40"/>
        </w:rPr>
        <w:t xml:space="preserve"> ” </w:t>
      </w:r>
      <w:r w:rsidRPr="00FD0743">
        <w:rPr>
          <w:rFonts w:ascii="Angsana New" w:hAnsi="Angsana New"/>
          <w:sz w:val="40"/>
          <w:szCs w:val="40"/>
          <w:cs/>
        </w:rPr>
        <w:t xml:space="preserve">และเลือกที่จะรอฟังจากเพื่อนแลกเปลี่ยนเรียนรู้ตอนท้ายชั่วโมง และผลการทำแบบทดสอบ ในภาคฉันทะ-วิริยะจึง ไม่ผ่านแทบทุกครั้ง </w:t>
      </w:r>
    </w:p>
    <w:p w:rsidR="00E2773D" w:rsidRPr="00FD0743" w:rsidRDefault="00E2773D" w:rsidP="00FD0743">
      <w:pPr>
        <w:jc w:val="thaiDistribute"/>
        <w:rPr>
          <w:rFonts w:ascii="Angsana New" w:hAnsi="Angsana New"/>
          <w:sz w:val="40"/>
          <w:szCs w:val="40"/>
          <w:cs/>
        </w:rPr>
      </w:pPr>
      <w:r w:rsidRPr="00FD0743">
        <w:rPr>
          <w:rFonts w:ascii="Angsana New" w:hAnsi="Angsana New"/>
          <w:sz w:val="40"/>
          <w:szCs w:val="40"/>
          <w:cs/>
        </w:rPr>
        <w:t xml:space="preserve">    </w:t>
      </w:r>
      <w:r>
        <w:rPr>
          <w:rFonts w:ascii="Angsana New" w:hAnsi="Angsana New"/>
          <w:sz w:val="40"/>
          <w:szCs w:val="40"/>
          <w:cs/>
        </w:rPr>
        <w:t xml:space="preserve">    </w:t>
      </w:r>
      <w:r w:rsidRPr="00FD0743">
        <w:rPr>
          <w:rFonts w:ascii="Angsana New" w:hAnsi="Angsana New"/>
          <w:sz w:val="40"/>
          <w:szCs w:val="40"/>
          <w:cs/>
        </w:rPr>
        <w:t xml:space="preserve">   ขณะที่เพื่อนแลกเปลี่ยน มิวตั้งใจฟังมาก แต่เราไม่เคยรู้เลยว่า เขาคิดอะไรอยู่หรือป่าว และพร้อมที่จะรับสิ่งที่เพื่อนแลกเปลี่ยนอยู่เข้าไปไหม เราก็ สังเกตและพูดคุยกันทุกวัน จน กระทั่งมิวเปิดใจ เมื่อครูเห็นว่าห้องซ่อมเสริม </w:t>
      </w:r>
      <w:r w:rsidRPr="00FD0743">
        <w:rPr>
          <w:rFonts w:ascii="Angsana New" w:hAnsi="Angsana New"/>
          <w:sz w:val="40"/>
          <w:szCs w:val="40"/>
        </w:rPr>
        <w:t>Concept</w:t>
      </w:r>
      <w:r w:rsidRPr="00FD0743">
        <w:rPr>
          <w:rFonts w:ascii="Angsana New" w:hAnsi="Angsana New"/>
          <w:sz w:val="40"/>
          <w:szCs w:val="40"/>
          <w:cs/>
        </w:rPr>
        <w:t xml:space="preserve"> พบว่ามิวเริ่มเข้าใจแนวคิดและน่าสังเกตว่าในขณะที่เพื่อนกำลังแลกเปลี่ยนกันมิวตั้งใจฟังมาก ทำได้ด้วยตนเอง ครูมิ้นจึงเสริมแนวคิด ควบคู่กับเนื้อหาการเรียนรู้ โดยให้มีการแลกเปลี่ยนความคิดกันในห้องซ่อมเสริม </w:t>
      </w:r>
      <w:r w:rsidRPr="00FD0743">
        <w:rPr>
          <w:rFonts w:ascii="Angsana New" w:hAnsi="Angsana New"/>
          <w:sz w:val="40"/>
          <w:szCs w:val="40"/>
        </w:rPr>
        <w:t xml:space="preserve">Concept </w:t>
      </w:r>
      <w:r w:rsidRPr="00FD0743">
        <w:rPr>
          <w:rFonts w:ascii="Angsana New" w:hAnsi="Angsana New"/>
          <w:sz w:val="40"/>
          <w:szCs w:val="40"/>
          <w:cs/>
        </w:rPr>
        <w:t>จนห้องซ่อมเสริมไม่กร่อย ไม่เงียบ ดูมีชีวิตชีวา จนบางครั้งได้ยินเสียงจากเด็กๆ 3/1 ดังมาจากข้างนอก ว่า</w:t>
      </w:r>
      <w:r w:rsidRPr="00FD0743">
        <w:rPr>
          <w:rFonts w:ascii="Angsana New" w:hAnsi="Angsana New"/>
          <w:sz w:val="40"/>
          <w:szCs w:val="40"/>
        </w:rPr>
        <w:t xml:space="preserve">“ </w:t>
      </w:r>
      <w:r w:rsidRPr="00FD0743">
        <w:rPr>
          <w:rFonts w:ascii="Angsana New" w:hAnsi="Angsana New"/>
          <w:sz w:val="40"/>
          <w:szCs w:val="40"/>
          <w:cs/>
        </w:rPr>
        <w:t>อยากเรียนซ่อมเสริมบ้างจัง</w:t>
      </w:r>
      <w:r w:rsidRPr="00FD0743">
        <w:rPr>
          <w:rFonts w:ascii="Angsana New" w:hAnsi="Angsana New"/>
          <w:sz w:val="40"/>
          <w:szCs w:val="40"/>
        </w:rPr>
        <w:t xml:space="preserve"> ” </w:t>
      </w:r>
      <w:r w:rsidRPr="00FD0743">
        <w:rPr>
          <w:rFonts w:ascii="Angsana New" w:hAnsi="Angsana New"/>
          <w:sz w:val="40"/>
          <w:szCs w:val="40"/>
          <w:cs/>
        </w:rPr>
        <w:t xml:space="preserve"> นับตั้งแต่กลางภาคเรียนจิตตะเป็นต้นมาจนกระทั่งสิ้นสุดภาคเรียนวิมังสา มิวทำสถานการณ์โจทย์ด้วยตนเองทุกครั้ง อาจมีบางครั้งที่ติดขัดบ้าง แต่มิวจะลองทำด้วยตนเองก่อนเสมอ และครูมักจะได้ยินเสียงเล็กๆของมิวถามขึ้นว่า ครูมิ้นค่ะ มันต้องทำแบบนี้ใช่หรือเปล่าคะ ทำแบบนี้ถูกไหมคะเสมอ ครูมิ้นก็จะตอบว่าใช่ครับมิวทำแบบนั้นแหละถูกแล้ว ไหนมิวลองทำอีกวิธีหนึ่งดูซิ มันน่าจะทำได้อีกวิธีหนึ่งนะ </w:t>
      </w:r>
      <w:r w:rsidRPr="00FD0743">
        <w:rPr>
          <w:rFonts w:ascii="Angsana New" w:hAnsi="Angsana New"/>
          <w:sz w:val="40"/>
          <w:szCs w:val="40"/>
        </w:rPr>
        <w:t>“</w:t>
      </w:r>
      <w:r w:rsidRPr="00FD0743">
        <w:rPr>
          <w:rFonts w:ascii="Angsana New" w:hAnsi="Angsana New"/>
          <w:sz w:val="40"/>
          <w:szCs w:val="40"/>
          <w:cs/>
        </w:rPr>
        <w:t>มิวก็ทำโดยไม่ลังเลเลย</w:t>
      </w:r>
      <w:r w:rsidRPr="00FD0743">
        <w:rPr>
          <w:rFonts w:ascii="Angsana New" w:hAnsi="Angsana New"/>
          <w:sz w:val="40"/>
          <w:szCs w:val="40"/>
        </w:rPr>
        <w:t xml:space="preserve">” </w:t>
      </w:r>
      <w:r w:rsidRPr="00FD0743">
        <w:rPr>
          <w:rFonts w:ascii="Angsana New" w:hAnsi="Angsana New"/>
          <w:sz w:val="40"/>
          <w:szCs w:val="40"/>
          <w:cs/>
        </w:rPr>
        <w:t xml:space="preserve">นับ  ตั้งแต่เราได้คุย  ได้ปรับพฤติกรรมในห้องเรียน </w:t>
      </w:r>
      <w:r w:rsidRPr="00FD0743">
        <w:rPr>
          <w:rFonts w:ascii="Angsana New" w:hAnsi="Angsana New"/>
          <w:sz w:val="40"/>
          <w:szCs w:val="40"/>
        </w:rPr>
        <w:t>Concept</w:t>
      </w:r>
      <w:r w:rsidRPr="00FD0743">
        <w:rPr>
          <w:rFonts w:ascii="Angsana New" w:hAnsi="Angsana New"/>
          <w:sz w:val="40"/>
          <w:szCs w:val="40"/>
          <w:cs/>
        </w:rPr>
        <w:t xml:space="preserve"> จนมิ</w:t>
      </w:r>
      <w:r w:rsidRPr="00FD0743">
        <w:rPr>
          <w:rFonts w:ascii="Angsana New" w:hAnsi="Angsana New"/>
          <w:sz w:val="40"/>
          <w:szCs w:val="40"/>
        </w:rPr>
        <w:t xml:space="preserve"> </w:t>
      </w:r>
      <w:r w:rsidRPr="00FD0743">
        <w:rPr>
          <w:rFonts w:ascii="Angsana New" w:hAnsi="Angsana New"/>
          <w:sz w:val="40"/>
          <w:szCs w:val="40"/>
          <w:cs/>
        </w:rPr>
        <w:t>รู้สึกชอบ และสนุกกับการเรียนวิชาคณิตศาสตร์ ถึงกับยกมือตอบคำถามทุกครั้งในภาควิมังสาจนบางคาบครูต้องขอเลือกคนอื่นบ้าง เนื่องจากนักเรียนห้องนี้ยกมือตอบกันแทบจะทุกคน บางวันที่ครูไม่เรียกมิวให้ตอบก็จะได้ยินเสียงมิวพูดว่า</w:t>
      </w:r>
      <w:r w:rsidRPr="00FD0743">
        <w:rPr>
          <w:rFonts w:ascii="Angsana New" w:hAnsi="Angsana New"/>
          <w:sz w:val="40"/>
          <w:szCs w:val="40"/>
        </w:rPr>
        <w:t>“</w:t>
      </w:r>
      <w:r w:rsidRPr="00FD0743">
        <w:rPr>
          <w:rFonts w:ascii="Angsana New" w:hAnsi="Angsana New"/>
          <w:sz w:val="40"/>
          <w:szCs w:val="40"/>
          <w:cs/>
        </w:rPr>
        <w:t xml:space="preserve"> วันนี้ครูมิ้นไม่เรียกหนูเลย หนูยกมือจนเมื่อยแล้วนะ</w:t>
      </w:r>
      <w:r w:rsidRPr="00FD0743">
        <w:rPr>
          <w:rFonts w:ascii="Angsana New" w:hAnsi="Angsana New"/>
          <w:sz w:val="40"/>
          <w:szCs w:val="40"/>
        </w:rPr>
        <w:t xml:space="preserve"> ” </w:t>
      </w:r>
    </w:p>
    <w:p w:rsidR="00E2773D" w:rsidRPr="00FD0743" w:rsidRDefault="00E2773D" w:rsidP="00FD0743">
      <w:pPr>
        <w:jc w:val="thaiDistribute"/>
        <w:rPr>
          <w:rFonts w:ascii="Angsana New" w:hAnsi="Angsana New"/>
          <w:sz w:val="40"/>
          <w:szCs w:val="40"/>
          <w:cs/>
        </w:rPr>
      </w:pPr>
      <w:r w:rsidRPr="00FD0743">
        <w:rPr>
          <w:rFonts w:ascii="Angsana New" w:hAnsi="Angsana New"/>
          <w:b/>
          <w:bCs/>
          <w:sz w:val="40"/>
          <w:szCs w:val="40"/>
          <w:cs/>
        </w:rPr>
        <w:t xml:space="preserve">               </w:t>
      </w:r>
      <w:r w:rsidRPr="00FD0743">
        <w:rPr>
          <w:rFonts w:ascii="Angsana New" w:hAnsi="Angsana New"/>
          <w:sz w:val="40"/>
          <w:szCs w:val="40"/>
          <w:cs/>
        </w:rPr>
        <w:t>การประเมินผลการอ่านเด็กอย่างละเอียดทำให้มิวมีความมั่นใจ และค่อยๆพัฒนาการเรียนของตนเองโดยเริ่มจากการเปิดใจ รักและชอบที่จะเรียน ลองผิดลองถูกทำไปเรื่อยๆไม่ท้อต่อปัญหา ทำให้เขาสามารถแก้ปัญหาด้วยตนเอง แต่ถึงแม้มิวจะสอบผ่านทุกครั้งครูมิ้นก็ยังอยากให้ มิวเข้าเรียนซ่อมเสริมอยู่ เพื่อเพิ่มความมั่นใจ และทบทวนความรู้ไปในตัวด้วย</w:t>
      </w:r>
    </w:p>
    <w:p w:rsidR="00E2773D" w:rsidRPr="00FD0743" w:rsidRDefault="00E2773D" w:rsidP="00FD0743">
      <w:pPr>
        <w:tabs>
          <w:tab w:val="left" w:pos="9799"/>
        </w:tabs>
        <w:ind w:left="142" w:hanging="142"/>
        <w:rPr>
          <w:sz w:val="40"/>
          <w:szCs w:val="40"/>
        </w:rPr>
      </w:pPr>
      <w:r w:rsidRPr="00FD0743">
        <w:rPr>
          <w:rFonts w:ascii="4805_KwangMD_Melt" w:hAnsi="4805_KwangMD_Melt"/>
          <w:b/>
          <w:bCs/>
          <w:sz w:val="40"/>
          <w:szCs w:val="40"/>
          <w:cs/>
        </w:rPr>
        <w:t xml:space="preserve">            </w:t>
      </w:r>
    </w:p>
    <w:sectPr w:rsidR="00E2773D" w:rsidRPr="00FD0743" w:rsidSect="00BF1FFC">
      <w:pgSz w:w="16839" w:h="23814" w:code="8"/>
      <w:pgMar w:top="264" w:right="849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73D" w:rsidRDefault="00E2773D" w:rsidP="003305C6">
      <w:r>
        <w:separator/>
      </w:r>
    </w:p>
  </w:endnote>
  <w:endnote w:type="continuationSeparator" w:id="0">
    <w:p w:rsidR="00E2773D" w:rsidRDefault="00E2773D" w:rsidP="00330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4805_KwangMD_Mel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73D" w:rsidRDefault="00E2773D" w:rsidP="003305C6">
      <w:r>
        <w:separator/>
      </w:r>
    </w:p>
  </w:footnote>
  <w:footnote w:type="continuationSeparator" w:id="0">
    <w:p w:rsidR="00E2773D" w:rsidRDefault="00E2773D" w:rsidP="003305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90"/>
    <w:multiLevelType w:val="hybridMultilevel"/>
    <w:tmpl w:val="941EF20A"/>
    <w:lvl w:ilvl="0" w:tplc="95F6887C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6635BB"/>
    <w:multiLevelType w:val="hybridMultilevel"/>
    <w:tmpl w:val="16D41A3A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3E358AB"/>
    <w:multiLevelType w:val="hybridMultilevel"/>
    <w:tmpl w:val="A5309EC6"/>
    <w:lvl w:ilvl="0" w:tplc="89120040">
      <w:start w:val="1"/>
      <w:numFmt w:val="thaiNumbers"/>
      <w:lvlText w:val="%1."/>
      <w:lvlJc w:val="left"/>
      <w:pPr>
        <w:ind w:left="644" w:hanging="360"/>
      </w:pPr>
      <w:rPr>
        <w:rFonts w:ascii="Cordia New" w:hAnsi="Cordia New" w:cs="Cordia New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>
    <w:nsid w:val="08624AE1"/>
    <w:multiLevelType w:val="hybridMultilevel"/>
    <w:tmpl w:val="BDD63B36"/>
    <w:lvl w:ilvl="0" w:tplc="10AC089E">
      <w:start w:val="1"/>
      <w:numFmt w:val="thaiNumbers"/>
      <w:suff w:val="space"/>
      <w:lvlText w:val="๒.%1"/>
      <w:lvlJc w:val="left"/>
      <w:pPr>
        <w:ind w:left="129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9AB0C29"/>
    <w:multiLevelType w:val="hybridMultilevel"/>
    <w:tmpl w:val="767CD026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D843F2"/>
    <w:multiLevelType w:val="hybridMultilevel"/>
    <w:tmpl w:val="37A06BAE"/>
    <w:lvl w:ilvl="0" w:tplc="52387E9A">
      <w:start w:val="3"/>
      <w:numFmt w:val="bullet"/>
      <w:suff w:val="space"/>
      <w:lvlText w:val="-"/>
      <w:lvlJc w:val="left"/>
      <w:pPr>
        <w:ind w:left="1238" w:hanging="158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303946"/>
    <w:multiLevelType w:val="hybridMultilevel"/>
    <w:tmpl w:val="CA56CD70"/>
    <w:lvl w:ilvl="0" w:tplc="04090019">
      <w:start w:val="1"/>
      <w:numFmt w:val="thaiNumbers"/>
      <w:lvlText w:val="%1."/>
      <w:lvlJc w:val="left"/>
      <w:pPr>
        <w:ind w:left="1080" w:hanging="360"/>
      </w:pPr>
      <w:rPr>
        <w:rFonts w:ascii="Times New Roman" w:hAnsi="Times New Roman" w:cs="Times New Roman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0FC537F6"/>
    <w:multiLevelType w:val="hybridMultilevel"/>
    <w:tmpl w:val="97204A0A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752179"/>
    <w:multiLevelType w:val="hybridMultilevel"/>
    <w:tmpl w:val="758AA916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675479D"/>
    <w:multiLevelType w:val="hybridMultilevel"/>
    <w:tmpl w:val="3AB8F07A"/>
    <w:lvl w:ilvl="0" w:tplc="8B5E3908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472E1E"/>
    <w:multiLevelType w:val="hybridMultilevel"/>
    <w:tmpl w:val="F7507DB2"/>
    <w:lvl w:ilvl="0" w:tplc="E1C49886">
      <w:start w:val="1"/>
      <w:numFmt w:val="thaiNumbers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1">
    <w:nsid w:val="17FA18D7"/>
    <w:multiLevelType w:val="hybridMultilevel"/>
    <w:tmpl w:val="3C085E3A"/>
    <w:lvl w:ilvl="0" w:tplc="503A4F36">
      <w:start w:val="2"/>
      <w:numFmt w:val="bullet"/>
      <w:lvlText w:val="-"/>
      <w:lvlJc w:val="left"/>
      <w:pPr>
        <w:ind w:left="555" w:hanging="360"/>
      </w:pPr>
      <w:rPr>
        <w:rFonts w:ascii="Angsana New" w:eastAsia="Times New Roman" w:hAnsi="Angsana New" w:hint="default"/>
        <w:sz w:val="24"/>
      </w:rPr>
    </w:lvl>
    <w:lvl w:ilvl="1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2">
    <w:nsid w:val="1AAA299E"/>
    <w:multiLevelType w:val="hybridMultilevel"/>
    <w:tmpl w:val="6CCC43E0"/>
    <w:lvl w:ilvl="0" w:tplc="A3F2091A">
      <w:start w:val="3"/>
      <w:numFmt w:val="thaiNumbers"/>
      <w:suff w:val="space"/>
      <w:lvlText w:val="๒.%1"/>
      <w:lvlJc w:val="left"/>
      <w:pPr>
        <w:ind w:left="72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CB32E07"/>
    <w:multiLevelType w:val="hybridMultilevel"/>
    <w:tmpl w:val="1A2095CA"/>
    <w:lvl w:ilvl="0" w:tplc="04090019">
      <w:start w:val="1"/>
      <w:numFmt w:val="thaiNumbers"/>
      <w:lvlText w:val="%1."/>
      <w:lvlJc w:val="left"/>
      <w:pPr>
        <w:ind w:left="1080" w:hanging="360"/>
      </w:pPr>
      <w:rPr>
        <w:rFonts w:ascii="Times New Roman" w:hAnsi="Times New Roman" w:cs="Times New Roman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182338B"/>
    <w:multiLevelType w:val="hybridMultilevel"/>
    <w:tmpl w:val="507AD63C"/>
    <w:lvl w:ilvl="0" w:tplc="8D125828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4050387"/>
    <w:multiLevelType w:val="hybridMultilevel"/>
    <w:tmpl w:val="263C31A4"/>
    <w:lvl w:ilvl="0" w:tplc="05362ED6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52204"/>
    <w:multiLevelType w:val="hybridMultilevel"/>
    <w:tmpl w:val="DAA6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59B713D"/>
    <w:multiLevelType w:val="hybridMultilevel"/>
    <w:tmpl w:val="E06E6416"/>
    <w:lvl w:ilvl="0" w:tplc="B40A704E">
      <w:start w:val="1"/>
      <w:numFmt w:val="thaiNumbers"/>
      <w:suff w:val="space"/>
      <w:lvlText w:val="%1."/>
      <w:lvlJc w:val="left"/>
      <w:pPr>
        <w:ind w:left="720" w:hanging="539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9F02934"/>
    <w:multiLevelType w:val="hybridMultilevel"/>
    <w:tmpl w:val="BB5EA092"/>
    <w:lvl w:ilvl="0" w:tplc="82989912">
      <w:start w:val="1"/>
      <w:numFmt w:val="thaiNumbers"/>
      <w:suff w:val="space"/>
      <w:lvlText w:val="๕.%1"/>
      <w:lvlJc w:val="left"/>
      <w:pPr>
        <w:ind w:left="1211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BA16942"/>
    <w:multiLevelType w:val="hybridMultilevel"/>
    <w:tmpl w:val="B8922B16"/>
    <w:lvl w:ilvl="0" w:tplc="D2C8E0A6">
      <w:start w:val="1"/>
      <w:numFmt w:val="thaiNumbers"/>
      <w:lvlText w:val="%1."/>
      <w:lvlJc w:val="left"/>
      <w:pPr>
        <w:ind w:left="72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C7B262B"/>
    <w:multiLevelType w:val="hybridMultilevel"/>
    <w:tmpl w:val="37228582"/>
    <w:lvl w:ilvl="0" w:tplc="C92E9D18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D223FCD"/>
    <w:multiLevelType w:val="hybridMultilevel"/>
    <w:tmpl w:val="EA72B516"/>
    <w:lvl w:ilvl="0" w:tplc="7E02AA18">
      <w:start w:val="1"/>
      <w:numFmt w:val="thaiNumbers"/>
      <w:lvlText w:val="%1."/>
      <w:lvlJc w:val="left"/>
      <w:pPr>
        <w:ind w:left="780" w:hanging="360"/>
      </w:pPr>
      <w:rPr>
        <w:rFonts w:ascii="Times New Roman" w:hAnsi="Times New Roman" w:cs="Times New Roman"/>
        <w:b w:val="0"/>
        <w:bCs w:val="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2">
    <w:nsid w:val="2DDC1A40"/>
    <w:multiLevelType w:val="hybridMultilevel"/>
    <w:tmpl w:val="5394C58C"/>
    <w:lvl w:ilvl="0" w:tplc="A5D8DF76">
      <w:start w:val="2"/>
      <w:numFmt w:val="bullet"/>
      <w:lvlText w:val="-"/>
      <w:lvlJc w:val="left"/>
      <w:pPr>
        <w:ind w:left="825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318F6B44"/>
    <w:multiLevelType w:val="hybridMultilevel"/>
    <w:tmpl w:val="D18A14AE"/>
    <w:lvl w:ilvl="0" w:tplc="0F0C8142">
      <w:start w:val="1"/>
      <w:numFmt w:val="thaiNumbers"/>
      <w:lvlText w:val="%1."/>
      <w:lvlJc w:val="left"/>
      <w:pPr>
        <w:ind w:left="72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CC21F6E"/>
    <w:multiLevelType w:val="hybridMultilevel"/>
    <w:tmpl w:val="B4222AC2"/>
    <w:lvl w:ilvl="0" w:tplc="8E167652">
      <w:start w:val="1"/>
      <w:numFmt w:val="thaiNumbers"/>
      <w:suff w:val="space"/>
      <w:lvlText w:val="%1."/>
      <w:lvlJc w:val="left"/>
      <w:pPr>
        <w:ind w:left="446" w:hanging="302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FE27539"/>
    <w:multiLevelType w:val="hybridMultilevel"/>
    <w:tmpl w:val="7B44630A"/>
    <w:lvl w:ilvl="0" w:tplc="E21ABD6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26C68A3"/>
    <w:multiLevelType w:val="hybridMultilevel"/>
    <w:tmpl w:val="B6627986"/>
    <w:lvl w:ilvl="0" w:tplc="AD92575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3363A68"/>
    <w:multiLevelType w:val="hybridMultilevel"/>
    <w:tmpl w:val="5BC03B48"/>
    <w:lvl w:ilvl="0" w:tplc="ED125182">
      <w:start w:val="1"/>
      <w:numFmt w:val="thaiNumbers"/>
      <w:suff w:val="space"/>
      <w:lvlText w:val="%1."/>
      <w:lvlJc w:val="left"/>
      <w:pPr>
        <w:ind w:left="425" w:hanging="312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789232B"/>
    <w:multiLevelType w:val="hybridMultilevel"/>
    <w:tmpl w:val="60C6F8D0"/>
    <w:lvl w:ilvl="0" w:tplc="8E409316">
      <w:start w:val="5"/>
      <w:numFmt w:val="bullet"/>
      <w:lvlText w:val="-"/>
      <w:lvlJc w:val="left"/>
      <w:pPr>
        <w:ind w:left="60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9">
    <w:nsid w:val="485808F3"/>
    <w:multiLevelType w:val="hybridMultilevel"/>
    <w:tmpl w:val="4710C836"/>
    <w:lvl w:ilvl="0" w:tplc="73060984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96D2EAE"/>
    <w:multiLevelType w:val="hybridMultilevel"/>
    <w:tmpl w:val="6CF2F84A"/>
    <w:lvl w:ilvl="0" w:tplc="E21ABD6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B216B76"/>
    <w:multiLevelType w:val="hybridMultilevel"/>
    <w:tmpl w:val="DF8218C0"/>
    <w:lvl w:ilvl="0" w:tplc="4224AC70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BA676EE"/>
    <w:multiLevelType w:val="hybridMultilevel"/>
    <w:tmpl w:val="97E82E4A"/>
    <w:lvl w:ilvl="0" w:tplc="B794338C">
      <w:start w:val="1"/>
      <w:numFmt w:val="thaiNumbers"/>
      <w:lvlText w:val="๔.%1"/>
      <w:lvlJc w:val="left"/>
      <w:pPr>
        <w:ind w:left="72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72B501E"/>
    <w:multiLevelType w:val="hybridMultilevel"/>
    <w:tmpl w:val="934A2BC0"/>
    <w:lvl w:ilvl="0" w:tplc="3ED291CA">
      <w:start w:val="2"/>
      <w:numFmt w:val="thaiNumbers"/>
      <w:suff w:val="space"/>
      <w:lvlText w:val="%1."/>
      <w:lvlJc w:val="left"/>
      <w:pPr>
        <w:ind w:left="722" w:hanging="722"/>
      </w:pPr>
      <w:rPr>
        <w:rFonts w:ascii="Cordia New" w:hAnsi="Cordia New" w:cs="Cordia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9B11849"/>
    <w:multiLevelType w:val="hybridMultilevel"/>
    <w:tmpl w:val="169CD25E"/>
    <w:lvl w:ilvl="0" w:tplc="327C392E">
      <w:start w:val="5"/>
      <w:numFmt w:val="bullet"/>
      <w:lvlText w:val="-"/>
      <w:lvlJc w:val="left"/>
      <w:pPr>
        <w:ind w:left="951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5">
    <w:nsid w:val="5ABD5F14"/>
    <w:multiLevelType w:val="hybridMultilevel"/>
    <w:tmpl w:val="AE14B5BA"/>
    <w:lvl w:ilvl="0" w:tplc="23E43A7A">
      <w:start w:val="3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B5F0B9C"/>
    <w:multiLevelType w:val="hybridMultilevel"/>
    <w:tmpl w:val="92F444D0"/>
    <w:lvl w:ilvl="0" w:tplc="8C4E33D4">
      <w:start w:val="1"/>
      <w:numFmt w:val="thaiNumbers"/>
      <w:suff w:val="space"/>
      <w:lvlText w:val="%1."/>
      <w:lvlJc w:val="left"/>
      <w:pPr>
        <w:ind w:left="540" w:hanging="540"/>
      </w:pPr>
      <w:rPr>
        <w:rFonts w:ascii="Cordia New" w:hAnsi="Cordia New" w:cs="Cordia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28C678B"/>
    <w:multiLevelType w:val="hybridMultilevel"/>
    <w:tmpl w:val="2C0ADA74"/>
    <w:lvl w:ilvl="0" w:tplc="D626F13C">
      <w:start w:val="1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C0B46"/>
    <w:multiLevelType w:val="hybridMultilevel"/>
    <w:tmpl w:val="37E84BD2"/>
    <w:lvl w:ilvl="0" w:tplc="04090019">
      <w:start w:val="1"/>
      <w:numFmt w:val="thaiNumbers"/>
      <w:lvlText w:val="%1."/>
      <w:lvlJc w:val="left"/>
      <w:pPr>
        <w:ind w:left="1080" w:hanging="360"/>
      </w:pPr>
      <w:rPr>
        <w:rFonts w:ascii="Times New Roman" w:hAnsi="Times New Roman" w:cs="Times New Roman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6E075BAE"/>
    <w:multiLevelType w:val="hybridMultilevel"/>
    <w:tmpl w:val="9244D3F8"/>
    <w:lvl w:ilvl="0" w:tplc="8C760E28">
      <w:start w:val="1"/>
      <w:numFmt w:val="thaiNumbers"/>
      <w:suff w:val="space"/>
      <w:lvlText w:val="%1."/>
      <w:lvlJc w:val="left"/>
      <w:pPr>
        <w:ind w:left="475" w:hanging="295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0">
    <w:nsid w:val="6F491A51"/>
    <w:multiLevelType w:val="hybridMultilevel"/>
    <w:tmpl w:val="7FF2DBBA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FAF686C"/>
    <w:multiLevelType w:val="hybridMultilevel"/>
    <w:tmpl w:val="C2000C00"/>
    <w:lvl w:ilvl="0" w:tplc="E7428960">
      <w:start w:val="1"/>
      <w:numFmt w:val="thaiNumbers"/>
      <w:suff w:val="space"/>
      <w:lvlText w:val="๑.%1"/>
      <w:lvlJc w:val="left"/>
      <w:pPr>
        <w:ind w:left="1109" w:hanging="464"/>
      </w:pPr>
      <w:rPr>
        <w:rFonts w:ascii="Cordia New" w:hAnsi="Cordia New" w:cs="Cordia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0483FF8"/>
    <w:multiLevelType w:val="hybridMultilevel"/>
    <w:tmpl w:val="C4E400D8"/>
    <w:lvl w:ilvl="0" w:tplc="5BAA1C80">
      <w:start w:val="1"/>
      <w:numFmt w:val="thaiNumbers"/>
      <w:suff w:val="space"/>
      <w:lvlText w:val="%1."/>
      <w:lvlJc w:val="left"/>
      <w:pPr>
        <w:ind w:left="541" w:hanging="541"/>
      </w:pPr>
      <w:rPr>
        <w:rFonts w:ascii="Cordia New" w:hAnsi="Cordia New" w:cs="Cordia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212628D"/>
    <w:multiLevelType w:val="hybridMultilevel"/>
    <w:tmpl w:val="84D0955E"/>
    <w:lvl w:ilvl="0" w:tplc="B0E4865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8337F15"/>
    <w:multiLevelType w:val="hybridMultilevel"/>
    <w:tmpl w:val="43AA1FE2"/>
    <w:lvl w:ilvl="0" w:tplc="B794338C">
      <w:start w:val="1"/>
      <w:numFmt w:val="thaiNumbers"/>
      <w:suff w:val="space"/>
      <w:lvlText w:val="๔.%1"/>
      <w:lvlJc w:val="left"/>
      <w:pPr>
        <w:ind w:left="72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92559B7"/>
    <w:multiLevelType w:val="hybridMultilevel"/>
    <w:tmpl w:val="C5D4D962"/>
    <w:lvl w:ilvl="0" w:tplc="02525932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92E2028"/>
    <w:multiLevelType w:val="hybridMultilevel"/>
    <w:tmpl w:val="94002D48"/>
    <w:lvl w:ilvl="0" w:tplc="30DCB54E">
      <w:start w:val="1"/>
      <w:numFmt w:val="thaiNumbers"/>
      <w:suff w:val="space"/>
      <w:lvlText w:val="๓.%1"/>
      <w:lvlJc w:val="left"/>
      <w:pPr>
        <w:ind w:left="720" w:hanging="360"/>
      </w:pPr>
      <w:rPr>
        <w:rFonts w:ascii="Cordia New" w:hAnsi="Cordia New" w:cs="Cordi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B856DA8"/>
    <w:multiLevelType w:val="hybridMultilevel"/>
    <w:tmpl w:val="6F36099C"/>
    <w:lvl w:ilvl="0" w:tplc="70C6EB3E">
      <w:start w:val="1"/>
      <w:numFmt w:val="thaiNumbers"/>
      <w:suff w:val="space"/>
      <w:lvlText w:val="%1."/>
      <w:lvlJc w:val="left"/>
      <w:pPr>
        <w:ind w:left="490" w:hanging="31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8">
    <w:nsid w:val="7CDD098D"/>
    <w:multiLevelType w:val="hybridMultilevel"/>
    <w:tmpl w:val="68EE061E"/>
    <w:lvl w:ilvl="0" w:tplc="834A505C">
      <w:start w:val="1"/>
      <w:numFmt w:val="thaiNumbers"/>
      <w:suff w:val="space"/>
      <w:lvlText w:val="๓.%1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7DDD57CE"/>
    <w:multiLevelType w:val="hybridMultilevel"/>
    <w:tmpl w:val="D33E7D00"/>
    <w:lvl w:ilvl="0" w:tplc="DF30B6D0">
      <w:start w:val="1"/>
      <w:numFmt w:val="thaiNumbers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3"/>
  </w:num>
  <w:num w:numId="3">
    <w:abstractNumId w:val="26"/>
  </w:num>
  <w:num w:numId="4">
    <w:abstractNumId w:val="49"/>
  </w:num>
  <w:num w:numId="5">
    <w:abstractNumId w:val="11"/>
  </w:num>
  <w:num w:numId="6">
    <w:abstractNumId w:val="10"/>
  </w:num>
  <w:num w:numId="7">
    <w:abstractNumId w:val="2"/>
  </w:num>
  <w:num w:numId="8">
    <w:abstractNumId w:val="29"/>
  </w:num>
  <w:num w:numId="9">
    <w:abstractNumId w:val="14"/>
  </w:num>
  <w:num w:numId="10">
    <w:abstractNumId w:val="9"/>
  </w:num>
  <w:num w:numId="11">
    <w:abstractNumId w:val="45"/>
  </w:num>
  <w:num w:numId="12">
    <w:abstractNumId w:val="30"/>
  </w:num>
  <w:num w:numId="13">
    <w:abstractNumId w:val="25"/>
  </w:num>
  <w:num w:numId="14">
    <w:abstractNumId w:val="47"/>
  </w:num>
  <w:num w:numId="15">
    <w:abstractNumId w:val="31"/>
  </w:num>
  <w:num w:numId="16">
    <w:abstractNumId w:val="22"/>
  </w:num>
  <w:num w:numId="17">
    <w:abstractNumId w:val="37"/>
  </w:num>
  <w:num w:numId="18">
    <w:abstractNumId w:val="39"/>
  </w:num>
  <w:num w:numId="19">
    <w:abstractNumId w:val="15"/>
  </w:num>
  <w:num w:numId="20">
    <w:abstractNumId w:val="28"/>
  </w:num>
  <w:num w:numId="21">
    <w:abstractNumId w:val="6"/>
  </w:num>
  <w:num w:numId="22">
    <w:abstractNumId w:val="38"/>
  </w:num>
  <w:num w:numId="23">
    <w:abstractNumId w:val="7"/>
  </w:num>
  <w:num w:numId="24">
    <w:abstractNumId w:val="40"/>
  </w:num>
  <w:num w:numId="25">
    <w:abstractNumId w:val="8"/>
  </w:num>
  <w:num w:numId="26">
    <w:abstractNumId w:val="4"/>
  </w:num>
  <w:num w:numId="27">
    <w:abstractNumId w:val="13"/>
  </w:num>
  <w:num w:numId="28">
    <w:abstractNumId w:val="21"/>
  </w:num>
  <w:num w:numId="29">
    <w:abstractNumId w:val="1"/>
  </w:num>
  <w:num w:numId="30">
    <w:abstractNumId w:val="0"/>
  </w:num>
  <w:num w:numId="31">
    <w:abstractNumId w:val="41"/>
  </w:num>
  <w:num w:numId="32">
    <w:abstractNumId w:val="3"/>
  </w:num>
  <w:num w:numId="33">
    <w:abstractNumId w:val="12"/>
  </w:num>
  <w:num w:numId="34">
    <w:abstractNumId w:val="23"/>
  </w:num>
  <w:num w:numId="35">
    <w:abstractNumId w:val="27"/>
  </w:num>
  <w:num w:numId="36">
    <w:abstractNumId w:val="20"/>
  </w:num>
  <w:num w:numId="37">
    <w:abstractNumId w:val="18"/>
  </w:num>
  <w:num w:numId="38">
    <w:abstractNumId w:val="17"/>
  </w:num>
  <w:num w:numId="39">
    <w:abstractNumId w:val="35"/>
  </w:num>
  <w:num w:numId="40">
    <w:abstractNumId w:val="34"/>
  </w:num>
  <w:num w:numId="41">
    <w:abstractNumId w:val="44"/>
  </w:num>
  <w:num w:numId="42">
    <w:abstractNumId w:val="46"/>
  </w:num>
  <w:num w:numId="43">
    <w:abstractNumId w:val="32"/>
  </w:num>
  <w:num w:numId="44">
    <w:abstractNumId w:val="48"/>
  </w:num>
  <w:num w:numId="45">
    <w:abstractNumId w:val="24"/>
  </w:num>
  <w:num w:numId="46">
    <w:abstractNumId w:val="5"/>
  </w:num>
  <w:num w:numId="47">
    <w:abstractNumId w:val="36"/>
  </w:num>
  <w:num w:numId="48">
    <w:abstractNumId w:val="42"/>
  </w:num>
  <w:num w:numId="49">
    <w:abstractNumId w:val="33"/>
  </w:num>
  <w:num w:numId="5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7FC"/>
    <w:rsid w:val="0001609E"/>
    <w:rsid w:val="00021B06"/>
    <w:rsid w:val="0002427A"/>
    <w:rsid w:val="000244CB"/>
    <w:rsid w:val="00024815"/>
    <w:rsid w:val="00025EDD"/>
    <w:rsid w:val="000262DC"/>
    <w:rsid w:val="00033175"/>
    <w:rsid w:val="00035722"/>
    <w:rsid w:val="00043A11"/>
    <w:rsid w:val="00043BE8"/>
    <w:rsid w:val="00046327"/>
    <w:rsid w:val="0005086D"/>
    <w:rsid w:val="00050BFC"/>
    <w:rsid w:val="00050FD3"/>
    <w:rsid w:val="00057A68"/>
    <w:rsid w:val="00060C05"/>
    <w:rsid w:val="000634FA"/>
    <w:rsid w:val="00066C00"/>
    <w:rsid w:val="0007412B"/>
    <w:rsid w:val="00077CE9"/>
    <w:rsid w:val="000825D5"/>
    <w:rsid w:val="000826DD"/>
    <w:rsid w:val="00083660"/>
    <w:rsid w:val="00087A98"/>
    <w:rsid w:val="00092184"/>
    <w:rsid w:val="000929FA"/>
    <w:rsid w:val="000A27AE"/>
    <w:rsid w:val="000A3DA5"/>
    <w:rsid w:val="000A72F2"/>
    <w:rsid w:val="000B22BD"/>
    <w:rsid w:val="000B57C1"/>
    <w:rsid w:val="000C0639"/>
    <w:rsid w:val="000C59E0"/>
    <w:rsid w:val="000C62B1"/>
    <w:rsid w:val="000C68BD"/>
    <w:rsid w:val="000D3A2B"/>
    <w:rsid w:val="000E0B34"/>
    <w:rsid w:val="000E3F5D"/>
    <w:rsid w:val="000F497B"/>
    <w:rsid w:val="000F6019"/>
    <w:rsid w:val="00103B77"/>
    <w:rsid w:val="001108DB"/>
    <w:rsid w:val="001118C8"/>
    <w:rsid w:val="001124FA"/>
    <w:rsid w:val="001247B7"/>
    <w:rsid w:val="0012758A"/>
    <w:rsid w:val="00132193"/>
    <w:rsid w:val="001329AE"/>
    <w:rsid w:val="00132A04"/>
    <w:rsid w:val="00135248"/>
    <w:rsid w:val="001442CC"/>
    <w:rsid w:val="00151348"/>
    <w:rsid w:val="00151426"/>
    <w:rsid w:val="00153810"/>
    <w:rsid w:val="00164925"/>
    <w:rsid w:val="0017142F"/>
    <w:rsid w:val="00171B87"/>
    <w:rsid w:val="001725D3"/>
    <w:rsid w:val="00177604"/>
    <w:rsid w:val="0018580F"/>
    <w:rsid w:val="00187425"/>
    <w:rsid w:val="00190A1F"/>
    <w:rsid w:val="00192C85"/>
    <w:rsid w:val="0019300F"/>
    <w:rsid w:val="00195DCE"/>
    <w:rsid w:val="001A26C5"/>
    <w:rsid w:val="001A3233"/>
    <w:rsid w:val="001A4F1C"/>
    <w:rsid w:val="001A67C2"/>
    <w:rsid w:val="001A6B97"/>
    <w:rsid w:val="001B0B24"/>
    <w:rsid w:val="001B3341"/>
    <w:rsid w:val="001C1052"/>
    <w:rsid w:val="001C12AA"/>
    <w:rsid w:val="001C22EB"/>
    <w:rsid w:val="001C2D3D"/>
    <w:rsid w:val="001C5793"/>
    <w:rsid w:val="001C60E7"/>
    <w:rsid w:val="001C631F"/>
    <w:rsid w:val="001D7CFB"/>
    <w:rsid w:val="001D7D92"/>
    <w:rsid w:val="001F2B1F"/>
    <w:rsid w:val="001F3CEA"/>
    <w:rsid w:val="001F451E"/>
    <w:rsid w:val="001F6B05"/>
    <w:rsid w:val="0020169B"/>
    <w:rsid w:val="00203D86"/>
    <w:rsid w:val="00205949"/>
    <w:rsid w:val="0020695A"/>
    <w:rsid w:val="00207597"/>
    <w:rsid w:val="00211473"/>
    <w:rsid w:val="002238B1"/>
    <w:rsid w:val="00223F86"/>
    <w:rsid w:val="002324F2"/>
    <w:rsid w:val="002347F8"/>
    <w:rsid w:val="00234E51"/>
    <w:rsid w:val="00245944"/>
    <w:rsid w:val="002474A8"/>
    <w:rsid w:val="0024779F"/>
    <w:rsid w:val="00250DA3"/>
    <w:rsid w:val="0025294E"/>
    <w:rsid w:val="00255F77"/>
    <w:rsid w:val="002569BD"/>
    <w:rsid w:val="00261BCA"/>
    <w:rsid w:val="0026630E"/>
    <w:rsid w:val="00267A3E"/>
    <w:rsid w:val="00267B3F"/>
    <w:rsid w:val="00267B55"/>
    <w:rsid w:val="002719DF"/>
    <w:rsid w:val="00272D81"/>
    <w:rsid w:val="0028179B"/>
    <w:rsid w:val="00284CB1"/>
    <w:rsid w:val="0028543C"/>
    <w:rsid w:val="00292729"/>
    <w:rsid w:val="00294A70"/>
    <w:rsid w:val="00295865"/>
    <w:rsid w:val="002A138B"/>
    <w:rsid w:val="002A47F4"/>
    <w:rsid w:val="002B71B4"/>
    <w:rsid w:val="002C5C6A"/>
    <w:rsid w:val="002C6222"/>
    <w:rsid w:val="002C7465"/>
    <w:rsid w:val="002C7C30"/>
    <w:rsid w:val="002D3718"/>
    <w:rsid w:val="002D645E"/>
    <w:rsid w:val="002E585A"/>
    <w:rsid w:val="002F3910"/>
    <w:rsid w:val="0030185B"/>
    <w:rsid w:val="00310A5A"/>
    <w:rsid w:val="00314A24"/>
    <w:rsid w:val="0032323F"/>
    <w:rsid w:val="00325600"/>
    <w:rsid w:val="003257E3"/>
    <w:rsid w:val="003265DD"/>
    <w:rsid w:val="003305C6"/>
    <w:rsid w:val="00332216"/>
    <w:rsid w:val="00332B1D"/>
    <w:rsid w:val="00336139"/>
    <w:rsid w:val="00337394"/>
    <w:rsid w:val="00337AC4"/>
    <w:rsid w:val="00344866"/>
    <w:rsid w:val="0034618A"/>
    <w:rsid w:val="003524F4"/>
    <w:rsid w:val="00354330"/>
    <w:rsid w:val="00354641"/>
    <w:rsid w:val="00360B7C"/>
    <w:rsid w:val="00361F6E"/>
    <w:rsid w:val="00367199"/>
    <w:rsid w:val="00370056"/>
    <w:rsid w:val="003708B7"/>
    <w:rsid w:val="003735AB"/>
    <w:rsid w:val="003751CB"/>
    <w:rsid w:val="00376410"/>
    <w:rsid w:val="00376585"/>
    <w:rsid w:val="00386BD2"/>
    <w:rsid w:val="00387BF3"/>
    <w:rsid w:val="003900D2"/>
    <w:rsid w:val="0039749E"/>
    <w:rsid w:val="00397BF5"/>
    <w:rsid w:val="003A449A"/>
    <w:rsid w:val="003A602C"/>
    <w:rsid w:val="003B2E55"/>
    <w:rsid w:val="003B518D"/>
    <w:rsid w:val="003B751B"/>
    <w:rsid w:val="003C29C9"/>
    <w:rsid w:val="003C313A"/>
    <w:rsid w:val="003D11EC"/>
    <w:rsid w:val="003D3165"/>
    <w:rsid w:val="003E0596"/>
    <w:rsid w:val="003E11F4"/>
    <w:rsid w:val="003E76BA"/>
    <w:rsid w:val="003F552D"/>
    <w:rsid w:val="00402289"/>
    <w:rsid w:val="00405ECE"/>
    <w:rsid w:val="0041300F"/>
    <w:rsid w:val="00414B59"/>
    <w:rsid w:val="0041711F"/>
    <w:rsid w:val="00417D9E"/>
    <w:rsid w:val="004317F6"/>
    <w:rsid w:val="00432BB7"/>
    <w:rsid w:val="00435335"/>
    <w:rsid w:val="0044098D"/>
    <w:rsid w:val="00441135"/>
    <w:rsid w:val="00442850"/>
    <w:rsid w:val="00443BA9"/>
    <w:rsid w:val="004440C0"/>
    <w:rsid w:val="00444337"/>
    <w:rsid w:val="00446654"/>
    <w:rsid w:val="00446B62"/>
    <w:rsid w:val="00451B98"/>
    <w:rsid w:val="00455DA7"/>
    <w:rsid w:val="00456844"/>
    <w:rsid w:val="00466646"/>
    <w:rsid w:val="00467D82"/>
    <w:rsid w:val="0047045F"/>
    <w:rsid w:val="004711AD"/>
    <w:rsid w:val="00472754"/>
    <w:rsid w:val="0047424C"/>
    <w:rsid w:val="004764AA"/>
    <w:rsid w:val="004858D1"/>
    <w:rsid w:val="00490042"/>
    <w:rsid w:val="00490CC9"/>
    <w:rsid w:val="004910A2"/>
    <w:rsid w:val="0049202D"/>
    <w:rsid w:val="00492E0B"/>
    <w:rsid w:val="0049354C"/>
    <w:rsid w:val="00494E74"/>
    <w:rsid w:val="004A1EE2"/>
    <w:rsid w:val="004A33CC"/>
    <w:rsid w:val="004A6C52"/>
    <w:rsid w:val="004B0399"/>
    <w:rsid w:val="004B7C52"/>
    <w:rsid w:val="004C6854"/>
    <w:rsid w:val="004D51EA"/>
    <w:rsid w:val="004D71CC"/>
    <w:rsid w:val="004E1C42"/>
    <w:rsid w:val="004E3196"/>
    <w:rsid w:val="004E5187"/>
    <w:rsid w:val="004E584E"/>
    <w:rsid w:val="004E5F71"/>
    <w:rsid w:val="004E628B"/>
    <w:rsid w:val="004E6A9E"/>
    <w:rsid w:val="004F6986"/>
    <w:rsid w:val="00503CEE"/>
    <w:rsid w:val="0050726E"/>
    <w:rsid w:val="00510924"/>
    <w:rsid w:val="00516673"/>
    <w:rsid w:val="00522CDF"/>
    <w:rsid w:val="00532117"/>
    <w:rsid w:val="0054035D"/>
    <w:rsid w:val="0055106C"/>
    <w:rsid w:val="00552187"/>
    <w:rsid w:val="005555EC"/>
    <w:rsid w:val="005567EA"/>
    <w:rsid w:val="00561DE3"/>
    <w:rsid w:val="0056448C"/>
    <w:rsid w:val="00564A36"/>
    <w:rsid w:val="00573A41"/>
    <w:rsid w:val="0057494A"/>
    <w:rsid w:val="0058140C"/>
    <w:rsid w:val="00584B9E"/>
    <w:rsid w:val="0058782F"/>
    <w:rsid w:val="00591CF2"/>
    <w:rsid w:val="00592332"/>
    <w:rsid w:val="005927AC"/>
    <w:rsid w:val="0059496C"/>
    <w:rsid w:val="0059557D"/>
    <w:rsid w:val="00595BC8"/>
    <w:rsid w:val="00595D3F"/>
    <w:rsid w:val="005970CC"/>
    <w:rsid w:val="00597AE0"/>
    <w:rsid w:val="005B0B1A"/>
    <w:rsid w:val="005B2CDC"/>
    <w:rsid w:val="005C263A"/>
    <w:rsid w:val="005C5D86"/>
    <w:rsid w:val="005C76B5"/>
    <w:rsid w:val="005D066C"/>
    <w:rsid w:val="005E2551"/>
    <w:rsid w:val="005E53AB"/>
    <w:rsid w:val="00603236"/>
    <w:rsid w:val="00604BEF"/>
    <w:rsid w:val="00614E9C"/>
    <w:rsid w:val="00620F8C"/>
    <w:rsid w:val="006247D5"/>
    <w:rsid w:val="00633401"/>
    <w:rsid w:val="0063745A"/>
    <w:rsid w:val="00640D68"/>
    <w:rsid w:val="006430CF"/>
    <w:rsid w:val="00644B71"/>
    <w:rsid w:val="0065100F"/>
    <w:rsid w:val="00653CFF"/>
    <w:rsid w:val="00655A8E"/>
    <w:rsid w:val="0066068C"/>
    <w:rsid w:val="006634CB"/>
    <w:rsid w:val="00666BD7"/>
    <w:rsid w:val="00667A76"/>
    <w:rsid w:val="00673AA4"/>
    <w:rsid w:val="0067488A"/>
    <w:rsid w:val="00681267"/>
    <w:rsid w:val="00684134"/>
    <w:rsid w:val="00685322"/>
    <w:rsid w:val="006958A9"/>
    <w:rsid w:val="00697FF1"/>
    <w:rsid w:val="006A0BEB"/>
    <w:rsid w:val="006A1A14"/>
    <w:rsid w:val="006A2790"/>
    <w:rsid w:val="006A690A"/>
    <w:rsid w:val="006A7A0C"/>
    <w:rsid w:val="006B06EF"/>
    <w:rsid w:val="006B1EB4"/>
    <w:rsid w:val="006B378C"/>
    <w:rsid w:val="006B7D42"/>
    <w:rsid w:val="006C29D8"/>
    <w:rsid w:val="006C426C"/>
    <w:rsid w:val="006D2DFA"/>
    <w:rsid w:val="006D7820"/>
    <w:rsid w:val="006E3DA4"/>
    <w:rsid w:val="006F564B"/>
    <w:rsid w:val="006F6DAA"/>
    <w:rsid w:val="007025AB"/>
    <w:rsid w:val="0070393E"/>
    <w:rsid w:val="00707C1D"/>
    <w:rsid w:val="00711311"/>
    <w:rsid w:val="007116E6"/>
    <w:rsid w:val="00715ECF"/>
    <w:rsid w:val="0071712B"/>
    <w:rsid w:val="007204A1"/>
    <w:rsid w:val="00722C57"/>
    <w:rsid w:val="007236FB"/>
    <w:rsid w:val="00724093"/>
    <w:rsid w:val="007253F6"/>
    <w:rsid w:val="007268BC"/>
    <w:rsid w:val="00734F2D"/>
    <w:rsid w:val="007479F0"/>
    <w:rsid w:val="00751124"/>
    <w:rsid w:val="00751DDD"/>
    <w:rsid w:val="007535B7"/>
    <w:rsid w:val="00755A3D"/>
    <w:rsid w:val="007560D4"/>
    <w:rsid w:val="00761E1F"/>
    <w:rsid w:val="00767B34"/>
    <w:rsid w:val="00770397"/>
    <w:rsid w:val="007740C1"/>
    <w:rsid w:val="00774C53"/>
    <w:rsid w:val="007767BB"/>
    <w:rsid w:val="00777C30"/>
    <w:rsid w:val="00777DC3"/>
    <w:rsid w:val="0078092F"/>
    <w:rsid w:val="00781C0F"/>
    <w:rsid w:val="007829D4"/>
    <w:rsid w:val="00790DDA"/>
    <w:rsid w:val="0079180D"/>
    <w:rsid w:val="007918D2"/>
    <w:rsid w:val="00792D1E"/>
    <w:rsid w:val="00796940"/>
    <w:rsid w:val="007A0A50"/>
    <w:rsid w:val="007A4E45"/>
    <w:rsid w:val="007B058E"/>
    <w:rsid w:val="007B3071"/>
    <w:rsid w:val="007B44F6"/>
    <w:rsid w:val="007B74FA"/>
    <w:rsid w:val="007C27C0"/>
    <w:rsid w:val="007C47C3"/>
    <w:rsid w:val="007C596C"/>
    <w:rsid w:val="007C630F"/>
    <w:rsid w:val="007C6DE9"/>
    <w:rsid w:val="007D13EA"/>
    <w:rsid w:val="007D2BD6"/>
    <w:rsid w:val="007D5290"/>
    <w:rsid w:val="007D7A82"/>
    <w:rsid w:val="007E3BD4"/>
    <w:rsid w:val="007E45FC"/>
    <w:rsid w:val="007E6CB1"/>
    <w:rsid w:val="007E76FC"/>
    <w:rsid w:val="007F5496"/>
    <w:rsid w:val="00800168"/>
    <w:rsid w:val="008036CC"/>
    <w:rsid w:val="00805F73"/>
    <w:rsid w:val="00807E0D"/>
    <w:rsid w:val="00810966"/>
    <w:rsid w:val="00815BB5"/>
    <w:rsid w:val="00825E22"/>
    <w:rsid w:val="0082663E"/>
    <w:rsid w:val="00835F40"/>
    <w:rsid w:val="00836625"/>
    <w:rsid w:val="008419F4"/>
    <w:rsid w:val="00842AE0"/>
    <w:rsid w:val="00843376"/>
    <w:rsid w:val="00844D53"/>
    <w:rsid w:val="0085712C"/>
    <w:rsid w:val="008671B7"/>
    <w:rsid w:val="008708CE"/>
    <w:rsid w:val="00871B2D"/>
    <w:rsid w:val="008807FC"/>
    <w:rsid w:val="00880B07"/>
    <w:rsid w:val="008849DE"/>
    <w:rsid w:val="008849F0"/>
    <w:rsid w:val="00886E01"/>
    <w:rsid w:val="0089100B"/>
    <w:rsid w:val="008915AF"/>
    <w:rsid w:val="00893CB8"/>
    <w:rsid w:val="0089602C"/>
    <w:rsid w:val="008970D3"/>
    <w:rsid w:val="00897DD2"/>
    <w:rsid w:val="008A0506"/>
    <w:rsid w:val="008A43CF"/>
    <w:rsid w:val="008B0152"/>
    <w:rsid w:val="008B2793"/>
    <w:rsid w:val="008B37EE"/>
    <w:rsid w:val="008C22F8"/>
    <w:rsid w:val="008C69B1"/>
    <w:rsid w:val="008E1603"/>
    <w:rsid w:val="008E2D17"/>
    <w:rsid w:val="008F141F"/>
    <w:rsid w:val="008F14C3"/>
    <w:rsid w:val="008F3D41"/>
    <w:rsid w:val="008F7CF3"/>
    <w:rsid w:val="00902AA4"/>
    <w:rsid w:val="00903259"/>
    <w:rsid w:val="00903DC8"/>
    <w:rsid w:val="009136FE"/>
    <w:rsid w:val="00922215"/>
    <w:rsid w:val="009258F9"/>
    <w:rsid w:val="00925C43"/>
    <w:rsid w:val="00931D52"/>
    <w:rsid w:val="009327A4"/>
    <w:rsid w:val="00934A79"/>
    <w:rsid w:val="0094311B"/>
    <w:rsid w:val="00946060"/>
    <w:rsid w:val="00950F3F"/>
    <w:rsid w:val="00951DC4"/>
    <w:rsid w:val="0095426B"/>
    <w:rsid w:val="00957702"/>
    <w:rsid w:val="00961D7D"/>
    <w:rsid w:val="0096566C"/>
    <w:rsid w:val="0096626D"/>
    <w:rsid w:val="009669EA"/>
    <w:rsid w:val="0096755B"/>
    <w:rsid w:val="00972E9F"/>
    <w:rsid w:val="00973260"/>
    <w:rsid w:val="00975022"/>
    <w:rsid w:val="0097550A"/>
    <w:rsid w:val="009774B2"/>
    <w:rsid w:val="00981E09"/>
    <w:rsid w:val="00982491"/>
    <w:rsid w:val="00982B8D"/>
    <w:rsid w:val="0098429C"/>
    <w:rsid w:val="00991AE0"/>
    <w:rsid w:val="00992034"/>
    <w:rsid w:val="009950A1"/>
    <w:rsid w:val="009A0216"/>
    <w:rsid w:val="009A7129"/>
    <w:rsid w:val="009A7B8C"/>
    <w:rsid w:val="009B0973"/>
    <w:rsid w:val="009C2605"/>
    <w:rsid w:val="009C3EFC"/>
    <w:rsid w:val="009C52CE"/>
    <w:rsid w:val="009C5849"/>
    <w:rsid w:val="009C5C24"/>
    <w:rsid w:val="009D0CA5"/>
    <w:rsid w:val="009D534B"/>
    <w:rsid w:val="009D5A4F"/>
    <w:rsid w:val="009D651B"/>
    <w:rsid w:val="009E1924"/>
    <w:rsid w:val="009E1F57"/>
    <w:rsid w:val="009E3C42"/>
    <w:rsid w:val="009E59BE"/>
    <w:rsid w:val="009F15DA"/>
    <w:rsid w:val="00A042AA"/>
    <w:rsid w:val="00A11FD1"/>
    <w:rsid w:val="00A12409"/>
    <w:rsid w:val="00A15CDA"/>
    <w:rsid w:val="00A200B9"/>
    <w:rsid w:val="00A214F9"/>
    <w:rsid w:val="00A22907"/>
    <w:rsid w:val="00A23A8F"/>
    <w:rsid w:val="00A23BF0"/>
    <w:rsid w:val="00A25A4E"/>
    <w:rsid w:val="00A268C0"/>
    <w:rsid w:val="00A31940"/>
    <w:rsid w:val="00A463A5"/>
    <w:rsid w:val="00A50A57"/>
    <w:rsid w:val="00A51FFF"/>
    <w:rsid w:val="00A52D00"/>
    <w:rsid w:val="00A53072"/>
    <w:rsid w:val="00A611BE"/>
    <w:rsid w:val="00A63C68"/>
    <w:rsid w:val="00A66255"/>
    <w:rsid w:val="00A70142"/>
    <w:rsid w:val="00A74FEF"/>
    <w:rsid w:val="00A86082"/>
    <w:rsid w:val="00A861C9"/>
    <w:rsid w:val="00A87987"/>
    <w:rsid w:val="00A91A70"/>
    <w:rsid w:val="00A928EE"/>
    <w:rsid w:val="00AA2B22"/>
    <w:rsid w:val="00AA4BF0"/>
    <w:rsid w:val="00AA67C3"/>
    <w:rsid w:val="00AA6A30"/>
    <w:rsid w:val="00AA710D"/>
    <w:rsid w:val="00AB7238"/>
    <w:rsid w:val="00AC7165"/>
    <w:rsid w:val="00AD295C"/>
    <w:rsid w:val="00AD6109"/>
    <w:rsid w:val="00AD7278"/>
    <w:rsid w:val="00AE0DC3"/>
    <w:rsid w:val="00AE6605"/>
    <w:rsid w:val="00AE7DD2"/>
    <w:rsid w:val="00AF47EB"/>
    <w:rsid w:val="00AF4ECE"/>
    <w:rsid w:val="00AF6A24"/>
    <w:rsid w:val="00B02D63"/>
    <w:rsid w:val="00B10036"/>
    <w:rsid w:val="00B105F8"/>
    <w:rsid w:val="00B12B0B"/>
    <w:rsid w:val="00B3106F"/>
    <w:rsid w:val="00B31F89"/>
    <w:rsid w:val="00B33310"/>
    <w:rsid w:val="00B33B78"/>
    <w:rsid w:val="00B36436"/>
    <w:rsid w:val="00B408A4"/>
    <w:rsid w:val="00B40FF8"/>
    <w:rsid w:val="00B41B09"/>
    <w:rsid w:val="00B50961"/>
    <w:rsid w:val="00B5383A"/>
    <w:rsid w:val="00B54B1A"/>
    <w:rsid w:val="00B57D1B"/>
    <w:rsid w:val="00B61EC4"/>
    <w:rsid w:val="00B67009"/>
    <w:rsid w:val="00B677A0"/>
    <w:rsid w:val="00B775FA"/>
    <w:rsid w:val="00B77F38"/>
    <w:rsid w:val="00B82616"/>
    <w:rsid w:val="00B87779"/>
    <w:rsid w:val="00B9146C"/>
    <w:rsid w:val="00B937EA"/>
    <w:rsid w:val="00B96408"/>
    <w:rsid w:val="00B979F2"/>
    <w:rsid w:val="00BA565B"/>
    <w:rsid w:val="00BA6669"/>
    <w:rsid w:val="00BA7DCD"/>
    <w:rsid w:val="00BB0FA9"/>
    <w:rsid w:val="00BB24A7"/>
    <w:rsid w:val="00BB427F"/>
    <w:rsid w:val="00BB6337"/>
    <w:rsid w:val="00BB7EB3"/>
    <w:rsid w:val="00BC2DBB"/>
    <w:rsid w:val="00BC454B"/>
    <w:rsid w:val="00BD2FEF"/>
    <w:rsid w:val="00BD389F"/>
    <w:rsid w:val="00BE1CE5"/>
    <w:rsid w:val="00BE3808"/>
    <w:rsid w:val="00BE3E28"/>
    <w:rsid w:val="00BF1FFC"/>
    <w:rsid w:val="00BF31A8"/>
    <w:rsid w:val="00BF33A8"/>
    <w:rsid w:val="00C00462"/>
    <w:rsid w:val="00C0152D"/>
    <w:rsid w:val="00C01E01"/>
    <w:rsid w:val="00C040C1"/>
    <w:rsid w:val="00C14059"/>
    <w:rsid w:val="00C15851"/>
    <w:rsid w:val="00C36D72"/>
    <w:rsid w:val="00C37F8B"/>
    <w:rsid w:val="00C41B9E"/>
    <w:rsid w:val="00C42A57"/>
    <w:rsid w:val="00C45219"/>
    <w:rsid w:val="00C50853"/>
    <w:rsid w:val="00C62AF6"/>
    <w:rsid w:val="00C6338C"/>
    <w:rsid w:val="00C66A8B"/>
    <w:rsid w:val="00C73520"/>
    <w:rsid w:val="00C74376"/>
    <w:rsid w:val="00C8100C"/>
    <w:rsid w:val="00C81537"/>
    <w:rsid w:val="00C82466"/>
    <w:rsid w:val="00C8265E"/>
    <w:rsid w:val="00C83E2B"/>
    <w:rsid w:val="00C923BE"/>
    <w:rsid w:val="00C94A01"/>
    <w:rsid w:val="00CA0C57"/>
    <w:rsid w:val="00CA5DAE"/>
    <w:rsid w:val="00CA7B8B"/>
    <w:rsid w:val="00CB0EEF"/>
    <w:rsid w:val="00CB6CE1"/>
    <w:rsid w:val="00CB7524"/>
    <w:rsid w:val="00CC09AC"/>
    <w:rsid w:val="00CC5A37"/>
    <w:rsid w:val="00CC5A93"/>
    <w:rsid w:val="00CD3596"/>
    <w:rsid w:val="00CD6A8E"/>
    <w:rsid w:val="00CD7EF5"/>
    <w:rsid w:val="00CE7919"/>
    <w:rsid w:val="00CF0D43"/>
    <w:rsid w:val="00CF2E9E"/>
    <w:rsid w:val="00CF33F5"/>
    <w:rsid w:val="00D015EA"/>
    <w:rsid w:val="00D01F39"/>
    <w:rsid w:val="00D0320F"/>
    <w:rsid w:val="00D034A5"/>
    <w:rsid w:val="00D0480F"/>
    <w:rsid w:val="00D07BA9"/>
    <w:rsid w:val="00D07FEA"/>
    <w:rsid w:val="00D10D88"/>
    <w:rsid w:val="00D27373"/>
    <w:rsid w:val="00D31DC2"/>
    <w:rsid w:val="00D369D7"/>
    <w:rsid w:val="00D37CFA"/>
    <w:rsid w:val="00D436F9"/>
    <w:rsid w:val="00D4737D"/>
    <w:rsid w:val="00D50C1F"/>
    <w:rsid w:val="00D50EF5"/>
    <w:rsid w:val="00D51D02"/>
    <w:rsid w:val="00D51EFB"/>
    <w:rsid w:val="00D529D8"/>
    <w:rsid w:val="00D54D65"/>
    <w:rsid w:val="00D56AC3"/>
    <w:rsid w:val="00D73718"/>
    <w:rsid w:val="00D8356A"/>
    <w:rsid w:val="00D84595"/>
    <w:rsid w:val="00D8477B"/>
    <w:rsid w:val="00D85E43"/>
    <w:rsid w:val="00D95267"/>
    <w:rsid w:val="00D97225"/>
    <w:rsid w:val="00DA01C3"/>
    <w:rsid w:val="00DA0455"/>
    <w:rsid w:val="00DA29F5"/>
    <w:rsid w:val="00DA3BCC"/>
    <w:rsid w:val="00DA5293"/>
    <w:rsid w:val="00DA7C21"/>
    <w:rsid w:val="00DA7DF4"/>
    <w:rsid w:val="00DC2485"/>
    <w:rsid w:val="00DC299D"/>
    <w:rsid w:val="00DC2A30"/>
    <w:rsid w:val="00DC76EA"/>
    <w:rsid w:val="00DD0D07"/>
    <w:rsid w:val="00DD211A"/>
    <w:rsid w:val="00DD49A6"/>
    <w:rsid w:val="00DE21C1"/>
    <w:rsid w:val="00DE5C23"/>
    <w:rsid w:val="00DF2D09"/>
    <w:rsid w:val="00DF70E0"/>
    <w:rsid w:val="00DF745C"/>
    <w:rsid w:val="00E00C7E"/>
    <w:rsid w:val="00E00CC5"/>
    <w:rsid w:val="00E024B2"/>
    <w:rsid w:val="00E04DB8"/>
    <w:rsid w:val="00E0779F"/>
    <w:rsid w:val="00E15511"/>
    <w:rsid w:val="00E20886"/>
    <w:rsid w:val="00E20D51"/>
    <w:rsid w:val="00E2773D"/>
    <w:rsid w:val="00E278DC"/>
    <w:rsid w:val="00E341BF"/>
    <w:rsid w:val="00E43034"/>
    <w:rsid w:val="00E47504"/>
    <w:rsid w:val="00E52818"/>
    <w:rsid w:val="00E6119C"/>
    <w:rsid w:val="00E7541B"/>
    <w:rsid w:val="00E80221"/>
    <w:rsid w:val="00E80581"/>
    <w:rsid w:val="00E8149A"/>
    <w:rsid w:val="00E8244A"/>
    <w:rsid w:val="00E87C64"/>
    <w:rsid w:val="00E91A1D"/>
    <w:rsid w:val="00E9600B"/>
    <w:rsid w:val="00EA2302"/>
    <w:rsid w:val="00EA6661"/>
    <w:rsid w:val="00EA7AE4"/>
    <w:rsid w:val="00EA7F4E"/>
    <w:rsid w:val="00EB2AE0"/>
    <w:rsid w:val="00EB3935"/>
    <w:rsid w:val="00EB4441"/>
    <w:rsid w:val="00EC1A01"/>
    <w:rsid w:val="00EC7B37"/>
    <w:rsid w:val="00ED29B1"/>
    <w:rsid w:val="00EE019C"/>
    <w:rsid w:val="00EE42D8"/>
    <w:rsid w:val="00EF3905"/>
    <w:rsid w:val="00EF511F"/>
    <w:rsid w:val="00EF60E3"/>
    <w:rsid w:val="00EF705F"/>
    <w:rsid w:val="00F02A12"/>
    <w:rsid w:val="00F20AB5"/>
    <w:rsid w:val="00F240A9"/>
    <w:rsid w:val="00F252D8"/>
    <w:rsid w:val="00F26FC4"/>
    <w:rsid w:val="00F321CD"/>
    <w:rsid w:val="00F35BD9"/>
    <w:rsid w:val="00F367A8"/>
    <w:rsid w:val="00F37A44"/>
    <w:rsid w:val="00F425B2"/>
    <w:rsid w:val="00F4549A"/>
    <w:rsid w:val="00F45B7F"/>
    <w:rsid w:val="00F54C8F"/>
    <w:rsid w:val="00F6081C"/>
    <w:rsid w:val="00F61338"/>
    <w:rsid w:val="00F65B74"/>
    <w:rsid w:val="00F66BF0"/>
    <w:rsid w:val="00F7247C"/>
    <w:rsid w:val="00F72DCF"/>
    <w:rsid w:val="00F74049"/>
    <w:rsid w:val="00F77C55"/>
    <w:rsid w:val="00F806D3"/>
    <w:rsid w:val="00F812CB"/>
    <w:rsid w:val="00F8702C"/>
    <w:rsid w:val="00F94D37"/>
    <w:rsid w:val="00F951A9"/>
    <w:rsid w:val="00F959F3"/>
    <w:rsid w:val="00F97351"/>
    <w:rsid w:val="00FA0867"/>
    <w:rsid w:val="00FB4AAB"/>
    <w:rsid w:val="00FB5D95"/>
    <w:rsid w:val="00FB719F"/>
    <w:rsid w:val="00FC51AA"/>
    <w:rsid w:val="00FC5F8E"/>
    <w:rsid w:val="00FC6E2C"/>
    <w:rsid w:val="00FC751D"/>
    <w:rsid w:val="00FD0743"/>
    <w:rsid w:val="00FD233D"/>
    <w:rsid w:val="00FD32F7"/>
    <w:rsid w:val="00FD50D5"/>
    <w:rsid w:val="00FD549C"/>
    <w:rsid w:val="00FD708E"/>
    <w:rsid w:val="00FE241D"/>
    <w:rsid w:val="00FE3F7E"/>
    <w:rsid w:val="00FE489E"/>
    <w:rsid w:val="00FE6348"/>
    <w:rsid w:val="00FE691B"/>
    <w:rsid w:val="00FE7C7E"/>
    <w:rsid w:val="00FF1EB4"/>
    <w:rsid w:val="00FF3780"/>
    <w:rsid w:val="00FF6227"/>
    <w:rsid w:val="00FF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4C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442CC"/>
    <w:rPr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2D81"/>
    <w:rPr>
      <w:sz w:val="2"/>
    </w:rPr>
  </w:style>
  <w:style w:type="character" w:customStyle="1" w:styleId="style131">
    <w:name w:val="style131"/>
    <w:rsid w:val="00981E09"/>
    <w:rPr>
      <w:color w:val="auto"/>
      <w:sz w:val="21"/>
    </w:rPr>
  </w:style>
  <w:style w:type="paragraph" w:customStyle="1" w:styleId="1">
    <w:name w:val="รายการย่อหน้า1"/>
    <w:basedOn w:val="Normal"/>
    <w:rsid w:val="00494E74"/>
    <w:pPr>
      <w:ind w:left="720"/>
    </w:pPr>
  </w:style>
  <w:style w:type="paragraph" w:styleId="ListParagraph">
    <w:name w:val="List Paragraph"/>
    <w:basedOn w:val="Normal"/>
    <w:uiPriority w:val="34"/>
    <w:qFormat/>
    <w:rsid w:val="00681267"/>
    <w:pPr>
      <w:ind w:left="720"/>
    </w:pPr>
  </w:style>
  <w:style w:type="table" w:styleId="TableGrid">
    <w:name w:val="Table Grid"/>
    <w:basedOn w:val="TableNormal"/>
    <w:uiPriority w:val="59"/>
    <w:locked/>
    <w:rsid w:val="001D7CFB"/>
    <w:rPr>
      <w:rFonts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7B34"/>
    <w:rPr>
      <w:color w:val="808080"/>
    </w:rPr>
  </w:style>
  <w:style w:type="paragraph" w:styleId="NoSpacing">
    <w:name w:val="No Spacing"/>
    <w:uiPriority w:val="1"/>
    <w:qFormat/>
    <w:rsid w:val="0007412B"/>
    <w:rPr>
      <w:rFonts w:ascii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305C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30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305C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.whitegadget.com/attachments/pc-wallpapers/130362d1359002421-background-image-background-image-photos-1024x76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514</Words>
  <Characters>2936</Characters>
  <Application>Microsoft Office Outlook</Application>
  <DocSecurity>0</DocSecurity>
  <Lines>0</Lines>
  <Paragraphs>0</Paragraphs>
  <ScaleCrop>false</ScaleCrop>
  <Company>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sumana_t</dc:creator>
  <cp:keywords/>
  <dc:description/>
  <cp:lastModifiedBy>user</cp:lastModifiedBy>
  <cp:revision>2</cp:revision>
  <cp:lastPrinted>2014-10-14T07:46:00Z</cp:lastPrinted>
  <dcterms:created xsi:type="dcterms:W3CDTF">2015-03-11T02:32:00Z</dcterms:created>
  <dcterms:modified xsi:type="dcterms:W3CDTF">2015-03-11T02:32:00Z</dcterms:modified>
</cp:coreProperties>
</file>