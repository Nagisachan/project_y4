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548DD4"/>
  <w:body>
    <w:p w:rsidR="003941DE" w:rsidRPr="00FD4B67" w:rsidRDefault="003941DE" w:rsidP="009917AC">
      <w:pPr>
        <w:jc w:val="right"/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>นาย สรนัย กนกกาญจนะ</w:t>
      </w:r>
    </w:p>
    <w:p w:rsidR="003941DE" w:rsidRPr="00FD4B67" w:rsidRDefault="003941DE" w:rsidP="008B4AB5">
      <w:pPr>
        <w:jc w:val="right"/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>ครูธรรมชาติศึกษาและประยุกต์วิทยา ช่วงชั้นที่ ๒</w:t>
      </w:r>
    </w:p>
    <w:p w:rsidR="003941DE" w:rsidRPr="00FD4B67" w:rsidRDefault="003941DE" w:rsidP="002D1206">
      <w:pPr>
        <w:jc w:val="center"/>
        <w:rPr>
          <w:color w:val="FFFFFF"/>
          <w:sz w:val="32"/>
          <w:szCs w:val="32"/>
        </w:rPr>
      </w:pPr>
    </w:p>
    <w:p w:rsidR="003941DE" w:rsidRPr="00FD4B67" w:rsidRDefault="003941DE" w:rsidP="002D1206">
      <w:pPr>
        <w:jc w:val="center"/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</w:rPr>
        <w:t>Pay It forward</w:t>
      </w:r>
    </w:p>
    <w:p w:rsidR="003941DE" w:rsidRPr="00FD4B67" w:rsidRDefault="003941DE" w:rsidP="008B4AB5">
      <w:pPr>
        <w:jc w:val="right"/>
        <w:rPr>
          <w:color w:val="FFFFFF"/>
          <w:sz w:val="32"/>
          <w:szCs w:val="32"/>
          <w:cs/>
        </w:rPr>
      </w:pPr>
    </w:p>
    <w:p w:rsidR="003941DE" w:rsidRPr="00FD4B67" w:rsidRDefault="003941DE" w:rsidP="009917AC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>บางครั้งห้องเรียนก็ถูกผลักดันไปด้วยพลังของคุณครู</w:t>
      </w:r>
    </w:p>
    <w:p w:rsidR="003941DE" w:rsidRPr="00FD4B67" w:rsidRDefault="003941DE" w:rsidP="009917AC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>บางครั้งห้องเรียนก็ขับเคลื่อนไปได้ด้วยพลังของเด็กๆเอง</w:t>
      </w:r>
    </w:p>
    <w:p w:rsidR="003941DE" w:rsidRPr="00FD4B67" w:rsidRDefault="003941DE" w:rsidP="009917AC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>แล้วห้องเรียนของคุณครูละครับเป็นแบบไหน</w:t>
      </w:r>
      <w:r w:rsidRPr="00FD4B67">
        <w:rPr>
          <w:color w:val="FFFFFF"/>
          <w:sz w:val="32"/>
          <w:szCs w:val="32"/>
        </w:rPr>
        <w:t>?</w:t>
      </w:r>
    </w:p>
    <w:p w:rsidR="003941DE" w:rsidRPr="00FD4B67" w:rsidRDefault="003941DE" w:rsidP="009917AC">
      <w:pPr>
        <w:rPr>
          <w:color w:val="FFFFFF"/>
          <w:sz w:val="32"/>
          <w:szCs w:val="32"/>
        </w:rPr>
      </w:pPr>
    </w:p>
    <w:p w:rsidR="003941DE" w:rsidRPr="00FD4B67" w:rsidRDefault="003941DE" w:rsidP="007804E1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 xml:space="preserve">นี่คือเหตุการณ์ที่ผมอยากจะมาแลกเปลี่ยนกับทุกๆคนครับ เรื่องราวนี้เกิดขึ้นในงาน </w:t>
      </w:r>
      <w:r w:rsidRPr="00FD4B67">
        <w:rPr>
          <w:color w:val="FFFFFF"/>
          <w:sz w:val="32"/>
          <w:szCs w:val="32"/>
        </w:rPr>
        <w:t>KM</w:t>
      </w:r>
      <w:r w:rsidRPr="00FD4B67">
        <w:rPr>
          <w:color w:val="FFFFFF"/>
          <w:sz w:val="32"/>
          <w:szCs w:val="32"/>
          <w:cs/>
        </w:rPr>
        <w:t xml:space="preserve">ครูที่จัดขึ้นเมื่อปลายภาคเรียนวิริยะ ครั้งนั้นผมมีโอกาสได้ฟังเรื่องเล่าความสำเร็จจากคุณครูญาณิสา คำแสน(ครูเจน) </w:t>
      </w:r>
    </w:p>
    <w:p w:rsidR="003941DE" w:rsidRPr="00FD4B67" w:rsidRDefault="003941DE" w:rsidP="007804E1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>ครูเจนได้นำเรื่องเล่าจากประสบการณ์ของตนเองในการปลูกและดูแลเฟิร์นชนิดหนึ่ง เพื่อสร้างแรงบันดาลใจให้กับนักเรียน โดยคุณครูได้จำลองสถานการณ์ในห้องเรียนขั้นสร้างแรงบันดาลใจ ครูเจน</w:t>
      </w:r>
    </w:p>
    <w:p w:rsidR="003941DE" w:rsidRPr="00FD4B67" w:rsidRDefault="003941DE" w:rsidP="007804E1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 xml:space="preserve">เล่าเรื่องด้วยน้ำเสียงที่กระตือรือร้น ประกอบกับร้อยเรียงเรื่องราวได้อย่างน่าสนใจ </w:t>
      </w:r>
    </w:p>
    <w:p w:rsidR="003941DE" w:rsidRPr="00FD4B67" w:rsidRDefault="003941DE" w:rsidP="007804E1">
      <w:pPr>
        <w:rPr>
          <w:color w:val="FFFFFF"/>
          <w:sz w:val="32"/>
          <w:szCs w:val="32"/>
        </w:rPr>
      </w:pPr>
    </w:p>
    <w:p w:rsidR="003941DE" w:rsidRPr="00FD4B67" w:rsidRDefault="003941DE" w:rsidP="007804E1">
      <w:pPr>
        <w:rPr>
          <w:b/>
          <w:bCs/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>จากสิ่งที่คุณครูทำเพื่อเป็นแรงบันดาลใจในการเขียนเชิงพรรณนาโวหารให้กับนักเรียน แล้วนำมาแลกเปลี่ยนเรียนรู้กับเพื่อนครู ได้กลายมาเป็นประสบการณ์ดีๆ ที่ได้สร้างแรงบันดาลใจให้เกิดขึ้นในใจผม</w:t>
      </w:r>
      <w:r w:rsidRPr="00FD4B67">
        <w:rPr>
          <w:b/>
          <w:bCs/>
          <w:color w:val="FFFFFF"/>
          <w:sz w:val="32"/>
          <w:szCs w:val="32"/>
          <w:cs/>
        </w:rPr>
        <w:t xml:space="preserve"> </w:t>
      </w:r>
      <w:r w:rsidRPr="00FD4B67">
        <w:rPr>
          <w:color w:val="FFFFFF"/>
          <w:sz w:val="32"/>
          <w:szCs w:val="32"/>
          <w:cs/>
        </w:rPr>
        <w:t>แล้วเรื่องราวสนุกๆ ในภาคเรียนจิตตะจึงเกิดขึ้น</w:t>
      </w:r>
    </w:p>
    <w:p w:rsidR="003941DE" w:rsidRPr="00FD4B67" w:rsidRDefault="003941DE" w:rsidP="009917AC">
      <w:pPr>
        <w:rPr>
          <w:b/>
          <w:bCs/>
          <w:color w:val="FFFFFF"/>
          <w:sz w:val="32"/>
          <w:szCs w:val="32"/>
        </w:rPr>
      </w:pPr>
    </w:p>
    <w:p w:rsidR="003941DE" w:rsidRPr="00FD4B67" w:rsidRDefault="003941DE" w:rsidP="009917AC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>ในการพูดคุยเรื่องแผนการสอนในภาคเรียนจิตตะนั้น ขั้นสร้างแรงบันดาลใจจึงเป็นสิ่งสำคัญหลักของครูแป๊ะและครูเหน่ง เราพยายามหาสื่อ ภาพ คลิป ที่น่าสนใจ ใกล้ตัว และเหมาะสมกับวัย หลังจากนั้นจึงวางแผนในการเชื่อมสื่อ อุปกรณ์ และอื่นๆ ให้เข้ากับการเรียนรู้ขั้นต่อไป สร้างการเรียนรู้ให้ท้าทาย ให้เด็กได้เล่นสนุกและขณะเดียวกันก็ได้เรียนรู้ เมื่อเด็กมีความสุข ครูก็มีความสุข</w:t>
      </w:r>
    </w:p>
    <w:p w:rsidR="003941DE" w:rsidRPr="00FD4B67" w:rsidRDefault="003941DE" w:rsidP="009917AC">
      <w:pPr>
        <w:rPr>
          <w:color w:val="FFFFFF"/>
          <w:sz w:val="32"/>
          <w:szCs w:val="32"/>
        </w:rPr>
      </w:pPr>
    </w:p>
    <w:p w:rsidR="003941DE" w:rsidRPr="00FD4B67" w:rsidRDefault="003941DE" w:rsidP="009917AC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 xml:space="preserve">เนื้อหาความหลากหลายและระบบนิเวศของพืชและสัตว์ในกทม.และชนบทภาคกลาง </w:t>
      </w:r>
    </w:p>
    <w:p w:rsidR="003941DE" w:rsidRPr="00FD4B67" w:rsidRDefault="003941DE" w:rsidP="009917AC">
      <w:pPr>
        <w:rPr>
          <w:color w:val="FFFFFF"/>
          <w:sz w:val="32"/>
          <w:szCs w:val="32"/>
          <w:cs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318.75pt;margin-top:1.2pt;width:186.75pt;height:255pt;z-index:-251661824">
            <v:imagedata r:id="rId6" o:title=""/>
          </v:shape>
        </w:pict>
      </w:r>
      <w:r w:rsidRPr="00FD4B67">
        <w:rPr>
          <w:color w:val="FFFFFF"/>
          <w:sz w:val="32"/>
          <w:szCs w:val="32"/>
          <w:cs/>
        </w:rPr>
        <w:t>คุณครูจะนำคลิปและภาพมาให้คาดเดากันว่า เห็นอะไร ที่ไหน เกี่ยวข้องกับโรคอะไร?</w:t>
      </w:r>
    </w:p>
    <w:p w:rsidR="003941DE" w:rsidRPr="00411E7B" w:rsidRDefault="003941DE" w:rsidP="009917AC">
      <w:pPr>
        <w:rPr>
          <w:sz w:val="32"/>
          <w:szCs w:val="32"/>
          <w:cs/>
        </w:rPr>
      </w:pPr>
      <w:r>
        <w:rPr>
          <w:noProof/>
        </w:rPr>
        <w:pict>
          <v:shape id="_x0000_s1027" type="#_x0000_t75" style="position:absolute;margin-left:65.25pt;margin-top:20.6pt;width:262.5pt;height:150.75pt;z-index:-251656704">
            <v:imagedata r:id="rId7" o:title="" croptop="8199f" cropbottom="8474f" cropleft="8601f" cropright="9148f"/>
            <w10:wrap side="right"/>
          </v:shape>
        </w:pict>
      </w:r>
    </w:p>
    <w:p w:rsidR="003941DE" w:rsidRPr="00411E7B" w:rsidRDefault="003941DE" w:rsidP="00D831BE">
      <w:pPr>
        <w:rPr>
          <w:sz w:val="32"/>
          <w:szCs w:val="32"/>
        </w:rPr>
      </w:pPr>
    </w:p>
    <w:p w:rsidR="003941DE" w:rsidRDefault="003941DE" w:rsidP="00D831BE">
      <w:pPr>
        <w:rPr>
          <w:sz w:val="32"/>
          <w:szCs w:val="32"/>
        </w:rPr>
      </w:pPr>
      <w:r>
        <w:rPr>
          <w:sz w:val="32"/>
          <w:szCs w:val="32"/>
        </w:rPr>
        <w:t>v</w:t>
      </w:r>
    </w:p>
    <w:p w:rsidR="003941DE" w:rsidRDefault="003941DE" w:rsidP="00D831BE">
      <w:pPr>
        <w:rPr>
          <w:sz w:val="32"/>
          <w:szCs w:val="32"/>
        </w:rPr>
      </w:pPr>
    </w:p>
    <w:p w:rsidR="003941DE" w:rsidRDefault="003941DE" w:rsidP="00D831BE">
      <w:pPr>
        <w:rPr>
          <w:sz w:val="32"/>
          <w:szCs w:val="32"/>
        </w:rPr>
      </w:pPr>
    </w:p>
    <w:p w:rsidR="003941DE" w:rsidRDefault="003941DE" w:rsidP="00D831BE">
      <w:pPr>
        <w:rPr>
          <w:sz w:val="32"/>
          <w:szCs w:val="32"/>
        </w:rPr>
      </w:pPr>
    </w:p>
    <w:p w:rsidR="003941DE" w:rsidRDefault="003941DE" w:rsidP="00D831BE">
      <w:pPr>
        <w:rPr>
          <w:sz w:val="32"/>
          <w:szCs w:val="32"/>
        </w:rPr>
      </w:pPr>
    </w:p>
    <w:p w:rsidR="003941DE" w:rsidRDefault="003941DE" w:rsidP="00D831BE">
      <w:pPr>
        <w:rPr>
          <w:sz w:val="32"/>
          <w:szCs w:val="32"/>
        </w:rPr>
      </w:pPr>
    </w:p>
    <w:p w:rsidR="003941DE" w:rsidRPr="00FD4B67" w:rsidRDefault="003941DE" w:rsidP="00D831BE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>ในการสอนความหลากหลายของพืชและสัตว์ในกทม. ก็มีการนำภาพจำลองจากหนังมาให้นักเรียนสังเกต</w:t>
      </w: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  <w:r w:rsidRPr="00411E7B">
        <w:rPr>
          <w:sz w:val="32"/>
          <w:szCs w:val="32"/>
          <w:cs/>
        </w:rPr>
        <w:pict>
          <v:shape id="_x0000_i1025" type="#_x0000_t75" style="width:410.25pt;height:230.25pt">
            <v:imagedata r:id="rId8" o:title=""/>
          </v:shape>
        </w:pict>
      </w:r>
    </w:p>
    <w:p w:rsidR="003941DE" w:rsidRPr="00411E7B" w:rsidRDefault="003941DE" w:rsidP="00D831BE">
      <w:pPr>
        <w:rPr>
          <w:sz w:val="32"/>
          <w:szCs w:val="32"/>
        </w:rPr>
      </w:pPr>
      <w:r w:rsidRPr="00411E7B">
        <w:rPr>
          <w:sz w:val="32"/>
          <w:szCs w:val="32"/>
          <w:cs/>
        </w:rPr>
        <w:pict>
          <v:shape id="_x0000_i1026" type="#_x0000_t75" style="width:410.25pt;height:230.25pt">
            <v:imagedata r:id="rId9" o:title=""/>
          </v:shape>
        </w:pict>
      </w: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FD4B67" w:rsidRDefault="003941DE" w:rsidP="00D831BE">
      <w:pPr>
        <w:rPr>
          <w:color w:val="FFFFFF"/>
          <w:sz w:val="32"/>
          <w:szCs w:val="32"/>
        </w:rPr>
      </w:pPr>
      <w:r>
        <w:rPr>
          <w:noProof/>
        </w:rPr>
        <w:pict>
          <v:shape id="_x0000_s1028" type="#_x0000_t75" style="position:absolute;margin-left:327pt;margin-top:9.3pt;width:186.75pt;height:255pt;z-index:-251662848">
            <v:imagedata r:id="rId6" o:title=""/>
          </v:shape>
        </w:pict>
      </w:r>
      <w:r>
        <w:rPr>
          <w:noProof/>
        </w:rPr>
        <w:pict>
          <v:shape id="_x0000_s1029" type="#_x0000_t75" style="position:absolute;margin-left:-49.6pt;margin-top:16.5pt;width:246.75pt;height:185.25pt;z-index:-251658752">
            <v:imagedata r:id="rId10" o:title="" croptop="11662f" cropbottom="17349f" cropleft="24675f" cropright="2041f"/>
          </v:shape>
        </w:pict>
      </w:r>
      <w:r w:rsidRPr="00FD4B67">
        <w:rPr>
          <w:color w:val="FFFFFF"/>
          <w:sz w:val="32"/>
          <w:szCs w:val="32"/>
          <w:cs/>
        </w:rPr>
        <w:t xml:space="preserve">เพิ่อให้นักเรียนได้เห็นความหลากหลายของกทม.ในอดีตก่อนเชื่อมโยงสู่ความหลากหลายในปัจจุบัน </w:t>
      </w:r>
    </w:p>
    <w:p w:rsidR="003941DE" w:rsidRPr="00411E7B" w:rsidRDefault="003941DE" w:rsidP="00D831BE">
      <w:pPr>
        <w:rPr>
          <w:sz w:val="32"/>
          <w:szCs w:val="32"/>
        </w:rPr>
      </w:pPr>
      <w:r>
        <w:rPr>
          <w:noProof/>
        </w:rPr>
        <w:pict>
          <v:shape id="_x0000_s1030" type="#_x0000_t75" style="position:absolute;margin-left:201.45pt;margin-top:6.45pt;width:243.7pt;height:180.75pt;z-index:-251657728" wrapcoords="-66 0 -66 21421 21600 21421 21600 0 -66 0">
            <v:imagedata r:id="rId11" o:title=""/>
            <w10:wrap type="tight"/>
          </v:shape>
        </w:pict>
      </w:r>
    </w:p>
    <w:p w:rsidR="003941DE" w:rsidRPr="00411E7B" w:rsidRDefault="003941DE" w:rsidP="00D831BE">
      <w:pPr>
        <w:rPr>
          <w:sz w:val="32"/>
          <w:szCs w:val="32"/>
        </w:rPr>
      </w:pPr>
      <w:r w:rsidRPr="00411E7B">
        <w:rPr>
          <w:sz w:val="32"/>
          <w:szCs w:val="32"/>
        </w:rPr>
        <w:t xml:space="preserve">                                                                      </w:t>
      </w: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</w:p>
    <w:p w:rsidR="003941DE" w:rsidRDefault="003941DE" w:rsidP="00D831BE">
      <w:pPr>
        <w:rPr>
          <w:sz w:val="32"/>
          <w:szCs w:val="32"/>
        </w:rPr>
      </w:pPr>
    </w:p>
    <w:p w:rsidR="003941DE" w:rsidRDefault="003941DE" w:rsidP="00D831BE">
      <w:pPr>
        <w:rPr>
          <w:sz w:val="32"/>
          <w:szCs w:val="32"/>
        </w:rPr>
      </w:pPr>
    </w:p>
    <w:p w:rsidR="003941DE" w:rsidRPr="00FD4B67" w:rsidRDefault="003941DE" w:rsidP="00D831BE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>เมื่อเรียนแล้วนักเรียนสามารถสะท้อนได้ว่าพื้นที่กทม.เป็นพื้นที่ที่มีความอุดมสมบูรณ์(เชื่อมโยงจากการเรียนในภาคเรียนวิริยะที่พวกเขารู้ที่แห่งนี้เป็นที่ทับถมและรวมตัวของตะกอนจากต้นน้ำ กลางน้ำ และปลายน้ำ) แต่ถูกบดบังด้วยตึกและสิ่งก่อสร้างต่างๆ เมื่อสิ่งมีชีวิตในอดีตไม่มีที่อยู่อาศัยปัญหาจึงเกิดขึ้น</w:t>
      </w: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</w:p>
    <w:p w:rsidR="003941DE" w:rsidRDefault="003941DE" w:rsidP="003177C4">
      <w:pPr>
        <w:jc w:val="center"/>
        <w:rPr>
          <w:sz w:val="32"/>
          <w:szCs w:val="32"/>
        </w:rPr>
      </w:pPr>
      <w:r>
        <w:rPr>
          <w:sz w:val="32"/>
          <w:szCs w:val="32"/>
          <w:cs/>
        </w:rPr>
        <w:pict>
          <v:shape id="_x0000_i1027" type="#_x0000_t75" style="width:169.5pt;height:129.75pt">
            <v:imagedata r:id="rId12" o:title="" croptop="22462f" cropbottom="11695f" cropleft="10437f" cropright="31968f"/>
          </v:shape>
        </w:pict>
      </w:r>
    </w:p>
    <w:p w:rsidR="003941DE" w:rsidRDefault="003941DE" w:rsidP="00D831BE">
      <w:pPr>
        <w:rPr>
          <w:sz w:val="32"/>
          <w:szCs w:val="32"/>
        </w:rPr>
      </w:pPr>
    </w:p>
    <w:p w:rsidR="003941DE" w:rsidRPr="00FD4B67" w:rsidRDefault="003941DE" w:rsidP="00D831BE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>และในอีกทางหนึ่งเมื่อพื้นที่มีน้อย ความหลากหลายก็เปลี่ยนแปลงไป</w:t>
      </w: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  <w:r>
        <w:rPr>
          <w:noProof/>
        </w:rPr>
        <w:pict>
          <v:shape id="_x0000_s1031" type="#_x0000_t75" style="position:absolute;margin-left:263.7pt;margin-top:9.25pt;width:153.55pt;height:114.05pt;z-index:-251659776">
            <v:imagedata r:id="rId13" o:title="" croptop="29906f" cropbottom="16714f" cropleft="10999f" cropright="34136f"/>
          </v:shape>
        </w:pict>
      </w:r>
      <w:r>
        <w:rPr>
          <w:noProof/>
        </w:rPr>
        <w:pict>
          <v:shape id="_x0000_s1032" type="#_x0000_t75" style="position:absolute;margin-left:-28.15pt;margin-top:4.85pt;width:193.75pt;height:124.55pt;z-index:-251660800">
            <v:imagedata r:id="rId14" o:title="" croptop="19533f" cropbottom="14066f" cropleft="2787f" cropright="22953f"/>
          </v:shape>
        </w:pict>
      </w: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  <w:r w:rsidRPr="00411E7B">
        <w:rPr>
          <w:sz w:val="32"/>
          <w:szCs w:val="32"/>
          <w:cs/>
        </w:rPr>
        <w:t xml:space="preserve">                                                                            </w:t>
      </w: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411E7B" w:rsidRDefault="003941DE" w:rsidP="00D831BE">
      <w:pPr>
        <w:rPr>
          <w:sz w:val="32"/>
          <w:szCs w:val="32"/>
        </w:rPr>
      </w:pPr>
    </w:p>
    <w:p w:rsidR="003941DE" w:rsidRPr="00FD4B67" w:rsidRDefault="003941DE" w:rsidP="001F6EC3">
      <w:pPr>
        <w:rPr>
          <w:color w:val="FFFFFF"/>
          <w:sz w:val="32"/>
          <w:szCs w:val="32"/>
        </w:rPr>
      </w:pPr>
    </w:p>
    <w:p w:rsidR="003941DE" w:rsidRPr="00FD4B67" w:rsidRDefault="003941DE" w:rsidP="001F6EC3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 xml:space="preserve">    ภาพสวนผักดาดฟ้า</w:t>
      </w:r>
      <w:r w:rsidRPr="00FD4B67">
        <w:rPr>
          <w:color w:val="FFFFFF"/>
          <w:sz w:val="32"/>
          <w:szCs w:val="32"/>
        </w:rPr>
        <w:t xml:space="preserve">                                                       </w:t>
      </w:r>
      <w:r w:rsidRPr="00FD4B67">
        <w:rPr>
          <w:color w:val="FFFFFF"/>
          <w:sz w:val="32"/>
          <w:szCs w:val="32"/>
          <w:cs/>
        </w:rPr>
        <w:t>ไส้เดือนคอนโด</w:t>
      </w:r>
    </w:p>
    <w:p w:rsidR="003941DE" w:rsidRPr="00FD4B67" w:rsidRDefault="003941DE" w:rsidP="00D831BE">
      <w:pPr>
        <w:rPr>
          <w:color w:val="FFFFFF"/>
          <w:sz w:val="32"/>
          <w:szCs w:val="32"/>
        </w:rPr>
      </w:pPr>
      <w:r>
        <w:rPr>
          <w:noProof/>
        </w:rPr>
        <w:pict>
          <v:shape id="_x0000_s1033" type="#_x0000_t75" style="position:absolute;margin-left:332.25pt;margin-top:17.55pt;width:186.75pt;height:255pt;z-index:-251654656">
            <v:imagedata r:id="rId6" o:title=""/>
          </v:shape>
        </w:pict>
      </w:r>
    </w:p>
    <w:p w:rsidR="003941DE" w:rsidRPr="00FD4B67" w:rsidRDefault="003941DE" w:rsidP="00072027">
      <w:pPr>
        <w:rPr>
          <w:color w:val="FFFFFF"/>
          <w:sz w:val="32"/>
          <w:szCs w:val="32"/>
        </w:rPr>
      </w:pPr>
      <w:r w:rsidRPr="00FD4B67">
        <w:rPr>
          <w:color w:val="FFFFFF"/>
          <w:sz w:val="32"/>
          <w:szCs w:val="32"/>
          <w:cs/>
        </w:rPr>
        <w:t xml:space="preserve">ส่วนความหลากหลายในชนบทเราจะพาไปดูที่จ.กาญจนบุรี ผ่านรายการ </w:t>
      </w:r>
      <w:r w:rsidRPr="00FD4B67">
        <w:rPr>
          <w:color w:val="FFFFFF"/>
          <w:sz w:val="32"/>
          <w:szCs w:val="32"/>
        </w:rPr>
        <w:t>Navigator</w:t>
      </w:r>
    </w:p>
    <w:p w:rsidR="003941DE" w:rsidRPr="00FD4B67" w:rsidRDefault="003941DE" w:rsidP="00072027">
      <w:pPr>
        <w:rPr>
          <w:color w:val="FFFFFF"/>
          <w:sz w:val="32"/>
          <w:szCs w:val="32"/>
        </w:rPr>
      </w:pPr>
    </w:p>
    <w:p w:rsidR="003941DE" w:rsidRDefault="003941DE" w:rsidP="00072027">
      <w:pPr>
        <w:rPr>
          <w:sz w:val="32"/>
          <w:szCs w:val="32"/>
        </w:rPr>
      </w:pPr>
    </w:p>
    <w:p w:rsidR="003941DE" w:rsidRDefault="003941DE" w:rsidP="003177C4">
      <w:pPr>
        <w:jc w:val="center"/>
        <w:rPr>
          <w:sz w:val="32"/>
          <w:szCs w:val="32"/>
        </w:rPr>
      </w:pPr>
      <w:r>
        <w:rPr>
          <w:sz w:val="32"/>
          <w:szCs w:val="32"/>
          <w:cs/>
        </w:rPr>
        <w:pict>
          <v:shape id="_x0000_i1028" type="#_x0000_t75" style="width:214.5pt;height:120.75pt">
            <v:imagedata r:id="rId15" o:title="" croptop="18753f" cropbottom="7617f" cropleft="2299f" cropright="24205f"/>
          </v:shape>
        </w:pict>
      </w:r>
    </w:p>
    <w:p w:rsidR="003941DE" w:rsidRDefault="003941DE" w:rsidP="00072027">
      <w:pPr>
        <w:rPr>
          <w:sz w:val="32"/>
          <w:szCs w:val="32"/>
        </w:rPr>
      </w:pPr>
    </w:p>
    <w:p w:rsidR="003941DE" w:rsidRPr="00FD4B67" w:rsidRDefault="003941DE" w:rsidP="00072027">
      <w:pPr>
        <w:rPr>
          <w:color w:val="FFFFFF"/>
          <w:sz w:val="32"/>
          <w:szCs w:val="32"/>
          <w:cs/>
        </w:rPr>
      </w:pPr>
      <w:r>
        <w:rPr>
          <w:noProof/>
        </w:rPr>
        <w:pict>
          <v:shape id="_x0000_s1034" type="#_x0000_t75" style="position:absolute;margin-left:322.5pt;margin-top:497.1pt;width:186.75pt;height:255pt;z-index:-251655680">
            <v:imagedata r:id="rId6" o:title=""/>
          </v:shape>
        </w:pict>
      </w:r>
      <w:r w:rsidRPr="00FD4B67">
        <w:rPr>
          <w:color w:val="FFFFFF"/>
          <w:sz w:val="32"/>
          <w:szCs w:val="32"/>
          <w:cs/>
        </w:rPr>
        <w:t xml:space="preserve">และนี่ก็เป็นส่วนหนึ่งของความตั้งใจดีดี ที่คุณครูสรรหาและจัดเตรียมให้การเรียนรู้ของนักเรียนมีสีสันและน่าสนใจมากขึ้น ซึ่งสังเกตได้จากการมีส่วนร่วมกับกิจกรรมและการตอบคำถามของนักเรียน จำได้ว่าในภาคเรียนจิตตะนั้น เด็กๆ และคุณครูร่วมเรียนรู้กันอย่างเพลิดเพลินโดยแทบไม่ต้องใช้เวลาไปกับการกำกับชั้นเรียนเลย </w:t>
      </w:r>
    </w:p>
    <w:sectPr w:rsidR="003941DE" w:rsidRPr="00FD4B67" w:rsidSect="007804E1">
      <w:pgSz w:w="11906" w:h="16838"/>
      <w:pgMar w:top="1440" w:right="1286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941DE" w:rsidRDefault="003941DE" w:rsidP="007F1ED9">
      <w:r>
        <w:separator/>
      </w:r>
    </w:p>
  </w:endnote>
  <w:endnote w:type="continuationSeparator" w:id="0">
    <w:p w:rsidR="003941DE" w:rsidRDefault="003941DE" w:rsidP="007F1ED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941DE" w:rsidRDefault="003941DE" w:rsidP="007F1ED9">
      <w:r>
        <w:separator/>
      </w:r>
    </w:p>
  </w:footnote>
  <w:footnote w:type="continuationSeparator" w:id="0">
    <w:p w:rsidR="003941DE" w:rsidRDefault="003941DE" w:rsidP="007F1ED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stylePaneFormatFilter w:val="3F01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9917AC"/>
    <w:rsid w:val="00072027"/>
    <w:rsid w:val="001F6EC3"/>
    <w:rsid w:val="0026544A"/>
    <w:rsid w:val="002C5ABA"/>
    <w:rsid w:val="002D1206"/>
    <w:rsid w:val="003177C4"/>
    <w:rsid w:val="00347519"/>
    <w:rsid w:val="003941DE"/>
    <w:rsid w:val="00411E7B"/>
    <w:rsid w:val="00420FA9"/>
    <w:rsid w:val="004D545F"/>
    <w:rsid w:val="00511979"/>
    <w:rsid w:val="00526F1A"/>
    <w:rsid w:val="00563540"/>
    <w:rsid w:val="006414FD"/>
    <w:rsid w:val="006D6CC9"/>
    <w:rsid w:val="007178DC"/>
    <w:rsid w:val="007206D1"/>
    <w:rsid w:val="00777E57"/>
    <w:rsid w:val="007804E1"/>
    <w:rsid w:val="007C04B4"/>
    <w:rsid w:val="007F1ED9"/>
    <w:rsid w:val="00804C22"/>
    <w:rsid w:val="008537AE"/>
    <w:rsid w:val="008547AC"/>
    <w:rsid w:val="008772D2"/>
    <w:rsid w:val="00886604"/>
    <w:rsid w:val="008B4AB5"/>
    <w:rsid w:val="008E5932"/>
    <w:rsid w:val="009917AC"/>
    <w:rsid w:val="00A52D32"/>
    <w:rsid w:val="00A66371"/>
    <w:rsid w:val="00AC4007"/>
    <w:rsid w:val="00B606A1"/>
    <w:rsid w:val="00C061C3"/>
    <w:rsid w:val="00C55673"/>
    <w:rsid w:val="00C93383"/>
    <w:rsid w:val="00CF3349"/>
    <w:rsid w:val="00D035DC"/>
    <w:rsid w:val="00D50FE3"/>
    <w:rsid w:val="00D755A7"/>
    <w:rsid w:val="00D831BE"/>
    <w:rsid w:val="00E24258"/>
    <w:rsid w:val="00E52B9C"/>
    <w:rsid w:val="00F4433C"/>
    <w:rsid w:val="00F52CC5"/>
    <w:rsid w:val="00FA1B16"/>
    <w:rsid w:val="00FA39B4"/>
    <w:rsid w:val="00FD45D4"/>
    <w:rsid w:val="00FD4B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cs="Angsana New"/>
      <w:sz w:val="24"/>
      <w:szCs w:val="28"/>
    </w:rPr>
  </w:style>
  <w:style w:type="character" w:default="1" w:styleId="DefaultParagraphFont">
    <w:name w:val="Default Paragraph Font"/>
    <w:uiPriority w:val="1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7F1ED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7F1ED9"/>
    <w:rPr>
      <w:sz w:val="28"/>
    </w:rPr>
  </w:style>
  <w:style w:type="paragraph" w:styleId="Footer">
    <w:name w:val="footer"/>
    <w:basedOn w:val="Normal"/>
    <w:link w:val="FooterChar"/>
    <w:uiPriority w:val="99"/>
    <w:rsid w:val="007F1ED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7F1ED9"/>
    <w:rPr>
      <w:sz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Pages>4</Pages>
  <Words>388</Words>
  <Characters>2212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นาย สรนัย กนกกาญจนะ</dc:title>
  <dc:subject/>
  <dc:creator>user</dc:creator>
  <cp:keywords/>
  <dc:description/>
  <cp:lastModifiedBy>DarkUser</cp:lastModifiedBy>
  <cp:revision>3</cp:revision>
  <cp:lastPrinted>2015-03-18T03:49:00Z</cp:lastPrinted>
  <dcterms:created xsi:type="dcterms:W3CDTF">2015-03-27T04:32:00Z</dcterms:created>
  <dcterms:modified xsi:type="dcterms:W3CDTF">2015-03-27T04:50:00Z</dcterms:modified>
</cp:coreProperties>
</file>