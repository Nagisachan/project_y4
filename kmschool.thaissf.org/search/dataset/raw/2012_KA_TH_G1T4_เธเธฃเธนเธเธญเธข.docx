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CE6AB0" w:rsidRDefault="00CE6AB0" w:rsidP="00D02BCF">
      <w:pPr>
        <w:spacing w:after="0"/>
        <w:ind w:firstLine="720"/>
        <w:rPr>
          <w:sz w:val="32"/>
          <w:szCs w:val="32"/>
        </w:rPr>
      </w:pPr>
      <w:r>
        <w:rPr>
          <w:noProof/>
        </w:rPr>
        <w:pict>
          <v:group id="_x0000_s1026" style="position:absolute;left:0;text-align:left;margin-left:-69.7pt;margin-top:-53.35pt;width:708.15pt;height:841.2pt;z-index:-251661312" coordorigin="-685,-25" coordsize="14163,16824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1027" type="#_x0000_t75" style="position:absolute;left:-23;top:-25;width:13501;height:4887">
              <v:imagedata r:id="rId4" o:title="" cropbottom="18917f"/>
            </v:shape>
            <v:shape id="_x0000_s1028" type="#_x0000_t75" style="position:absolute;left:-685;top:4382;width:12699;height:3815">
              <v:imagedata r:id="rId4" o:title="" croptop="34597f" cropbottom="13203f" cropright="10807f"/>
            </v:shape>
            <v:shape id="_x0000_s1029" type="#_x0000_t75" style="position:absolute;left:-445;top:8197;width:12699;height:4482">
              <v:imagedata r:id="rId4" o:title="" croptop="41343f" cropbottom="13203f" cropright="10807f"/>
            </v:shape>
            <v:shape id="_x0000_s1030" type="#_x0000_t75" style="position:absolute;left:-23;top:12679;width:12037;height:4120">
              <v:imagedata r:id="rId4" o:title="" croptop="36396f" cropleft="4604f"/>
            </v:shape>
          </v:group>
        </w:pict>
      </w:r>
    </w:p>
    <w:p w:rsidR="00CE6AB0" w:rsidRDefault="00CE6AB0" w:rsidP="00D02BCF">
      <w:pPr>
        <w:spacing w:after="0"/>
        <w:ind w:firstLine="720"/>
        <w:rPr>
          <w:sz w:val="32"/>
          <w:szCs w:val="32"/>
        </w:rPr>
      </w:pPr>
      <w:r>
        <w:rPr>
          <w:noProof/>
        </w:rPr>
        <w:pict>
          <v:shape id="_x0000_s1031" type="#_x0000_t75" style="position:absolute;left:0;text-align:left;margin-left:411.75pt;margin-top:2.45pt;width:115.05pt;height:142.1pt;z-index:251659264" stroked="t" strokecolor="#00b050" strokeweight="4.5pt">
            <v:imagedata r:id="rId5" o:title="" croptop="1848f" cropbottom="47001f" cropleft="27843f" cropright="17436f"/>
            <w10:wrap type="square"/>
          </v:shape>
        </w:pict>
      </w:r>
      <w:r w:rsidRPr="002971E8">
        <w:rPr>
          <w:sz w:val="32"/>
          <w:szCs w:val="32"/>
          <w:cs/>
        </w:rPr>
        <w:t>หากจะถามถึงความสำเร็จจากการสอนของฉันในภาคเรียนที่ผ่านมา มันคงเป็นโจทย์ที่ยากที่สุดสำหรับฉัน</w:t>
      </w:r>
      <w:r>
        <w:rPr>
          <w:sz w:val="32"/>
          <w:szCs w:val="32"/>
          <w:cs/>
        </w:rPr>
        <w:t xml:space="preserve">  </w:t>
      </w:r>
      <w:r w:rsidRPr="002971E8">
        <w:rPr>
          <w:sz w:val="32"/>
          <w:szCs w:val="32"/>
          <w:cs/>
        </w:rPr>
        <w:t>พยายามคว้าหาคำตอบที่เคว้งคว้า</w:t>
      </w:r>
      <w:r>
        <w:rPr>
          <w:sz w:val="32"/>
          <w:szCs w:val="32"/>
          <w:cs/>
        </w:rPr>
        <w:t>ง</w:t>
      </w:r>
      <w:r w:rsidRPr="002971E8">
        <w:rPr>
          <w:sz w:val="32"/>
          <w:szCs w:val="32"/>
          <w:cs/>
        </w:rPr>
        <w:t xml:space="preserve">จับต้องลำบาก </w:t>
      </w:r>
      <w:r w:rsidRPr="002971E8">
        <w:rPr>
          <w:sz w:val="32"/>
          <w:szCs w:val="32"/>
        </w:rPr>
        <w:t xml:space="preserve"> </w:t>
      </w:r>
      <w:r w:rsidRPr="002971E8">
        <w:rPr>
          <w:sz w:val="32"/>
          <w:szCs w:val="32"/>
          <w:cs/>
        </w:rPr>
        <w:t xml:space="preserve">หาความเป็นชิ้นเป็นอันไม่ได้เอาเสียเลย </w:t>
      </w:r>
      <w:r>
        <w:rPr>
          <w:sz w:val="32"/>
          <w:szCs w:val="32"/>
          <w:cs/>
        </w:rPr>
        <w:t xml:space="preserve">ไม่มีผลงานเป็นแผ่นกระดาษอย่างเช่นภาคเรียนก่อนๆ </w:t>
      </w:r>
      <w:r w:rsidRPr="002971E8">
        <w:rPr>
          <w:sz w:val="32"/>
          <w:szCs w:val="32"/>
          <w:cs/>
        </w:rPr>
        <w:t xml:space="preserve"> และ</w:t>
      </w:r>
      <w:r>
        <w:rPr>
          <w:sz w:val="32"/>
          <w:szCs w:val="32"/>
          <w:cs/>
        </w:rPr>
        <w:t>ถ้าจะต้องตอบ ก็คงเป็นเรื่องที่ฉันเองรู้สึกดีๆ เท่านั้น ซึ่ง</w:t>
      </w:r>
      <w:r w:rsidRPr="002971E8">
        <w:rPr>
          <w:sz w:val="32"/>
          <w:szCs w:val="32"/>
          <w:cs/>
        </w:rPr>
        <w:t>ยังไม่มั่นใจว่า คนอื่นเขาเรียกว่า “ความสำเร็จ” ได้หรือไม่</w:t>
      </w:r>
      <w:r>
        <w:rPr>
          <w:sz w:val="32"/>
          <w:szCs w:val="32"/>
          <w:cs/>
        </w:rPr>
        <w:t>ซึ่งจะพยายามถ่ายทอดออกมาให้ละเอียด แม้จะไม่ใช่นักเล่าที่ดีนัก</w:t>
      </w:r>
    </w:p>
    <w:p w:rsidR="00CE6AB0" w:rsidRDefault="00CE6AB0" w:rsidP="005F314C">
      <w:pPr>
        <w:spacing w:after="0"/>
        <w:ind w:firstLine="720"/>
        <w:rPr>
          <w:sz w:val="32"/>
          <w:szCs w:val="32"/>
        </w:rPr>
      </w:pPr>
      <w:r>
        <w:rPr>
          <w:noProof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032" type="#_x0000_t202" style="position:absolute;left:0;text-align:left;margin-left:367.4pt;margin-top:32.3pt;width:185.9pt;height:56.95pt;z-index:-251656192" wrapcoords="-174 -568 -174 21600 21774 21600 21774 -568 -174 -568" strokecolor="#00b050" strokeweight="2.25pt">
            <v:textbox style="mso-next-textbox:#_x0000_s1032">
              <w:txbxContent>
                <w:p w:rsidR="00CE6AB0" w:rsidRPr="00806967" w:rsidRDefault="00CE6AB0" w:rsidP="00806967">
                  <w:pPr>
                    <w:spacing w:after="0"/>
                    <w:jc w:val="center"/>
                    <w:rPr>
                      <w:b/>
                      <w:bCs/>
                      <w:sz w:val="32"/>
                      <w:szCs w:val="32"/>
                    </w:rPr>
                  </w:pPr>
                  <w:r w:rsidRPr="00806967">
                    <w:rPr>
                      <w:b/>
                      <w:bCs/>
                      <w:sz w:val="32"/>
                      <w:szCs w:val="32"/>
                      <w:cs/>
                    </w:rPr>
                    <w:t>ครูอนุสรา คงกระพันธ์ (ครูจอย)</w:t>
                  </w:r>
                </w:p>
                <w:p w:rsidR="00CE6AB0" w:rsidRPr="00806967" w:rsidRDefault="00CE6AB0" w:rsidP="00806967">
                  <w:pPr>
                    <w:spacing w:after="0"/>
                    <w:jc w:val="center"/>
                    <w:rPr>
                      <w:b/>
                      <w:bCs/>
                      <w:sz w:val="32"/>
                      <w:szCs w:val="32"/>
                      <w:cs/>
                    </w:rPr>
                  </w:pPr>
                  <w:r w:rsidRPr="00806967">
                    <w:rPr>
                      <w:b/>
                      <w:bCs/>
                      <w:sz w:val="32"/>
                      <w:szCs w:val="32"/>
                      <w:cs/>
                    </w:rPr>
                    <w:t>ครูภูมิปัญญาภาษาไทยชั้น ๑</w:t>
                  </w:r>
                </w:p>
              </w:txbxContent>
            </v:textbox>
            <w10:wrap type="tight"/>
          </v:shape>
        </w:pict>
      </w:r>
      <w:r>
        <w:rPr>
          <w:noProof/>
        </w:rPr>
        <w:pict>
          <v:shape id="_x0000_s1033" type="#_x0000_t75" style="position:absolute;left:0;text-align:left;margin-left:7.35pt;margin-top:241.75pt;width:117.35pt;height:112.7pt;z-index:251658240" stroked="t" strokecolor="red" strokeweight="3pt">
            <v:imagedata r:id="rId6" o:title=""/>
            <w10:wrap type="square"/>
          </v:shape>
        </w:pict>
      </w:r>
      <w:r>
        <w:rPr>
          <w:sz w:val="32"/>
          <w:szCs w:val="32"/>
          <w:cs/>
        </w:rPr>
        <w:t>เรื่องนี้เกิดขึ้นที่ห้องเรียน ๑/๑  ที่ฉันคิดว่าตัวฉันเองและเด็กๆ ที่อยู่ในห้องต่างมีอิทธิพลต่อกันอยู่โดยที่ต่างฝ่ายต่างไม่รู้ว่าสาเหตุนั้นมาจากอะไร จากการที่ฉันเองและครูประจำชั้นสังเกต  สะท้อนให้ฟังว่า เมื่อใดก็ตามที่ถึงเวลาเรียนวิชาภาษาไทยและ “ครูจอย” เดินเข้าห้องเรียน ๑/๑ นักเรียนส่วนใหญ่จะต้องเก็บอุปกรณ์การเรียนทุกอย่างอย่างเรียบร้อย พร้อมทั้งพนมมือเตรียมตัวทำความเคารพเป็นสัญลักษณ์แสดงถึงความพร้อมที่จะเรียน หลายครั้งที่ฉันถามกับครูประจำชั้นทั้งกระซิบถามและการถามต่อหน้าเด็กอย่างเสียงดังฟังชัดว่า “คาบก่อนหน้านี้เป็นแบบนี้ไหม” เพราะในใจลึกๆ แล้วฉันแอบหวังว่าพวกเขาจะเป็นเช่นนี้ในทุกๆ คาบเรียน แล้วฉันเองก็เป็นครูประจำชั้นคนหนึ่งที่ยังตกหลุมดำอยากให้</w:t>
      </w:r>
      <w:r w:rsidRPr="005A5D98">
        <w:rPr>
          <w:sz w:val="32"/>
          <w:szCs w:val="32"/>
          <w:u w:val="single"/>
          <w:cs/>
        </w:rPr>
        <w:t>ลูก</w:t>
      </w:r>
      <w:r>
        <w:rPr>
          <w:sz w:val="32"/>
          <w:szCs w:val="32"/>
          <w:cs/>
        </w:rPr>
        <w:t xml:space="preserve">ของตัวเองเป็นเด็กดีทั้งกับฉันและครูคนอื่นๆ แต่คำตอบที่ได้ก็มักทำให้ฉันผิดหวังบ่อยๆ </w:t>
      </w:r>
      <w:r>
        <w:rPr>
          <w:sz w:val="32"/>
          <w:szCs w:val="32"/>
        </w:rPr>
        <w:t xml:space="preserve"> </w:t>
      </w:r>
      <w:r>
        <w:rPr>
          <w:sz w:val="32"/>
          <w:szCs w:val="32"/>
          <w:cs/>
        </w:rPr>
        <w:t>ส่วนตัวฉันเองก็รู้สึกได้ว่าเมื่อใดที่เข้าห้องนี้ ก็จะปรับอารมณ์และบุคลิกให้เป็นครูและแม่ของเด็กๆ ได้ทันที มีความคาดหวัง ในขณะเดียวกันก็มีความเป็นกันเอง แสดงออกชัดเจนทั้งสีหน้า ท่าทาง และการพูดจา ทั้งที่ก่อนหน้านั้นอาจมีภาวะตึงเครียดแค่ไหนก็ตาม ฉันกล้าบอกได้เลยว่าฉันมีความสุขที่ได้เข้าไปสอนในห้องของตัวเองและเด็กๆ ก็ให้ความร่วมมือกับฉันอย่างดีด้วย</w:t>
      </w:r>
    </w:p>
    <w:p w:rsidR="00CE6AB0" w:rsidRDefault="00CE6AB0" w:rsidP="00223CFF">
      <w:pPr>
        <w:spacing w:after="0"/>
        <w:rPr>
          <w:rFonts w:ascii="Cordia New" w:hAnsi="Cordia New"/>
          <w:sz w:val="32"/>
          <w:szCs w:val="32"/>
        </w:rPr>
      </w:pPr>
      <w:r>
        <w:rPr>
          <w:sz w:val="32"/>
          <w:szCs w:val="32"/>
          <w:cs/>
        </w:rPr>
        <w:tab/>
        <w:t>จากสิ่งที่เล่ามาก็เหมือนว่าการเรียนการสอนก็ดำเนินไปด้วยดี แต่ปัญหามันก็ปรากฏตัวขึ้นจนได้ในวิชาเรียนภูมิปัญญาไทยที่ภาคเรียนวิมังสาเรียนรู้การร้อยดอกไม้เป็นหลัก  ฉันรู้สึกว่าการสอนร้อยดอกไม้ในสัปดาห์แรกของฉันล้มเหลวอย่างสิ้นเชิง เมื่อเด็กนักเรียนในห้องมีปัญหาในการร้อยดอกไม้ทุกคน  นี่เป็นเพียงการสอนในสัปดาห์แรกที่ยังไม่ได้ร้อยให้เป็นพวงมาลัย แต่เป็นการนำดอกรักมาร้อยเป็นอุบะ</w:t>
      </w:r>
      <w:r>
        <w:rPr>
          <w:sz w:val="32"/>
          <w:szCs w:val="32"/>
        </w:rPr>
        <w:t xml:space="preserve"> </w:t>
      </w:r>
      <w:r>
        <w:rPr>
          <w:sz w:val="32"/>
          <w:szCs w:val="32"/>
          <w:cs/>
        </w:rPr>
        <w:t xml:space="preserve">๔ ขาแล้วนำมาผูกทำเป็นเครื่องแขวน ซึ่งเด็กๆ ไม่มีความรู้พื้นฐานการร้อยดอกไม้มาก่อนเลย มันเป็นสิ่งที่บอกฉันอย่างชัดเจนว่า ฉันอ่าน </w:t>
      </w:r>
      <w:r w:rsidRPr="001019DF">
        <w:rPr>
          <w:rFonts w:ascii="Cordia New" w:hAnsi="Cordia New"/>
          <w:sz w:val="32"/>
          <w:szCs w:val="32"/>
        </w:rPr>
        <w:t xml:space="preserve">Met before </w:t>
      </w:r>
      <w:r w:rsidRPr="001019DF">
        <w:rPr>
          <w:rFonts w:ascii="Cordia New" w:hAnsi="Cordia New"/>
          <w:sz w:val="32"/>
          <w:szCs w:val="32"/>
          <w:cs/>
        </w:rPr>
        <w:t xml:space="preserve">ของเด็กผิดพลาดอย่างรุนแรง สภาพห้องเรียนในวันนั้น คือ เด็กนักเรียนเข้ามารุมอยู่ที่ฉันแล้วพกปัญหาต่างๆ นานามาให้ครูแก้ เช่น สอดด้ายใส่รูเข็มไม่ได้ ผูกปมด้ายไม่เป็น เข็มหาย ดอกไม้ไม่ครบ ด้ายพันกัน และอีกสารพัดปัญหา </w:t>
      </w:r>
      <w:r>
        <w:rPr>
          <w:rFonts w:ascii="Cordia New" w:hAnsi="Cordia New"/>
          <w:sz w:val="32"/>
          <w:szCs w:val="32"/>
          <w:cs/>
        </w:rPr>
        <w:t xml:space="preserve">เด็กนักเรียนห้อง ๑/๑ ที่อยู่ในระเบียบวินัยของฉันหายไปจากห้องทั้งหมด เหลือแต่เด็กนักเรียนที่ต้องการเป็นที่หนึ่งเพื่อรอให้ครูช่วยเหลือ เสียงเรียกชื่อครูอื้ออึงไปทั้งห้อง </w:t>
      </w:r>
      <w:r w:rsidRPr="001019DF">
        <w:rPr>
          <w:rFonts w:ascii="Cordia New" w:hAnsi="Cordia New"/>
          <w:sz w:val="32"/>
          <w:szCs w:val="32"/>
          <w:cs/>
        </w:rPr>
        <w:t>สรุปได้ว่าฉันช่วยแก้ปัญหาเหล่านั้นให้เด็กๆ ได้จนทุกคนได้ผลงานกลับบ้าน</w:t>
      </w:r>
      <w:r>
        <w:rPr>
          <w:rFonts w:ascii="Cordia New" w:hAnsi="Cordia New"/>
          <w:sz w:val="32"/>
          <w:szCs w:val="32"/>
          <w:cs/>
        </w:rPr>
        <w:t xml:space="preserve">  </w:t>
      </w:r>
      <w:r w:rsidRPr="001019DF">
        <w:rPr>
          <w:rFonts w:ascii="Cordia New" w:hAnsi="Cordia New"/>
          <w:sz w:val="32"/>
          <w:szCs w:val="32"/>
          <w:cs/>
        </w:rPr>
        <w:t xml:space="preserve"> แต่ใช้เวลาตั้งแต่ ๑๔.๔๐ น. </w:t>
      </w:r>
      <w:r>
        <w:rPr>
          <w:rFonts w:ascii="Cordia New" w:hAnsi="Cordia New"/>
          <w:sz w:val="32"/>
          <w:szCs w:val="32"/>
          <w:cs/>
        </w:rPr>
        <w:t>ล่วงเลยไปจน ๑๖.๓๐ น. หลังจากนั้นก็ใช้เวลาเก็บกวาดห้องอีกร่วมครึ่งชั่วโมง ฉันเดินออกจากห้องเรียนด้วยสีหน้าอิดโรย อารมณ์ขุ่นมัว และหมดกำลังใจที่สอนวิชานี้ต่อไป</w:t>
      </w:r>
    </w:p>
    <w:p w:rsidR="00CE6AB0" w:rsidRPr="00367164" w:rsidRDefault="00CE6AB0" w:rsidP="00223CFF">
      <w:pPr>
        <w:spacing w:after="0"/>
        <w:rPr>
          <w:rFonts w:ascii="Cordia New" w:hAnsi="Cordia New"/>
          <w:sz w:val="32"/>
          <w:szCs w:val="32"/>
          <w:cs/>
        </w:rPr>
      </w:pPr>
      <w:r>
        <w:rPr>
          <w:noProof/>
        </w:rPr>
        <w:pict>
          <v:group id="_x0000_s1034" style="position:absolute;margin-left:-75pt;margin-top:-102.55pt;width:708.15pt;height:841.2pt;z-index:-251660288" coordorigin="-685,-25" coordsize="14163,16824">
            <v:shape id="_x0000_s1035" type="#_x0000_t75" style="position:absolute;left:-23;top:-25;width:13501;height:4887">
              <v:imagedata r:id="rId4" o:title="" cropbottom="18917f"/>
            </v:shape>
            <v:shape id="_x0000_s1036" type="#_x0000_t75" style="position:absolute;left:-685;top:4382;width:12699;height:3815">
              <v:imagedata r:id="rId4" o:title="" croptop="34597f" cropbottom="13203f" cropright="10807f"/>
            </v:shape>
            <v:shape id="_x0000_s1037" type="#_x0000_t75" style="position:absolute;left:-445;top:8197;width:12699;height:4482">
              <v:imagedata r:id="rId4" o:title="" croptop="41343f" cropbottom="13203f" cropright="10807f"/>
            </v:shape>
            <v:shape id="_x0000_s1038" type="#_x0000_t75" style="position:absolute;left:-23;top:12679;width:12037;height:4120">
              <v:imagedata r:id="rId4" o:title="" croptop="36396f" cropleft="4604f"/>
            </v:shape>
          </v:group>
        </w:pict>
      </w:r>
      <w:r>
        <w:rPr>
          <w:noProof/>
        </w:rPr>
        <w:pict>
          <v:shape id="_x0000_s1039" type="#_x0000_t75" style="position:absolute;margin-left:414pt;margin-top:275.05pt;width:109.25pt;height:82.05pt;rotation:6859246fd;z-index:251657216" filled="t" fillcolor="#17365d" stroked="t" strokecolor="#ffc000" strokeweight="3pt">
            <v:imagedata r:id="rId7" o:title=""/>
            <w10:wrap type="square"/>
          </v:shape>
        </w:pict>
      </w:r>
      <w:r>
        <w:rPr>
          <w:rFonts w:ascii="Cordia New" w:hAnsi="Cordia New"/>
          <w:sz w:val="32"/>
          <w:szCs w:val="32"/>
          <w:cs/>
        </w:rPr>
        <w:tab/>
        <w:t>กำลังใจและความมีน้ำใจที่หยิบยื่นให้จากเพื่อนครู เป็นสิ่งที่ทำให้ฉันมีพลังที่จะสอนในสัปดาห์ต่อมา  โดยที่ฉันเปลี่ยนจากการใช้เข็มร้อยมาลัยเป็นการมัดกลีบดอกกล้วยไม้ให้เป็นดอกข่าแล้วจัดเป็นแจกันดอกไม้แทน  แต่ประสบการณ์ในสัปดาห์แรกก็ยังทำให้ฉันกลัวที่จะเข้าไปสอนเด็กๆ แต่ก็ต้องตัดสินใจเดินเข้าไป  หลังจากที่ฉันเดินไปหยุดอยู่กลางห้อง ก็ได้ยินเสียงบ่นอุบอิบของเด็กน้อยบางคนที่คงมีความรู้สึกไม่ต่างจากครูอย่างฉัน ฉันลงมืออธิบายและสาธิตสิ่งที่เราจะทำกันในวันนั้น  เสียงของเด็กๆ ค่อยๆ เบาลงจนห้องสงบเงียบ ทุกคนแสดงความพร้อมที่จะรับอุปกรณ์จากครูและหวังว่าจะได้ลงมือทำเป็นคนแรก สีหน้า แววตาของเด็กๆ บ่งบอกความรู้สึกว่าอยากลงมือทำเต็มที ฉันจึงไม่รีรอที่จะแจกอุปกรณ์ให้  เมื่อทุกคนได้อุปกรณ์ครบแล้วเด็กๆ ก็ลงมือทำตามขั้นตอนที่ฉันสาธิต สภาพห้องก็ไม่ได้เงียบสงัดหรือครึกโครมจนเกินไป  จนผ่านไปสักพัก  ภาพที่ฉันเห็นก็ยังเป็นภาพของเด็กที่ต่างตั้งหน้าตั้งตาทำงานของตนเอง มีบ้างที่เข้ามาถามและให้ครูช่วยเหลือ มันช่างเป็นภาพที่แตกต่างจากสัปดาห์ที่ผ่านอย่างมากมาย ซึ่งฉันเองก็ไม่ได้คาดหวังว่าสภาพห้องในวันนั้นจะต้องเป็นอย่างไร เพราะความคาดหวังของฉันมันพังทลายไปแล้วกับการร้อยมาลัยเครื่องแขวนเมื่อสัปดาห์ที่แล้ว ฉันบอกตัวเองว่า “มันอาจจะไม่เป็นดอกข่าทุกดอก แต่ขอให้เขาได้ลองทำก่อนก็แล้วกัน”  ฉันทำหน้าที่เป็นผู้อำนวยความสะดวกในการเบิกอุปกรณ์ไปสักพักก็มีเสียงการเลื่อนเก้าอี้ดังขึ้น ส่งสัญญาณให้ฉันรู้ว่า มีนักเรียนที่ทำสำเร็จแล้ว หลังจากนั้นก็มีคนอื่นๆ ทยอยกันมาส่ง ปรากฏว่ามันเป็นแจกันดอกข่าที่น่ารักมาก ยิ่งนำมาวางรวมกันยิ่งทำให้น่าดู</w:t>
      </w:r>
      <w:r>
        <w:rPr>
          <w:rFonts w:ascii="Cordia New" w:hAnsi="Cordia New"/>
          <w:sz w:val="32"/>
          <w:szCs w:val="32"/>
        </w:rPr>
        <w:t xml:space="preserve">  </w:t>
      </w:r>
      <w:r>
        <w:rPr>
          <w:rFonts w:ascii="Cordia New" w:hAnsi="Cordia New"/>
          <w:sz w:val="32"/>
          <w:szCs w:val="32"/>
          <w:cs/>
        </w:rPr>
        <w:t>แต่สิ่งที่ฉันเองยังแก้ไม่ได้ก็ยังเป็นเรื่องเวลาเหมือนเดิม</w:t>
      </w:r>
    </w:p>
    <w:p w:rsidR="00CE6AB0" w:rsidRDefault="00CE6AB0" w:rsidP="00223CFF">
      <w:pPr>
        <w:spacing w:after="0"/>
        <w:rPr>
          <w:rFonts w:ascii="Cordia New" w:hAnsi="Cordia New"/>
          <w:sz w:val="32"/>
          <w:szCs w:val="32"/>
        </w:rPr>
      </w:pPr>
      <w:r>
        <w:rPr>
          <w:rFonts w:ascii="Cordia New" w:hAnsi="Cordia New"/>
          <w:sz w:val="32"/>
          <w:szCs w:val="32"/>
        </w:rPr>
        <w:tab/>
      </w:r>
      <w:r>
        <w:rPr>
          <w:rFonts w:ascii="Cordia New" w:hAnsi="Cordia New"/>
          <w:sz w:val="32"/>
          <w:szCs w:val="32"/>
          <w:cs/>
        </w:rPr>
        <w:t>๑ สัปดาห์ผ่านมา ช่วงเที่ยงของวันที่ห้อง ๑/๑ มีเรียนวิชาภูมิปัญญาไทย ก็มีเด็กชายคนหนึ่งเดินมาถามว่า “วันนี้ครูจอยจะให้ทำอะไรครับ” ฉันยิ้มพร้อมกับพูดว่า “เอาไว้รู้พร้อมๆ กันในห้องนะ”  เด็กชายทำหน้ามุ่ยมองสิ่งที่ฉันกำลังเตรียมแล้วพูดทายไปหลายต่อหลายอย่าง เมื่อไม่ได้คำตอบก็วิ่งลงสนามไปในทันใด  หลังจากนั้นในทุกๆ สัปดาห์ เด็กชายคนเดิมก็จะมาถามฉันทุกครั้งด้วยประโยคเดิมว่า “วันนี้ครูจอยจะให้ทำอะไรครับ” อาจเป็นแค่ประโยคสั้นๆจากเด็กชายเพียงคนเดียว แต่ที่ฉันดีใจเพราะว่าเขาคือนักเรียนเพียงไม่กี่คนในห้องที่ฉันต้องเคี่ยวเข็ญในวิชาภาษาไทย แต่ในวิชาภูมิปัญญาไทยฉันไม่ต้องทำอะไรเลย เขาก็เกิดความอยากเรียนแล้ว</w:t>
      </w:r>
    </w:p>
    <w:p w:rsidR="00CE6AB0" w:rsidRDefault="00CE6AB0" w:rsidP="00223CFF">
      <w:pPr>
        <w:spacing w:after="0"/>
        <w:rPr>
          <w:rFonts w:ascii="Cordia New" w:hAnsi="Cordia New"/>
          <w:sz w:val="32"/>
          <w:szCs w:val="32"/>
          <w:cs/>
        </w:rPr>
      </w:pPr>
      <w:r>
        <w:rPr>
          <w:rFonts w:ascii="Cordia New" w:hAnsi="Cordia New"/>
          <w:sz w:val="32"/>
          <w:szCs w:val="32"/>
          <w:cs/>
        </w:rPr>
        <w:tab/>
        <w:t>บางสัปดาห์มีเวลาจำกัดในการสอน แต่เด็กบางคนก็ยังยืนยันที่จะทำให้เสร็จ ฉันจึงรู้ว่าบางอย่างที่ผู้ใหญ่อย่างฉันคิดว่ามันง่าย แต่สำหรับเด็กๆ แล้วมันเป็นเรื่องยากที่จะทำให้สำเร็จ ฉันผิดเองที่ยัดเยียดความรู้ให้เด็กๆ เพียงเพื่อจุดประสงค์ข้อเดียวคือ ต้องร้อยมาลัยให้เป็น จึงไม่แปลกที่ปัญหาทุกอย่างมันสะท้อนกลับมาหาฉันอย่างทันควัน หากวันนั้นฉันมีมือเท่าทศกัณฑ์ ฉันคงทำให้เด็กๆ ไปแล้ว แต่บังเอิญว่าฉันมีเพียงสองมือ ฉันจึงยอมถอยเพื่อให้เด็กเดินต่อได้</w:t>
      </w:r>
    </w:p>
    <w:p w:rsidR="00CE6AB0" w:rsidRPr="00A062E0" w:rsidRDefault="00CE6AB0" w:rsidP="00A062E0">
      <w:pPr>
        <w:spacing w:after="0"/>
        <w:rPr>
          <w:rFonts w:ascii="Cordia New" w:hAnsi="Cordia New"/>
          <w:sz w:val="32"/>
          <w:szCs w:val="32"/>
          <w:cs/>
        </w:rPr>
      </w:pPr>
    </w:p>
    <w:sectPr w:rsidR="00CE6AB0" w:rsidRPr="00A062E0" w:rsidSect="00002A7E">
      <w:pgSz w:w="11906" w:h="16838"/>
      <w:pgMar w:top="993" w:right="566" w:bottom="1440" w:left="709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70"/>
  <w:doNotTrackMoves/>
  <w:defaultTabStop w:val="720"/>
  <w:characterSpacingControl w:val="doNotCompress"/>
  <w:compat>
    <w:applyBreakingRules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</w:compat>
  <w:rsids>
    <w:rsidRoot w:val="00002A7E"/>
    <w:rsid w:val="00002A7E"/>
    <w:rsid w:val="00003612"/>
    <w:rsid w:val="000129D9"/>
    <w:rsid w:val="0002321D"/>
    <w:rsid w:val="00025BF1"/>
    <w:rsid w:val="00045F42"/>
    <w:rsid w:val="00047DE5"/>
    <w:rsid w:val="00051940"/>
    <w:rsid w:val="000545EA"/>
    <w:rsid w:val="000555FA"/>
    <w:rsid w:val="00060C1C"/>
    <w:rsid w:val="00066BD0"/>
    <w:rsid w:val="00080FCF"/>
    <w:rsid w:val="00085837"/>
    <w:rsid w:val="00096A00"/>
    <w:rsid w:val="000A25FF"/>
    <w:rsid w:val="000C3903"/>
    <w:rsid w:val="000C4038"/>
    <w:rsid w:val="000D0E38"/>
    <w:rsid w:val="000F7BC4"/>
    <w:rsid w:val="001019DF"/>
    <w:rsid w:val="00102FBB"/>
    <w:rsid w:val="001527F4"/>
    <w:rsid w:val="0017097C"/>
    <w:rsid w:val="00171D46"/>
    <w:rsid w:val="00180071"/>
    <w:rsid w:val="00180D81"/>
    <w:rsid w:val="001953DC"/>
    <w:rsid w:val="001A343C"/>
    <w:rsid w:val="001A73B3"/>
    <w:rsid w:val="001B4071"/>
    <w:rsid w:val="001B68E6"/>
    <w:rsid w:val="001D3D3F"/>
    <w:rsid w:val="001D5C40"/>
    <w:rsid w:val="001E483C"/>
    <w:rsid w:val="001E4E36"/>
    <w:rsid w:val="001F7772"/>
    <w:rsid w:val="002136E5"/>
    <w:rsid w:val="00213F40"/>
    <w:rsid w:val="00223CFF"/>
    <w:rsid w:val="002246F9"/>
    <w:rsid w:val="00226C20"/>
    <w:rsid w:val="00234801"/>
    <w:rsid w:val="002365A2"/>
    <w:rsid w:val="0023676A"/>
    <w:rsid w:val="00247A76"/>
    <w:rsid w:val="0025022F"/>
    <w:rsid w:val="00252D59"/>
    <w:rsid w:val="0025584E"/>
    <w:rsid w:val="002565CA"/>
    <w:rsid w:val="00263632"/>
    <w:rsid w:val="00276654"/>
    <w:rsid w:val="00277E55"/>
    <w:rsid w:val="002971E8"/>
    <w:rsid w:val="00297B5C"/>
    <w:rsid w:val="002A0B19"/>
    <w:rsid w:val="002A6C49"/>
    <w:rsid w:val="002D1DED"/>
    <w:rsid w:val="002E20D2"/>
    <w:rsid w:val="002E77FC"/>
    <w:rsid w:val="002F7006"/>
    <w:rsid w:val="003049EE"/>
    <w:rsid w:val="00331440"/>
    <w:rsid w:val="00335524"/>
    <w:rsid w:val="003411D3"/>
    <w:rsid w:val="003424DE"/>
    <w:rsid w:val="00343717"/>
    <w:rsid w:val="00367164"/>
    <w:rsid w:val="00372041"/>
    <w:rsid w:val="0038071D"/>
    <w:rsid w:val="003A4F66"/>
    <w:rsid w:val="003B434E"/>
    <w:rsid w:val="003B60A3"/>
    <w:rsid w:val="003B7273"/>
    <w:rsid w:val="003F247B"/>
    <w:rsid w:val="00431E52"/>
    <w:rsid w:val="00434A78"/>
    <w:rsid w:val="00437E88"/>
    <w:rsid w:val="0044659F"/>
    <w:rsid w:val="004753E6"/>
    <w:rsid w:val="00476BA7"/>
    <w:rsid w:val="00482674"/>
    <w:rsid w:val="004961F6"/>
    <w:rsid w:val="004A019D"/>
    <w:rsid w:val="004D08AE"/>
    <w:rsid w:val="004D10ED"/>
    <w:rsid w:val="004D24FC"/>
    <w:rsid w:val="004D56CC"/>
    <w:rsid w:val="004E248F"/>
    <w:rsid w:val="004F3262"/>
    <w:rsid w:val="004F3EC8"/>
    <w:rsid w:val="0052247B"/>
    <w:rsid w:val="00525FF5"/>
    <w:rsid w:val="00533745"/>
    <w:rsid w:val="0054373D"/>
    <w:rsid w:val="00561C68"/>
    <w:rsid w:val="0056448C"/>
    <w:rsid w:val="0056522E"/>
    <w:rsid w:val="0057011B"/>
    <w:rsid w:val="0058619F"/>
    <w:rsid w:val="00592CC9"/>
    <w:rsid w:val="005A39DD"/>
    <w:rsid w:val="005A5D98"/>
    <w:rsid w:val="005B414D"/>
    <w:rsid w:val="005C3D9E"/>
    <w:rsid w:val="005F314C"/>
    <w:rsid w:val="005F4E5E"/>
    <w:rsid w:val="0060120F"/>
    <w:rsid w:val="00604E71"/>
    <w:rsid w:val="006350BE"/>
    <w:rsid w:val="006447B3"/>
    <w:rsid w:val="0067248F"/>
    <w:rsid w:val="00695935"/>
    <w:rsid w:val="006A09A9"/>
    <w:rsid w:val="006B38FF"/>
    <w:rsid w:val="006C3AEC"/>
    <w:rsid w:val="006D3902"/>
    <w:rsid w:val="006E2A0B"/>
    <w:rsid w:val="006F120D"/>
    <w:rsid w:val="00732883"/>
    <w:rsid w:val="00735282"/>
    <w:rsid w:val="00737088"/>
    <w:rsid w:val="00737470"/>
    <w:rsid w:val="00742A64"/>
    <w:rsid w:val="007633F9"/>
    <w:rsid w:val="0077062F"/>
    <w:rsid w:val="00787B88"/>
    <w:rsid w:val="007922C7"/>
    <w:rsid w:val="00792AF9"/>
    <w:rsid w:val="007A7A27"/>
    <w:rsid w:val="007C4ADD"/>
    <w:rsid w:val="007C5F27"/>
    <w:rsid w:val="007C62EC"/>
    <w:rsid w:val="007D27B2"/>
    <w:rsid w:val="00805E50"/>
    <w:rsid w:val="00806967"/>
    <w:rsid w:val="008408F2"/>
    <w:rsid w:val="00845B8D"/>
    <w:rsid w:val="00851B47"/>
    <w:rsid w:val="00855729"/>
    <w:rsid w:val="0086167F"/>
    <w:rsid w:val="0086212D"/>
    <w:rsid w:val="008675CC"/>
    <w:rsid w:val="0088640D"/>
    <w:rsid w:val="00890BEB"/>
    <w:rsid w:val="008A3D72"/>
    <w:rsid w:val="008C1F45"/>
    <w:rsid w:val="008C432A"/>
    <w:rsid w:val="008C46C0"/>
    <w:rsid w:val="008E58B3"/>
    <w:rsid w:val="00900469"/>
    <w:rsid w:val="00900DB6"/>
    <w:rsid w:val="009121A9"/>
    <w:rsid w:val="00915102"/>
    <w:rsid w:val="009352B6"/>
    <w:rsid w:val="00940DA8"/>
    <w:rsid w:val="00974F95"/>
    <w:rsid w:val="00977936"/>
    <w:rsid w:val="00980013"/>
    <w:rsid w:val="00980682"/>
    <w:rsid w:val="00990026"/>
    <w:rsid w:val="0099519C"/>
    <w:rsid w:val="009B01B8"/>
    <w:rsid w:val="009C019A"/>
    <w:rsid w:val="009C4054"/>
    <w:rsid w:val="009C6EED"/>
    <w:rsid w:val="009F30CD"/>
    <w:rsid w:val="009F5397"/>
    <w:rsid w:val="00A004C3"/>
    <w:rsid w:val="00A062E0"/>
    <w:rsid w:val="00A26DFF"/>
    <w:rsid w:val="00A42483"/>
    <w:rsid w:val="00A46969"/>
    <w:rsid w:val="00A469F1"/>
    <w:rsid w:val="00A4754D"/>
    <w:rsid w:val="00A71644"/>
    <w:rsid w:val="00A72A47"/>
    <w:rsid w:val="00A86615"/>
    <w:rsid w:val="00AA21CD"/>
    <w:rsid w:val="00AB3C22"/>
    <w:rsid w:val="00AB4F08"/>
    <w:rsid w:val="00AE1E3F"/>
    <w:rsid w:val="00AF11F4"/>
    <w:rsid w:val="00B103C9"/>
    <w:rsid w:val="00B161D0"/>
    <w:rsid w:val="00B41AD9"/>
    <w:rsid w:val="00B47E59"/>
    <w:rsid w:val="00B7147B"/>
    <w:rsid w:val="00B8192B"/>
    <w:rsid w:val="00BA71D1"/>
    <w:rsid w:val="00BB25D0"/>
    <w:rsid w:val="00BD7DCF"/>
    <w:rsid w:val="00BE16D1"/>
    <w:rsid w:val="00BF359F"/>
    <w:rsid w:val="00BF7B74"/>
    <w:rsid w:val="00C07FD1"/>
    <w:rsid w:val="00C205D9"/>
    <w:rsid w:val="00C3125F"/>
    <w:rsid w:val="00C32B02"/>
    <w:rsid w:val="00C577B9"/>
    <w:rsid w:val="00C634F1"/>
    <w:rsid w:val="00C67641"/>
    <w:rsid w:val="00C815A9"/>
    <w:rsid w:val="00C83777"/>
    <w:rsid w:val="00C91F9C"/>
    <w:rsid w:val="00CA12C1"/>
    <w:rsid w:val="00CB40C0"/>
    <w:rsid w:val="00CC3CFA"/>
    <w:rsid w:val="00CE18D1"/>
    <w:rsid w:val="00CE6AB0"/>
    <w:rsid w:val="00CF26A3"/>
    <w:rsid w:val="00CF3261"/>
    <w:rsid w:val="00D02BCF"/>
    <w:rsid w:val="00D16FE1"/>
    <w:rsid w:val="00D41BAD"/>
    <w:rsid w:val="00D7052F"/>
    <w:rsid w:val="00DC1194"/>
    <w:rsid w:val="00DC6350"/>
    <w:rsid w:val="00DE1B45"/>
    <w:rsid w:val="00DF0401"/>
    <w:rsid w:val="00DF6DC5"/>
    <w:rsid w:val="00E14F1B"/>
    <w:rsid w:val="00E2449B"/>
    <w:rsid w:val="00E5048B"/>
    <w:rsid w:val="00E5354D"/>
    <w:rsid w:val="00E6034D"/>
    <w:rsid w:val="00E679CA"/>
    <w:rsid w:val="00E71E01"/>
    <w:rsid w:val="00E73F07"/>
    <w:rsid w:val="00E75663"/>
    <w:rsid w:val="00E97273"/>
    <w:rsid w:val="00EB49F8"/>
    <w:rsid w:val="00EC3ECE"/>
    <w:rsid w:val="00EE0B61"/>
    <w:rsid w:val="00EE2A62"/>
    <w:rsid w:val="00EE6B38"/>
    <w:rsid w:val="00EF3656"/>
    <w:rsid w:val="00F05D73"/>
    <w:rsid w:val="00F114F2"/>
    <w:rsid w:val="00F14C2F"/>
    <w:rsid w:val="00F17EE0"/>
    <w:rsid w:val="00F2390F"/>
    <w:rsid w:val="00F26E2B"/>
    <w:rsid w:val="00F40855"/>
    <w:rsid w:val="00F47754"/>
    <w:rsid w:val="00F538A7"/>
    <w:rsid w:val="00F8631E"/>
    <w:rsid w:val="00F922B9"/>
    <w:rsid w:val="00F9453F"/>
    <w:rsid w:val="00FA213B"/>
    <w:rsid w:val="00FA238C"/>
    <w:rsid w:val="00FA6B13"/>
    <w:rsid w:val="00FC3520"/>
    <w:rsid w:val="00FC7A37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forceUpgrade/>
  <w:shapeDefaults>
    <o:shapedefaults v:ext="edit" spidmax="104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Calibri" w:eastAsia="Times New Roman" w:hAnsi="Calibri" w:cs="Times New Roman"/>
        <w:lang w:val="en-US" w:eastAsia="en-US" w:bidi="th-TH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9F30CD"/>
    <w:pPr>
      <w:spacing w:after="200" w:line="276" w:lineRule="auto"/>
    </w:pPr>
    <w:rPr>
      <w:rFonts w:cs="Cordia New"/>
      <w:sz w:val="22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806967"/>
    <w:pPr>
      <w:spacing w:after="0" w:line="240" w:lineRule="auto"/>
    </w:pPr>
    <w:rPr>
      <w:rFonts w:ascii="Tahoma" w:hAnsi="Tahoma" w:cs="Angsana New"/>
      <w:sz w:val="16"/>
      <w:szCs w:val="20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locked/>
    <w:rsid w:val="00806967"/>
    <w:rPr>
      <w:rFonts w:ascii="Tahoma" w:hAnsi="Tahoma" w:cs="Angsana New"/>
      <w:sz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5" Type="http://schemas.openxmlformats.org/officeDocument/2006/relationships/image" Target="media/image2.jpeg"/><Relationship Id="rId4" Type="http://schemas.openxmlformats.org/officeDocument/2006/relationships/image" Target="media/image1.jpe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Normal_Wordconv.dotm</Template>
  <TotalTime>1</TotalTime>
  <Pages>2</Pages>
  <Words>770</Words>
  <Characters>4394</Characters>
  <Application>Microsoft Office Outlook</Application>
  <DocSecurity>0</DocSecurity>
  <Lines>0</Lines>
  <Paragraphs>0</Paragraphs>
  <ScaleCrop>false</ScaleCrop>
  <Company/>
  <LinksUpToDate>false</LinksUpToDate>
  <CharactersWithSpaces>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KKD Windows Se7en V1</dc:creator>
  <cp:keywords/>
  <dc:description/>
  <cp:lastModifiedBy>KKD Windows Se7en V1</cp:lastModifiedBy>
  <cp:revision>2</cp:revision>
  <dcterms:created xsi:type="dcterms:W3CDTF">2013-05-07T08:23:00Z</dcterms:created>
  <dcterms:modified xsi:type="dcterms:W3CDTF">2013-05-07T08:23:00Z</dcterms:modified>
</cp:coreProperties>
</file>