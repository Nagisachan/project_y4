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B1" w:rsidRDefault="008852B1" w:rsidP="004F4100">
      <w:pPr>
        <w:spacing w:after="0" w:line="240" w:lineRule="auto"/>
        <w:rPr>
          <w:rFonts w:cs="Angsana New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https://fbcdn-sphotos-a.akamaihd.net/hphotos-ak-ash3/530316_399121260109036_100000334952529_1292218_2071851730_n.jpg" style="position:absolute;margin-left:575.55pt;margin-top:-40.5pt;width:103.2pt;height:123.75pt;z-index:251658240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">
            <v:imagedata r:id="rId6" o:title=""/>
            <o:lock v:ext="edit" aspectratio="f"/>
            <w10:wrap type="topAndBottom"/>
          </v:shape>
        </w:pict>
      </w:r>
      <w:r>
        <w:rPr>
          <w:noProof/>
        </w:rPr>
        <w:pict>
          <v:shape id="_x0000_s1027" type="#_x0000_t75" style="position:absolute;margin-left:-90.4pt;margin-top:-71.25pt;width:965.95pt;height:1189.5pt;z-index:-251657216">
            <v:imagedata r:id="rId7" o:title=""/>
          </v:shape>
        </w:pict>
      </w:r>
    </w:p>
    <w:p w:rsidR="008852B1" w:rsidRDefault="008852B1" w:rsidP="004E5BA4">
      <w:pPr>
        <w:spacing w:after="0" w:line="240" w:lineRule="auto"/>
        <w:ind w:left="3600" w:firstLine="720"/>
        <w:rPr>
          <w:rFonts w:cs="Angsana New"/>
          <w:b/>
          <w:bCs/>
          <w:sz w:val="40"/>
          <w:szCs w:val="40"/>
        </w:rPr>
      </w:pPr>
    </w:p>
    <w:p w:rsidR="008852B1" w:rsidRPr="004C6062" w:rsidRDefault="008852B1" w:rsidP="002E268F">
      <w:pPr>
        <w:spacing w:after="0" w:line="240" w:lineRule="auto"/>
        <w:ind w:left="9360" w:firstLine="720"/>
        <w:rPr>
          <w:rFonts w:cs="Calibri"/>
          <w:b/>
          <w:bCs/>
          <w:color w:val="002060"/>
          <w:sz w:val="40"/>
          <w:szCs w:val="40"/>
        </w:rPr>
      </w:pPr>
      <w:r w:rsidRPr="004C6062">
        <w:rPr>
          <w:rFonts w:cs="Angsana New"/>
          <w:b/>
          <w:bCs/>
          <w:color w:val="002060"/>
          <w:sz w:val="40"/>
          <w:szCs w:val="40"/>
          <w:cs/>
        </w:rPr>
        <w:t>น้ำผึ้ง</w:t>
      </w:r>
      <w:r w:rsidRPr="004C6062">
        <w:rPr>
          <w:rFonts w:cs="Calibri"/>
          <w:b/>
          <w:bCs/>
          <w:color w:val="002060"/>
          <w:sz w:val="40"/>
          <w:szCs w:val="40"/>
          <w:cs/>
        </w:rPr>
        <w:t xml:space="preserve">  </w:t>
      </w:r>
      <w:r w:rsidRPr="004C6062">
        <w:rPr>
          <w:rFonts w:cs="Angsana New"/>
          <w:b/>
          <w:bCs/>
          <w:color w:val="002060"/>
          <w:sz w:val="40"/>
          <w:szCs w:val="40"/>
          <w:cs/>
        </w:rPr>
        <w:t>วงษ์นุช</w:t>
      </w:r>
      <w:r w:rsidRPr="004C6062">
        <w:rPr>
          <w:rFonts w:cs="Calibri"/>
          <w:b/>
          <w:bCs/>
          <w:color w:val="002060"/>
          <w:sz w:val="40"/>
          <w:szCs w:val="40"/>
          <w:cs/>
        </w:rPr>
        <w:t xml:space="preserve"> (</w:t>
      </w:r>
      <w:r w:rsidRPr="004C6062">
        <w:rPr>
          <w:rFonts w:cs="Angsana New"/>
          <w:b/>
          <w:bCs/>
          <w:color w:val="002060"/>
          <w:sz w:val="40"/>
          <w:szCs w:val="40"/>
          <w:cs/>
        </w:rPr>
        <w:t>ครูผึ้ง</w:t>
      </w:r>
      <w:r w:rsidRPr="004C6062">
        <w:rPr>
          <w:rFonts w:cs="Calibri"/>
          <w:b/>
          <w:bCs/>
          <w:color w:val="002060"/>
          <w:sz w:val="40"/>
          <w:szCs w:val="40"/>
          <w:cs/>
        </w:rPr>
        <w:t>)</w:t>
      </w:r>
    </w:p>
    <w:p w:rsidR="008852B1" w:rsidRPr="004C6062" w:rsidRDefault="008852B1" w:rsidP="002E268F">
      <w:pPr>
        <w:spacing w:after="0" w:line="240" w:lineRule="auto"/>
        <w:ind w:left="7920" w:firstLine="720"/>
        <w:rPr>
          <w:rFonts w:cs="Calibri"/>
          <w:b/>
          <w:bCs/>
          <w:color w:val="002060"/>
          <w:sz w:val="40"/>
          <w:szCs w:val="40"/>
        </w:rPr>
      </w:pPr>
      <w:r w:rsidRPr="004C6062">
        <w:rPr>
          <w:rFonts w:cs="Angsana New"/>
          <w:b/>
          <w:bCs/>
          <w:color w:val="002060"/>
          <w:sz w:val="40"/>
          <w:szCs w:val="40"/>
          <w:cs/>
        </w:rPr>
        <w:t>เจ้าหน้าที่พัฒนามาตรฐานการศึกษาและเทียบโอน</w:t>
      </w:r>
    </w:p>
    <w:p w:rsidR="008852B1" w:rsidRPr="004C6062" w:rsidRDefault="008852B1" w:rsidP="004E5BA4">
      <w:pPr>
        <w:spacing w:after="0" w:line="240" w:lineRule="auto"/>
        <w:ind w:left="3600"/>
        <w:rPr>
          <w:rFonts w:cs="Calibri"/>
          <w:b/>
          <w:bCs/>
          <w:color w:val="002060"/>
          <w:sz w:val="40"/>
          <w:szCs w:val="40"/>
        </w:rPr>
      </w:pPr>
    </w:p>
    <w:p w:rsidR="008852B1" w:rsidRDefault="008852B1" w:rsidP="002E268F">
      <w:pPr>
        <w:spacing w:after="100" w:afterAutospacing="1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B53047">
        <w:rPr>
          <w:rFonts w:ascii="Browallia New" w:hAnsi="Browallia New" w:cs="Browallia New"/>
          <w:b/>
          <w:bCs/>
          <w:sz w:val="36"/>
          <w:szCs w:val="36"/>
          <w:cs/>
        </w:rPr>
        <w:t>สนับสนุน</w:t>
      </w:r>
      <w:r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Pr="00B53047">
        <w:rPr>
          <w:rFonts w:ascii="Browallia New" w:hAnsi="Browallia New" w:cs="Browallia New"/>
          <w:b/>
          <w:bCs/>
          <w:sz w:val="36"/>
          <w:szCs w:val="36"/>
          <w:cs/>
        </w:rPr>
        <w:t>ยินดี</w:t>
      </w:r>
    </w:p>
    <w:p w:rsidR="008852B1" w:rsidRPr="00B53047" w:rsidRDefault="008852B1" w:rsidP="002E268F">
      <w:pPr>
        <w:spacing w:after="100" w:afterAutospacing="1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F507A2">
        <w:rPr>
          <w:rFonts w:ascii="Browallia New" w:hAnsi="Browallia New" w:cs="Browallia New"/>
          <w:sz w:val="32"/>
          <w:szCs w:val="32"/>
        </w:rPr>
        <w:tab/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เนื่องจากโรงเรียนเพลินพัฒนามีนโยบายการจัดการเรียนรู้แบบ </w:t>
      </w:r>
      <w:r>
        <w:rPr>
          <w:rFonts w:ascii="Browallia New" w:hAnsi="Browallia New" w:cs="Browallia New"/>
          <w:sz w:val="32"/>
          <w:szCs w:val="32"/>
        </w:rPr>
        <w:t>Open Approach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และ </w:t>
      </w:r>
      <w:r>
        <w:rPr>
          <w:rFonts w:ascii="Browallia New" w:hAnsi="Browallia New" w:cs="Browallia New"/>
          <w:sz w:val="32"/>
          <w:szCs w:val="32"/>
        </w:rPr>
        <w:t>Lesson Study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ถึงแม้ส่วนมาตรฐานการศึกษ</w:t>
      </w:r>
      <w:r>
        <w:rPr>
          <w:rFonts w:ascii="Browallia New" w:hAnsi="Browallia New" w:cs="Browallia New"/>
          <w:sz w:val="32"/>
          <w:szCs w:val="32"/>
          <w:cs/>
        </w:rPr>
        <w:t>าและเทียบโอนไม่ได้ลงสู่กระบวนการ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อย่างชัดเจน แต่ทางส่วนก็ได้ให้การสนับสนุนกระบวนการทุกครั้งที่มีการวางแผนเตรียมการด้านกระบวนการจัดการเรียนรู้แบบ </w:t>
      </w:r>
      <w:r w:rsidRPr="00F507A2">
        <w:rPr>
          <w:rFonts w:ascii="Browallia New" w:hAnsi="Browallia New" w:cs="Browallia New"/>
          <w:sz w:val="32"/>
          <w:szCs w:val="32"/>
        </w:rPr>
        <w:t xml:space="preserve">OA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LS</w:t>
      </w:r>
      <w:r w:rsidRPr="00F507A2">
        <w:rPr>
          <w:rFonts w:ascii="Browallia New" w:hAnsi="Browallia New" w:cs="Browallia New"/>
          <w:sz w:val="32"/>
          <w:szCs w:val="32"/>
        </w:rPr>
        <w:t xml:space="preserve"> </w:t>
      </w:r>
      <w:r w:rsidRPr="00F507A2">
        <w:rPr>
          <w:rFonts w:ascii="Browallia New" w:hAnsi="Browallia New" w:cs="Browallia New"/>
          <w:sz w:val="32"/>
          <w:szCs w:val="32"/>
          <w:cs/>
        </w:rPr>
        <w:t>เช่น เป็นฝ่ายประสานงานระหว่างคณะวิจัยในการเข้าร่</w:t>
      </w:r>
      <w:r>
        <w:rPr>
          <w:rFonts w:ascii="Browallia New" w:hAnsi="Browallia New" w:cs="Browallia New"/>
          <w:sz w:val="32"/>
          <w:szCs w:val="32"/>
          <w:cs/>
        </w:rPr>
        <w:t>ว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ม </w:t>
      </w:r>
      <w:r w:rsidRPr="00F507A2">
        <w:rPr>
          <w:rFonts w:ascii="Browallia New" w:hAnsi="Browallia New" w:cs="Browallia New"/>
          <w:sz w:val="32"/>
          <w:szCs w:val="32"/>
        </w:rPr>
        <w:t xml:space="preserve">Observe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คุณครูเวลาเข้าสู่กระบวนการ </w:t>
      </w:r>
      <w:r w:rsidRPr="00F507A2">
        <w:rPr>
          <w:rFonts w:ascii="Browallia New" w:hAnsi="Browallia New" w:cs="Browallia New"/>
          <w:sz w:val="32"/>
          <w:szCs w:val="32"/>
        </w:rPr>
        <w:t xml:space="preserve">Pre While Post </w:t>
      </w:r>
      <w:r w:rsidRPr="00F507A2">
        <w:rPr>
          <w:rFonts w:ascii="Browallia New" w:hAnsi="Browallia New" w:cs="Browallia New"/>
          <w:sz w:val="32"/>
          <w:szCs w:val="32"/>
          <w:cs/>
        </w:rPr>
        <w:t>เพื่อคณะวิจัยจะได้มีส่วนร่วมและรับรู้กระบวนการ</w:t>
      </w:r>
      <w:r w:rsidRPr="00F507A2">
        <w:rPr>
          <w:rFonts w:ascii="Browallia New" w:hAnsi="Browallia New" w:cs="Browallia New"/>
          <w:sz w:val="32"/>
          <w:szCs w:val="32"/>
        </w:rPr>
        <w:t xml:space="preserve"> OA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Pr="00F507A2">
        <w:rPr>
          <w:rFonts w:ascii="Browallia New" w:hAnsi="Browallia New" w:cs="Browallia New"/>
          <w:sz w:val="32"/>
          <w:szCs w:val="32"/>
        </w:rPr>
        <w:t>LS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ที่ชัดเจนมากยิ่งขึ้น</w:t>
      </w: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F507A2">
        <w:rPr>
          <w:rFonts w:ascii="Browallia New" w:hAnsi="Browallia New" w:cs="Browallia New"/>
          <w:sz w:val="32"/>
          <w:szCs w:val="32"/>
          <w:cs/>
        </w:rPr>
        <w:tab/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สิ่งที่ก่อให้เกิดการเรียนรู้มากที่สุด </w:t>
      </w:r>
      <w:r w:rsidRPr="00F507A2">
        <w:rPr>
          <w:rFonts w:ascii="Browallia New" w:hAnsi="Browallia New" w:cs="Browallia New"/>
          <w:sz w:val="32"/>
          <w:szCs w:val="32"/>
          <w:cs/>
        </w:rPr>
        <w:t>การเป็นส่วนสนับสนุน อำนวยความสะดวก ประสานงานเกี่ยวกับเอกสาร การทำแบบสอบถาม เก็บข้อมูล วิเคราะห์ผลประมวลผลจากแบบสอบถาม เพื่อสะท้อนให้เกิดการพัฒนา แก้ไขปรับปรุงกระบวนการ</w:t>
      </w:r>
      <w:r w:rsidRPr="00F507A2">
        <w:rPr>
          <w:rFonts w:ascii="Browallia New" w:hAnsi="Browallia New" w:cs="Browallia New"/>
          <w:sz w:val="32"/>
          <w:szCs w:val="32"/>
        </w:rPr>
        <w:t xml:space="preserve"> OA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Pr="00F507A2">
        <w:rPr>
          <w:rFonts w:ascii="Browallia New" w:hAnsi="Browallia New" w:cs="Browallia New"/>
          <w:sz w:val="32"/>
          <w:szCs w:val="32"/>
        </w:rPr>
        <w:t>LS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ให้มีประสิทธิภาพมากยิ่งขึ้น</w:t>
      </w: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F507A2">
        <w:rPr>
          <w:rFonts w:ascii="Browallia New" w:hAnsi="Browallia New" w:cs="Browallia New"/>
          <w:sz w:val="32"/>
          <w:szCs w:val="32"/>
          <w:cs/>
        </w:rPr>
        <w:tab/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>ปัจจัยความสำเร็จ</w:t>
      </w:r>
      <w:r w:rsidRPr="00F507A2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F507A2">
        <w:rPr>
          <w:rFonts w:ascii="Browallia New" w:hAnsi="Browallia New" w:cs="Browallia New"/>
          <w:sz w:val="32"/>
          <w:szCs w:val="32"/>
          <w:cs/>
        </w:rPr>
        <w:t>การทำงานที่มีเวลาเป็นที่ตั้ง ให้ความสำคัญกับงานตามความสำคัญ ทำให้งานที่ได้รับมอบหมายประสบความสำเร็จและได้รับความร่วมมือจากฝ่ายวิชาการในการให้ความช่วยเหลือ สนับสนุน</w:t>
      </w: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F507A2">
        <w:rPr>
          <w:rFonts w:ascii="Browallia New" w:hAnsi="Browallia New" w:cs="Browallia New"/>
          <w:sz w:val="32"/>
          <w:szCs w:val="32"/>
          <w:cs/>
        </w:rPr>
        <w:tab/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ประเด็นที่ได้เรียนรู้ใหม่ๆ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การเปิดกว้างด้านความคิด จากการได้ยินได้ฟังผ่านการประชุมวิชาการและช่วงชั้น ทำให้เห็นภาพกระบวนการ </w:t>
      </w:r>
      <w:r w:rsidRPr="00F507A2">
        <w:rPr>
          <w:rFonts w:ascii="Browallia New" w:hAnsi="Browallia New" w:cs="Browallia New"/>
          <w:sz w:val="32"/>
          <w:szCs w:val="32"/>
        </w:rPr>
        <w:t xml:space="preserve">OA 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Pr="00F507A2">
        <w:rPr>
          <w:rFonts w:ascii="Browallia New" w:hAnsi="Browallia New" w:cs="Browallia New"/>
          <w:sz w:val="32"/>
          <w:szCs w:val="32"/>
        </w:rPr>
        <w:t>LS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ได้ชัดเจนมากยิ่งขึ้น</w:t>
      </w: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ab/>
        <w:t xml:space="preserve">สิ่งที่ยังเป็นอุปสรรค </w:t>
      </w:r>
      <w:r w:rsidRPr="00F507A2">
        <w:rPr>
          <w:rFonts w:ascii="Browallia New" w:hAnsi="Browallia New" w:cs="Browallia New"/>
          <w:sz w:val="32"/>
          <w:szCs w:val="32"/>
          <w:cs/>
        </w:rPr>
        <w:t>การเก็บข้อ</w:t>
      </w:r>
      <w:r>
        <w:rPr>
          <w:rFonts w:ascii="Browallia New" w:hAnsi="Browallia New" w:cs="Browallia New"/>
          <w:sz w:val="32"/>
          <w:szCs w:val="32"/>
          <w:cs/>
        </w:rPr>
        <w:t>มูลในรูปแบบสอบถาม แบบสอบถามที่ส่งคืน</w:t>
      </w:r>
      <w:r w:rsidRPr="00F507A2">
        <w:rPr>
          <w:rFonts w:ascii="Browallia New" w:hAnsi="Browallia New" w:cs="Browallia New"/>
          <w:sz w:val="32"/>
          <w:szCs w:val="32"/>
          <w:cs/>
        </w:rPr>
        <w:t>ได้ไม่ครบจำนวน และ</w:t>
      </w:r>
      <w:r>
        <w:rPr>
          <w:rFonts w:ascii="Browallia New" w:hAnsi="Browallia New" w:cs="Browallia New"/>
          <w:sz w:val="32"/>
          <w:szCs w:val="32"/>
          <w:cs/>
        </w:rPr>
        <w:t>การตอบแบบสอบถามไม่ครบถ้วน</w:t>
      </w:r>
      <w:r w:rsidRPr="00F507A2">
        <w:rPr>
          <w:rFonts w:ascii="Browallia New" w:hAnsi="Browallia New" w:cs="Browallia New"/>
          <w:sz w:val="32"/>
          <w:szCs w:val="32"/>
          <w:cs/>
        </w:rPr>
        <w:t xml:space="preserve"> ทำให้ผลการวิเคราะห์และประมวลผล</w:t>
      </w:r>
      <w:r>
        <w:rPr>
          <w:rFonts w:ascii="Browallia New" w:hAnsi="Browallia New" w:cs="Browallia New"/>
          <w:sz w:val="32"/>
          <w:szCs w:val="32"/>
          <w:cs/>
        </w:rPr>
        <w:t>ไม่สมบูรณ์ ๑๐๐ เปอร์เซ็นต์</w:t>
      </w:r>
    </w:p>
    <w:p w:rsidR="008852B1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ab/>
        <w:t xml:space="preserve">ประเด็นที่อยากจะพัฒนาต่อไป </w:t>
      </w:r>
      <w:r w:rsidRPr="00F507A2">
        <w:rPr>
          <w:rFonts w:ascii="Browallia New" w:hAnsi="Browallia New" w:cs="Browallia New"/>
          <w:sz w:val="32"/>
          <w:szCs w:val="32"/>
          <w:cs/>
        </w:rPr>
        <w:t>คือ ๑. การจัดเก็บข้อมูลในรูปแบบสอบถามให้เป็นระบบในส่วนมาตรฐานการศึกษา เพื่อง่ายต่อการค้นหา และใช้ในการพัฒนาหรือทำการวิจัยต่อยอดความรู้เพิ่มเติมต่อไป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F507A2">
        <w:rPr>
          <w:rFonts w:ascii="Browallia New" w:hAnsi="Browallia New" w:cs="Browallia New"/>
          <w:sz w:val="32"/>
          <w:szCs w:val="32"/>
          <w:cs/>
        </w:rPr>
        <w:t>๒. จัดเก็บแบบสอบถามให้รบตามจำนวน และสมบูรณ์มากที่สุด โดยวิธีการออกหนังสือแจ้ง หรื</w:t>
      </w:r>
      <w:r>
        <w:rPr>
          <w:rFonts w:ascii="Browallia New" w:hAnsi="Browallia New" w:cs="Browallia New"/>
          <w:sz w:val="32"/>
          <w:szCs w:val="32"/>
          <w:cs/>
        </w:rPr>
        <w:t>อ</w:t>
      </w:r>
      <w:r w:rsidRPr="00F507A2">
        <w:rPr>
          <w:rFonts w:ascii="Browallia New" w:hAnsi="Browallia New" w:cs="Browallia New"/>
          <w:sz w:val="32"/>
          <w:szCs w:val="32"/>
          <w:cs/>
        </w:rPr>
        <w:t>โทรศัพท์ติดต่อ ๓.นำผลสะท้อนกลับที่ได้สู่ผู้ที่ใช้กระบวนการ เพื่อให้เข้าถึงข้อมูลจริงและพัฒนาต่อไป</w:t>
      </w:r>
    </w:p>
    <w:p w:rsidR="008852B1" w:rsidRPr="00F507A2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8852B1" w:rsidRPr="004E5BA4" w:rsidRDefault="008852B1" w:rsidP="002E268F">
      <w:pPr>
        <w:spacing w:after="100" w:afterAutospacing="1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F507A2">
        <w:rPr>
          <w:rFonts w:ascii="Browallia New" w:hAnsi="Browallia New" w:cs="Browallia New"/>
          <w:sz w:val="32"/>
          <w:szCs w:val="32"/>
          <w:cs/>
        </w:rPr>
        <w:tab/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ในฐานะที่เป็นฝ่ายสนับสนุน ถึงแม้ไม่มีโอกาสเข้าทำกระบวนการ </w:t>
      </w:r>
      <w:r w:rsidRPr="00F507A2">
        <w:rPr>
          <w:rFonts w:ascii="Browallia New" w:hAnsi="Browallia New" w:cs="Browallia New"/>
          <w:b/>
          <w:bCs/>
          <w:sz w:val="32"/>
          <w:szCs w:val="32"/>
        </w:rPr>
        <w:t xml:space="preserve">OA </w:t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และ </w:t>
      </w:r>
      <w:r w:rsidRPr="00F507A2">
        <w:rPr>
          <w:rFonts w:ascii="Browallia New" w:hAnsi="Browallia New" w:cs="Browallia New"/>
          <w:b/>
          <w:bCs/>
          <w:sz w:val="32"/>
          <w:szCs w:val="32"/>
        </w:rPr>
        <w:t>LS</w:t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 แต่ได้เห็นภาพที่น่ายินดีและชื่นชม ยินดีที่กระบวนการ </w:t>
      </w:r>
      <w:r w:rsidRPr="00F507A2">
        <w:rPr>
          <w:rFonts w:ascii="Browallia New" w:hAnsi="Browallia New" w:cs="Browallia New"/>
          <w:b/>
          <w:bCs/>
          <w:sz w:val="32"/>
          <w:szCs w:val="32"/>
        </w:rPr>
        <w:t xml:space="preserve">LS </w:t>
      </w:r>
      <w:r w:rsidRPr="00F507A2">
        <w:rPr>
          <w:rFonts w:ascii="Browallia New" w:hAnsi="Browallia New" w:cs="Browallia New"/>
          <w:b/>
          <w:bCs/>
          <w:sz w:val="32"/>
          <w:szCs w:val="32"/>
          <w:cs/>
        </w:rPr>
        <w:t xml:space="preserve">เข้าถึงเด็กๆ จากการถ่ายทอดของคุณครูแต่ละหน่วยวิชาที่เข้าร่วมกระบวนการแล้ว ๑๒ ท่าน ชื่นชมที่คุณครูทุกท่านมีความตั้งใจจริงที่จะทำและมอบสิ่งดีๆ ให้กับลูกศิษย์ของตนเอง </w:t>
      </w:r>
    </w:p>
    <w:sectPr w:rsidR="008852B1" w:rsidRPr="004E5BA4" w:rsidSect="002E268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2B1" w:rsidRDefault="008852B1" w:rsidP="00F507A2">
      <w:pPr>
        <w:spacing w:after="0" w:line="240" w:lineRule="auto"/>
      </w:pPr>
      <w:r>
        <w:separator/>
      </w:r>
    </w:p>
  </w:endnote>
  <w:endnote w:type="continuationSeparator" w:id="0">
    <w:p w:rsidR="008852B1" w:rsidRDefault="008852B1" w:rsidP="00F5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2B1" w:rsidRDefault="008852B1" w:rsidP="00F507A2">
      <w:pPr>
        <w:spacing w:after="0" w:line="240" w:lineRule="auto"/>
      </w:pPr>
      <w:r>
        <w:separator/>
      </w:r>
    </w:p>
  </w:footnote>
  <w:footnote w:type="continuationSeparator" w:id="0">
    <w:p w:rsidR="008852B1" w:rsidRDefault="008852B1" w:rsidP="00F5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2F0"/>
    <w:rsid w:val="000A6249"/>
    <w:rsid w:val="0020255B"/>
    <w:rsid w:val="002E268F"/>
    <w:rsid w:val="004718A2"/>
    <w:rsid w:val="00487CB4"/>
    <w:rsid w:val="004C6062"/>
    <w:rsid w:val="004C6225"/>
    <w:rsid w:val="004E5BA4"/>
    <w:rsid w:val="004F4100"/>
    <w:rsid w:val="00556DC1"/>
    <w:rsid w:val="00772AF0"/>
    <w:rsid w:val="0081147E"/>
    <w:rsid w:val="008852B1"/>
    <w:rsid w:val="009D0B11"/>
    <w:rsid w:val="00B36C97"/>
    <w:rsid w:val="00B47EF4"/>
    <w:rsid w:val="00B53047"/>
    <w:rsid w:val="00BB3196"/>
    <w:rsid w:val="00C052F0"/>
    <w:rsid w:val="00E24D7E"/>
    <w:rsid w:val="00E50DFE"/>
    <w:rsid w:val="00F507A2"/>
    <w:rsid w:val="00F7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FE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7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07A2"/>
    <w:rPr>
      <w:rFonts w:ascii="Tahoma" w:hAnsi="Tahoma" w:cs="Angsana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5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07A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5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07A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1</Pages>
  <Words>288</Words>
  <Characters>1647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Golf</dc:creator>
  <cp:keywords/>
  <dc:description/>
  <cp:lastModifiedBy>namphueng_w</cp:lastModifiedBy>
  <cp:revision>8</cp:revision>
  <cp:lastPrinted>2012-05-03T05:44:00Z</cp:lastPrinted>
  <dcterms:created xsi:type="dcterms:W3CDTF">2012-05-01T14:15:00Z</dcterms:created>
  <dcterms:modified xsi:type="dcterms:W3CDTF">2012-05-03T05:45:00Z</dcterms:modified>
</cp:coreProperties>
</file>