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172" w:rsidRPr="0077767A" w:rsidRDefault="00353172" w:rsidP="0077767A">
      <w:pPr>
        <w:jc w:val="center"/>
        <w:rPr>
          <w:rFonts w:ascii="Cordia New" w:hAnsi="Cordia New" w:cs="Cordia New"/>
          <w:b/>
          <w:bCs/>
          <w:sz w:val="40"/>
          <w:szCs w:val="40"/>
        </w:rPr>
      </w:pPr>
      <w:r w:rsidRPr="0077767A">
        <w:rPr>
          <w:rFonts w:ascii="Cordia New" w:hAnsi="Cordia New" w:cs="Cordia New"/>
          <w:b/>
          <w:bCs/>
          <w:sz w:val="40"/>
          <w:szCs w:val="40"/>
          <w:cs/>
        </w:rPr>
        <w:t>ชื่อ นายจารุพันธ์   เหล่าแก้วก่อง   หน่วยวิชา คณิตศาสตร์ ระดับชั้น 1</w:t>
      </w:r>
    </w:p>
    <w:p w:rsidR="00353172" w:rsidRDefault="00353172" w:rsidP="0077767A">
      <w:pPr>
        <w:jc w:val="center"/>
        <w:rPr>
          <w:rFonts w:ascii="Cordia New" w:hAnsi="Cordia New" w:cs="Cordia New"/>
          <w:b/>
          <w:bCs/>
          <w:sz w:val="44"/>
          <w:szCs w:val="44"/>
        </w:rPr>
      </w:pPr>
      <w:r w:rsidRPr="0077767A">
        <w:rPr>
          <w:rFonts w:ascii="Cordia New" w:hAnsi="Cordia New" w:cs="Cordia New"/>
          <w:b/>
          <w:bCs/>
          <w:sz w:val="44"/>
          <w:szCs w:val="44"/>
          <w:cs/>
        </w:rPr>
        <w:t>กิจกรรมที่ก่อการเรียนรู้</w:t>
      </w:r>
    </w:p>
    <w:p w:rsidR="00353172" w:rsidRDefault="00353172" w:rsidP="0077767A">
      <w:pPr>
        <w:numPr>
          <w:ilvl w:val="0"/>
          <w:numId w:val="1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แนวคิดกิจกรรม และลักษณะกิจกรรม</w:t>
      </w:r>
    </w:p>
    <w:p w:rsidR="00353172" w:rsidRPr="00593D20" w:rsidRDefault="00353172" w:rsidP="00FA43C8">
      <w:pPr>
        <w:ind w:firstLine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>ในกิจกรรมนี้เราจะเรียนเรื่อง การลบที่มีตัวตั้ง ไม่เกิน 20  เพื่อเป็นพื้นฐานในการคำนวณต่อไป โดยมีลักษณะกิจกรรมดังนี้</w:t>
      </w:r>
    </w:p>
    <w:p w:rsidR="00353172" w:rsidRDefault="00353172" w:rsidP="00FA43C8">
      <w:pPr>
        <w:ind w:firstLine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>-ให้นักเรียนแต่ล่ะกลุ่มเลือกตัวเลข 11 ถึง 19 มาหนึ่งตัวโดยห้ามซ้ำกัน แล้วต่อบล็อคตามจำนวนที่ได้ แต่ต้องต่อ เป็น 10 กับ... เช่น เลือก เลข 11 จะต้องต่อเป็น 10 กับ 1</w:t>
      </w:r>
    </w:p>
    <w:p w:rsidR="00353172" w:rsidRPr="00593D20" w:rsidRDefault="00353172" w:rsidP="00FA43C8">
      <w:pPr>
        <w:ind w:firstLine="1080"/>
        <w:rPr>
          <w:rFonts w:ascii="Cordia New" w:hAnsi="Cordia New" w:cs="Cordia New"/>
          <w:sz w:val="32"/>
          <w:szCs w:val="32"/>
          <w:cs/>
        </w:rPr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90pt;margin-top:.8pt;width:9pt;height:45pt;z-index:251658240"/>
        </w:pict>
      </w:r>
      <w:r w:rsidRPr="00593D20">
        <w:rPr>
          <w:rFonts w:ascii="Cordia New" w:hAnsi="Cordia New" w:cs="Cordia New"/>
          <w:sz w:val="32"/>
          <w:szCs w:val="32"/>
          <w:cs/>
        </w:rPr>
        <w:t xml:space="preserve"> ดังรูป</w:t>
      </w:r>
      <w:r w:rsidRPr="00593D20">
        <w:rPr>
          <w:rFonts w:ascii="Cordia New" w:hAnsi="Cordia New" w:cs="Cordia New"/>
          <w:sz w:val="32"/>
          <w:szCs w:val="32"/>
        </w:rPr>
        <w:t xml:space="preserve">           </w:t>
      </w:r>
      <w:r>
        <w:rPr>
          <w:rFonts w:ascii="Cordia New" w:hAnsi="Cordia New" w:cs="Cordia New"/>
          <w:sz w:val="32"/>
          <w:szCs w:val="32"/>
        </w:rPr>
        <w:t xml:space="preserve">         </w:t>
      </w:r>
      <w:r w:rsidRPr="00593D20">
        <w:rPr>
          <w:rFonts w:ascii="Cordia New" w:hAnsi="Cordia New" w:cs="Cordia New"/>
          <w:sz w:val="32"/>
          <w:szCs w:val="32"/>
        </w:rPr>
        <w:t xml:space="preserve">  </w:t>
      </w:r>
      <w:r w:rsidRPr="00593D20">
        <w:rPr>
          <w:rFonts w:ascii="Cordia New" w:hAnsi="Cordia New" w:cs="Cordia New"/>
          <w:sz w:val="32"/>
          <w:szCs w:val="32"/>
          <w:cs/>
        </w:rPr>
        <w:t>ครูหยิบบัตร</w:t>
      </w:r>
      <w:r>
        <w:rPr>
          <w:rFonts w:ascii="Cordia New" w:hAnsi="Cordia New" w:cs="Cordia New"/>
          <w:sz w:val="32"/>
          <w:szCs w:val="32"/>
          <w:cs/>
        </w:rPr>
        <w:t>ตัว</w:t>
      </w:r>
      <w:r w:rsidRPr="00593D20">
        <w:rPr>
          <w:rFonts w:ascii="Cordia New" w:hAnsi="Cordia New" w:cs="Cordia New"/>
          <w:sz w:val="32"/>
          <w:szCs w:val="32"/>
          <w:cs/>
        </w:rPr>
        <w:t>เลข 9 ขึ้นมา  แล้วตั้งสถานการณ์</w:t>
      </w:r>
    </w:p>
    <w:p w:rsidR="00353172" w:rsidRPr="00593D20" w:rsidRDefault="00353172" w:rsidP="00FA43C8">
      <w:pPr>
        <w:rPr>
          <w:rFonts w:ascii="Cordia New" w:hAnsi="Cordia New" w:cs="Cordia New"/>
          <w:sz w:val="32"/>
          <w:szCs w:val="32"/>
        </w:rPr>
      </w:pPr>
      <w:r>
        <w:rPr>
          <w:noProof/>
        </w:rPr>
        <w:pict>
          <v:shape id="_x0000_s1027" type="#_x0000_t109" style="position:absolute;margin-left:108pt;margin-top:14.6pt;width:9pt;height:9pt;z-index:251659264"/>
        </w:pict>
      </w:r>
    </w:p>
    <w:p w:rsidR="00353172" w:rsidRPr="00593D20" w:rsidRDefault="00353172" w:rsidP="00FA43C8">
      <w:pPr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</w:rPr>
        <w:t xml:space="preserve">            </w:t>
      </w:r>
    </w:p>
    <w:p w:rsidR="00353172" w:rsidRPr="00593D20" w:rsidRDefault="00353172" w:rsidP="008C5163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 xml:space="preserve">สถานการณ์ </w:t>
      </w:r>
      <w:r w:rsidRPr="00593D20">
        <w:rPr>
          <w:rFonts w:ascii="Cordia New" w:hAnsi="Cordia New" w:cs="Cordia New"/>
          <w:sz w:val="32"/>
          <w:szCs w:val="32"/>
        </w:rPr>
        <w:t xml:space="preserve">“ </w:t>
      </w:r>
      <w:r w:rsidRPr="00593D20">
        <w:rPr>
          <w:rFonts w:ascii="Cordia New" w:hAnsi="Cordia New" w:cs="Cordia New"/>
          <w:sz w:val="32"/>
          <w:szCs w:val="32"/>
          <w:cs/>
        </w:rPr>
        <w:t>จะเอา 9 ออกมายังไง</w:t>
      </w:r>
      <w:r w:rsidRPr="00593D20">
        <w:rPr>
          <w:rFonts w:ascii="Cordia New" w:hAnsi="Cordia New" w:cs="Cordia New"/>
          <w:sz w:val="32"/>
          <w:szCs w:val="32"/>
        </w:rPr>
        <w:t xml:space="preserve"> ”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  ให้นักเรียนออกมานำเสนอการวิธีการคิด และแลกเปลี่ยนเรียนรู้ร่วมกัน </w:t>
      </w:r>
    </w:p>
    <w:p w:rsidR="00353172" w:rsidRPr="00593D20" w:rsidRDefault="00353172" w:rsidP="008C5163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>ครูและนักเรียนสรุปร่วมกัน</w:t>
      </w:r>
    </w:p>
    <w:p w:rsidR="00353172" w:rsidRPr="00593D20" w:rsidRDefault="00353172" w:rsidP="008C5163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>ทำแบบฝึกหัด</w:t>
      </w:r>
    </w:p>
    <w:p w:rsidR="00353172" w:rsidRDefault="00353172" w:rsidP="00091C58">
      <w:pPr>
        <w:ind w:left="1020"/>
        <w:rPr>
          <w:rFonts w:ascii="Cordia New" w:hAnsi="Cordia New" w:cs="Cordia New"/>
          <w:b/>
          <w:bCs/>
          <w:sz w:val="32"/>
          <w:szCs w:val="32"/>
        </w:rPr>
      </w:pPr>
    </w:p>
    <w:p w:rsidR="00353172" w:rsidRDefault="00353172" w:rsidP="008C5163">
      <w:pPr>
        <w:numPr>
          <w:ilvl w:val="0"/>
          <w:numId w:val="1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 xml:space="preserve">ความรู้ที่มีมาก่อน ( </w:t>
      </w:r>
      <w:r>
        <w:rPr>
          <w:rFonts w:ascii="Cordia New" w:hAnsi="Cordia New" w:cs="Cordia New"/>
          <w:b/>
          <w:bCs/>
          <w:sz w:val="32"/>
          <w:szCs w:val="32"/>
        </w:rPr>
        <w:t>Med before</w:t>
      </w:r>
      <w:r>
        <w:rPr>
          <w:rFonts w:ascii="Cordia New" w:hAnsi="Cordia New" w:cs="Cordia New"/>
          <w:b/>
          <w:bCs/>
          <w:sz w:val="32"/>
          <w:szCs w:val="32"/>
          <w:cs/>
        </w:rPr>
        <w:t xml:space="preserve"> ) </w:t>
      </w:r>
    </w:p>
    <w:p w:rsidR="00353172" w:rsidRPr="00593D20" w:rsidRDefault="00353172" w:rsidP="008C5163">
      <w:p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 xml:space="preserve">  </w:t>
      </w:r>
      <w:r w:rsidRPr="00593D20">
        <w:rPr>
          <w:rFonts w:ascii="Cordia New" w:hAnsi="Cordia New" w:cs="Cordia New"/>
          <w:sz w:val="32"/>
          <w:szCs w:val="32"/>
          <w:cs/>
        </w:rPr>
        <w:t>การบวก-ลบ เลขพื้นฐาน  (จำนวนไม่เกิน 10)</w:t>
      </w:r>
    </w:p>
    <w:p w:rsidR="00353172" w:rsidRDefault="00353172" w:rsidP="00091C58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 xml:space="preserve">         </w:t>
      </w:r>
    </w:p>
    <w:p w:rsidR="00353172" w:rsidRDefault="00353172" w:rsidP="00091C58">
      <w:pPr>
        <w:numPr>
          <w:ilvl w:val="0"/>
          <w:numId w:val="1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โจทย์สถานการณ์เปิด</w:t>
      </w:r>
    </w:p>
    <w:p w:rsidR="00353172" w:rsidRPr="00593D20" w:rsidRDefault="00353172" w:rsidP="00091C58">
      <w:pPr>
        <w:ind w:left="72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 xml:space="preserve">       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ให้นักเรียน แสดงวิธีการนำบล็อด 9 อัน ออกอย่างไร ให้ได้เร็วที่สุด </w:t>
      </w:r>
    </w:p>
    <w:p w:rsidR="00353172" w:rsidRPr="00593D20" w:rsidRDefault="00353172" w:rsidP="00091C58">
      <w:pPr>
        <w:ind w:left="720"/>
        <w:rPr>
          <w:rFonts w:ascii="Cordia New" w:hAnsi="Cordia New" w:cs="Cordia New"/>
          <w:sz w:val="32"/>
          <w:szCs w:val="32"/>
        </w:rPr>
      </w:pPr>
    </w:p>
    <w:p w:rsidR="00353172" w:rsidRDefault="00353172" w:rsidP="00091C58">
      <w:pPr>
        <w:numPr>
          <w:ilvl w:val="0"/>
          <w:numId w:val="1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ชิ้นงาน</w:t>
      </w:r>
    </w:p>
    <w:p w:rsidR="00353172" w:rsidRPr="00593D20" w:rsidRDefault="00353172" w:rsidP="00091C58">
      <w:pPr>
        <w:ind w:left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>-ใบงาน</w:t>
      </w:r>
    </w:p>
    <w:p w:rsidR="00353172" w:rsidRPr="00593D20" w:rsidRDefault="00353172" w:rsidP="00091C58">
      <w:pPr>
        <w:ind w:left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>-ชิ้นงานความสัมพันธ์การบวกและการลบโดยให้นักเรียนเลือกตัวเลขมา 3 ตัว</w:t>
      </w:r>
    </w:p>
    <w:p w:rsidR="00353172" w:rsidRPr="00593D20" w:rsidRDefault="00353172" w:rsidP="00091C58">
      <w:pPr>
        <w:ind w:left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 xml:space="preserve">เช่น 10,20,30 </w:t>
      </w:r>
    </w:p>
    <w:p w:rsidR="00353172" w:rsidRPr="00593D20" w:rsidRDefault="00353172" w:rsidP="00091C58">
      <w:pPr>
        <w:ind w:left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 xml:space="preserve">   จะได้                     10 + 20 </w:t>
      </w:r>
      <w:r w:rsidRPr="00593D20">
        <w:rPr>
          <w:rFonts w:ascii="Cordia New" w:hAnsi="Cordia New" w:cs="Cordia New"/>
          <w:sz w:val="32"/>
          <w:szCs w:val="32"/>
        </w:rPr>
        <w:t xml:space="preserve">= 30      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  </w:t>
      </w:r>
    </w:p>
    <w:p w:rsidR="00353172" w:rsidRPr="00593D20" w:rsidRDefault="00353172" w:rsidP="00091C58">
      <w:pPr>
        <w:ind w:left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 xml:space="preserve">                             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  20 + 10 </w:t>
      </w:r>
      <w:r w:rsidRPr="00593D20">
        <w:rPr>
          <w:rFonts w:ascii="Cordia New" w:hAnsi="Cordia New" w:cs="Cordia New"/>
          <w:sz w:val="32"/>
          <w:szCs w:val="32"/>
        </w:rPr>
        <w:t>= 30</w:t>
      </w:r>
    </w:p>
    <w:p w:rsidR="00353172" w:rsidRPr="00593D20" w:rsidRDefault="00353172" w:rsidP="00091C58">
      <w:pPr>
        <w:ind w:left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</w:rPr>
        <w:t xml:space="preserve">                           </w:t>
      </w:r>
      <w:r>
        <w:rPr>
          <w:rFonts w:ascii="Cordia New" w:hAnsi="Cordia New" w:cs="Cordia New"/>
          <w:sz w:val="32"/>
          <w:szCs w:val="32"/>
        </w:rPr>
        <w:t xml:space="preserve"> </w:t>
      </w:r>
      <w:r w:rsidRPr="00593D20">
        <w:rPr>
          <w:rFonts w:ascii="Cordia New" w:hAnsi="Cordia New" w:cs="Cordia New"/>
          <w:sz w:val="32"/>
          <w:szCs w:val="32"/>
        </w:rPr>
        <w:t xml:space="preserve">    30 – 10 = 20</w:t>
      </w:r>
    </w:p>
    <w:p w:rsidR="00353172" w:rsidRPr="00593D20" w:rsidRDefault="00353172" w:rsidP="00091C58">
      <w:pPr>
        <w:ind w:left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</w:rPr>
        <w:t xml:space="preserve">                      </w:t>
      </w:r>
      <w:r w:rsidRPr="00593D20">
        <w:rPr>
          <w:rFonts w:ascii="Cordia New" w:hAnsi="Cordia New" w:cs="Cordia New"/>
          <w:sz w:val="32"/>
          <w:szCs w:val="32"/>
          <w:cs/>
        </w:rPr>
        <w:t>และ</w:t>
      </w:r>
      <w:r>
        <w:rPr>
          <w:rFonts w:ascii="Cordia New" w:hAnsi="Cordia New" w:cs="Cordia New"/>
          <w:sz w:val="32"/>
          <w:szCs w:val="32"/>
          <w:cs/>
        </w:rPr>
        <w:t xml:space="preserve">  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  30 </w:t>
      </w:r>
      <w:r w:rsidRPr="00593D20">
        <w:rPr>
          <w:rFonts w:ascii="Cordia New" w:hAnsi="Cordia New" w:cs="Cordia New"/>
          <w:sz w:val="32"/>
          <w:szCs w:val="32"/>
        </w:rPr>
        <w:t>–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 20 </w:t>
      </w:r>
      <w:r w:rsidRPr="00593D20">
        <w:rPr>
          <w:rFonts w:ascii="Cordia New" w:hAnsi="Cordia New" w:cs="Cordia New"/>
          <w:sz w:val="32"/>
          <w:szCs w:val="32"/>
        </w:rPr>
        <w:t>= 10</w:t>
      </w:r>
    </w:p>
    <w:p w:rsidR="00353172" w:rsidRPr="00593D20" w:rsidRDefault="00353172" w:rsidP="00091C58">
      <w:pPr>
        <w:ind w:left="1080"/>
        <w:rPr>
          <w:rFonts w:ascii="Cordia New" w:hAnsi="Cordia New" w:cs="Cordia New"/>
          <w:sz w:val="32"/>
          <w:szCs w:val="32"/>
        </w:rPr>
      </w:pPr>
    </w:p>
    <w:p w:rsidR="00353172" w:rsidRDefault="00353172" w:rsidP="00593D20">
      <w:pPr>
        <w:rPr>
          <w:rFonts w:ascii="Cordia New" w:hAnsi="Cordia New" w:cs="Cordia New"/>
          <w:b/>
          <w:bCs/>
          <w:sz w:val="32"/>
          <w:szCs w:val="32"/>
        </w:rPr>
      </w:pPr>
    </w:p>
    <w:p w:rsidR="00353172" w:rsidRDefault="00353172" w:rsidP="00091C58">
      <w:pPr>
        <w:ind w:left="1080"/>
        <w:rPr>
          <w:rFonts w:ascii="Cordia New" w:hAnsi="Cordia New" w:cs="Cordia New"/>
          <w:b/>
          <w:bCs/>
          <w:sz w:val="32"/>
          <w:szCs w:val="32"/>
        </w:rPr>
      </w:pPr>
    </w:p>
    <w:p w:rsidR="00353172" w:rsidRDefault="00353172" w:rsidP="00A31EBA">
      <w:pPr>
        <w:numPr>
          <w:ilvl w:val="0"/>
          <w:numId w:val="1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ประเด็นที่ได้เรียนรู้ ที่ก่อให้เกิดการเรียนรู้ใหม่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r>
        <w:rPr>
          <w:rFonts w:ascii="Cordia New" w:hAnsi="Cordia New" w:cs="Cordia New"/>
          <w:b/>
          <w:bCs/>
          <w:sz w:val="32"/>
          <w:szCs w:val="32"/>
          <w:cs/>
        </w:rPr>
        <w:t>ๆ</w:t>
      </w:r>
    </w:p>
    <w:p w:rsidR="00353172" w:rsidRPr="00593D20" w:rsidRDefault="00353172" w:rsidP="00A31EBA">
      <w:pPr>
        <w:ind w:left="1080"/>
        <w:rPr>
          <w:rFonts w:ascii="Cordia New" w:hAnsi="Cordia New" w:cs="Cordia New"/>
          <w:b/>
          <w:bCs/>
          <w:sz w:val="32"/>
          <w:szCs w:val="32"/>
          <w:u w:val="single"/>
        </w:rPr>
      </w:pPr>
      <w:r w:rsidRPr="00593D20">
        <w:rPr>
          <w:rFonts w:ascii="Cordia New" w:hAnsi="Cordia New" w:cs="Cordia New"/>
          <w:b/>
          <w:bCs/>
          <w:sz w:val="32"/>
          <w:szCs w:val="32"/>
          <w:u w:val="single"/>
          <w:cs/>
        </w:rPr>
        <w:t>ครู</w:t>
      </w:r>
    </w:p>
    <w:p w:rsidR="00353172" w:rsidRPr="00593D20" w:rsidRDefault="00353172" w:rsidP="00A31EBA">
      <w:pPr>
        <w:ind w:left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</w:rPr>
        <w:t>-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 เห็นวิธีการหาคำตอบของนักเรียนแต่ล่ะกลุ่มมีวิธีคิดที่หลากหลายมาก</w:t>
      </w:r>
    </w:p>
    <w:p w:rsidR="00353172" w:rsidRPr="00593D20" w:rsidRDefault="00353172" w:rsidP="00587DEF">
      <w:pPr>
        <w:ind w:left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 xml:space="preserve">เช่น  12 </w:t>
      </w:r>
      <w:r w:rsidRPr="00593D20">
        <w:rPr>
          <w:rFonts w:ascii="Cordia New" w:hAnsi="Cordia New" w:cs="Cordia New"/>
          <w:sz w:val="32"/>
          <w:szCs w:val="32"/>
        </w:rPr>
        <w:t>–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 9     </w:t>
      </w:r>
      <w:r w:rsidRPr="00593D20">
        <w:rPr>
          <w:rFonts w:ascii="Cordia New" w:hAnsi="Cordia New" w:cs="Cordia New"/>
          <w:sz w:val="32"/>
          <w:szCs w:val="32"/>
        </w:rPr>
        <w:t xml:space="preserve">( 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มีอยู่ 12 จะเอา 9 ออกอย่างไรดี </w:t>
      </w:r>
      <w:r w:rsidRPr="00593D20">
        <w:rPr>
          <w:rFonts w:ascii="Cordia New" w:hAnsi="Cordia New" w:cs="Cordia New"/>
          <w:sz w:val="32"/>
          <w:szCs w:val="32"/>
        </w:rPr>
        <w:t>)</w:t>
      </w:r>
    </w:p>
    <w:p w:rsidR="00353172" w:rsidRPr="00593D20" w:rsidRDefault="00353172" w:rsidP="00587DEF">
      <w:pPr>
        <w:ind w:left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</w:rPr>
        <w:t xml:space="preserve">  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วิธีคิด   12 </w:t>
      </w:r>
      <w:r w:rsidRPr="00593D20">
        <w:rPr>
          <w:rFonts w:ascii="Cordia New" w:hAnsi="Cordia New" w:cs="Cordia New"/>
          <w:sz w:val="32"/>
          <w:szCs w:val="32"/>
        </w:rPr>
        <w:t>–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 9  </w:t>
      </w:r>
      <w:r w:rsidRPr="00593D20">
        <w:rPr>
          <w:rFonts w:ascii="Cordia New" w:hAnsi="Cordia New" w:cs="Cordia New"/>
          <w:sz w:val="32"/>
          <w:szCs w:val="32"/>
        </w:rPr>
        <w:t xml:space="preserve">=  10 + 2  </w:t>
      </w:r>
      <w:r w:rsidRPr="00593D20">
        <w:rPr>
          <w:rFonts w:ascii="Cordia New" w:hAnsi="Cordia New" w:cs="Cordia New"/>
          <w:sz w:val="32"/>
          <w:szCs w:val="32"/>
          <w:cs/>
        </w:rPr>
        <w:t>เอาออก 9</w:t>
      </w:r>
    </w:p>
    <w:p w:rsidR="00353172" w:rsidRPr="00593D20" w:rsidRDefault="00353172" w:rsidP="00587DEF">
      <w:pPr>
        <w:ind w:left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 xml:space="preserve">                       </w:t>
      </w:r>
      <w:r w:rsidRPr="00593D20">
        <w:rPr>
          <w:rFonts w:ascii="Cordia New" w:hAnsi="Cordia New" w:cs="Cordia New"/>
          <w:sz w:val="32"/>
          <w:szCs w:val="32"/>
        </w:rPr>
        <w:t xml:space="preserve">=   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เอา 10 </w:t>
      </w:r>
      <w:r w:rsidRPr="00593D20">
        <w:rPr>
          <w:rFonts w:ascii="Cordia New" w:hAnsi="Cordia New" w:cs="Cordia New"/>
          <w:sz w:val="32"/>
          <w:szCs w:val="32"/>
        </w:rPr>
        <w:t>–</w:t>
      </w:r>
      <w:r w:rsidRPr="00593D20">
        <w:rPr>
          <w:rFonts w:ascii="Cordia New" w:hAnsi="Cordia New" w:cs="Cordia New"/>
          <w:sz w:val="32"/>
          <w:szCs w:val="32"/>
          <w:cs/>
        </w:rPr>
        <w:t xml:space="preserve"> 9 ออกก่อน จะได้ 1 แล้วเอามาบวก 2</w:t>
      </w:r>
    </w:p>
    <w:p w:rsidR="00353172" w:rsidRPr="00593D20" w:rsidRDefault="00353172" w:rsidP="00593D20">
      <w:pPr>
        <w:ind w:left="1080"/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 xml:space="preserve">                           จะได้  1 กับ 2 หรือ 1 + 2 รวมกันเป็น 3</w:t>
      </w:r>
    </w:p>
    <w:p w:rsidR="00353172" w:rsidRPr="00593D20" w:rsidRDefault="00353172" w:rsidP="00A31EBA">
      <w:pPr>
        <w:ind w:left="1080"/>
        <w:rPr>
          <w:rFonts w:ascii="Cordia New" w:hAnsi="Cordia New" w:cs="Cordia New"/>
          <w:sz w:val="32"/>
          <w:szCs w:val="32"/>
          <w:cs/>
        </w:rPr>
      </w:pPr>
      <w:r w:rsidRPr="00593D20">
        <w:rPr>
          <w:rFonts w:ascii="Cordia New" w:hAnsi="Cordia New" w:cs="Cordia New"/>
          <w:sz w:val="32"/>
          <w:szCs w:val="32"/>
        </w:rPr>
        <w:t xml:space="preserve">- </w:t>
      </w:r>
      <w:r w:rsidRPr="00593D20">
        <w:rPr>
          <w:rFonts w:ascii="Cordia New" w:hAnsi="Cordia New" w:cs="Cordia New"/>
          <w:sz w:val="32"/>
          <w:szCs w:val="32"/>
          <w:cs/>
        </w:rPr>
        <w:t>เห็นวิธีการคิด ลองผิดลองถูกของเด็กๆ  และจุดที่เด็กยังไปไม่ถึง เพื่อครูจะได้เข้าไปช่วยเหลือได้ทัน</w:t>
      </w:r>
    </w:p>
    <w:p w:rsidR="00353172" w:rsidRPr="00593D20" w:rsidRDefault="00353172" w:rsidP="00587DEF">
      <w:pPr>
        <w:rPr>
          <w:rFonts w:ascii="Cordia New" w:hAnsi="Cordia New" w:cs="Cordia New"/>
          <w:b/>
          <w:bCs/>
          <w:sz w:val="32"/>
          <w:szCs w:val="32"/>
          <w:u w:val="single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 xml:space="preserve">               </w:t>
      </w:r>
      <w:r w:rsidRPr="00593D20">
        <w:rPr>
          <w:rFonts w:ascii="Cordia New" w:hAnsi="Cordia New" w:cs="Cordia New"/>
          <w:b/>
          <w:bCs/>
          <w:sz w:val="32"/>
          <w:szCs w:val="32"/>
          <w:u w:val="single"/>
          <w:cs/>
        </w:rPr>
        <w:t>นักเรียน</w:t>
      </w:r>
    </w:p>
    <w:p w:rsidR="00353172" w:rsidRPr="00593D20" w:rsidRDefault="00353172" w:rsidP="00587DEF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>ได้เรียนรู้การลบ ที่มีตังตั้งไม่เกิน 20</w:t>
      </w:r>
    </w:p>
    <w:p w:rsidR="00353172" w:rsidRDefault="00353172" w:rsidP="00587DEF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>ได้รู้ความหมายของลบมากขึ้น</w:t>
      </w:r>
    </w:p>
    <w:p w:rsidR="00353172" w:rsidRPr="00593D20" w:rsidRDefault="00353172" w:rsidP="00587DEF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นักเรียนสามารถเขียนประโยคสัญลักษณ์แสดงการลบได้</w:t>
      </w:r>
    </w:p>
    <w:p w:rsidR="00353172" w:rsidRPr="00593D20" w:rsidRDefault="00353172" w:rsidP="00587DEF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 xml:space="preserve">ได้แลกเปลี่ยนเรียนรู้กับเพื่อนๆ ในชั้นเรียน </w:t>
      </w:r>
    </w:p>
    <w:p w:rsidR="00353172" w:rsidRPr="00593D20" w:rsidRDefault="00353172" w:rsidP="00587DEF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>ได้นำวิธีในการหาคำตอบของแต่ละกลุ่มที่หลากหลายสามารถนำไปใช้ได้</w:t>
      </w:r>
    </w:p>
    <w:p w:rsidR="00353172" w:rsidRDefault="00353172" w:rsidP="00587DEF">
      <w:pPr>
        <w:ind w:left="1020"/>
        <w:rPr>
          <w:rFonts w:ascii="Cordia New" w:hAnsi="Cordia New" w:cs="Cordia New"/>
          <w:b/>
          <w:bCs/>
          <w:sz w:val="32"/>
          <w:szCs w:val="32"/>
        </w:rPr>
      </w:pPr>
    </w:p>
    <w:p w:rsidR="00353172" w:rsidRDefault="00353172" w:rsidP="00E35179">
      <w:pPr>
        <w:numPr>
          <w:ilvl w:val="0"/>
          <w:numId w:val="1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ปัจจัยความสำเร็จ</w:t>
      </w:r>
    </w:p>
    <w:p w:rsidR="00353172" w:rsidRPr="00593D20" w:rsidRDefault="00353172" w:rsidP="00E35179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 xml:space="preserve">นักเรียนมีความสนใจในการทำกิจกรรม </w:t>
      </w:r>
    </w:p>
    <w:p w:rsidR="00353172" w:rsidRPr="00593D20" w:rsidRDefault="00353172" w:rsidP="00E35179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>นักเรียนร่วมกันแลกเปลี่ยนความรู้ และวิธีการคิดที่หลากหลาย</w:t>
      </w:r>
    </w:p>
    <w:p w:rsidR="00353172" w:rsidRPr="00593D20" w:rsidRDefault="00353172" w:rsidP="00E35179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593D20">
        <w:rPr>
          <w:rFonts w:ascii="Cordia New" w:hAnsi="Cordia New" w:cs="Cordia New"/>
          <w:sz w:val="32"/>
          <w:szCs w:val="32"/>
          <w:cs/>
        </w:rPr>
        <w:t>เป็นเรื่องที่ใหม่ แต่นักเรียนสามารถนำความรู้สะสมเดิมมาประยุกต์ใช้ได้ดี</w:t>
      </w:r>
    </w:p>
    <w:p w:rsidR="00353172" w:rsidRDefault="00353172" w:rsidP="00E35179">
      <w:pPr>
        <w:rPr>
          <w:rFonts w:ascii="Cordia New" w:hAnsi="Cordia New" w:cs="Cordia New"/>
          <w:b/>
          <w:bCs/>
          <w:sz w:val="32"/>
          <w:szCs w:val="32"/>
        </w:rPr>
      </w:pPr>
    </w:p>
    <w:p w:rsidR="00353172" w:rsidRDefault="00353172" w:rsidP="00E35179">
      <w:pPr>
        <w:numPr>
          <w:ilvl w:val="0"/>
          <w:numId w:val="1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ประเด็นที่จะพัฒนาต่อ</w:t>
      </w:r>
    </w:p>
    <w:p w:rsidR="00353172" w:rsidRDefault="00353172" w:rsidP="006C5BBB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ประโยคสัญลักษณ์การลบ</w:t>
      </w:r>
    </w:p>
    <w:p w:rsidR="00353172" w:rsidRDefault="00353172" w:rsidP="006C5BBB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ความหมายการลบ</w:t>
      </w:r>
    </w:p>
    <w:p w:rsidR="00353172" w:rsidRPr="006C5BBB" w:rsidRDefault="00353172" w:rsidP="006C5BBB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>การใช้เครื่องหมายการลบ</w:t>
      </w:r>
      <w:r>
        <w:rPr>
          <w:rFonts w:ascii="Cordia New" w:hAnsi="Cordia New" w:cs="Cordia New"/>
          <w:sz w:val="32"/>
          <w:szCs w:val="32"/>
        </w:rPr>
        <w:t xml:space="preserve"> ( - )</w:t>
      </w:r>
    </w:p>
    <w:p w:rsidR="00353172" w:rsidRDefault="00353172" w:rsidP="00A31EBA">
      <w:pPr>
        <w:ind w:left="1080"/>
        <w:rPr>
          <w:rFonts w:ascii="Cordia New" w:hAnsi="Cordia New" w:cs="Cordia New"/>
          <w:b/>
          <w:bCs/>
          <w:sz w:val="32"/>
          <w:szCs w:val="32"/>
          <w:cs/>
        </w:rPr>
      </w:pPr>
    </w:p>
    <w:p w:rsidR="00353172" w:rsidRPr="008C5163" w:rsidRDefault="00353172" w:rsidP="00A31EBA">
      <w:pPr>
        <w:ind w:left="720"/>
        <w:rPr>
          <w:rFonts w:ascii="Cordia New" w:hAnsi="Cordia New" w:cs="Cordia New"/>
          <w:b/>
          <w:bCs/>
          <w:sz w:val="32"/>
          <w:szCs w:val="32"/>
          <w:cs/>
        </w:rPr>
      </w:pPr>
    </w:p>
    <w:sectPr w:rsidR="00353172" w:rsidRPr="008C5163" w:rsidSect="0000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F489C"/>
    <w:multiLevelType w:val="hybridMultilevel"/>
    <w:tmpl w:val="E63067B8"/>
    <w:lvl w:ilvl="0" w:tplc="FC3299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67FD13EB"/>
    <w:multiLevelType w:val="hybridMultilevel"/>
    <w:tmpl w:val="AA3096AA"/>
    <w:lvl w:ilvl="0" w:tplc="8C0079BC">
      <w:start w:val="1"/>
      <w:numFmt w:val="bullet"/>
      <w:lvlText w:val="-"/>
      <w:lvlJc w:val="left"/>
      <w:pPr>
        <w:tabs>
          <w:tab w:val="num" w:pos="1380"/>
        </w:tabs>
        <w:ind w:left="138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characterSpacingControl w:val="doNotCompress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767A"/>
    <w:rsid w:val="00001EC8"/>
    <w:rsid w:val="00091C58"/>
    <w:rsid w:val="00353172"/>
    <w:rsid w:val="00587DEF"/>
    <w:rsid w:val="00593D20"/>
    <w:rsid w:val="006C5BBB"/>
    <w:rsid w:val="0077767A"/>
    <w:rsid w:val="008C5163"/>
    <w:rsid w:val="00A31EBA"/>
    <w:rsid w:val="00D06F44"/>
    <w:rsid w:val="00E35179"/>
    <w:rsid w:val="00FA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</TotalTime>
  <Pages>2</Pages>
  <Words>307</Words>
  <Characters>1753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 นายจารุพันธ์   เหล่าแก้วก่อง   หน่วยวิชา คณิตศาสตร์ ระดับชั้น 1</dc:title>
  <dc:subject/>
  <dc:creator>suthana_s</dc:creator>
  <cp:keywords/>
  <dc:description/>
  <cp:lastModifiedBy>suthana_s</cp:lastModifiedBy>
  <cp:revision>2</cp:revision>
  <dcterms:created xsi:type="dcterms:W3CDTF">2011-10-10T06:32:00Z</dcterms:created>
  <dcterms:modified xsi:type="dcterms:W3CDTF">2011-10-10T07:57:00Z</dcterms:modified>
</cp:coreProperties>
</file>