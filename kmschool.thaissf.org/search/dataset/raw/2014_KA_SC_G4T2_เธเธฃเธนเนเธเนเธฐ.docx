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CE" w:rsidRDefault="005B57CE" w:rsidP="0020247A">
      <w:pPr>
        <w:jc w:val="right"/>
        <w:rPr>
          <w:rFonts w:ascii="Cordia New" w:hAnsi="Cordia New"/>
          <w:b/>
          <w:bCs/>
          <w:sz w:val="32"/>
          <w:szCs w:val="32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s1026" type="#_x0000_t75" alt="" style="position:absolute;left:0;text-align:left;margin-left:-41.25pt;margin-top:.55pt;width:544.85pt;height:308.25pt;z-index:-251662336">
            <v:imagedata r:id="rId4" r:href="rId5"/>
          </v:shape>
        </w:pict>
      </w:r>
    </w:p>
    <w:p w:rsidR="005B57CE" w:rsidRDefault="005B57CE" w:rsidP="0020247A">
      <w:pPr>
        <w:jc w:val="right"/>
        <w:rPr>
          <w:rFonts w:ascii="Cordia New" w:hAnsi="Cordia New"/>
          <w:b/>
          <w:bCs/>
          <w:sz w:val="32"/>
          <w:szCs w:val="32"/>
          <w:shd w:val="clear" w:color="auto" w:fill="FFFFFF"/>
        </w:rPr>
      </w:pPr>
      <w:r>
        <w:rPr>
          <w:rFonts w:ascii="Cordia New" w:hAnsi="Cordia New"/>
          <w:b/>
          <w:bCs/>
          <w:sz w:val="32"/>
          <w:szCs w:val="32"/>
          <w:shd w:val="clear" w:color="auto" w:fill="FFFFFF"/>
          <w:cs/>
        </w:rPr>
        <w:t>นาย สรนัย กนกกาญจนะ</w:t>
      </w:r>
    </w:p>
    <w:p w:rsidR="005B57CE" w:rsidRDefault="005B57CE" w:rsidP="0020247A">
      <w:pPr>
        <w:jc w:val="right"/>
        <w:rPr>
          <w:rFonts w:ascii="Cordia New" w:hAnsi="Cordia New"/>
          <w:b/>
          <w:bCs/>
          <w:sz w:val="32"/>
          <w:szCs w:val="32"/>
          <w:shd w:val="clear" w:color="auto" w:fill="FFFFFF"/>
        </w:rPr>
      </w:pPr>
      <w:r>
        <w:rPr>
          <w:noProof/>
        </w:rPr>
        <w:pict>
          <v:shape id="_x0000_s1027" type="#_x0000_t75" alt="http://www.thaibg.com/board/upload/25423_88195.gif" style="position:absolute;left:0;text-align:left;margin-left:407.65pt;margin-top:32.55pt;width:40.9pt;height:53.35pt;z-index:251661312;visibility:visible">
            <v:imagedata r:id="rId6" o:title="" croptop="16629f" cropbottom="31996f" cropleft="41270f" cropright="13587f"/>
          </v:shape>
        </w:pict>
      </w:r>
      <w:r>
        <w:rPr>
          <w:noProof/>
        </w:rPr>
        <w:pict>
          <v:shape id="_x0000_s1028" type="#_x0000_t75" alt="" style="position:absolute;left:0;text-align:left;margin-left:360.15pt;margin-top:29.15pt;width:128.85pt;height:183.75pt;z-index:-251656192">
            <v:imagedata r:id="rId4" r:href="rId7"/>
          </v:shape>
        </w:pict>
      </w:r>
      <w:r>
        <w:rPr>
          <w:rFonts w:ascii="Cordia New" w:hAnsi="Cordia New"/>
          <w:b/>
          <w:bCs/>
          <w:sz w:val="32"/>
          <w:szCs w:val="32"/>
          <w:shd w:val="clear" w:color="auto" w:fill="FFFFFF"/>
          <w:cs/>
        </w:rPr>
        <w:t>ครู ธรรมชาติศึกษาและประยุกต์วิทยา ช่วงชั้นที่ ๒</w:t>
      </w:r>
    </w:p>
    <w:p w:rsidR="005B57CE" w:rsidRDefault="005B57CE" w:rsidP="0020247A">
      <w:pPr>
        <w:jc w:val="right"/>
        <w:rPr>
          <w:rFonts w:ascii="Cordia New" w:hAnsi="Cordia New"/>
          <w:b/>
          <w:bCs/>
          <w:sz w:val="32"/>
          <w:szCs w:val="32"/>
          <w:shd w:val="clear" w:color="auto" w:fill="FFFFFF"/>
        </w:rPr>
      </w:pPr>
    </w:p>
    <w:p w:rsidR="005B57CE" w:rsidRPr="003426F0" w:rsidRDefault="005B57CE" w:rsidP="0020247A">
      <w:pPr>
        <w:rPr>
          <w:rFonts w:ascii="Cordia New" w:hAnsi="Cordia New"/>
          <w:b/>
          <w:bCs/>
          <w:sz w:val="32"/>
          <w:szCs w:val="32"/>
          <w:shd w:val="clear" w:color="auto" w:fill="FFFFFF"/>
        </w:rPr>
      </w:pPr>
      <w:r>
        <w:rPr>
          <w:rFonts w:ascii="Cordia New" w:hAnsi="Cordia New"/>
          <w:b/>
          <w:bCs/>
          <w:sz w:val="32"/>
          <w:szCs w:val="32"/>
          <w:shd w:val="clear" w:color="auto" w:fill="FFFFFF"/>
          <w:cs/>
        </w:rPr>
        <w:t xml:space="preserve">                                              วันนี้ที่รอคอย</w:t>
      </w:r>
    </w:p>
    <w:p w:rsidR="005B57CE" w:rsidRDefault="005B57CE" w:rsidP="00751C37">
      <w:pPr>
        <w:ind w:left="-284" w:hanging="142"/>
        <w:rPr>
          <w:rFonts w:ascii="Verdana" w:hAnsi="Verdana"/>
          <w:sz w:val="28"/>
          <w:shd w:val="clear" w:color="auto" w:fill="FFFFFF"/>
        </w:rPr>
      </w:pPr>
      <w:r>
        <w:rPr>
          <w:rFonts w:ascii="Verdana" w:hAnsi="Verdana"/>
          <w:sz w:val="28"/>
          <w:shd w:val="clear" w:color="auto" w:fill="FFFFFF"/>
          <w:cs/>
        </w:rPr>
        <w:t xml:space="preserve">สิ่งที่นักเรียนเรียกร้องอยู่เสมอเมื่อคุณครูเข้าไปสอนห้องเรียน วิชาธรรมชาติศึกษาและประยุกต์วิทยา คือ </w:t>
      </w:r>
      <w:r>
        <w:rPr>
          <w:rFonts w:ascii="Verdana" w:hAnsi="Verdana"/>
          <w:sz w:val="28"/>
          <w:shd w:val="clear" w:color="auto" w:fill="FFFFFF"/>
        </w:rPr>
        <w:t xml:space="preserve">              </w:t>
      </w:r>
    </w:p>
    <w:p w:rsidR="005B57CE" w:rsidRDefault="005B57CE" w:rsidP="00751C37">
      <w:pPr>
        <w:ind w:firstLine="720"/>
        <w:rPr>
          <w:rFonts w:ascii="Verdana" w:hAnsi="Verdana"/>
          <w:sz w:val="28"/>
          <w:shd w:val="clear" w:color="auto" w:fill="FFFFFF"/>
        </w:rPr>
      </w:pPr>
      <w:r>
        <w:rPr>
          <w:rFonts w:ascii="Verdana" w:hAnsi="Verdana"/>
          <w:sz w:val="28"/>
          <w:shd w:val="clear" w:color="auto" w:fill="FFFFFF"/>
        </w:rPr>
        <w:t xml:space="preserve">   “</w:t>
      </w:r>
      <w:r>
        <w:rPr>
          <w:rFonts w:ascii="Verdana" w:hAnsi="Verdana"/>
          <w:sz w:val="28"/>
          <w:shd w:val="clear" w:color="auto" w:fill="FFFFFF"/>
          <w:cs/>
        </w:rPr>
        <w:t xml:space="preserve">ครูครับ </w:t>
      </w:r>
      <w:r>
        <w:rPr>
          <w:rFonts w:ascii="Verdana" w:hAnsi="Verdana"/>
          <w:sz w:val="28"/>
          <w:shd w:val="clear" w:color="auto" w:fill="FFFFFF"/>
        </w:rPr>
        <w:t>/</w:t>
      </w:r>
      <w:r>
        <w:rPr>
          <w:rFonts w:ascii="Verdana" w:hAnsi="Verdana"/>
          <w:sz w:val="28"/>
          <w:shd w:val="clear" w:color="auto" w:fill="FFFFFF"/>
          <w:cs/>
        </w:rPr>
        <w:t>ครูคะเมื่อไหร่เราจะได้ทดลองกันสักที</w:t>
      </w:r>
      <w:r>
        <w:rPr>
          <w:rFonts w:ascii="Verdana" w:hAnsi="Verdana"/>
          <w:sz w:val="28"/>
          <w:shd w:val="clear" w:color="auto" w:fill="FFFFFF"/>
        </w:rPr>
        <w:t>”</w:t>
      </w:r>
    </w:p>
    <w:p w:rsidR="005B57CE" w:rsidRDefault="005B57CE" w:rsidP="00751C37">
      <w:pPr>
        <w:ind w:hanging="426"/>
        <w:rPr>
          <w:rFonts w:ascii="Verdana" w:hAnsi="Verdana"/>
          <w:sz w:val="28"/>
          <w:shd w:val="clear" w:color="auto" w:fill="FFFFFF"/>
          <w:cs/>
        </w:rPr>
      </w:pPr>
      <w:r>
        <w:rPr>
          <w:rFonts w:ascii="Verdana" w:hAnsi="Verdana"/>
          <w:sz w:val="28"/>
          <w:shd w:val="clear" w:color="auto" w:fill="FFFFFF"/>
          <w:cs/>
        </w:rPr>
        <w:t>เป็นปกติที่นักเรียนในวัยป</w:t>
      </w:r>
      <w:r>
        <w:rPr>
          <w:rFonts w:ascii="Verdana" w:hAnsi="Verdana"/>
          <w:sz w:val="28"/>
          <w:shd w:val="clear" w:color="auto" w:fill="FFFFFF"/>
        </w:rPr>
        <w:t>.</w:t>
      </w:r>
      <w:r>
        <w:rPr>
          <w:rFonts w:ascii="Verdana" w:hAnsi="Verdana"/>
          <w:sz w:val="28"/>
          <w:shd w:val="clear" w:color="auto" w:fill="FFFFFF"/>
          <w:cs/>
        </w:rPr>
        <w:t>๔ จะเรียกร้องที่จะทำการสำรวจ ลงมือทดลองในสิ่งที่เขาสงสัยตามวัย</w:t>
      </w:r>
    </w:p>
    <w:p w:rsidR="005B57CE" w:rsidRPr="00827AB3" w:rsidRDefault="005B57CE" w:rsidP="00751C37">
      <w:pPr>
        <w:ind w:hanging="426"/>
        <w:rPr>
          <w:rFonts w:ascii="Verdana" w:hAnsi="Verdana"/>
          <w:sz w:val="28"/>
          <w:shd w:val="clear" w:color="auto" w:fill="FFFFFF"/>
        </w:rPr>
      </w:pPr>
      <w:r>
        <w:rPr>
          <w:noProof/>
        </w:rPr>
        <w:pict>
          <v:shape id="_x0000_s1029" type="#_x0000_t75" alt="" style="position:absolute;margin-left:-41.25pt;margin-top:18.95pt;width:539.05pt;height:289.95pt;z-index:-251661312">
            <v:imagedata r:id="rId4" r:href="rId8"/>
          </v:shape>
        </w:pict>
      </w:r>
      <w:r>
        <w:rPr>
          <w:rFonts w:ascii="Verdana" w:hAnsi="Verdana"/>
          <w:sz w:val="28"/>
          <w:shd w:val="clear" w:color="auto" w:fill="FFFFFF"/>
          <w:cs/>
        </w:rPr>
        <w:t>และแล้ววันที่รอคอยก็มาถึง</w:t>
      </w:r>
      <w:r>
        <w:rPr>
          <w:rFonts w:ascii="Verdana" w:hAnsi="Verdana"/>
          <w:sz w:val="28"/>
          <w:shd w:val="clear" w:color="auto" w:fill="FFFFFF"/>
        </w:rPr>
        <w:t>…</w:t>
      </w:r>
    </w:p>
    <w:p w:rsidR="005B57CE" w:rsidRPr="002E4526" w:rsidRDefault="005B57CE" w:rsidP="00827AB3">
      <w:pPr>
        <w:ind w:firstLine="720"/>
        <w:rPr>
          <w:rFonts w:ascii="Verdana" w:hAnsi="Verdana"/>
          <w:sz w:val="20"/>
          <w:szCs w:val="20"/>
          <w:shd w:val="clear" w:color="auto" w:fill="FFFFFF"/>
        </w:rPr>
      </w:pPr>
      <w:r w:rsidRPr="002E4526">
        <w:rPr>
          <w:cs/>
        </w:rPr>
        <w:t>ปีการศึกษา ๒๕๕๗ ภาควิริยะ ตั้งแต่สัปดาห์ที่ ๒-๕ ถือว่าได้เกิดการเปลี่ยนแปลงครั้งยิ่งใหญ่ เมื่อได้เข้าไปมีส่วนร่วมกับกิจกรรม</w:t>
      </w:r>
      <w:bookmarkStart w:id="0" w:name="_GoBack"/>
      <w:bookmarkEnd w:id="0"/>
      <w:r w:rsidRPr="002E4526">
        <w:rPr>
          <w:cs/>
        </w:rPr>
        <w:t xml:space="preserve">เปิดชั้นเรียนโดยครูณัฐทิพย์ วิทยาภรณ์(ครูเล็ก) ในห้องเรียนชั้น ๔/๑ วิชาธรรมชาติศึกษาและประยุกต์วิทยา ได้มีการขยายการเรียนรู้ในเรื่อง วัฏจักรของน้ำ </w:t>
      </w:r>
    </w:p>
    <w:p w:rsidR="005B57CE" w:rsidRDefault="005B57CE" w:rsidP="00827AB3">
      <w:pPr>
        <w:ind w:firstLine="720"/>
        <w:rPr>
          <w:rFonts w:ascii="Verdana" w:hAnsi="Verdana"/>
          <w:sz w:val="28"/>
          <w:shd w:val="clear" w:color="auto" w:fill="FFFFFF"/>
        </w:rPr>
      </w:pPr>
      <w:r>
        <w:rPr>
          <w:rFonts w:ascii="Verdana" w:hAnsi="Verdana"/>
          <w:sz w:val="28"/>
          <w:shd w:val="clear" w:color="auto" w:fill="FFFFFF"/>
          <w:cs/>
        </w:rPr>
        <w:t>และแน่นอนว่าในการเรียนรู้</w:t>
      </w:r>
      <w:r w:rsidRPr="002B650E">
        <w:rPr>
          <w:rFonts w:ascii="Verdana" w:hAnsi="Verdana"/>
          <w:sz w:val="28"/>
          <w:shd w:val="clear" w:color="auto" w:fill="FFFFFF"/>
          <w:cs/>
        </w:rPr>
        <w:t>เรื่องวัฏจักรน้ำ</w:t>
      </w:r>
      <w:r>
        <w:rPr>
          <w:rFonts w:ascii="Verdana" w:hAnsi="Verdana"/>
          <w:sz w:val="28"/>
          <w:shd w:val="clear" w:color="auto" w:fill="FFFFFF"/>
          <w:cs/>
        </w:rPr>
        <w:t xml:space="preserve"> เราก็จะมีการทดลองเกี่ยวกับกระบวนการเปลี่ยนแปลงของน้ำกัน</w:t>
      </w:r>
    </w:p>
    <w:p w:rsidR="005B57CE" w:rsidRPr="002B650E" w:rsidRDefault="005B57CE" w:rsidP="00827AB3">
      <w:pPr>
        <w:ind w:firstLine="720"/>
        <w:rPr>
          <w:rFonts w:ascii="Verdana" w:hAnsi="Verdana"/>
          <w:sz w:val="28"/>
          <w:shd w:val="clear" w:color="auto" w:fill="FFFFFF"/>
        </w:rPr>
      </w:pPr>
      <w:r>
        <w:rPr>
          <w:rFonts w:ascii="Verdana" w:hAnsi="Verdana"/>
          <w:sz w:val="28"/>
          <w:shd w:val="clear" w:color="auto" w:fill="FFFFFF"/>
        </w:rPr>
        <w:t>-</w:t>
      </w:r>
      <w:r>
        <w:rPr>
          <w:rFonts w:ascii="Verdana" w:hAnsi="Verdana"/>
          <w:sz w:val="28"/>
          <w:shd w:val="clear" w:color="auto" w:fill="FFFFFF"/>
          <w:cs/>
        </w:rPr>
        <w:t>ก่อนสอน</w:t>
      </w:r>
      <w:r>
        <w:rPr>
          <w:rFonts w:ascii="Verdana" w:hAnsi="Verdana"/>
          <w:sz w:val="28"/>
          <w:shd w:val="clear" w:color="auto" w:fill="FFFFFF"/>
        </w:rPr>
        <w:t>-</w:t>
      </w:r>
    </w:p>
    <w:p w:rsidR="005B57CE" w:rsidRPr="00821EF8" w:rsidRDefault="005B57CE" w:rsidP="00821EF8">
      <w:pPr>
        <w:ind w:firstLine="720"/>
        <w:rPr>
          <w:rFonts w:ascii="Verdana" w:hAnsi="Verdana"/>
          <w:sz w:val="28"/>
          <w:shd w:val="clear" w:color="auto" w:fill="FFFFFF"/>
          <w:cs/>
        </w:rPr>
      </w:pPr>
      <w:r>
        <w:rPr>
          <w:rFonts w:ascii="Verdana" w:hAnsi="Verdana"/>
          <w:sz w:val="28"/>
          <w:shd w:val="clear" w:color="auto" w:fill="FFFFFF"/>
          <w:cs/>
        </w:rPr>
        <w:t>ทีมครูผู้สอนได้มีการนำแผนการสอนมา</w:t>
      </w:r>
      <w:r w:rsidRPr="003426F0">
        <w:rPr>
          <w:rFonts w:ascii="Verdana" w:hAnsi="Verdana"/>
          <w:sz w:val="28"/>
          <w:shd w:val="clear" w:color="auto" w:fill="FFFFFF"/>
          <w:cs/>
        </w:rPr>
        <w:t>พิจารณา</w:t>
      </w:r>
      <w:r>
        <w:rPr>
          <w:rFonts w:ascii="Verdana" w:hAnsi="Verdana"/>
          <w:sz w:val="28"/>
          <w:shd w:val="clear" w:color="auto" w:fill="FFFFFF"/>
          <w:cs/>
        </w:rPr>
        <w:t>อีกครั้ง ว่าแผนเหมาะกับ</w:t>
      </w:r>
      <w:r w:rsidRPr="003426F0">
        <w:rPr>
          <w:rFonts w:ascii="Verdana" w:hAnsi="Verdana"/>
          <w:sz w:val="28"/>
          <w:shd w:val="clear" w:color="auto" w:fill="FFFFFF"/>
          <w:cs/>
        </w:rPr>
        <w:t>พื้นความรู้</w:t>
      </w:r>
      <w:r>
        <w:rPr>
          <w:rFonts w:ascii="Verdana" w:hAnsi="Verdana"/>
          <w:sz w:val="28"/>
          <w:shd w:val="clear" w:color="auto" w:fill="FFFFFF"/>
          <w:cs/>
        </w:rPr>
        <w:t>และประสบการณ์</w:t>
      </w:r>
      <w:r w:rsidRPr="003426F0">
        <w:rPr>
          <w:rFonts w:ascii="Verdana" w:hAnsi="Verdana"/>
          <w:sz w:val="28"/>
          <w:shd w:val="clear" w:color="auto" w:fill="FFFFFF"/>
          <w:cs/>
        </w:rPr>
        <w:t>เดิมของนักเรียน</w:t>
      </w:r>
      <w:r>
        <w:rPr>
          <w:rFonts w:ascii="Verdana" w:hAnsi="Verdana"/>
          <w:sz w:val="28"/>
          <w:shd w:val="clear" w:color="auto" w:fill="FFFFFF"/>
          <w:cs/>
        </w:rPr>
        <w:t>เพียงไร</w:t>
      </w:r>
      <w:r w:rsidRPr="003426F0">
        <w:rPr>
          <w:rFonts w:ascii="Verdana" w:hAnsi="Verdana"/>
          <w:sz w:val="28"/>
          <w:shd w:val="clear" w:color="auto" w:fill="FFFFFF"/>
          <w:cs/>
        </w:rPr>
        <w:t xml:space="preserve"> </w:t>
      </w:r>
      <w:r>
        <w:rPr>
          <w:rFonts w:ascii="Verdana" w:hAnsi="Verdana"/>
          <w:sz w:val="28"/>
          <w:shd w:val="clear" w:color="auto" w:fill="FFFFFF"/>
          <w:cs/>
        </w:rPr>
        <w:t>ครูคาดการณ์ว่านักเรียนมีประสบการณ์ในการเห็นปรากฏการณ์การหมุนเวียนของน้ำ เช่น เห็นน้ำเดือด น้ำระเหย เห็นฝนตก แต่ยังไม่สามารถอธิบายในเชิงวิทยาศาสตร์ได้ครบถ้วน จึงจัดประสบการณ์ให้นักเรียนสังเกตอย่างละเอียดอีกครั้ง</w:t>
      </w:r>
    </w:p>
    <w:p w:rsidR="005B57CE" w:rsidRDefault="005B57CE" w:rsidP="00827AB3">
      <w:pPr>
        <w:ind w:firstLine="720"/>
        <w:rPr>
          <w:rFonts w:ascii="Verdana" w:hAnsi="Verdana"/>
          <w:sz w:val="28"/>
          <w:shd w:val="clear" w:color="auto" w:fill="FFFFFF"/>
        </w:rPr>
      </w:pPr>
      <w:r>
        <w:rPr>
          <w:rFonts w:ascii="Verdana" w:hAnsi="Verdana"/>
          <w:sz w:val="28"/>
          <w:shd w:val="clear" w:color="auto" w:fill="FFFFFF"/>
          <w:cs/>
        </w:rPr>
        <w:t>เมื่อแผนที่ชัดเจนเป็นขั้นตอนกับสิ่งที่นักเรียนรอคอยได้โคจรมาเจอกัน สิ่งดีๆก็เกิดขึ้น</w:t>
      </w:r>
    </w:p>
    <w:p w:rsidR="005B57CE" w:rsidRDefault="005B57CE" w:rsidP="002E4526">
      <w:pPr>
        <w:ind w:firstLine="720"/>
      </w:pPr>
      <w:r>
        <w:rPr>
          <w:noProof/>
        </w:rPr>
        <w:pict>
          <v:shape id="_x0000_s1030" type="#_x0000_t75" alt="" style="position:absolute;left:0;text-align:left;margin-left:-37.85pt;margin-top:.4pt;width:535.65pt;height:171.05pt;z-index:-251660288">
            <v:imagedata r:id="rId4" r:href="rId9"/>
          </v:shape>
        </w:pict>
      </w:r>
      <w:r>
        <w:rPr>
          <w:cs/>
        </w:rPr>
        <w:t xml:space="preserve">ในแผนเปิดชั้นเรียนครั้งแรก นักเรียนมีความตื่นเต้นกับอุปกรณ์ที่ครูเตรียมมา และใบงานบันทึกผลการทดลอง เรื่อง เส้นทางความร้อน (คุณครูเล็กได้ทำความเข้าใจเนื้อหา ลำดับความคิด และออกแบบแต่ละหน้าให้ร้อยเรียงเพื่อช่วยให้นักเรียนบันทึกงานอย่างเป็นระบบ) ต่างก็สงสัยกับสภาพแวดล้อมที่เปลี่ยนไป และคาดเดากันไปว่าวันนี้จะมีอะไรเกิดขึ้น </w:t>
      </w:r>
    </w:p>
    <w:p w:rsidR="005B57CE" w:rsidRPr="002B650E" w:rsidRDefault="005B57CE" w:rsidP="00121548">
      <w:pPr>
        <w:ind w:firstLine="720"/>
        <w:rPr>
          <w:rFonts w:ascii="Verdana" w:hAnsi="Verdana"/>
          <w:sz w:val="28"/>
          <w:shd w:val="clear" w:color="auto" w:fill="FFFFFF"/>
        </w:rPr>
      </w:pPr>
      <w:r>
        <w:rPr>
          <w:rFonts w:ascii="Verdana" w:hAnsi="Verdana"/>
          <w:sz w:val="28"/>
          <w:shd w:val="clear" w:color="auto" w:fill="FFFFFF"/>
        </w:rPr>
        <w:t>-</w:t>
      </w:r>
      <w:r>
        <w:rPr>
          <w:rFonts w:ascii="Verdana" w:hAnsi="Verdana"/>
          <w:sz w:val="28"/>
          <w:shd w:val="clear" w:color="auto" w:fill="FFFFFF"/>
          <w:cs/>
        </w:rPr>
        <w:t>ระหว่างสอน</w:t>
      </w:r>
      <w:r>
        <w:rPr>
          <w:rFonts w:ascii="Verdana" w:hAnsi="Verdana"/>
          <w:sz w:val="28"/>
          <w:shd w:val="clear" w:color="auto" w:fill="FFFFFF"/>
        </w:rPr>
        <w:t>-</w:t>
      </w:r>
    </w:p>
    <w:p w:rsidR="005B57CE" w:rsidRDefault="005B57CE" w:rsidP="002E4526">
      <w:pPr>
        <w:ind w:firstLine="720"/>
        <w:rPr>
          <w:sz w:val="12"/>
          <w:szCs w:val="16"/>
        </w:rPr>
      </w:pPr>
      <w:r>
        <w:rPr>
          <w:cs/>
        </w:rPr>
        <w:t>การที่เราตั้งคำถามกับนักเรียนมากขึ้น</w:t>
      </w:r>
      <w:r>
        <w:t xml:space="preserve"> </w:t>
      </w:r>
      <w:r>
        <w:rPr>
          <w:cs/>
        </w:rPr>
        <w:t>ทำให้เห็นนักเรียนอีกหลายคน(ซึ่งปกติไม่ค่อยตอบ)เข้ามามีส่วนร่วมแสดงความคิดเห็น คาดเดา และตอบคำถาม นักเรียนอยากที่ใช้อุปกรณ์การทดลอง</w:t>
      </w:r>
      <w:r>
        <w:t xml:space="preserve"> </w:t>
      </w:r>
      <w:r>
        <w:rPr>
          <w:cs/>
        </w:rPr>
        <w:t>เวลาสังเกตก็ตั้งใจสังเกตกันอย่างละเอียด</w:t>
      </w:r>
    </w:p>
    <w:p w:rsidR="005B57CE" w:rsidRPr="002E4526" w:rsidRDefault="005B57CE" w:rsidP="002E4526">
      <w:pPr>
        <w:ind w:firstLine="720"/>
        <w:rPr>
          <w:sz w:val="12"/>
          <w:szCs w:val="16"/>
        </w:rPr>
      </w:pPr>
      <w:r>
        <w:rPr>
          <w:noProof/>
        </w:rPr>
        <w:pict>
          <v:shape id="_x0000_s1031" type="#_x0000_t75" alt="" style="position:absolute;left:0;text-align:left;margin-left:-34.2pt;margin-top:-1.6pt;width:535.65pt;height:171.05pt;z-index:-251659264">
            <v:imagedata r:id="rId4" r:href="rId10"/>
          </v:shape>
        </w:pict>
      </w:r>
    </w:p>
    <w:p w:rsidR="005B57CE" w:rsidRDefault="005B57CE" w:rsidP="00B55229">
      <w:r>
        <w:rPr>
          <w:cs/>
        </w:rPr>
        <w:t>เช่น ตอนที่ต้มน้ำในบีกเกอร์บางคนก็สังเกตห็นฟองปุดๆที่ก้นบีกเกอร์ บางคนเห็นไอน้ำลอยขึ้น  ซึ่งแม้จะสังเกตเห็นได้ยากจากระยะไกลแต่นักเรียนก็ยังสังเกตเห็น</w:t>
      </w:r>
    </w:p>
    <w:p w:rsidR="005B57CE" w:rsidRDefault="005B57CE" w:rsidP="00121548">
      <w:pPr>
        <w:ind w:firstLine="720"/>
        <w:rPr>
          <w:rFonts w:ascii="Verdana" w:hAnsi="Verdana"/>
          <w:sz w:val="28"/>
          <w:shd w:val="clear" w:color="auto" w:fill="FFFFFF"/>
        </w:rPr>
      </w:pPr>
      <w:r>
        <w:rPr>
          <w:noProof/>
        </w:rPr>
        <w:pict>
          <v:shape id="_x0000_s1032" type="#_x0000_t75" alt="" style="position:absolute;left:0;text-align:left;margin-left:-34.2pt;margin-top:84.2pt;width:535.65pt;height:171.05pt;z-index:-251658240">
            <v:imagedata r:id="rId4" r:href="rId11"/>
          </v:shape>
        </w:pict>
      </w:r>
      <w:r>
        <w:rPr>
          <w:cs/>
        </w:rPr>
        <w:t>แผนการเรียนรู้ที่เปิดโอกาสให้นักเรียนแลกเปลี่ยนความรู้ ทำให้</w:t>
      </w:r>
      <w:r>
        <w:rPr>
          <w:rFonts w:ascii="Verdana" w:hAnsi="Verdana"/>
          <w:sz w:val="28"/>
          <w:shd w:val="clear" w:color="auto" w:fill="FFFFFF"/>
          <w:cs/>
        </w:rPr>
        <w:t>สามารถดูแลและช่วยนักเรียนไปขณะที่เรียนรู้ร่วมกัน ทั้งจากคำถามที่คุณครูเตรียมมาหรือการเติมเต็มจากการแลกเปลี่ยนความคิดเห็นของเพื่อนๆ ด้วยกันเอง ด้านคุณครูอาจจะมีอาการติดขัดต่างๆ เช่น กังวลกับการติดชุดคำถาม</w:t>
      </w:r>
      <w:r w:rsidRPr="00977CBD">
        <w:rPr>
          <w:rFonts w:ascii="Cordia New" w:hAnsi="Cordia New"/>
          <w:sz w:val="28"/>
          <w:shd w:val="clear" w:color="auto" w:fill="FFFFFF"/>
        </w:rPr>
        <w:t>-</w:t>
      </w:r>
      <w:r>
        <w:rPr>
          <w:rFonts w:ascii="Verdana" w:hAnsi="Verdana"/>
          <w:sz w:val="28"/>
          <w:shd w:val="clear" w:color="auto" w:fill="FFFFFF"/>
          <w:cs/>
        </w:rPr>
        <w:t>คำตอบ และการหยิบจับอุปกรณ์ในช่วงแรกๆ ทำให้เกิดความไม่ราบรื่นบ้าง แต่เมื่อสอนด้วยกระบวนการเดิมบ่อยครั้งขึ้น ก็มีความคล่องแคล่วมากขึ้นตามไปด้วย</w:t>
      </w:r>
    </w:p>
    <w:p w:rsidR="005B57CE" w:rsidRPr="003426F0" w:rsidRDefault="005B57CE" w:rsidP="00121548">
      <w:pPr>
        <w:ind w:firstLine="720"/>
        <w:rPr>
          <w:rFonts w:ascii="Verdana" w:hAnsi="Verdana"/>
          <w:sz w:val="28"/>
          <w:shd w:val="clear" w:color="auto" w:fill="FFFFFF"/>
          <w:cs/>
        </w:rPr>
      </w:pPr>
      <w:r>
        <w:rPr>
          <w:rFonts w:ascii="Verdana" w:hAnsi="Verdana"/>
          <w:sz w:val="28"/>
          <w:shd w:val="clear" w:color="auto" w:fill="FFFFFF"/>
        </w:rPr>
        <w:t>-</w:t>
      </w:r>
      <w:r>
        <w:rPr>
          <w:rFonts w:ascii="Verdana" w:hAnsi="Verdana"/>
          <w:sz w:val="28"/>
          <w:shd w:val="clear" w:color="auto" w:fill="FFFFFF"/>
          <w:cs/>
        </w:rPr>
        <w:t>การสะท้อนหลังสอน</w:t>
      </w:r>
      <w:r>
        <w:rPr>
          <w:rFonts w:ascii="Verdana" w:hAnsi="Verdana"/>
          <w:sz w:val="28"/>
          <w:shd w:val="clear" w:color="auto" w:fill="FFFFFF"/>
        </w:rPr>
        <w:t>-</w:t>
      </w:r>
    </w:p>
    <w:p w:rsidR="005B57CE" w:rsidRPr="00D777D3" w:rsidRDefault="005B57CE" w:rsidP="00AE7481">
      <w:pPr>
        <w:ind w:firstLine="720"/>
        <w:rPr>
          <w:sz w:val="28"/>
          <w:cs/>
        </w:rPr>
      </w:pPr>
      <w:r w:rsidRPr="00977CBD">
        <w:rPr>
          <w:rFonts w:ascii="Verdana" w:hAnsi="Verdana"/>
          <w:sz w:val="28"/>
          <w:shd w:val="clear" w:color="auto" w:fill="FFFFFF"/>
          <w:cs/>
        </w:rPr>
        <w:t>ผู้สอนเห็นว่าการเรียนรู้แบบนี้คุณครูต้องเปลี่ยนบทบาทจากผู้นำ</w:t>
      </w:r>
      <w:r>
        <w:rPr>
          <w:rFonts w:ascii="Verdana" w:hAnsi="Verdana"/>
          <w:sz w:val="28"/>
          <w:shd w:val="clear" w:color="auto" w:fill="FFFFFF"/>
          <w:cs/>
        </w:rPr>
        <w:t xml:space="preserve"> มาสู่</w:t>
      </w:r>
      <w:r w:rsidRPr="00977CBD">
        <w:rPr>
          <w:rFonts w:ascii="Verdana" w:hAnsi="Verdana"/>
          <w:sz w:val="28"/>
          <w:shd w:val="clear" w:color="auto" w:fill="FFFFFF"/>
          <w:cs/>
        </w:rPr>
        <w:t>การสอนที่เน้นการเรียนรู้ของนักเรียน โดยใช้โจทย์สถานการณ์</w:t>
      </w:r>
      <w:r>
        <w:rPr>
          <w:rFonts w:ascii="Verdana" w:hAnsi="Verdana"/>
          <w:sz w:val="28"/>
          <w:shd w:val="clear" w:color="auto" w:fill="FFFFFF"/>
          <w:cs/>
        </w:rPr>
        <w:t>เปิด รวมทั้งการเปลี่ยน</w:t>
      </w:r>
      <w:r w:rsidRPr="00977CBD">
        <w:rPr>
          <w:rFonts w:ascii="Verdana" w:hAnsi="Verdana"/>
          <w:sz w:val="28"/>
          <w:shd w:val="clear" w:color="auto" w:fill="FFFFFF"/>
          <w:cs/>
        </w:rPr>
        <w:t>บทบาทของคุณครู เป็นคนที่กระตุ้นให้นักเรียนเกิดความสามารถในการคิด โดยใช้คำถามให้นักเรียนแสดงความคิดเห็น คาดเดา ตรวจสอบคำตอบและแนวคิดของตนเอง</w:t>
      </w:r>
      <w:r>
        <w:rPr>
          <w:sz w:val="28"/>
        </w:rPr>
        <w:t xml:space="preserve"> </w:t>
      </w:r>
      <w:r>
        <w:rPr>
          <w:sz w:val="28"/>
          <w:cs/>
        </w:rPr>
        <w:t xml:space="preserve">เพื่อสร้างให้นักเรียนมีความละเอียด รู้จักคิด และคาดเดาอย่างมีเหตุมีผล </w:t>
      </w:r>
    </w:p>
    <w:p w:rsidR="005B57CE" w:rsidRPr="00D777D3" w:rsidRDefault="005B57CE" w:rsidP="00D777D3">
      <w:pPr>
        <w:jc w:val="center"/>
        <w:rPr>
          <w:rFonts w:ascii="Cordia New" w:hAnsi="Cordia New"/>
          <w:sz w:val="28"/>
        </w:rPr>
      </w:pPr>
      <w:r>
        <w:rPr>
          <w:noProof/>
        </w:rPr>
        <w:pict>
          <v:shape id="_x0000_s1033" type="#_x0000_t75" alt="" style="position:absolute;left:0;text-align:left;margin-left:-30.55pt;margin-top:5.3pt;width:527.2pt;height:171.05pt;z-index:-251657216">
            <v:imagedata r:id="rId4" r:href="rId12"/>
          </v:shape>
        </w:pict>
      </w:r>
      <w:r w:rsidRPr="00D777D3">
        <w:rPr>
          <w:rStyle w:val="Strong"/>
          <w:rFonts w:ascii="Cordia New" w:hAnsi="Cordia New" w:cs="Cordia New"/>
          <w:color w:val="3C3C3C"/>
          <w:sz w:val="28"/>
          <w:shd w:val="clear" w:color="auto" w:fill="FFFFFF"/>
          <w:cs/>
        </w:rPr>
        <w:t>ดังที่</w:t>
      </w:r>
      <w:r>
        <w:rPr>
          <w:rStyle w:val="Strong"/>
          <w:rFonts w:ascii="Cordia New" w:hAnsi="Cordia New" w:cs="Cordia New"/>
          <w:color w:val="3C3C3C"/>
          <w:sz w:val="28"/>
          <w:shd w:val="clear" w:color="auto" w:fill="FFFFFF"/>
          <w:cs/>
        </w:rPr>
        <w:t xml:space="preserve"> </w:t>
      </w:r>
      <w:r w:rsidRPr="00D777D3">
        <w:rPr>
          <w:rStyle w:val="Strong"/>
          <w:rFonts w:ascii="Cordia New" w:hAnsi="Cordia New" w:cs="Cordia New"/>
          <w:color w:val="3C3C3C"/>
          <w:sz w:val="28"/>
          <w:shd w:val="clear" w:color="auto" w:fill="FFFFFF"/>
          <w:cs/>
        </w:rPr>
        <w:t>ดร</w:t>
      </w:r>
      <w:r w:rsidRPr="00D777D3">
        <w:rPr>
          <w:rStyle w:val="Strong"/>
          <w:rFonts w:ascii="Cordia New" w:hAnsi="Cordia New" w:cs="Cordia New"/>
          <w:color w:val="3C3C3C"/>
          <w:sz w:val="28"/>
          <w:shd w:val="clear" w:color="auto" w:fill="FFFFFF"/>
        </w:rPr>
        <w:t>.</w:t>
      </w:r>
      <w:r w:rsidRPr="00D777D3">
        <w:rPr>
          <w:rStyle w:val="Strong"/>
          <w:rFonts w:ascii="Cordia New" w:hAnsi="Cordia New" w:cs="Cordia New"/>
          <w:color w:val="3C3C3C"/>
          <w:sz w:val="28"/>
          <w:shd w:val="clear" w:color="auto" w:fill="FFFFFF"/>
          <w:cs/>
        </w:rPr>
        <w:t>ไมตรีได้กล่าวไว้ว่า</w:t>
      </w:r>
      <w:r>
        <w:rPr>
          <w:rStyle w:val="Strong"/>
          <w:rFonts w:ascii="Cordia New" w:hAnsi="Cordia New" w:cs="Cordia New"/>
          <w:color w:val="3C3C3C"/>
          <w:sz w:val="28"/>
          <w:shd w:val="clear" w:color="auto" w:fill="FFFFFF"/>
          <w:cs/>
        </w:rPr>
        <w:t xml:space="preserve">  </w:t>
      </w:r>
      <w:r w:rsidRPr="00D777D3">
        <w:rPr>
          <w:rStyle w:val="Strong"/>
          <w:rFonts w:ascii="Cordia New" w:hAnsi="Cordia New" w:cs="Cordia New"/>
          <w:color w:val="3C3C3C"/>
          <w:sz w:val="28"/>
          <w:shd w:val="clear" w:color="auto" w:fill="FFFFFF"/>
        </w:rPr>
        <w:t>“</w:t>
      </w:r>
      <w:r w:rsidRPr="00D777D3">
        <w:rPr>
          <w:rStyle w:val="Strong"/>
          <w:rFonts w:ascii="Cordia New" w:hAnsi="Cordia New" w:cs="Cordia New"/>
          <w:color w:val="3C3C3C"/>
          <w:sz w:val="28"/>
          <w:shd w:val="clear" w:color="auto" w:fill="FFFFFF"/>
          <w:cs/>
        </w:rPr>
        <w:t>เพียงแค่เราเปลี่ยนวิธีคิด เปลี่ยนเครื่องมือที่ใช้ ก็เปลี่ยนชั้นเรียนได้</w:t>
      </w:r>
      <w:r w:rsidRPr="00D777D3">
        <w:rPr>
          <w:rStyle w:val="Strong"/>
          <w:rFonts w:ascii="Cordia New" w:hAnsi="Cordia New" w:cs="Cordia New"/>
          <w:color w:val="3C3C3C"/>
          <w:sz w:val="28"/>
          <w:shd w:val="clear" w:color="auto" w:fill="FFFFFF"/>
        </w:rPr>
        <w:t>”</w:t>
      </w:r>
    </w:p>
    <w:p w:rsidR="005B57CE" w:rsidRPr="00D777D3" w:rsidRDefault="005B57CE" w:rsidP="00D777D3">
      <w:pPr>
        <w:ind w:firstLine="720"/>
        <w:rPr>
          <w:rFonts w:ascii="Cordia New" w:hAnsi="Cordia New"/>
          <w:sz w:val="28"/>
          <w:cs/>
        </w:rPr>
      </w:pPr>
      <w:r w:rsidRPr="00D777D3">
        <w:rPr>
          <w:rFonts w:ascii="Cordia New" w:hAnsi="Cordia New"/>
          <w:color w:val="3C3C3C"/>
          <w:sz w:val="28"/>
          <w:shd w:val="clear" w:color="auto" w:fill="FFFFFF"/>
          <w:cs/>
        </w:rPr>
        <w:t>หากครูทำให้เรื่องที่เรียนเป็นปัญหาของนักเรียน ทำให้เขาอยากรู้อยากเห็น โดยครูเน้นไปที่กระบวนการแก้ปัญหาแล้วจะพบว่า จะไม่มีผู้เรียนที่เรียนเก่ง เรียนอ่อน เพราะความแตกต่างที่เกิดขึ้นในชั้นเรียนจะเกิดประโยชน์กับชั้นเรียนทั้งสิ้น หากครูใช้เป็น เพราะวิธีคิดที่ต่างนั้น เป็นเรื่องของความไม่เหมือน ไม่ใช่เรื่องของความไม่เท่า หากครูคิดได้เช่นนี้ ครูจะมีวิธีพาผู้เรียนให้พวกเขาทุกคนได้เรียนรู้เต็มตามศักยภาพ และผู้เรียนก็จะเกิดความเคารพในกันและกัน สามารถอยู่ร่วมกันได้ และเ</w:t>
      </w:r>
      <w:r>
        <w:rPr>
          <w:rFonts w:ascii="Cordia New" w:hAnsi="Cordia New"/>
          <w:color w:val="3C3C3C"/>
          <w:sz w:val="28"/>
          <w:shd w:val="clear" w:color="auto" w:fill="FFFFFF"/>
          <w:cs/>
        </w:rPr>
        <w:t>รียนรู้จากความแตกต่างหลากหลายได้ในที่สุด</w:t>
      </w:r>
    </w:p>
    <w:p w:rsidR="005B57CE" w:rsidRPr="00A24AF2" w:rsidRDefault="005B57CE">
      <w:pPr>
        <w:rPr>
          <w:cs/>
        </w:rPr>
      </w:pPr>
    </w:p>
    <w:sectPr w:rsidR="005B57CE" w:rsidRPr="00A24AF2" w:rsidSect="0020247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4AF2"/>
    <w:rsid w:val="00083DF1"/>
    <w:rsid w:val="00117D64"/>
    <w:rsid w:val="00121548"/>
    <w:rsid w:val="0020247A"/>
    <w:rsid w:val="00235477"/>
    <w:rsid w:val="002902A4"/>
    <w:rsid w:val="002B650E"/>
    <w:rsid w:val="002E4526"/>
    <w:rsid w:val="003426F0"/>
    <w:rsid w:val="0039623A"/>
    <w:rsid w:val="0040033B"/>
    <w:rsid w:val="00425369"/>
    <w:rsid w:val="00452652"/>
    <w:rsid w:val="004776A8"/>
    <w:rsid w:val="005309AA"/>
    <w:rsid w:val="005B57CE"/>
    <w:rsid w:val="005D7C1F"/>
    <w:rsid w:val="00642F7D"/>
    <w:rsid w:val="00706284"/>
    <w:rsid w:val="007340AB"/>
    <w:rsid w:val="00751C37"/>
    <w:rsid w:val="00821EF8"/>
    <w:rsid w:val="00827AB3"/>
    <w:rsid w:val="0084368C"/>
    <w:rsid w:val="009731C7"/>
    <w:rsid w:val="00977CBD"/>
    <w:rsid w:val="009F48F4"/>
    <w:rsid w:val="00A05FEF"/>
    <w:rsid w:val="00A24AF2"/>
    <w:rsid w:val="00AE7481"/>
    <w:rsid w:val="00B34120"/>
    <w:rsid w:val="00B55229"/>
    <w:rsid w:val="00B5714D"/>
    <w:rsid w:val="00CB53AB"/>
    <w:rsid w:val="00D40083"/>
    <w:rsid w:val="00D72FA5"/>
    <w:rsid w:val="00D777D3"/>
    <w:rsid w:val="00EF3363"/>
    <w:rsid w:val="00FE0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284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4AF2"/>
    <w:rPr>
      <w:rFonts w:cs="Times New Roman"/>
    </w:rPr>
  </w:style>
  <w:style w:type="character" w:styleId="Strong">
    <w:name w:val="Strong"/>
    <w:basedOn w:val="DefaultParagraphFont"/>
    <w:uiPriority w:val="22"/>
    <w:qFormat/>
    <w:rsid w:val="00A24AF2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jitdrathanee.com/School/images/student/09-teerawat/04_73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f.ptcdn.info/928/005/000/1370529896-1370504524-o.jpg" TargetMode="External"/><Relationship Id="rId12" Type="http://schemas.openxmlformats.org/officeDocument/2006/relationships/image" Target="http://www.jitdrathanee.com/School/images/student/09-teerawat/04_7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www.jitdrathanee.com/School/images/student/09-teerawat/04_73.jpg" TargetMode="External"/><Relationship Id="rId5" Type="http://schemas.openxmlformats.org/officeDocument/2006/relationships/image" Target="http://www.jitdrathanee.com/School/images/student/09-teerawat/04_73.jpg" TargetMode="External"/><Relationship Id="rId10" Type="http://schemas.openxmlformats.org/officeDocument/2006/relationships/image" Target="http://www.jitdrathanee.com/School/images/student/09-teerawat/04_73.jpg" TargetMode="External"/><Relationship Id="rId4" Type="http://schemas.openxmlformats.org/officeDocument/2006/relationships/image" Target="media/image1.jpeg"/><Relationship Id="rId9" Type="http://schemas.openxmlformats.org/officeDocument/2006/relationships/image" Target="http://www.jitdrathanee.com/School/images/student/09-teerawat/04_73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490</Words>
  <Characters>2799</Characters>
  <Application>Microsoft Office Outlook</Application>
  <DocSecurity>0</DocSecurity>
  <Lines>0</Lines>
  <Paragraphs>0</Paragraphs>
  <ScaleCrop>false</ScaleCrop>
  <Company>DarkOS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user</cp:lastModifiedBy>
  <cp:revision>2</cp:revision>
  <cp:lastPrinted>2014-10-16T08:13:00Z</cp:lastPrinted>
  <dcterms:created xsi:type="dcterms:W3CDTF">2014-10-17T06:37:00Z</dcterms:created>
  <dcterms:modified xsi:type="dcterms:W3CDTF">2014-10-17T06:37:00Z</dcterms:modified>
</cp:coreProperties>
</file>