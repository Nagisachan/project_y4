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EC0" w:rsidRPr="00661B1B" w:rsidRDefault="00643EC0" w:rsidP="00190E41">
      <w:pPr>
        <w:tabs>
          <w:tab w:val="left" w:pos="1980"/>
        </w:tabs>
        <w:ind w:left="1260" w:right="1232"/>
        <w:jc w:val="center"/>
        <w:rPr>
          <w:b/>
          <w:bCs/>
        </w:rPr>
      </w:pPr>
      <w:r>
        <w:rPr>
          <w:noProof/>
          <w:lang w:eastAsia="en-US"/>
        </w:rPr>
        <w:pict>
          <v:rect id="_x0000_s1026" style="position:absolute;left:0;text-align:left;margin-left:-27pt;margin-top:-1in;width:594pt;height:837pt;z-index:-251659776" fillcolor="#fc9" stroked="f">
            <v:fill r:id="rId4" o:title="" rotate="t" type="tile"/>
          </v:rect>
        </w:pict>
      </w:r>
      <w:r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8pt;margin-top:-63pt;width:8in;height:828pt;z-index:-251658752">
            <v:imagedata r:id="rId5" o:title=""/>
          </v:shape>
        </w:pict>
      </w:r>
      <w:r>
        <w:rPr>
          <w:noProof/>
          <w:lang w:eastAsia="en-US"/>
        </w:rPr>
        <w:pict>
          <v:group id="_x0000_s1028" style="position:absolute;left:0;text-align:left;margin-left:398.3pt;margin-top:-44.9pt;width:141.1pt;height:206.85pt;z-index:251658752" coordorigin="8533,360" coordsize="2822,4137">
            <v:shape id="_x0000_s1029" type="#_x0000_t75" style="position:absolute;left:8795;top:360;width:2560;height:3009;rotation:370345fd" o:regroupid="1" stroked="t" strokecolor="green" strokeweight="2.25pt">
              <v:stroke dashstyle="1 1" endcap="round"/>
              <v:imagedata r:id="rId6" o:title="" croptop="6554f" cropbottom="36870f" cropleft="26788f" cropright="10133f"/>
            </v:shape>
            <v:rect id="_x0000_s1030" style="position:absolute;left:8533;top:3361;width:2662;height:1136;rotation:370345fd" o:regroupid="1" strokecolor="green" strokeweight="2.25pt">
              <v:stroke dashstyle="1 1" endcap="round"/>
              <v:textbox style="mso-next-textbox:#_x0000_s1030">
                <w:txbxContent>
                  <w:p w:rsidR="00643EC0" w:rsidRDefault="00643EC0" w:rsidP="00E923B9">
                    <w:pPr>
                      <w:jc w:val="center"/>
                    </w:pPr>
                    <w:r>
                      <w:rPr>
                        <w:cs/>
                      </w:rPr>
                      <w:t>ภาณุมาศ จีรภัทร์ (ครูเอม)</w:t>
                    </w:r>
                  </w:p>
                  <w:p w:rsidR="00643EC0" w:rsidRDefault="00643EC0" w:rsidP="00E923B9">
                    <w:pPr>
                      <w:jc w:val="center"/>
                      <w:rPr>
                        <w:cs/>
                      </w:rPr>
                    </w:pPr>
                    <w:r>
                      <w:rPr>
                        <w:cs/>
                      </w:rPr>
                      <w:t>ครูมานุษกับโลก ชั้น ๑</w:t>
                    </w:r>
                  </w:p>
                </w:txbxContent>
              </v:textbox>
            </v:rect>
          </v:group>
        </w:pict>
      </w:r>
    </w:p>
    <w:p w:rsidR="00643EC0" w:rsidRPr="00190E41" w:rsidRDefault="00643EC0" w:rsidP="00190E41">
      <w:pPr>
        <w:tabs>
          <w:tab w:val="left" w:pos="1980"/>
        </w:tabs>
        <w:ind w:left="1260" w:right="1232"/>
        <w:jc w:val="center"/>
        <w:rPr>
          <w:b/>
          <w:bCs/>
          <w:sz w:val="40"/>
          <w:szCs w:val="40"/>
        </w:rPr>
      </w:pPr>
      <w:r w:rsidRPr="00190E41">
        <w:rPr>
          <w:b/>
          <w:bCs/>
          <w:sz w:val="40"/>
          <w:szCs w:val="40"/>
          <w:cs/>
        </w:rPr>
        <w:t>เพียงผีเสื้อขยับปีก</w:t>
      </w:r>
    </w:p>
    <w:p w:rsidR="00643EC0" w:rsidRPr="00190E41" w:rsidRDefault="00643EC0" w:rsidP="00190E41">
      <w:pPr>
        <w:tabs>
          <w:tab w:val="left" w:pos="1980"/>
        </w:tabs>
        <w:ind w:left="1260" w:right="1232"/>
        <w:jc w:val="center"/>
        <w:rPr>
          <w:i/>
          <w:iCs/>
          <w:sz w:val="36"/>
          <w:szCs w:val="36"/>
        </w:rPr>
      </w:pPr>
    </w:p>
    <w:p w:rsidR="00643EC0" w:rsidRPr="00190E41" w:rsidRDefault="00643EC0" w:rsidP="00190E41">
      <w:pPr>
        <w:tabs>
          <w:tab w:val="left" w:pos="1980"/>
        </w:tabs>
        <w:ind w:left="1260" w:right="2852"/>
        <w:jc w:val="center"/>
        <w:rPr>
          <w:i/>
          <w:iCs/>
          <w:sz w:val="36"/>
          <w:szCs w:val="36"/>
        </w:rPr>
      </w:pPr>
      <w:r w:rsidRPr="00190E41">
        <w:rPr>
          <w:i/>
          <w:iCs/>
          <w:sz w:val="36"/>
          <w:szCs w:val="36"/>
        </w:rPr>
        <w:t>“</w:t>
      </w:r>
      <w:r w:rsidRPr="00190E41">
        <w:rPr>
          <w:i/>
          <w:iCs/>
          <w:sz w:val="36"/>
          <w:szCs w:val="36"/>
          <w:cs/>
        </w:rPr>
        <w:t>แม่ไหนๆ ก็เลือกซื้ออาหารสดสะอาด จาก... เนื้อไก่ที่เลี้ยงโดยไม่ใช้ฮอร์โมน หมูสดที่เลี้ยงโดยไม่ใช้สารเร่งเนื้อแดง ไข่ไก่สดสะอาดจากไก่ที่เลี้ยงโดยไม่ใช้ยาปฏิชีวนะค่ะ</w:t>
      </w:r>
      <w:r w:rsidRPr="00190E41">
        <w:rPr>
          <w:i/>
          <w:iCs/>
          <w:sz w:val="36"/>
          <w:szCs w:val="36"/>
        </w:rPr>
        <w:t>”</w:t>
      </w:r>
    </w:p>
    <w:p w:rsidR="00643EC0" w:rsidRPr="00190E41" w:rsidRDefault="00643EC0" w:rsidP="00190E41">
      <w:pPr>
        <w:tabs>
          <w:tab w:val="left" w:pos="1980"/>
        </w:tabs>
        <w:ind w:left="1260" w:right="1232"/>
        <w:jc w:val="center"/>
        <w:rPr>
          <w:b/>
          <w:bCs/>
          <w:sz w:val="36"/>
          <w:szCs w:val="36"/>
        </w:rPr>
      </w:pPr>
    </w:p>
    <w:p w:rsidR="00643EC0" w:rsidRPr="00190E41" w:rsidRDefault="00643EC0" w:rsidP="00190E41">
      <w:pPr>
        <w:tabs>
          <w:tab w:val="left" w:pos="1980"/>
        </w:tabs>
        <w:ind w:left="1260" w:right="1232"/>
        <w:rPr>
          <w:sz w:val="36"/>
          <w:szCs w:val="36"/>
        </w:rPr>
      </w:pPr>
      <w:r w:rsidRPr="00190E41">
        <w:rPr>
          <w:sz w:val="36"/>
          <w:szCs w:val="36"/>
          <w:cs/>
        </w:rPr>
        <w:tab/>
        <w:t xml:space="preserve">เมื่อสิ้นเสียงโฆษณา ฉันหันไปมองหน้าพี่อ้อแล้วก็พูดขึ้นมาขำๆ </w:t>
      </w:r>
      <w:r w:rsidRPr="00190E41">
        <w:rPr>
          <w:sz w:val="36"/>
          <w:szCs w:val="36"/>
          <w:cs/>
        </w:rPr>
        <w:br/>
        <w:t xml:space="preserve">ปนอึ้งๆ ว่า </w:t>
      </w:r>
      <w:r w:rsidRPr="00190E41">
        <w:rPr>
          <w:sz w:val="36"/>
          <w:szCs w:val="36"/>
        </w:rPr>
        <w:t>“</w:t>
      </w:r>
      <w:r w:rsidRPr="00190E41">
        <w:rPr>
          <w:sz w:val="36"/>
          <w:szCs w:val="36"/>
          <w:cs/>
        </w:rPr>
        <w:t>พี่อ้อ มันเป็นเพราะที่สอนเด็กป.๑ เทอมนี้รึเปล่าอะพี่ คือเนื้อหาที่พูดในโฆษณา เหมือนกับสิ่งที่หนูสอนลูกมากเลย</w:t>
      </w:r>
      <w:r w:rsidRPr="00190E41">
        <w:rPr>
          <w:sz w:val="36"/>
          <w:szCs w:val="36"/>
        </w:rPr>
        <w:t>” “</w:t>
      </w:r>
      <w:r w:rsidRPr="00190E41">
        <w:rPr>
          <w:sz w:val="36"/>
          <w:szCs w:val="36"/>
          <w:cs/>
        </w:rPr>
        <w:t>มันก็ไม่แน่นะเอม</w:t>
      </w:r>
      <w:r w:rsidRPr="00190E41">
        <w:rPr>
          <w:sz w:val="36"/>
          <w:szCs w:val="36"/>
        </w:rPr>
        <w:t>”</w:t>
      </w:r>
    </w:p>
    <w:p w:rsidR="00643EC0" w:rsidRPr="00190E41" w:rsidRDefault="00643EC0" w:rsidP="00190E41">
      <w:pPr>
        <w:tabs>
          <w:tab w:val="left" w:pos="1980"/>
        </w:tabs>
        <w:ind w:left="1260" w:right="1232"/>
        <w:rPr>
          <w:sz w:val="36"/>
          <w:szCs w:val="36"/>
        </w:rPr>
      </w:pPr>
      <w:r w:rsidRPr="00190E41">
        <w:rPr>
          <w:sz w:val="36"/>
          <w:szCs w:val="36"/>
        </w:rPr>
        <w:tab/>
      </w: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b/>
          <w:bCs/>
          <w:sz w:val="36"/>
          <w:szCs w:val="36"/>
        </w:rPr>
      </w:pPr>
      <w:r w:rsidRPr="00190E41">
        <w:rPr>
          <w:sz w:val="36"/>
          <w:szCs w:val="36"/>
          <w:cs/>
        </w:rPr>
        <w:t xml:space="preserve">ที่เกริ่นขึ้นมานี้ไม่ได้เป็นการโฆษณาขายของแต่อย่างใดค่ะ แต่เป็นเกริ่นนำเรื่องน่าตื่นเต้นที่ ฉันรู้สึกและอยากได้นำมาบอกเล่าให้ฟังใน </w:t>
      </w:r>
      <w:r w:rsidRPr="00190E41">
        <w:rPr>
          <w:sz w:val="36"/>
          <w:szCs w:val="36"/>
        </w:rPr>
        <w:t xml:space="preserve">KM </w:t>
      </w:r>
      <w:r w:rsidRPr="00190E41">
        <w:rPr>
          <w:sz w:val="36"/>
          <w:szCs w:val="36"/>
          <w:cs/>
        </w:rPr>
        <w:t>ครั้งนี้</w:t>
      </w:r>
    </w:p>
    <w:p w:rsidR="00643EC0" w:rsidRPr="00190E41" w:rsidRDefault="00643EC0" w:rsidP="00190E41">
      <w:pPr>
        <w:tabs>
          <w:tab w:val="left" w:pos="1980"/>
        </w:tabs>
        <w:ind w:left="1260" w:right="1232"/>
        <w:rPr>
          <w:b/>
          <w:bCs/>
          <w:sz w:val="36"/>
          <w:szCs w:val="36"/>
        </w:rPr>
      </w:pPr>
    </w:p>
    <w:p w:rsidR="00643EC0" w:rsidRPr="00190E41" w:rsidRDefault="00643EC0" w:rsidP="00190E41">
      <w:pPr>
        <w:tabs>
          <w:tab w:val="left" w:pos="1980"/>
        </w:tabs>
        <w:ind w:left="1260" w:right="1232"/>
        <w:rPr>
          <w:sz w:val="36"/>
          <w:szCs w:val="36"/>
        </w:rPr>
      </w:pPr>
      <w:r w:rsidRPr="00190E41">
        <w:rPr>
          <w:b/>
          <w:bCs/>
          <w:sz w:val="36"/>
          <w:szCs w:val="36"/>
          <w:cs/>
        </w:rPr>
        <w:tab/>
      </w:r>
      <w:r w:rsidRPr="00190E41">
        <w:rPr>
          <w:sz w:val="36"/>
          <w:szCs w:val="36"/>
          <w:cs/>
        </w:rPr>
        <w:t xml:space="preserve">จากที่ได้เล่าให้ฟังใน </w:t>
      </w:r>
      <w:r w:rsidRPr="00190E41">
        <w:rPr>
          <w:sz w:val="36"/>
          <w:szCs w:val="36"/>
        </w:rPr>
        <w:t>KM</w:t>
      </w:r>
      <w:r w:rsidRPr="00190E41">
        <w:rPr>
          <w:sz w:val="36"/>
          <w:szCs w:val="36"/>
          <w:cs/>
        </w:rPr>
        <w:t xml:space="preserve"> ครั้งก่อนที่ว่าทุกๆ ปลายปีการศึกษา ทีมของคุณครูแต่ละวิชา จะมีการทบทวนแผนการสอนเพื่อดูว่าในปีการศึกษาถัดไปน่าจะได้มีการปรับเปลี่ยนอะไรบ้างเพื่อให้มีความเหมาะสมกับการเรียนรู้ของเด็กๆ มากขึ้น ปีการศึกษา ๕๖ ที่ผ่านมาทีมคุณครูหน่วยวิชามานุษกับโลกและภูมิปัญญาภาษาไทยก็เช่นกัน แต่เทอมนี้พิเศษตรงที่เราได้พูดคุยกันเพื่อค้นหาคุณค่าของ </w:t>
      </w:r>
      <w:r w:rsidRPr="00190E41">
        <w:rPr>
          <w:sz w:val="36"/>
          <w:szCs w:val="36"/>
        </w:rPr>
        <w:t xml:space="preserve">Theme </w:t>
      </w:r>
      <w:r w:rsidRPr="00190E41">
        <w:rPr>
          <w:sz w:val="36"/>
          <w:szCs w:val="36"/>
          <w:cs/>
        </w:rPr>
        <w:t xml:space="preserve">ในแต่ละเทอมว่า ไม่เพียงแค่เนื้อหาที่เด็กๆ จะได้ </w:t>
      </w:r>
      <w:r w:rsidRPr="00190E41">
        <w:rPr>
          <w:b/>
          <w:bCs/>
          <w:sz w:val="36"/>
          <w:szCs w:val="36"/>
        </w:rPr>
        <w:t>“</w:t>
      </w:r>
      <w:r w:rsidRPr="00190E41">
        <w:rPr>
          <w:b/>
          <w:bCs/>
          <w:sz w:val="36"/>
          <w:szCs w:val="36"/>
          <w:cs/>
        </w:rPr>
        <w:t>รู้</w:t>
      </w:r>
      <w:r w:rsidRPr="00190E41">
        <w:rPr>
          <w:b/>
          <w:bCs/>
          <w:sz w:val="36"/>
          <w:szCs w:val="36"/>
        </w:rPr>
        <w:t>”</w:t>
      </w:r>
      <w:r w:rsidRPr="00190E41">
        <w:rPr>
          <w:sz w:val="36"/>
          <w:szCs w:val="36"/>
        </w:rPr>
        <w:t xml:space="preserve"> </w:t>
      </w:r>
      <w:r w:rsidRPr="00190E41">
        <w:rPr>
          <w:sz w:val="36"/>
          <w:szCs w:val="36"/>
          <w:cs/>
        </w:rPr>
        <w:t xml:space="preserve">เท่านั้นนะ สิ่งที่เขาจะเรียนมันมี </w:t>
      </w:r>
      <w:r w:rsidRPr="00190E41">
        <w:rPr>
          <w:b/>
          <w:bCs/>
          <w:sz w:val="36"/>
          <w:szCs w:val="36"/>
        </w:rPr>
        <w:t>“</w:t>
      </w:r>
      <w:r w:rsidRPr="00190E41">
        <w:rPr>
          <w:b/>
          <w:bCs/>
          <w:sz w:val="36"/>
          <w:szCs w:val="36"/>
          <w:cs/>
        </w:rPr>
        <w:t>คุณค่า</w:t>
      </w:r>
      <w:r w:rsidRPr="00190E41">
        <w:rPr>
          <w:b/>
          <w:bCs/>
          <w:sz w:val="36"/>
          <w:szCs w:val="36"/>
        </w:rPr>
        <w:t>”</w:t>
      </w:r>
      <w:r w:rsidRPr="00190E41">
        <w:rPr>
          <w:sz w:val="36"/>
          <w:szCs w:val="36"/>
          <w:cs/>
        </w:rPr>
        <w:t xml:space="preserve"> อย่างไร มันเกี่ยวข้องอย่างไรกับเขา และทำไมพวกเขาจึงควรจะต้องรู้เรื่องราวเหล่านั้นด้วย </w:t>
      </w:r>
      <w:r w:rsidRPr="00190E41">
        <w:rPr>
          <w:sz w:val="36"/>
          <w:szCs w:val="36"/>
          <w:cs/>
        </w:rPr>
        <w:br/>
      </w: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</w:rPr>
      </w:pPr>
      <w:r w:rsidRPr="00190E41">
        <w:rPr>
          <w:sz w:val="36"/>
          <w:szCs w:val="36"/>
          <w:cs/>
        </w:rPr>
        <w:t xml:space="preserve">ครั้งก่อนได้เล่าให้ฟังถึงเทอมวิริยะ ที่เด็กๆ ได้เรียน </w:t>
      </w:r>
      <w:r w:rsidRPr="00190E41">
        <w:rPr>
          <w:sz w:val="36"/>
          <w:szCs w:val="36"/>
        </w:rPr>
        <w:t>“</w:t>
      </w:r>
      <w:r w:rsidRPr="00190E41">
        <w:rPr>
          <w:sz w:val="36"/>
          <w:szCs w:val="36"/>
          <w:cs/>
        </w:rPr>
        <w:t>ความสัมพันธ์ของพื้นที่ กับการดำรงชีวิตของสัตว์</w:t>
      </w:r>
      <w:r w:rsidRPr="00190E41">
        <w:rPr>
          <w:sz w:val="36"/>
          <w:szCs w:val="36"/>
        </w:rPr>
        <w:t xml:space="preserve">“ </w:t>
      </w:r>
      <w:r w:rsidRPr="00190E41">
        <w:rPr>
          <w:sz w:val="36"/>
          <w:szCs w:val="36"/>
          <w:cs/>
        </w:rPr>
        <w:t xml:space="preserve">ผ่านเรื่อง </w:t>
      </w:r>
      <w:r w:rsidRPr="00190E41">
        <w:rPr>
          <w:sz w:val="36"/>
          <w:szCs w:val="36"/>
        </w:rPr>
        <w:t>“</w:t>
      </w:r>
      <w:r w:rsidRPr="00190E41">
        <w:rPr>
          <w:sz w:val="36"/>
          <w:szCs w:val="36"/>
          <w:cs/>
        </w:rPr>
        <w:t>บ้านแสนสุขของไส้เดือนกับผีเสื้อ</w:t>
      </w:r>
      <w:r w:rsidRPr="00190E41">
        <w:rPr>
          <w:sz w:val="36"/>
          <w:szCs w:val="36"/>
        </w:rPr>
        <w:t>”</w:t>
      </w:r>
      <w:r w:rsidRPr="00190E41">
        <w:rPr>
          <w:sz w:val="36"/>
          <w:szCs w:val="36"/>
          <w:cs/>
        </w:rPr>
        <w:t xml:space="preserve"> กันไปแล้ว เพราะโลกใบนี้ หรือจริงๆ พูดให้ชัดเข้ามาอีก ก็บ้านของเราทุกคนนี่แหละค่ะ ไม่ได้เป็นแค่เพียงบ้านแสนสุขของคนเท่านั้น แต่ยังเป็นบ้านของสิ่งมีชีวิตอีกมากมาย เราจะอยู่ร่วมกับพวกเขาอย่างไร ให้พวกเขาได้มีบ้านแสนสุขเหมือนเช่นเราด้วย </w:t>
      </w: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</w:rPr>
      </w:pPr>
      <w:r>
        <w:rPr>
          <w:noProof/>
          <w:lang w:eastAsia="en-US"/>
        </w:rPr>
        <w:pict>
          <v:rect id="_x0000_s1031" style="position:absolute;left:0;text-align:left;margin-left:-25pt;margin-top:-72.5pt;width:594pt;height:837pt;z-index:-251660800" fillcolor="#fc9" stroked="f">
            <v:fill r:id="rId4" o:title="" rotate="t" type="tile"/>
          </v:rect>
        </w:pict>
      </w:r>
      <w:r>
        <w:rPr>
          <w:noProof/>
          <w:lang w:eastAsia="en-US"/>
        </w:rPr>
        <w:pict>
          <v:shape id="_x0000_s1032" type="#_x0000_t75" style="position:absolute;left:0;text-align:left;margin-left:-18pt;margin-top:-63pt;width:8in;height:828pt;z-index:-251656704">
            <v:imagedata r:id="rId5" o:title=""/>
          </v:shape>
        </w:pict>
      </w:r>
      <w:r w:rsidRPr="00190E41">
        <w:rPr>
          <w:sz w:val="36"/>
          <w:szCs w:val="36"/>
          <w:cs/>
        </w:rPr>
        <w:t xml:space="preserve">ครั้งนี้ก็มาถึงคิวของภาคเรียนวิมังสากันแล้วค่ะ เทอมวิริยะเด็กๆ เรียนเรื่องราวของอาหารการกินที่เป็นภาคต่อมาจาก เทอมจิตตะค่ะ เพราะปัจจุบันผู้บริโภคอย่างเราๆ ถูกตัดขาดจากการรับรู้ที่มาของอาหารที่กินไปมาก </w:t>
      </w: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</w:rPr>
      </w:pP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</w:rPr>
      </w:pPr>
      <w:r w:rsidRPr="00190E41">
        <w:rPr>
          <w:sz w:val="36"/>
          <w:szCs w:val="36"/>
          <w:cs/>
        </w:rPr>
        <w:t xml:space="preserve">ต่างจากในอดีตที่ คนส่วนใหญ่เก็บผักที่ขึ้นอยู่ตามข้างรั้วบ้านหรือจับไก่ที่เลี้ยงไว้มาทำเป็นอาหารพวกเขาจึงรู้ที่มาของอาหารทุกคำที่กินเข้าไป การกินและการดูแลรักษาจึงไม่ได้แยกขาดออกจากกัน </w:t>
      </w: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</w:rPr>
      </w:pP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  <w:cs/>
        </w:rPr>
      </w:pPr>
      <w:r w:rsidRPr="00190E41">
        <w:rPr>
          <w:sz w:val="36"/>
          <w:szCs w:val="36"/>
          <w:cs/>
        </w:rPr>
        <w:t>ปัจจุบันน้อยคนนักจะรู้ว่าจริงๆ แล้วข้าวมันไก่ที่ตักเข้าปากนี้มีที่มาอย่างไร เพราะเพียงแค่เดินไปที่ร้าน จ่ายเงิน ก็ได้อาหารมากินแล้ว จนเกิดเป็นนวัตกรรมการกินแบบใหม่ ที่การกินไม่ได้เกี่ยวข้องกับคุณค่า การดูแลรักษาสุขภาพ หรือที่มาของอาหารอีกต่อไป แต่ถูกลดทอนคุณค่าลงเป็นเพียงการกินเพื่อให้เกิดความคุ้มค่าทางเศรษฐกิจของเงินที่เราจ่ายไป ดังที่เราจะเห็นได้ชัดเจนในทุกๆ ครั้งที่เราไปกินอาหารบุฟเฟ่</w:t>
      </w:r>
      <w:r w:rsidRPr="00190E41">
        <w:rPr>
          <w:b/>
          <w:bCs/>
          <w:sz w:val="36"/>
          <w:szCs w:val="36"/>
        </w:rPr>
        <w:t xml:space="preserve"> </w:t>
      </w: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b/>
          <w:bCs/>
          <w:sz w:val="36"/>
          <w:szCs w:val="36"/>
        </w:rPr>
      </w:pP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</w:rPr>
      </w:pPr>
      <w:r w:rsidRPr="00190E41">
        <w:rPr>
          <w:sz w:val="36"/>
          <w:szCs w:val="36"/>
          <w:cs/>
        </w:rPr>
        <w:t>เราจึงตกลงใจกันว่าจะเรียนเรื่องนี้กัน เพราะที่มาของอาหารมีความเกี่ยวข้องกับชีวิตของสัตว์ ที่เปลี่ยนแปลงไปตามฤดูกาล และ เรื่องราวของระบบนิเวศ</w:t>
      </w: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</w:rPr>
      </w:pP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</w:rPr>
      </w:pPr>
      <w:r w:rsidRPr="00190E41">
        <w:rPr>
          <w:sz w:val="36"/>
          <w:szCs w:val="36"/>
          <w:cs/>
        </w:rPr>
        <w:t xml:space="preserve">ฉันจึงกลับไปทำการบ้านด้วยการไปค้นเอาหนังสือเรื่อง </w:t>
      </w:r>
      <w:r w:rsidRPr="00190E41">
        <w:rPr>
          <w:sz w:val="36"/>
          <w:szCs w:val="36"/>
        </w:rPr>
        <w:t>“</w:t>
      </w:r>
      <w:r w:rsidRPr="00190E41">
        <w:rPr>
          <w:sz w:val="36"/>
          <w:szCs w:val="36"/>
          <w:cs/>
        </w:rPr>
        <w:t>ปล้นผลผลิต</w:t>
      </w:r>
      <w:r w:rsidRPr="00190E41">
        <w:rPr>
          <w:sz w:val="36"/>
          <w:szCs w:val="36"/>
        </w:rPr>
        <w:t xml:space="preserve">” </w:t>
      </w:r>
      <w:r w:rsidRPr="00190E41">
        <w:rPr>
          <w:sz w:val="36"/>
          <w:szCs w:val="36"/>
          <w:cs/>
        </w:rPr>
        <w:t>และ</w:t>
      </w:r>
      <w:r w:rsidRPr="00190E41">
        <w:rPr>
          <w:sz w:val="36"/>
          <w:szCs w:val="36"/>
        </w:rPr>
        <w:t xml:space="preserve"> “</w:t>
      </w:r>
      <w:r w:rsidRPr="00190E41">
        <w:rPr>
          <w:sz w:val="36"/>
          <w:szCs w:val="36"/>
          <w:cs/>
        </w:rPr>
        <w:t>นำอาหารกลับบ้าน</w:t>
      </w:r>
      <w:r w:rsidRPr="00190E41">
        <w:rPr>
          <w:sz w:val="36"/>
          <w:szCs w:val="36"/>
        </w:rPr>
        <w:t xml:space="preserve">” </w:t>
      </w:r>
      <w:r w:rsidRPr="00190E41">
        <w:rPr>
          <w:sz w:val="36"/>
          <w:szCs w:val="36"/>
          <w:cs/>
        </w:rPr>
        <w:t xml:space="preserve">มาอ่านอีกครั้ง (ชื่อแลดูหนักหนาและวิชาการมาก ก็เป็นอย่างนั้นจริงค่ะ ออกจะอ่านยากสักหน่อย แต่ถ้าอ่านให้อินไปกับเรื่องราวและวิถีชีวิตของผู้คนแล้วละก็สนุกไม่แพ้หนังสือนวนิยายสืบสวนเลยละคะ </w:t>
      </w:r>
      <w:r w:rsidRPr="00190E41">
        <w:rPr>
          <w:sz w:val="36"/>
          <w:szCs w:val="36"/>
        </w:rPr>
        <w:t>^_^</w:t>
      </w:r>
      <w:r w:rsidRPr="00190E41">
        <w:rPr>
          <w:sz w:val="36"/>
          <w:szCs w:val="36"/>
          <w:cs/>
        </w:rPr>
        <w:t xml:space="preserve">) เพื่อทบทวนความเข้าใจให้กับตัวเอง และก็ถึงเวลาเตรียมสื่อสอนเด็กๆ กันแล้วฉันลองเข้าไปหาดูใน </w:t>
      </w:r>
      <w:r w:rsidRPr="00190E41">
        <w:rPr>
          <w:sz w:val="36"/>
          <w:szCs w:val="36"/>
        </w:rPr>
        <w:t xml:space="preserve">youtube </w:t>
      </w:r>
      <w:r w:rsidRPr="00190E41">
        <w:rPr>
          <w:sz w:val="36"/>
          <w:szCs w:val="36"/>
          <w:cs/>
        </w:rPr>
        <w:t xml:space="preserve">ก็พบว่ามีข้อมูลเกี่ยวกับเรื่องราวเหล่านี้อยู่มาก </w:t>
      </w: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</w:rPr>
      </w:pP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  <w:cs/>
        </w:rPr>
      </w:pPr>
      <w:r w:rsidRPr="00190E41">
        <w:rPr>
          <w:sz w:val="36"/>
          <w:szCs w:val="36"/>
          <w:cs/>
        </w:rPr>
        <w:t xml:space="preserve">ทั้งเรื่องการเลี้ยงสัตว์แบบอุตสาหกรรมและการผลิตอาหารเพื่อเลี้ยงสัตว์ ที่ส่งกระทบอย่างมากมายกับผู้คน สัตว์และสิ่งแวดล้อม และวิธีการอื่นๆ ที่เป็นไปได้อย่างการเลี้ยงสัตว์แบบธรรมชาติ </w:t>
      </w: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</w:rPr>
      </w:pP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</w:rPr>
      </w:pPr>
      <w:r>
        <w:rPr>
          <w:noProof/>
          <w:lang w:eastAsia="en-US"/>
        </w:rPr>
        <w:pict>
          <v:rect id="_x0000_s1033" style="position:absolute;left:0;text-align:left;margin-left:-27pt;margin-top:-1in;width:594pt;height:837pt;z-index:-251661824" fillcolor="#fc9" stroked="f">
            <v:fill r:id="rId4" o:title="" rotate="t" type="tile"/>
          </v:rect>
        </w:pict>
      </w:r>
      <w:r>
        <w:rPr>
          <w:noProof/>
          <w:lang w:eastAsia="en-US"/>
        </w:rPr>
        <w:pict>
          <v:shape id="_x0000_s1034" type="#_x0000_t75" style="position:absolute;left:0;text-align:left;margin-left:-18pt;margin-top:-63pt;width:8in;height:828pt;z-index:-251654656">
            <v:imagedata r:id="rId5" o:title=""/>
          </v:shape>
        </w:pict>
      </w:r>
      <w:r w:rsidRPr="00190E41">
        <w:rPr>
          <w:sz w:val="36"/>
          <w:szCs w:val="36"/>
          <w:cs/>
        </w:rPr>
        <w:t>เตรียมสื่อสอนเด็กๆ ไปพลาง สอนไปพลาง ฉันก็ค้นพบสิ่งที่น่าสนใจอีกเรื่องหนึ่งนั่นก็คือ เรื่องราวทั้งหมด แม้จะมีเนื้อหาที่สลับซับซ้อน แต่สิ่งหนึ่งที่เหมือนกันก็คือ เรื่องราวทั้งหมดเกิดขึ้นและมีอยู่ได้ เพราะผู้คนให้ความชอบธรรมและยอมจำนนกับการเอารัดเอาเปรียบกัน ทั้งกับคนด้วยกันเอง กับสัตว์ หรือแม้แต่ธรรมชาติ และนั่นเป็นสิ่งที่ไม่ถูกต้อง</w:t>
      </w:r>
      <w:r w:rsidRPr="00190E41">
        <w:rPr>
          <w:sz w:val="36"/>
          <w:szCs w:val="36"/>
          <w:cs/>
        </w:rPr>
        <w:br/>
      </w: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</w:rPr>
      </w:pPr>
      <w:r w:rsidRPr="00190E41">
        <w:rPr>
          <w:sz w:val="36"/>
          <w:szCs w:val="36"/>
          <w:cs/>
        </w:rPr>
        <w:t xml:space="preserve">ไม่ได้มีเพียงแค่ฉันเท่านั้นที่รู้สึก เด็กๆ เองก็เช่นเดียวกัน เด็กๆ เรียนรู้เรื่องยากๆ เหล่านี้ได้ดีไม่แพ้ผู้ใหญ่เลยทีเดียวผ่าน </w:t>
      </w:r>
      <w:r w:rsidRPr="00190E41">
        <w:rPr>
          <w:sz w:val="36"/>
          <w:szCs w:val="36"/>
        </w:rPr>
        <w:t xml:space="preserve">sense </w:t>
      </w:r>
      <w:r w:rsidRPr="00190E41">
        <w:rPr>
          <w:sz w:val="36"/>
          <w:szCs w:val="36"/>
          <w:cs/>
        </w:rPr>
        <w:t xml:space="preserve">ของพวกเขา แต่สิ่งที่เด็กๆ มีมากกว่าผู้ใหญ่นั่นก็คือ พวกเขาไม่มีกรอบอะไรบางอย่างที่มาจำกัดและบอกว่าเราทำอะไรไม่ได้หรอก </w:t>
      </w:r>
      <w:r w:rsidRPr="00190E41">
        <w:rPr>
          <w:sz w:val="36"/>
          <w:szCs w:val="36"/>
        </w:rPr>
        <w:t>“</w:t>
      </w:r>
      <w:r w:rsidRPr="00190E41">
        <w:rPr>
          <w:sz w:val="36"/>
          <w:szCs w:val="36"/>
          <w:cs/>
        </w:rPr>
        <w:t>แค่ผู้บริโภคอย่างเราเพียงคนเดียวจะไปสร้างการเปลี่ยนแปลง หรือทำอะไรได้</w:t>
      </w:r>
      <w:r w:rsidRPr="00190E41">
        <w:rPr>
          <w:sz w:val="36"/>
          <w:szCs w:val="36"/>
        </w:rPr>
        <w:t xml:space="preserve">“ </w:t>
      </w: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</w:rPr>
      </w:pP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</w:rPr>
      </w:pPr>
      <w:r w:rsidRPr="00190E41">
        <w:rPr>
          <w:sz w:val="36"/>
          <w:szCs w:val="36"/>
          <w:cs/>
        </w:rPr>
        <w:t>มีอยู่วันหนึ่งขณะที่สอนเรื่องการสังเกตนม ฉันนำนม ๒ ชนิดมาให้เด็กๆ ดู แก้วหนึ่งเป็นนมที่มาจากวัวที่เลี้ยงแบบธรรมชาติ อีกแก้วหนึ่งเป็นนมที่เลี้ยงแบบอุตสาหกรรม หลังจากที่บอกสิ่งที่ต้องสังเกตไปแล้ว เด็กๆ ก็สังเกตกันอย่างตั้งอกตั้งใจ แล้วบันทึกการสังเกตนมเพื่อเป็นข้อมูลในการคาดเดาว่าแก้วไหนเป็นนมของวัวที่เลี้ยงแบบธรรมชาติ แก้วไหนเป็นนมของวัวที่เลี้ยงแบบอุตสาหกรรม เหตุการณ์ผ่านไปจนถึงการแลกเปลี่ยนและบอกเหตุผล ก็มีเด็กผู้ชายคนหนึ่งขอเดินไปหยิบของที่กระเป๋า เขาหยิบนมที่อยู่ในกระเป๋าแล้วเดินมาถามว่าแล้วนมที่หนูกิน เป็นนมที่เลี้ยงแบบธรรมชาติ หรืออุตสาหกรรมครับ เป็นเรื่องที่น่าตื่นเต้นมาก เพื่อนๆ พากันบอกวิธีการสังเกตของตนเอง ทั้งดูจากรูปที่กล่อง  ดูสถานที่ผลิต  หรือแม้แต่เชื่อมโยงไปถึงรสชาติที่เคยกินแล้วเทียบเคียงกับรสชาติของนมที่เพิ่งชิมมา</w:t>
      </w: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</w:rPr>
      </w:pP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</w:rPr>
      </w:pPr>
      <w:r w:rsidRPr="00190E41">
        <w:rPr>
          <w:sz w:val="36"/>
          <w:szCs w:val="36"/>
          <w:cs/>
        </w:rPr>
        <w:t>และเหตุการณ์แบบนี้ก็ไม่ได้เกิดขึ้นแค่ในห้องเรียนเท่านั้นค่ะมีคุณพ่อคุณแม่เขียนสื่อสารมาในจดหมายประจำชั้น หรือบอกเล่าผ่านคุณครูประจำชั้นมาอยู่เนืองๆ ว่าลูกมักจะถามว่าอาหารนี้ผลิตมาจากสัตว์ที่เลี้ยงแบบอุตสาหกรรมหรือแบบธรรมชาติ และความสนใจเพียงเล็กๆ นี้ของลูกก็ส่งผลต่อคุณพ่อคุณแม่ด้วย หลังจากที่</w:t>
      </w:r>
      <w:r>
        <w:rPr>
          <w:sz w:val="36"/>
          <w:szCs w:val="36"/>
          <w:cs/>
        </w:rPr>
        <w:t>น้องแพรว</w:t>
      </w:r>
      <w:r w:rsidRPr="00190E41">
        <w:rPr>
          <w:sz w:val="36"/>
          <w:szCs w:val="36"/>
          <w:cs/>
        </w:rPr>
        <w:t>ถามคุณแม่อยู่หลายครั้ง คุณแม่จึงพูดชวนน้อง</w:t>
      </w:r>
      <w:r>
        <w:rPr>
          <w:sz w:val="36"/>
          <w:szCs w:val="36"/>
          <w:cs/>
        </w:rPr>
        <w:t>แพรว</w:t>
      </w:r>
      <w:r w:rsidRPr="00190E41">
        <w:rPr>
          <w:sz w:val="36"/>
          <w:szCs w:val="36"/>
          <w:cs/>
        </w:rPr>
        <w:t xml:space="preserve"> ว่า อย่างนั้นวันหลังเราไปหาซื้ออาหารที่เลี้ยงแบบธรรมชาติกันไหมคะ</w:t>
      </w: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  <w:cs/>
        </w:rPr>
      </w:pPr>
      <w:r>
        <w:rPr>
          <w:noProof/>
          <w:lang w:eastAsia="en-US"/>
        </w:rPr>
        <w:pict>
          <v:rect id="_x0000_s1035" style="position:absolute;left:0;text-align:left;margin-left:-27.5pt;margin-top:-72.5pt;width:594pt;height:837pt;z-index:-251662848" fillcolor="#fc9" stroked="f">
            <v:fill r:id="rId4" o:title="" rotate="t" type="tile"/>
          </v:rect>
        </w:pict>
      </w:r>
      <w:r>
        <w:rPr>
          <w:noProof/>
          <w:lang w:eastAsia="en-US"/>
        </w:rPr>
        <w:pict>
          <v:shape id="_x0000_s1036" type="#_x0000_t75" style="position:absolute;left:0;text-align:left;margin-left:-18pt;margin-top:-63pt;width:8in;height:828pt;z-index:-251655680">
            <v:imagedata r:id="rId5" o:title=""/>
          </v:shape>
        </w:pict>
      </w:r>
      <w:r w:rsidRPr="00190E41">
        <w:rPr>
          <w:sz w:val="36"/>
          <w:szCs w:val="36"/>
          <w:cs/>
        </w:rPr>
        <w:t xml:space="preserve">ฉันไม่ได้คาดหวังว่าในครั้งนี้เด็กๆ ทุกคนจะสามารถเข้าใจความซับซ้อนของเรื่องราวการผลิตอาหารนี้ได้ทั้งหมด แต่ฉันรู้สึกได้ว่าอย่างหนึ่งที่เด็กๆ ทุกคนรับรู้คือ สิ่งหนึ่งที่ทำ ย่อมส่งผลต่อสิ่งอื่นๆ เสมอ และฉันก็หวังว่านี่อาจจะเป็นแรงผลักดันเล็กๆ ที่จะช่วยให้เขาได้ฉุกคิด และสร้างแนวทางใหม่ให้กับตนเอง ที่จะนำความรู้ที่มีไปใช้ให้เกิดประโยชน์ โดยคำนึงถึงชีวิตของผู้คน สัตว์และสิ่งแวดล้อม มากกว่าที่จะคิดเพียงเรื่องของเงินและผลประโยชน์สูงสุดที่ตนเองจะได้รับเท่านั้น </w:t>
      </w: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</w:rPr>
      </w:pP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  <w:cs/>
        </w:rPr>
      </w:pPr>
      <w:r w:rsidRPr="00190E41">
        <w:rPr>
          <w:sz w:val="36"/>
          <w:szCs w:val="36"/>
          <w:cs/>
        </w:rPr>
        <w:t xml:space="preserve">กลับมาที่เกริ่นนำโฆษณา ฉันก็ไม่รู้จริงๆ นั่นแหละค่ะว่าที่โฆษณานี้เกิดขึ้นจะเกี่ยวข้องกับเรื่องนี้หรือเปล่า ใครจะรู้ว่าเพียงเด็ดดอกไม้จะสะเทือนถึงดวงดาว หรือเพียงผีเสื้อขยับปีกจะทำให้เกิดพายุขนาดใหญ่ได้หรือเปล่า แต่หากจะมีผลอยู่บ้างฉันก็หวังให้การเปลี่ยนแปลงนี้ส่งผลให้ผู้บริโภคอย่างเราๆ เกษตรกรผู้ผลิตอาหาร หรือแม้แต่สัตว์และสิ่งแวดล้อม ได้มีคุณภาพชีวิตที่ดีขึ้นจริงๆ ไม่ใช่เพียงการโฆษณาอำพรางเพื่อเพิ่มยอดขายทางการตลาดเท่านั้น </w:t>
      </w: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</w:rPr>
      </w:pP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  <w:cs/>
        </w:rPr>
      </w:pPr>
      <w:r w:rsidRPr="00190E41">
        <w:rPr>
          <w:sz w:val="36"/>
          <w:szCs w:val="36"/>
          <w:cs/>
        </w:rPr>
        <w:t>เพราะโลกใบนี้ไม่สามารถจะอยู่ได้ด้วยการช่วงชิงและเอารัดเอาเปรียบกัน แต่อยู่ได้เพราะสายใยแห่งความสัมพันธ์ที่เกื้อกูลกัน</w:t>
      </w:r>
      <w:r w:rsidRPr="00190E41">
        <w:rPr>
          <w:sz w:val="36"/>
          <w:szCs w:val="36"/>
        </w:rPr>
        <w:t xml:space="preserve"> </w:t>
      </w:r>
      <w:r w:rsidRPr="00190E41">
        <w:rPr>
          <w:sz w:val="36"/>
          <w:szCs w:val="36"/>
          <w:cs/>
        </w:rPr>
        <w:t xml:space="preserve">การที่เราคนใดคนหนึ่งได้เปรียบ นั่นย่อมหมายถึงมีคนอื่นๆ ที่ต้องเสียเปรียบและเดือดร้อนอยู่ ดังนั้นการที่เราเป็นคนที่ได้เปรียบคนอื่นมาก จึงเป็นเรื่องที่น่าเศร้าใจ เพราะย่อมมีคนที่ถูกเราเอาเปรียบและเดือดร้อนอยู่อีกมากมายเช่นกัน </w:t>
      </w: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</w:rPr>
      </w:pP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</w:rPr>
      </w:pP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</w:rPr>
      </w:pPr>
    </w:p>
    <w:p w:rsidR="00643EC0" w:rsidRPr="00190E41" w:rsidRDefault="00643EC0" w:rsidP="00190E41">
      <w:pPr>
        <w:tabs>
          <w:tab w:val="left" w:pos="1980"/>
        </w:tabs>
        <w:ind w:left="1260" w:right="1232" w:firstLine="720"/>
        <w:rPr>
          <w:sz w:val="36"/>
          <w:szCs w:val="36"/>
        </w:rPr>
      </w:pPr>
    </w:p>
    <w:sectPr w:rsidR="00643EC0" w:rsidRPr="00190E41" w:rsidSect="00190E41">
      <w:pgSz w:w="11906" w:h="16838"/>
      <w:pgMar w:top="1438" w:right="567" w:bottom="1258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lr –พ’ฉ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stylePaneFormatFilter w:val="3F01"/>
  <w:doNotTrackMoves/>
  <w:defaultTabStop w:val="720"/>
  <w:characterSpacingControl w:val="doNotCompress"/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775F"/>
    <w:rsid w:val="0000329F"/>
    <w:rsid w:val="00004049"/>
    <w:rsid w:val="000057FA"/>
    <w:rsid w:val="00010274"/>
    <w:rsid w:val="00011143"/>
    <w:rsid w:val="00012D34"/>
    <w:rsid w:val="00015E2D"/>
    <w:rsid w:val="00016D6F"/>
    <w:rsid w:val="00023748"/>
    <w:rsid w:val="00027B5D"/>
    <w:rsid w:val="00031B7E"/>
    <w:rsid w:val="00035227"/>
    <w:rsid w:val="0003681E"/>
    <w:rsid w:val="00036C7A"/>
    <w:rsid w:val="00036E95"/>
    <w:rsid w:val="000416B4"/>
    <w:rsid w:val="00042077"/>
    <w:rsid w:val="00042AEA"/>
    <w:rsid w:val="000461D5"/>
    <w:rsid w:val="000468C2"/>
    <w:rsid w:val="00053AE8"/>
    <w:rsid w:val="00054009"/>
    <w:rsid w:val="00060DBB"/>
    <w:rsid w:val="00063728"/>
    <w:rsid w:val="00064EED"/>
    <w:rsid w:val="00065795"/>
    <w:rsid w:val="00067429"/>
    <w:rsid w:val="000707BB"/>
    <w:rsid w:val="000747D5"/>
    <w:rsid w:val="00083501"/>
    <w:rsid w:val="0008491E"/>
    <w:rsid w:val="00086561"/>
    <w:rsid w:val="000865AB"/>
    <w:rsid w:val="000908D9"/>
    <w:rsid w:val="000923E2"/>
    <w:rsid w:val="00096567"/>
    <w:rsid w:val="0009724E"/>
    <w:rsid w:val="00097E34"/>
    <w:rsid w:val="000A0F4A"/>
    <w:rsid w:val="000A39C1"/>
    <w:rsid w:val="000A42F6"/>
    <w:rsid w:val="000A4F4F"/>
    <w:rsid w:val="000A625D"/>
    <w:rsid w:val="000A6D09"/>
    <w:rsid w:val="000A72F7"/>
    <w:rsid w:val="000B059A"/>
    <w:rsid w:val="000B0755"/>
    <w:rsid w:val="000B2990"/>
    <w:rsid w:val="000B30CF"/>
    <w:rsid w:val="000B79A6"/>
    <w:rsid w:val="000C2D18"/>
    <w:rsid w:val="000C5357"/>
    <w:rsid w:val="000D0DA8"/>
    <w:rsid w:val="000D109F"/>
    <w:rsid w:val="000D2083"/>
    <w:rsid w:val="000D325B"/>
    <w:rsid w:val="000D3E9D"/>
    <w:rsid w:val="000D499F"/>
    <w:rsid w:val="000D5561"/>
    <w:rsid w:val="000D5BA4"/>
    <w:rsid w:val="000D5D27"/>
    <w:rsid w:val="000E11AC"/>
    <w:rsid w:val="000F1CD2"/>
    <w:rsid w:val="000F2E2E"/>
    <w:rsid w:val="000F3E7B"/>
    <w:rsid w:val="000F47E8"/>
    <w:rsid w:val="000F4B91"/>
    <w:rsid w:val="000F4F73"/>
    <w:rsid w:val="000F57BA"/>
    <w:rsid w:val="000F5F74"/>
    <w:rsid w:val="000F7D1A"/>
    <w:rsid w:val="000F7E0A"/>
    <w:rsid w:val="001022EA"/>
    <w:rsid w:val="00102425"/>
    <w:rsid w:val="00103C34"/>
    <w:rsid w:val="00104E09"/>
    <w:rsid w:val="00106186"/>
    <w:rsid w:val="0010692A"/>
    <w:rsid w:val="00110439"/>
    <w:rsid w:val="00122E1D"/>
    <w:rsid w:val="001265E3"/>
    <w:rsid w:val="00126C02"/>
    <w:rsid w:val="001322B1"/>
    <w:rsid w:val="001351CA"/>
    <w:rsid w:val="001424C2"/>
    <w:rsid w:val="0014314F"/>
    <w:rsid w:val="00143BFE"/>
    <w:rsid w:val="00146D13"/>
    <w:rsid w:val="00152029"/>
    <w:rsid w:val="001538D0"/>
    <w:rsid w:val="00154E68"/>
    <w:rsid w:val="00155349"/>
    <w:rsid w:val="001563AA"/>
    <w:rsid w:val="001566ED"/>
    <w:rsid w:val="00156C0F"/>
    <w:rsid w:val="001609BF"/>
    <w:rsid w:val="00160B15"/>
    <w:rsid w:val="00160C0A"/>
    <w:rsid w:val="00163213"/>
    <w:rsid w:val="00167C32"/>
    <w:rsid w:val="0017194B"/>
    <w:rsid w:val="00174B7F"/>
    <w:rsid w:val="00183123"/>
    <w:rsid w:val="001857C3"/>
    <w:rsid w:val="00187993"/>
    <w:rsid w:val="0019002A"/>
    <w:rsid w:val="00190394"/>
    <w:rsid w:val="001905E8"/>
    <w:rsid w:val="0019072C"/>
    <w:rsid w:val="00190E41"/>
    <w:rsid w:val="00191437"/>
    <w:rsid w:val="0019407B"/>
    <w:rsid w:val="00196ED7"/>
    <w:rsid w:val="00196F09"/>
    <w:rsid w:val="00197777"/>
    <w:rsid w:val="001A0676"/>
    <w:rsid w:val="001A50BD"/>
    <w:rsid w:val="001A5C58"/>
    <w:rsid w:val="001A7D08"/>
    <w:rsid w:val="001B12E5"/>
    <w:rsid w:val="001B1C11"/>
    <w:rsid w:val="001B262A"/>
    <w:rsid w:val="001B2DD1"/>
    <w:rsid w:val="001B3EFD"/>
    <w:rsid w:val="001B534C"/>
    <w:rsid w:val="001C0E12"/>
    <w:rsid w:val="001C65D1"/>
    <w:rsid w:val="001D3573"/>
    <w:rsid w:val="001D7147"/>
    <w:rsid w:val="001E11E3"/>
    <w:rsid w:val="001E39B7"/>
    <w:rsid w:val="001E574F"/>
    <w:rsid w:val="001E7B88"/>
    <w:rsid w:val="001F1184"/>
    <w:rsid w:val="001F1522"/>
    <w:rsid w:val="001F2C0E"/>
    <w:rsid w:val="001F52E8"/>
    <w:rsid w:val="001F5981"/>
    <w:rsid w:val="00202986"/>
    <w:rsid w:val="0020473E"/>
    <w:rsid w:val="00206EFD"/>
    <w:rsid w:val="002100CA"/>
    <w:rsid w:val="00212D1F"/>
    <w:rsid w:val="0021393E"/>
    <w:rsid w:val="0021503F"/>
    <w:rsid w:val="0022050C"/>
    <w:rsid w:val="00231A2D"/>
    <w:rsid w:val="002337B4"/>
    <w:rsid w:val="00236464"/>
    <w:rsid w:val="00240647"/>
    <w:rsid w:val="00243130"/>
    <w:rsid w:val="002433E3"/>
    <w:rsid w:val="00246590"/>
    <w:rsid w:val="00250068"/>
    <w:rsid w:val="00250242"/>
    <w:rsid w:val="00250CCB"/>
    <w:rsid w:val="00251F09"/>
    <w:rsid w:val="00252ED0"/>
    <w:rsid w:val="002535D3"/>
    <w:rsid w:val="00253961"/>
    <w:rsid w:val="002544CF"/>
    <w:rsid w:val="002547AC"/>
    <w:rsid w:val="00255148"/>
    <w:rsid w:val="00256D07"/>
    <w:rsid w:val="002570B4"/>
    <w:rsid w:val="00260EC7"/>
    <w:rsid w:val="00262FE0"/>
    <w:rsid w:val="002647E0"/>
    <w:rsid w:val="00266CC5"/>
    <w:rsid w:val="0027062D"/>
    <w:rsid w:val="002720F9"/>
    <w:rsid w:val="002727D8"/>
    <w:rsid w:val="002771C3"/>
    <w:rsid w:val="00280613"/>
    <w:rsid w:val="00281AEE"/>
    <w:rsid w:val="00284D62"/>
    <w:rsid w:val="00286772"/>
    <w:rsid w:val="0028694B"/>
    <w:rsid w:val="00286999"/>
    <w:rsid w:val="00286D58"/>
    <w:rsid w:val="002900E1"/>
    <w:rsid w:val="00290EAA"/>
    <w:rsid w:val="002910B9"/>
    <w:rsid w:val="002916B7"/>
    <w:rsid w:val="00296C03"/>
    <w:rsid w:val="00297567"/>
    <w:rsid w:val="002A08CA"/>
    <w:rsid w:val="002A0BBF"/>
    <w:rsid w:val="002A4DE0"/>
    <w:rsid w:val="002A6BC4"/>
    <w:rsid w:val="002A7417"/>
    <w:rsid w:val="002B0923"/>
    <w:rsid w:val="002B6108"/>
    <w:rsid w:val="002B69D7"/>
    <w:rsid w:val="002B6FED"/>
    <w:rsid w:val="002B7D6D"/>
    <w:rsid w:val="002C5FEF"/>
    <w:rsid w:val="002C791C"/>
    <w:rsid w:val="002D2A37"/>
    <w:rsid w:val="002D365B"/>
    <w:rsid w:val="002E0A8B"/>
    <w:rsid w:val="002F07B0"/>
    <w:rsid w:val="002F2684"/>
    <w:rsid w:val="002F47C1"/>
    <w:rsid w:val="002F4B41"/>
    <w:rsid w:val="002F504C"/>
    <w:rsid w:val="00300013"/>
    <w:rsid w:val="00302F16"/>
    <w:rsid w:val="003065B9"/>
    <w:rsid w:val="00306FFF"/>
    <w:rsid w:val="003079C5"/>
    <w:rsid w:val="00311A13"/>
    <w:rsid w:val="00311B48"/>
    <w:rsid w:val="00313C1A"/>
    <w:rsid w:val="0031536A"/>
    <w:rsid w:val="003173FA"/>
    <w:rsid w:val="00325B7E"/>
    <w:rsid w:val="003410CF"/>
    <w:rsid w:val="003417B7"/>
    <w:rsid w:val="00341BEA"/>
    <w:rsid w:val="003427AF"/>
    <w:rsid w:val="0034293A"/>
    <w:rsid w:val="00342B44"/>
    <w:rsid w:val="003439AD"/>
    <w:rsid w:val="00343C51"/>
    <w:rsid w:val="00344F60"/>
    <w:rsid w:val="00346E92"/>
    <w:rsid w:val="00347BB2"/>
    <w:rsid w:val="00350977"/>
    <w:rsid w:val="003523DA"/>
    <w:rsid w:val="003525D4"/>
    <w:rsid w:val="00352CA7"/>
    <w:rsid w:val="0035307C"/>
    <w:rsid w:val="003543A3"/>
    <w:rsid w:val="00360811"/>
    <w:rsid w:val="003625A2"/>
    <w:rsid w:val="00364C0A"/>
    <w:rsid w:val="00366324"/>
    <w:rsid w:val="00371640"/>
    <w:rsid w:val="00371796"/>
    <w:rsid w:val="00371D92"/>
    <w:rsid w:val="00372492"/>
    <w:rsid w:val="00373DCD"/>
    <w:rsid w:val="00374636"/>
    <w:rsid w:val="0037668C"/>
    <w:rsid w:val="003801DD"/>
    <w:rsid w:val="00380DBA"/>
    <w:rsid w:val="0038156A"/>
    <w:rsid w:val="0038413D"/>
    <w:rsid w:val="0038452F"/>
    <w:rsid w:val="003923C8"/>
    <w:rsid w:val="0039390C"/>
    <w:rsid w:val="00393F0D"/>
    <w:rsid w:val="00394FE3"/>
    <w:rsid w:val="00395768"/>
    <w:rsid w:val="003A1999"/>
    <w:rsid w:val="003A2BD8"/>
    <w:rsid w:val="003A43B9"/>
    <w:rsid w:val="003B020C"/>
    <w:rsid w:val="003B068C"/>
    <w:rsid w:val="003B1992"/>
    <w:rsid w:val="003B32A5"/>
    <w:rsid w:val="003B7D36"/>
    <w:rsid w:val="003C08CA"/>
    <w:rsid w:val="003C1AF8"/>
    <w:rsid w:val="003C2D66"/>
    <w:rsid w:val="003C5B33"/>
    <w:rsid w:val="003C6195"/>
    <w:rsid w:val="003D5DF6"/>
    <w:rsid w:val="003E10BD"/>
    <w:rsid w:val="003E1280"/>
    <w:rsid w:val="003E4903"/>
    <w:rsid w:val="003F2E19"/>
    <w:rsid w:val="003F7EB6"/>
    <w:rsid w:val="00400D05"/>
    <w:rsid w:val="00401399"/>
    <w:rsid w:val="004041BF"/>
    <w:rsid w:val="0040537E"/>
    <w:rsid w:val="00406242"/>
    <w:rsid w:val="00407CA1"/>
    <w:rsid w:val="004111B8"/>
    <w:rsid w:val="00413409"/>
    <w:rsid w:val="0041445F"/>
    <w:rsid w:val="00415C61"/>
    <w:rsid w:val="004166A1"/>
    <w:rsid w:val="00417BDE"/>
    <w:rsid w:val="00421752"/>
    <w:rsid w:val="004227AD"/>
    <w:rsid w:val="0042366E"/>
    <w:rsid w:val="00423BF1"/>
    <w:rsid w:val="004250E2"/>
    <w:rsid w:val="004262B7"/>
    <w:rsid w:val="0043131B"/>
    <w:rsid w:val="00431ED0"/>
    <w:rsid w:val="00441F8E"/>
    <w:rsid w:val="00442081"/>
    <w:rsid w:val="004525D0"/>
    <w:rsid w:val="00453807"/>
    <w:rsid w:val="00454D35"/>
    <w:rsid w:val="0045559B"/>
    <w:rsid w:val="00456F7A"/>
    <w:rsid w:val="004627EB"/>
    <w:rsid w:val="00462977"/>
    <w:rsid w:val="0047070E"/>
    <w:rsid w:val="004721F2"/>
    <w:rsid w:val="00474C8F"/>
    <w:rsid w:val="0047607B"/>
    <w:rsid w:val="0048068A"/>
    <w:rsid w:val="00480824"/>
    <w:rsid w:val="004809D5"/>
    <w:rsid w:val="00482DEF"/>
    <w:rsid w:val="00483DC3"/>
    <w:rsid w:val="004840DC"/>
    <w:rsid w:val="004855BF"/>
    <w:rsid w:val="00485D41"/>
    <w:rsid w:val="004860CD"/>
    <w:rsid w:val="00486A7C"/>
    <w:rsid w:val="00487EA1"/>
    <w:rsid w:val="00494E7D"/>
    <w:rsid w:val="004A1E7B"/>
    <w:rsid w:val="004A52C3"/>
    <w:rsid w:val="004B1120"/>
    <w:rsid w:val="004B226C"/>
    <w:rsid w:val="004B2DF7"/>
    <w:rsid w:val="004C0204"/>
    <w:rsid w:val="004C45E5"/>
    <w:rsid w:val="004C4E5F"/>
    <w:rsid w:val="004C5495"/>
    <w:rsid w:val="004D094B"/>
    <w:rsid w:val="004D0C97"/>
    <w:rsid w:val="004D2408"/>
    <w:rsid w:val="004D336C"/>
    <w:rsid w:val="004D4AE9"/>
    <w:rsid w:val="004D4BB2"/>
    <w:rsid w:val="004D4CF7"/>
    <w:rsid w:val="004D696F"/>
    <w:rsid w:val="004D7784"/>
    <w:rsid w:val="004E01BD"/>
    <w:rsid w:val="004E12D8"/>
    <w:rsid w:val="004E16B3"/>
    <w:rsid w:val="004E270C"/>
    <w:rsid w:val="004E2D5E"/>
    <w:rsid w:val="004E2EDE"/>
    <w:rsid w:val="004E3DED"/>
    <w:rsid w:val="004E48C8"/>
    <w:rsid w:val="004E4CAB"/>
    <w:rsid w:val="004E4E69"/>
    <w:rsid w:val="004E70B4"/>
    <w:rsid w:val="004E7D71"/>
    <w:rsid w:val="004F04B1"/>
    <w:rsid w:val="004F1984"/>
    <w:rsid w:val="004F27A9"/>
    <w:rsid w:val="004F2B62"/>
    <w:rsid w:val="004F4051"/>
    <w:rsid w:val="004F6D57"/>
    <w:rsid w:val="004F7225"/>
    <w:rsid w:val="005015DC"/>
    <w:rsid w:val="005026F1"/>
    <w:rsid w:val="00502ABB"/>
    <w:rsid w:val="00504C34"/>
    <w:rsid w:val="005105AE"/>
    <w:rsid w:val="00522855"/>
    <w:rsid w:val="00523265"/>
    <w:rsid w:val="0052341C"/>
    <w:rsid w:val="00523D9B"/>
    <w:rsid w:val="00525888"/>
    <w:rsid w:val="005303B2"/>
    <w:rsid w:val="005312EA"/>
    <w:rsid w:val="00531AC7"/>
    <w:rsid w:val="00535E31"/>
    <w:rsid w:val="00536F80"/>
    <w:rsid w:val="0054725A"/>
    <w:rsid w:val="00563493"/>
    <w:rsid w:val="00563F69"/>
    <w:rsid w:val="00573434"/>
    <w:rsid w:val="005740DF"/>
    <w:rsid w:val="00574E95"/>
    <w:rsid w:val="0058037E"/>
    <w:rsid w:val="0058250C"/>
    <w:rsid w:val="005844DC"/>
    <w:rsid w:val="0058487C"/>
    <w:rsid w:val="00585588"/>
    <w:rsid w:val="005857BF"/>
    <w:rsid w:val="005862D5"/>
    <w:rsid w:val="005869B5"/>
    <w:rsid w:val="0058751A"/>
    <w:rsid w:val="00587887"/>
    <w:rsid w:val="005900F1"/>
    <w:rsid w:val="00593146"/>
    <w:rsid w:val="00593A21"/>
    <w:rsid w:val="00595CB0"/>
    <w:rsid w:val="00596E9A"/>
    <w:rsid w:val="005A3732"/>
    <w:rsid w:val="005A57C2"/>
    <w:rsid w:val="005A73C9"/>
    <w:rsid w:val="005A7C1B"/>
    <w:rsid w:val="005B7A17"/>
    <w:rsid w:val="005C1F87"/>
    <w:rsid w:val="005C2648"/>
    <w:rsid w:val="005C426B"/>
    <w:rsid w:val="005C46C7"/>
    <w:rsid w:val="005C6B63"/>
    <w:rsid w:val="005C736C"/>
    <w:rsid w:val="005C7BE0"/>
    <w:rsid w:val="005D05BB"/>
    <w:rsid w:val="005D150C"/>
    <w:rsid w:val="005D3205"/>
    <w:rsid w:val="005D382B"/>
    <w:rsid w:val="005D4F1C"/>
    <w:rsid w:val="005D507A"/>
    <w:rsid w:val="005E1E3B"/>
    <w:rsid w:val="005E410E"/>
    <w:rsid w:val="005E4ABF"/>
    <w:rsid w:val="005E5D58"/>
    <w:rsid w:val="005E72CD"/>
    <w:rsid w:val="005F041F"/>
    <w:rsid w:val="005F2D35"/>
    <w:rsid w:val="005F4308"/>
    <w:rsid w:val="005F7AC8"/>
    <w:rsid w:val="006009BC"/>
    <w:rsid w:val="00601384"/>
    <w:rsid w:val="006027F8"/>
    <w:rsid w:val="00602BB7"/>
    <w:rsid w:val="00604080"/>
    <w:rsid w:val="00604798"/>
    <w:rsid w:val="0060517D"/>
    <w:rsid w:val="006060CC"/>
    <w:rsid w:val="00607B23"/>
    <w:rsid w:val="00612CE2"/>
    <w:rsid w:val="0061728A"/>
    <w:rsid w:val="006175DD"/>
    <w:rsid w:val="00617886"/>
    <w:rsid w:val="00620094"/>
    <w:rsid w:val="00620AD5"/>
    <w:rsid w:val="00621611"/>
    <w:rsid w:val="00623D0B"/>
    <w:rsid w:val="00626EDA"/>
    <w:rsid w:val="00627350"/>
    <w:rsid w:val="00630AD3"/>
    <w:rsid w:val="006310D0"/>
    <w:rsid w:val="00632CA5"/>
    <w:rsid w:val="00634C57"/>
    <w:rsid w:val="006366AD"/>
    <w:rsid w:val="00641E0F"/>
    <w:rsid w:val="00643EC0"/>
    <w:rsid w:val="006440E9"/>
    <w:rsid w:val="00645D99"/>
    <w:rsid w:val="00646621"/>
    <w:rsid w:val="006470CA"/>
    <w:rsid w:val="006522E3"/>
    <w:rsid w:val="00653939"/>
    <w:rsid w:val="006576B6"/>
    <w:rsid w:val="00661979"/>
    <w:rsid w:val="00661B1B"/>
    <w:rsid w:val="00661BFA"/>
    <w:rsid w:val="00661CDA"/>
    <w:rsid w:val="006634E4"/>
    <w:rsid w:val="006651ED"/>
    <w:rsid w:val="006659B1"/>
    <w:rsid w:val="00667105"/>
    <w:rsid w:val="00670816"/>
    <w:rsid w:val="00670CAE"/>
    <w:rsid w:val="00673997"/>
    <w:rsid w:val="00675DA5"/>
    <w:rsid w:val="00676247"/>
    <w:rsid w:val="00683752"/>
    <w:rsid w:val="0068697D"/>
    <w:rsid w:val="006928CB"/>
    <w:rsid w:val="006932F2"/>
    <w:rsid w:val="00697BB9"/>
    <w:rsid w:val="006A051F"/>
    <w:rsid w:val="006A1251"/>
    <w:rsid w:val="006A15B5"/>
    <w:rsid w:val="006A2480"/>
    <w:rsid w:val="006A37AA"/>
    <w:rsid w:val="006A70FF"/>
    <w:rsid w:val="006B125D"/>
    <w:rsid w:val="006B1B98"/>
    <w:rsid w:val="006B2E31"/>
    <w:rsid w:val="006B2FF9"/>
    <w:rsid w:val="006B58D3"/>
    <w:rsid w:val="006B63BB"/>
    <w:rsid w:val="006C0B40"/>
    <w:rsid w:val="006C12F2"/>
    <w:rsid w:val="006C750F"/>
    <w:rsid w:val="006C766B"/>
    <w:rsid w:val="006D26C7"/>
    <w:rsid w:val="006D33DB"/>
    <w:rsid w:val="006D40F4"/>
    <w:rsid w:val="006D5882"/>
    <w:rsid w:val="006D5F3D"/>
    <w:rsid w:val="006D76A8"/>
    <w:rsid w:val="006E2D15"/>
    <w:rsid w:val="006E399F"/>
    <w:rsid w:val="006E39AD"/>
    <w:rsid w:val="006E3C84"/>
    <w:rsid w:val="006E5A69"/>
    <w:rsid w:val="006F0939"/>
    <w:rsid w:val="006F18F9"/>
    <w:rsid w:val="006F2C10"/>
    <w:rsid w:val="00700CF0"/>
    <w:rsid w:val="00700F94"/>
    <w:rsid w:val="00701CA3"/>
    <w:rsid w:val="00701DF2"/>
    <w:rsid w:val="00701F2F"/>
    <w:rsid w:val="007021DE"/>
    <w:rsid w:val="00703362"/>
    <w:rsid w:val="00706196"/>
    <w:rsid w:val="00711475"/>
    <w:rsid w:val="007116C1"/>
    <w:rsid w:val="00714052"/>
    <w:rsid w:val="00714A96"/>
    <w:rsid w:val="00721F3E"/>
    <w:rsid w:val="00723354"/>
    <w:rsid w:val="00723CBF"/>
    <w:rsid w:val="00723E57"/>
    <w:rsid w:val="00725034"/>
    <w:rsid w:val="00725114"/>
    <w:rsid w:val="00725ED6"/>
    <w:rsid w:val="00726C2E"/>
    <w:rsid w:val="007317B5"/>
    <w:rsid w:val="00732421"/>
    <w:rsid w:val="0073300E"/>
    <w:rsid w:val="00734D67"/>
    <w:rsid w:val="00740544"/>
    <w:rsid w:val="0074090B"/>
    <w:rsid w:val="00743E2B"/>
    <w:rsid w:val="0074465A"/>
    <w:rsid w:val="0074613F"/>
    <w:rsid w:val="00746621"/>
    <w:rsid w:val="00751E0F"/>
    <w:rsid w:val="007556A5"/>
    <w:rsid w:val="0075677D"/>
    <w:rsid w:val="007632DB"/>
    <w:rsid w:val="007736BE"/>
    <w:rsid w:val="007748C5"/>
    <w:rsid w:val="00775723"/>
    <w:rsid w:val="0078232E"/>
    <w:rsid w:val="007845A3"/>
    <w:rsid w:val="00785927"/>
    <w:rsid w:val="00786A0D"/>
    <w:rsid w:val="0078716E"/>
    <w:rsid w:val="007907E9"/>
    <w:rsid w:val="00791B2E"/>
    <w:rsid w:val="00791DA8"/>
    <w:rsid w:val="00794F60"/>
    <w:rsid w:val="007954FF"/>
    <w:rsid w:val="0079641D"/>
    <w:rsid w:val="007A05D2"/>
    <w:rsid w:val="007A05D7"/>
    <w:rsid w:val="007A19C1"/>
    <w:rsid w:val="007A3D57"/>
    <w:rsid w:val="007B0EC8"/>
    <w:rsid w:val="007B3063"/>
    <w:rsid w:val="007B364C"/>
    <w:rsid w:val="007B3C2D"/>
    <w:rsid w:val="007B4532"/>
    <w:rsid w:val="007B49B1"/>
    <w:rsid w:val="007B7FCB"/>
    <w:rsid w:val="007C2917"/>
    <w:rsid w:val="007C3D4F"/>
    <w:rsid w:val="007C5080"/>
    <w:rsid w:val="007C5406"/>
    <w:rsid w:val="007C6936"/>
    <w:rsid w:val="007C6FDE"/>
    <w:rsid w:val="007C7213"/>
    <w:rsid w:val="007C76F2"/>
    <w:rsid w:val="007C7A4A"/>
    <w:rsid w:val="007D1D50"/>
    <w:rsid w:val="007D2040"/>
    <w:rsid w:val="007D32EB"/>
    <w:rsid w:val="007D3A1B"/>
    <w:rsid w:val="007D4880"/>
    <w:rsid w:val="007D605D"/>
    <w:rsid w:val="007D6D25"/>
    <w:rsid w:val="007E1E77"/>
    <w:rsid w:val="007E1F39"/>
    <w:rsid w:val="007E317B"/>
    <w:rsid w:val="007E4100"/>
    <w:rsid w:val="007E6CB2"/>
    <w:rsid w:val="007E7A8E"/>
    <w:rsid w:val="007F1505"/>
    <w:rsid w:val="007F19E2"/>
    <w:rsid w:val="007F261F"/>
    <w:rsid w:val="007F37EC"/>
    <w:rsid w:val="007F64E3"/>
    <w:rsid w:val="008042D2"/>
    <w:rsid w:val="008103EF"/>
    <w:rsid w:val="00810A83"/>
    <w:rsid w:val="00810DF3"/>
    <w:rsid w:val="008148D8"/>
    <w:rsid w:val="00815266"/>
    <w:rsid w:val="00815EC3"/>
    <w:rsid w:val="00817C5E"/>
    <w:rsid w:val="00821AA1"/>
    <w:rsid w:val="00821CF0"/>
    <w:rsid w:val="008257C9"/>
    <w:rsid w:val="008258F1"/>
    <w:rsid w:val="0083170B"/>
    <w:rsid w:val="00834B28"/>
    <w:rsid w:val="008376FC"/>
    <w:rsid w:val="00842A62"/>
    <w:rsid w:val="00843050"/>
    <w:rsid w:val="0084320E"/>
    <w:rsid w:val="00846173"/>
    <w:rsid w:val="00846B95"/>
    <w:rsid w:val="00846CBF"/>
    <w:rsid w:val="008478DE"/>
    <w:rsid w:val="00854392"/>
    <w:rsid w:val="00855619"/>
    <w:rsid w:val="00856B56"/>
    <w:rsid w:val="00857E77"/>
    <w:rsid w:val="00864C55"/>
    <w:rsid w:val="00865197"/>
    <w:rsid w:val="00865DE5"/>
    <w:rsid w:val="00866BD9"/>
    <w:rsid w:val="0086761B"/>
    <w:rsid w:val="0087252D"/>
    <w:rsid w:val="00872803"/>
    <w:rsid w:val="0087566D"/>
    <w:rsid w:val="00876EF2"/>
    <w:rsid w:val="0088335A"/>
    <w:rsid w:val="00883D96"/>
    <w:rsid w:val="00884BD5"/>
    <w:rsid w:val="00885719"/>
    <w:rsid w:val="00885D3E"/>
    <w:rsid w:val="00886431"/>
    <w:rsid w:val="00886A4A"/>
    <w:rsid w:val="0089114F"/>
    <w:rsid w:val="0089440D"/>
    <w:rsid w:val="008950F9"/>
    <w:rsid w:val="008975D2"/>
    <w:rsid w:val="008A1CC6"/>
    <w:rsid w:val="008A4782"/>
    <w:rsid w:val="008A54D4"/>
    <w:rsid w:val="008A5B9E"/>
    <w:rsid w:val="008B1346"/>
    <w:rsid w:val="008B1834"/>
    <w:rsid w:val="008B2DEE"/>
    <w:rsid w:val="008B2FF8"/>
    <w:rsid w:val="008B387E"/>
    <w:rsid w:val="008B3A65"/>
    <w:rsid w:val="008B6098"/>
    <w:rsid w:val="008C0215"/>
    <w:rsid w:val="008C0AC8"/>
    <w:rsid w:val="008C25B7"/>
    <w:rsid w:val="008C6AFD"/>
    <w:rsid w:val="008C7F8B"/>
    <w:rsid w:val="008D05B1"/>
    <w:rsid w:val="008D06B4"/>
    <w:rsid w:val="008D3590"/>
    <w:rsid w:val="008D4BA5"/>
    <w:rsid w:val="008D5D20"/>
    <w:rsid w:val="008D5EDD"/>
    <w:rsid w:val="008D6676"/>
    <w:rsid w:val="008E1BFB"/>
    <w:rsid w:val="008E7F7B"/>
    <w:rsid w:val="008F065E"/>
    <w:rsid w:val="008F29A2"/>
    <w:rsid w:val="008F3ACE"/>
    <w:rsid w:val="008F56F6"/>
    <w:rsid w:val="00900027"/>
    <w:rsid w:val="00903BBC"/>
    <w:rsid w:val="00903D4E"/>
    <w:rsid w:val="00904485"/>
    <w:rsid w:val="0090479D"/>
    <w:rsid w:val="009054B0"/>
    <w:rsid w:val="009076F8"/>
    <w:rsid w:val="00910083"/>
    <w:rsid w:val="00910353"/>
    <w:rsid w:val="0091459C"/>
    <w:rsid w:val="00914784"/>
    <w:rsid w:val="009158B2"/>
    <w:rsid w:val="00927C3F"/>
    <w:rsid w:val="00931032"/>
    <w:rsid w:val="00932411"/>
    <w:rsid w:val="00935221"/>
    <w:rsid w:val="00936CB1"/>
    <w:rsid w:val="0093749E"/>
    <w:rsid w:val="00937D74"/>
    <w:rsid w:val="00941B7F"/>
    <w:rsid w:val="00941DED"/>
    <w:rsid w:val="009429A8"/>
    <w:rsid w:val="0095123A"/>
    <w:rsid w:val="009520B4"/>
    <w:rsid w:val="0095329A"/>
    <w:rsid w:val="00953C8B"/>
    <w:rsid w:val="00955496"/>
    <w:rsid w:val="00956CBA"/>
    <w:rsid w:val="00956DC8"/>
    <w:rsid w:val="00960824"/>
    <w:rsid w:val="00964AE5"/>
    <w:rsid w:val="00966FBB"/>
    <w:rsid w:val="00970BE7"/>
    <w:rsid w:val="00971FF6"/>
    <w:rsid w:val="00972940"/>
    <w:rsid w:val="0098304B"/>
    <w:rsid w:val="00984319"/>
    <w:rsid w:val="00984408"/>
    <w:rsid w:val="00984869"/>
    <w:rsid w:val="0098549D"/>
    <w:rsid w:val="00985D85"/>
    <w:rsid w:val="00986511"/>
    <w:rsid w:val="00986709"/>
    <w:rsid w:val="009902C9"/>
    <w:rsid w:val="009919B3"/>
    <w:rsid w:val="009951E8"/>
    <w:rsid w:val="009957F6"/>
    <w:rsid w:val="00996A75"/>
    <w:rsid w:val="009971FD"/>
    <w:rsid w:val="00997C58"/>
    <w:rsid w:val="009A1529"/>
    <w:rsid w:val="009A2E58"/>
    <w:rsid w:val="009A4141"/>
    <w:rsid w:val="009A5FAD"/>
    <w:rsid w:val="009B196F"/>
    <w:rsid w:val="009B5C57"/>
    <w:rsid w:val="009B6C4D"/>
    <w:rsid w:val="009C1E95"/>
    <w:rsid w:val="009C20DD"/>
    <w:rsid w:val="009C23DF"/>
    <w:rsid w:val="009C465D"/>
    <w:rsid w:val="009D0AC1"/>
    <w:rsid w:val="009D1591"/>
    <w:rsid w:val="009D1D18"/>
    <w:rsid w:val="009D3535"/>
    <w:rsid w:val="009D3E0C"/>
    <w:rsid w:val="009D650F"/>
    <w:rsid w:val="009E310D"/>
    <w:rsid w:val="009E328D"/>
    <w:rsid w:val="009E3BDF"/>
    <w:rsid w:val="009E7307"/>
    <w:rsid w:val="009F253F"/>
    <w:rsid w:val="009F58DA"/>
    <w:rsid w:val="009F6733"/>
    <w:rsid w:val="00A00470"/>
    <w:rsid w:val="00A033B8"/>
    <w:rsid w:val="00A03A40"/>
    <w:rsid w:val="00A051CB"/>
    <w:rsid w:val="00A06C0A"/>
    <w:rsid w:val="00A074E8"/>
    <w:rsid w:val="00A1165B"/>
    <w:rsid w:val="00A116F3"/>
    <w:rsid w:val="00A128A6"/>
    <w:rsid w:val="00A149A0"/>
    <w:rsid w:val="00A14D99"/>
    <w:rsid w:val="00A15779"/>
    <w:rsid w:val="00A15C52"/>
    <w:rsid w:val="00A1634C"/>
    <w:rsid w:val="00A2077C"/>
    <w:rsid w:val="00A21628"/>
    <w:rsid w:val="00A21A7B"/>
    <w:rsid w:val="00A222BF"/>
    <w:rsid w:val="00A225D4"/>
    <w:rsid w:val="00A24B64"/>
    <w:rsid w:val="00A267FE"/>
    <w:rsid w:val="00A27331"/>
    <w:rsid w:val="00A27795"/>
    <w:rsid w:val="00A30958"/>
    <w:rsid w:val="00A33733"/>
    <w:rsid w:val="00A342A8"/>
    <w:rsid w:val="00A344F2"/>
    <w:rsid w:val="00A345D6"/>
    <w:rsid w:val="00A4036C"/>
    <w:rsid w:val="00A43234"/>
    <w:rsid w:val="00A4326A"/>
    <w:rsid w:val="00A44BBE"/>
    <w:rsid w:val="00A452BD"/>
    <w:rsid w:val="00A5100C"/>
    <w:rsid w:val="00A51AD0"/>
    <w:rsid w:val="00A52B17"/>
    <w:rsid w:val="00A52DC4"/>
    <w:rsid w:val="00A5406F"/>
    <w:rsid w:val="00A557D6"/>
    <w:rsid w:val="00A55A43"/>
    <w:rsid w:val="00A55F15"/>
    <w:rsid w:val="00A56BC8"/>
    <w:rsid w:val="00A626EC"/>
    <w:rsid w:val="00A62DCE"/>
    <w:rsid w:val="00A673B1"/>
    <w:rsid w:val="00A673FF"/>
    <w:rsid w:val="00A713DB"/>
    <w:rsid w:val="00A72AC4"/>
    <w:rsid w:val="00A7343D"/>
    <w:rsid w:val="00A779A4"/>
    <w:rsid w:val="00A81268"/>
    <w:rsid w:val="00A83CBF"/>
    <w:rsid w:val="00A86C1F"/>
    <w:rsid w:val="00A8791E"/>
    <w:rsid w:val="00A87A5B"/>
    <w:rsid w:val="00A91FC6"/>
    <w:rsid w:val="00A958D1"/>
    <w:rsid w:val="00A963F4"/>
    <w:rsid w:val="00A97E72"/>
    <w:rsid w:val="00AA0011"/>
    <w:rsid w:val="00AA08EB"/>
    <w:rsid w:val="00AA591A"/>
    <w:rsid w:val="00AA7014"/>
    <w:rsid w:val="00AA7F56"/>
    <w:rsid w:val="00AB09A1"/>
    <w:rsid w:val="00AB154D"/>
    <w:rsid w:val="00AB1AC8"/>
    <w:rsid w:val="00AB74B7"/>
    <w:rsid w:val="00AB7EC4"/>
    <w:rsid w:val="00AC35F6"/>
    <w:rsid w:val="00AC4106"/>
    <w:rsid w:val="00AC4759"/>
    <w:rsid w:val="00AC5A9D"/>
    <w:rsid w:val="00AC69A7"/>
    <w:rsid w:val="00AC6F67"/>
    <w:rsid w:val="00AD389A"/>
    <w:rsid w:val="00AD39E2"/>
    <w:rsid w:val="00AD49BD"/>
    <w:rsid w:val="00AD4B97"/>
    <w:rsid w:val="00AD67A7"/>
    <w:rsid w:val="00AD6DB8"/>
    <w:rsid w:val="00AE310D"/>
    <w:rsid w:val="00AE4551"/>
    <w:rsid w:val="00AF1C22"/>
    <w:rsid w:val="00B0076E"/>
    <w:rsid w:val="00B048A3"/>
    <w:rsid w:val="00B07F6B"/>
    <w:rsid w:val="00B10706"/>
    <w:rsid w:val="00B12D9D"/>
    <w:rsid w:val="00B13D75"/>
    <w:rsid w:val="00B14C75"/>
    <w:rsid w:val="00B1661B"/>
    <w:rsid w:val="00B16D9F"/>
    <w:rsid w:val="00B16F6F"/>
    <w:rsid w:val="00B222AD"/>
    <w:rsid w:val="00B25265"/>
    <w:rsid w:val="00B26431"/>
    <w:rsid w:val="00B26C3D"/>
    <w:rsid w:val="00B325E1"/>
    <w:rsid w:val="00B35FE1"/>
    <w:rsid w:val="00B36802"/>
    <w:rsid w:val="00B36AB0"/>
    <w:rsid w:val="00B37709"/>
    <w:rsid w:val="00B4024E"/>
    <w:rsid w:val="00B41DCB"/>
    <w:rsid w:val="00B42910"/>
    <w:rsid w:val="00B45DED"/>
    <w:rsid w:val="00B50E2E"/>
    <w:rsid w:val="00B520E4"/>
    <w:rsid w:val="00B54D64"/>
    <w:rsid w:val="00B60A1A"/>
    <w:rsid w:val="00B64014"/>
    <w:rsid w:val="00B7432D"/>
    <w:rsid w:val="00B75021"/>
    <w:rsid w:val="00B75C02"/>
    <w:rsid w:val="00B77119"/>
    <w:rsid w:val="00B7749E"/>
    <w:rsid w:val="00B80A22"/>
    <w:rsid w:val="00B83509"/>
    <w:rsid w:val="00B83D36"/>
    <w:rsid w:val="00B84D32"/>
    <w:rsid w:val="00B85A78"/>
    <w:rsid w:val="00B8634F"/>
    <w:rsid w:val="00B91CFD"/>
    <w:rsid w:val="00BA0167"/>
    <w:rsid w:val="00BA046F"/>
    <w:rsid w:val="00BA0C74"/>
    <w:rsid w:val="00BA103B"/>
    <w:rsid w:val="00BA16CC"/>
    <w:rsid w:val="00BA31E2"/>
    <w:rsid w:val="00BA6591"/>
    <w:rsid w:val="00BB1103"/>
    <w:rsid w:val="00BB1DD3"/>
    <w:rsid w:val="00BB26FC"/>
    <w:rsid w:val="00BB394C"/>
    <w:rsid w:val="00BB5060"/>
    <w:rsid w:val="00BC0F51"/>
    <w:rsid w:val="00BC4FD3"/>
    <w:rsid w:val="00BC58F8"/>
    <w:rsid w:val="00BD05AD"/>
    <w:rsid w:val="00BD209D"/>
    <w:rsid w:val="00BD2D8C"/>
    <w:rsid w:val="00BD42F1"/>
    <w:rsid w:val="00BE66A8"/>
    <w:rsid w:val="00BF1D14"/>
    <w:rsid w:val="00BF701C"/>
    <w:rsid w:val="00BF71C4"/>
    <w:rsid w:val="00C04400"/>
    <w:rsid w:val="00C05595"/>
    <w:rsid w:val="00C227E2"/>
    <w:rsid w:val="00C2393B"/>
    <w:rsid w:val="00C24FEF"/>
    <w:rsid w:val="00C3130F"/>
    <w:rsid w:val="00C315C2"/>
    <w:rsid w:val="00C3521C"/>
    <w:rsid w:val="00C3524E"/>
    <w:rsid w:val="00C4040D"/>
    <w:rsid w:val="00C41FDE"/>
    <w:rsid w:val="00C43983"/>
    <w:rsid w:val="00C45BE1"/>
    <w:rsid w:val="00C47369"/>
    <w:rsid w:val="00C551BE"/>
    <w:rsid w:val="00C5795D"/>
    <w:rsid w:val="00C61438"/>
    <w:rsid w:val="00C6159D"/>
    <w:rsid w:val="00C63711"/>
    <w:rsid w:val="00C65158"/>
    <w:rsid w:val="00C67D9D"/>
    <w:rsid w:val="00C705D6"/>
    <w:rsid w:val="00C72909"/>
    <w:rsid w:val="00C73317"/>
    <w:rsid w:val="00C746F2"/>
    <w:rsid w:val="00C74C4C"/>
    <w:rsid w:val="00C76257"/>
    <w:rsid w:val="00C80E9F"/>
    <w:rsid w:val="00C8203C"/>
    <w:rsid w:val="00C8283C"/>
    <w:rsid w:val="00C8338C"/>
    <w:rsid w:val="00C83BB5"/>
    <w:rsid w:val="00C86BBA"/>
    <w:rsid w:val="00C916F0"/>
    <w:rsid w:val="00C97303"/>
    <w:rsid w:val="00C9782B"/>
    <w:rsid w:val="00CA0082"/>
    <w:rsid w:val="00CA07EF"/>
    <w:rsid w:val="00CA30D6"/>
    <w:rsid w:val="00CA470B"/>
    <w:rsid w:val="00CA475B"/>
    <w:rsid w:val="00CA4771"/>
    <w:rsid w:val="00CA4E11"/>
    <w:rsid w:val="00CA6F9E"/>
    <w:rsid w:val="00CB28E8"/>
    <w:rsid w:val="00CB2CC3"/>
    <w:rsid w:val="00CB384C"/>
    <w:rsid w:val="00CB73F4"/>
    <w:rsid w:val="00CB7B55"/>
    <w:rsid w:val="00CC0701"/>
    <w:rsid w:val="00CC18CA"/>
    <w:rsid w:val="00CC383F"/>
    <w:rsid w:val="00CC38C2"/>
    <w:rsid w:val="00CC775F"/>
    <w:rsid w:val="00CD508A"/>
    <w:rsid w:val="00CD5B8B"/>
    <w:rsid w:val="00CD65E0"/>
    <w:rsid w:val="00CE11A1"/>
    <w:rsid w:val="00CE23CC"/>
    <w:rsid w:val="00CE263B"/>
    <w:rsid w:val="00CE3733"/>
    <w:rsid w:val="00CE3D97"/>
    <w:rsid w:val="00CE3FEF"/>
    <w:rsid w:val="00CE516F"/>
    <w:rsid w:val="00CE644E"/>
    <w:rsid w:val="00CF3122"/>
    <w:rsid w:val="00CF6675"/>
    <w:rsid w:val="00CF72CC"/>
    <w:rsid w:val="00D04AD8"/>
    <w:rsid w:val="00D05871"/>
    <w:rsid w:val="00D1117D"/>
    <w:rsid w:val="00D1216C"/>
    <w:rsid w:val="00D123C7"/>
    <w:rsid w:val="00D1353E"/>
    <w:rsid w:val="00D15BE7"/>
    <w:rsid w:val="00D162BE"/>
    <w:rsid w:val="00D16AB1"/>
    <w:rsid w:val="00D16ED3"/>
    <w:rsid w:val="00D20FE3"/>
    <w:rsid w:val="00D220E2"/>
    <w:rsid w:val="00D23AEE"/>
    <w:rsid w:val="00D30412"/>
    <w:rsid w:val="00D30DEA"/>
    <w:rsid w:val="00D3170B"/>
    <w:rsid w:val="00D33687"/>
    <w:rsid w:val="00D347B4"/>
    <w:rsid w:val="00D3531F"/>
    <w:rsid w:val="00D354DD"/>
    <w:rsid w:val="00D35B1B"/>
    <w:rsid w:val="00D35B2A"/>
    <w:rsid w:val="00D371EB"/>
    <w:rsid w:val="00D401B8"/>
    <w:rsid w:val="00D408C6"/>
    <w:rsid w:val="00D40C96"/>
    <w:rsid w:val="00D4119A"/>
    <w:rsid w:val="00D427F9"/>
    <w:rsid w:val="00D50C64"/>
    <w:rsid w:val="00D54FC0"/>
    <w:rsid w:val="00D56932"/>
    <w:rsid w:val="00D60F72"/>
    <w:rsid w:val="00D63AD5"/>
    <w:rsid w:val="00D667CA"/>
    <w:rsid w:val="00D67148"/>
    <w:rsid w:val="00D7138B"/>
    <w:rsid w:val="00D7287E"/>
    <w:rsid w:val="00D741AD"/>
    <w:rsid w:val="00D74835"/>
    <w:rsid w:val="00D74E17"/>
    <w:rsid w:val="00D760FE"/>
    <w:rsid w:val="00D777E8"/>
    <w:rsid w:val="00D808EE"/>
    <w:rsid w:val="00D810B4"/>
    <w:rsid w:val="00D82DA3"/>
    <w:rsid w:val="00D8373B"/>
    <w:rsid w:val="00D841AE"/>
    <w:rsid w:val="00D85643"/>
    <w:rsid w:val="00D869C1"/>
    <w:rsid w:val="00D87B60"/>
    <w:rsid w:val="00D90CB2"/>
    <w:rsid w:val="00D90D27"/>
    <w:rsid w:val="00D9229D"/>
    <w:rsid w:val="00D93C74"/>
    <w:rsid w:val="00D93D74"/>
    <w:rsid w:val="00D96B37"/>
    <w:rsid w:val="00DA0F23"/>
    <w:rsid w:val="00DA14C0"/>
    <w:rsid w:val="00DA1869"/>
    <w:rsid w:val="00DA4AF4"/>
    <w:rsid w:val="00DA4E28"/>
    <w:rsid w:val="00DA56CF"/>
    <w:rsid w:val="00DA7EFB"/>
    <w:rsid w:val="00DB07B1"/>
    <w:rsid w:val="00DB4753"/>
    <w:rsid w:val="00DB5261"/>
    <w:rsid w:val="00DB59E6"/>
    <w:rsid w:val="00DC0C2A"/>
    <w:rsid w:val="00DC345E"/>
    <w:rsid w:val="00DC3F15"/>
    <w:rsid w:val="00DD3B4B"/>
    <w:rsid w:val="00DE31FC"/>
    <w:rsid w:val="00DE48EF"/>
    <w:rsid w:val="00DE733F"/>
    <w:rsid w:val="00DF0087"/>
    <w:rsid w:val="00DF0513"/>
    <w:rsid w:val="00DF098C"/>
    <w:rsid w:val="00DF136C"/>
    <w:rsid w:val="00DF182B"/>
    <w:rsid w:val="00DF58CA"/>
    <w:rsid w:val="00DF5BF6"/>
    <w:rsid w:val="00DF6E37"/>
    <w:rsid w:val="00E027DC"/>
    <w:rsid w:val="00E034AC"/>
    <w:rsid w:val="00E04261"/>
    <w:rsid w:val="00E04C01"/>
    <w:rsid w:val="00E07BD0"/>
    <w:rsid w:val="00E1220A"/>
    <w:rsid w:val="00E138FA"/>
    <w:rsid w:val="00E14DDE"/>
    <w:rsid w:val="00E15458"/>
    <w:rsid w:val="00E160BB"/>
    <w:rsid w:val="00E174A8"/>
    <w:rsid w:val="00E21470"/>
    <w:rsid w:val="00E2382A"/>
    <w:rsid w:val="00E238A9"/>
    <w:rsid w:val="00E23E9F"/>
    <w:rsid w:val="00E253C0"/>
    <w:rsid w:val="00E265AF"/>
    <w:rsid w:val="00E30BF8"/>
    <w:rsid w:val="00E333CE"/>
    <w:rsid w:val="00E3691F"/>
    <w:rsid w:val="00E36B7C"/>
    <w:rsid w:val="00E37E06"/>
    <w:rsid w:val="00E41625"/>
    <w:rsid w:val="00E4268B"/>
    <w:rsid w:val="00E426D9"/>
    <w:rsid w:val="00E428A4"/>
    <w:rsid w:val="00E42D2F"/>
    <w:rsid w:val="00E43C30"/>
    <w:rsid w:val="00E43D7E"/>
    <w:rsid w:val="00E4459B"/>
    <w:rsid w:val="00E46F7C"/>
    <w:rsid w:val="00E53B48"/>
    <w:rsid w:val="00E55024"/>
    <w:rsid w:val="00E56169"/>
    <w:rsid w:val="00E62368"/>
    <w:rsid w:val="00E6357F"/>
    <w:rsid w:val="00E663C0"/>
    <w:rsid w:val="00E66FF2"/>
    <w:rsid w:val="00E70DD5"/>
    <w:rsid w:val="00E70E18"/>
    <w:rsid w:val="00E72C8C"/>
    <w:rsid w:val="00E72FB0"/>
    <w:rsid w:val="00E74FE9"/>
    <w:rsid w:val="00E8078D"/>
    <w:rsid w:val="00E8273C"/>
    <w:rsid w:val="00E83AC2"/>
    <w:rsid w:val="00E84A70"/>
    <w:rsid w:val="00E85C11"/>
    <w:rsid w:val="00E86146"/>
    <w:rsid w:val="00E90373"/>
    <w:rsid w:val="00E91422"/>
    <w:rsid w:val="00E923B9"/>
    <w:rsid w:val="00E961D3"/>
    <w:rsid w:val="00E97B4A"/>
    <w:rsid w:val="00EA054F"/>
    <w:rsid w:val="00EA09AA"/>
    <w:rsid w:val="00EA09EB"/>
    <w:rsid w:val="00EA1AB8"/>
    <w:rsid w:val="00EA1B5B"/>
    <w:rsid w:val="00EA5312"/>
    <w:rsid w:val="00EB1047"/>
    <w:rsid w:val="00EC0034"/>
    <w:rsid w:val="00EC08D6"/>
    <w:rsid w:val="00EC1D69"/>
    <w:rsid w:val="00EC390E"/>
    <w:rsid w:val="00EC3A60"/>
    <w:rsid w:val="00EC7B8C"/>
    <w:rsid w:val="00ED1A3D"/>
    <w:rsid w:val="00ED249B"/>
    <w:rsid w:val="00ED4DCB"/>
    <w:rsid w:val="00ED75CB"/>
    <w:rsid w:val="00ED77AB"/>
    <w:rsid w:val="00EE03F0"/>
    <w:rsid w:val="00EE6411"/>
    <w:rsid w:val="00EE6D81"/>
    <w:rsid w:val="00EF05A4"/>
    <w:rsid w:val="00EF33F6"/>
    <w:rsid w:val="00EF4242"/>
    <w:rsid w:val="00EF575A"/>
    <w:rsid w:val="00EF5EE9"/>
    <w:rsid w:val="00F03B13"/>
    <w:rsid w:val="00F04583"/>
    <w:rsid w:val="00F06E5D"/>
    <w:rsid w:val="00F07F36"/>
    <w:rsid w:val="00F1066F"/>
    <w:rsid w:val="00F12E14"/>
    <w:rsid w:val="00F142D1"/>
    <w:rsid w:val="00F1536D"/>
    <w:rsid w:val="00F1550E"/>
    <w:rsid w:val="00F160C9"/>
    <w:rsid w:val="00F16BE5"/>
    <w:rsid w:val="00F20439"/>
    <w:rsid w:val="00F223CF"/>
    <w:rsid w:val="00F24EA9"/>
    <w:rsid w:val="00F253B0"/>
    <w:rsid w:val="00F279F9"/>
    <w:rsid w:val="00F32360"/>
    <w:rsid w:val="00F37C34"/>
    <w:rsid w:val="00F4030B"/>
    <w:rsid w:val="00F40922"/>
    <w:rsid w:val="00F40D97"/>
    <w:rsid w:val="00F410E5"/>
    <w:rsid w:val="00F42C91"/>
    <w:rsid w:val="00F4321F"/>
    <w:rsid w:val="00F44462"/>
    <w:rsid w:val="00F4529A"/>
    <w:rsid w:val="00F453C8"/>
    <w:rsid w:val="00F45CB2"/>
    <w:rsid w:val="00F47239"/>
    <w:rsid w:val="00F52224"/>
    <w:rsid w:val="00F53BA7"/>
    <w:rsid w:val="00F56E3E"/>
    <w:rsid w:val="00F6078A"/>
    <w:rsid w:val="00F60A69"/>
    <w:rsid w:val="00F61AB5"/>
    <w:rsid w:val="00F63B76"/>
    <w:rsid w:val="00F67CFD"/>
    <w:rsid w:val="00F70914"/>
    <w:rsid w:val="00F775BC"/>
    <w:rsid w:val="00F809FD"/>
    <w:rsid w:val="00F81D52"/>
    <w:rsid w:val="00F824D2"/>
    <w:rsid w:val="00F82C85"/>
    <w:rsid w:val="00F82DB6"/>
    <w:rsid w:val="00F8642B"/>
    <w:rsid w:val="00F86C5A"/>
    <w:rsid w:val="00F9038E"/>
    <w:rsid w:val="00F911C3"/>
    <w:rsid w:val="00F91A60"/>
    <w:rsid w:val="00F92D7F"/>
    <w:rsid w:val="00F971C5"/>
    <w:rsid w:val="00FA0CD7"/>
    <w:rsid w:val="00FA4567"/>
    <w:rsid w:val="00FA4F54"/>
    <w:rsid w:val="00FA5C94"/>
    <w:rsid w:val="00FA747C"/>
    <w:rsid w:val="00FA7A51"/>
    <w:rsid w:val="00FB086D"/>
    <w:rsid w:val="00FB275C"/>
    <w:rsid w:val="00FB31CE"/>
    <w:rsid w:val="00FB3F9E"/>
    <w:rsid w:val="00FB538B"/>
    <w:rsid w:val="00FB5C5E"/>
    <w:rsid w:val="00FB67AE"/>
    <w:rsid w:val="00FB7F7B"/>
    <w:rsid w:val="00FC1801"/>
    <w:rsid w:val="00FC25D4"/>
    <w:rsid w:val="00FC306B"/>
    <w:rsid w:val="00FC5F71"/>
    <w:rsid w:val="00FC619D"/>
    <w:rsid w:val="00FC7A15"/>
    <w:rsid w:val="00FD0287"/>
    <w:rsid w:val="00FD4129"/>
    <w:rsid w:val="00FD626D"/>
    <w:rsid w:val="00FE0052"/>
    <w:rsid w:val="00FE0343"/>
    <w:rsid w:val="00FE09DA"/>
    <w:rsid w:val="00FE19D5"/>
    <w:rsid w:val="00FE413D"/>
    <w:rsid w:val="00FE641D"/>
    <w:rsid w:val="00FE6817"/>
    <w:rsid w:val="00FE6B0E"/>
    <w:rsid w:val="00FF1137"/>
    <w:rsid w:val="00FF1277"/>
    <w:rsid w:val="00FF428D"/>
    <w:rsid w:val="00FF7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rdia New" w:hAnsi="Cordia New" w:cs="Cordia New"/>
      <w:sz w:val="32"/>
      <w:szCs w:val="3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3BB"/>
    <w:pPr>
      <w:keepNext/>
      <w:spacing w:before="240" w:after="60"/>
      <w:outlineLvl w:val="0"/>
    </w:pPr>
    <w:rPr>
      <w:rFonts w:ascii="Arial" w:hAnsi="Arial"/>
      <w:b/>
      <w:bCs/>
      <w:kern w:val="32"/>
      <w:szCs w:val="37"/>
    </w:rPr>
  </w:style>
  <w:style w:type="paragraph" w:styleId="Heading2">
    <w:name w:val="heading 2"/>
    <w:basedOn w:val="Heading3"/>
    <w:next w:val="BodyText"/>
    <w:link w:val="Heading2Char"/>
    <w:uiPriority w:val="9"/>
    <w:qFormat/>
    <w:rsid w:val="002B69D7"/>
    <w:pPr>
      <w:tabs>
        <w:tab w:val="left" w:pos="1080"/>
      </w:tabs>
      <w:spacing w:after="0"/>
      <w:outlineLvl w:val="1"/>
    </w:pPr>
    <w:rPr>
      <w:rFonts w:ascii="Angsana New" w:hAnsi="Angsana New" w:cs="Angsana New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B69D7"/>
    <w:pPr>
      <w:keepNext/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rsid w:val="006B63BB"/>
    <w:pPr>
      <w:keepNext/>
      <w:spacing w:before="240" w:after="60"/>
      <w:outlineLvl w:val="3"/>
    </w:pPr>
    <w:rPr>
      <w:rFonts w:ascii="Times New Roman" w:hAnsi="Times New Roman"/>
      <w:b/>
      <w:bCs/>
      <w:sz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7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79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797"/>
    <w:rPr>
      <w:rFonts w:asciiTheme="majorHAnsi" w:eastAsiaTheme="majorEastAsia" w:hAnsiTheme="majorHAnsi" w:cstheme="majorBidi"/>
      <w:b/>
      <w:bCs/>
      <w:color w:val="4F81BD" w:themeColor="accent1"/>
      <w:sz w:val="32"/>
      <w:szCs w:val="40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797"/>
    <w:rPr>
      <w:rFonts w:asciiTheme="majorHAnsi" w:eastAsiaTheme="majorEastAsia" w:hAnsiTheme="majorHAnsi" w:cstheme="majorBidi"/>
      <w:b/>
      <w:bCs/>
      <w:i/>
      <w:iCs/>
      <w:color w:val="4F81BD" w:themeColor="accent1"/>
      <w:sz w:val="32"/>
      <w:szCs w:val="40"/>
      <w:lang w:eastAsia="ja-JP"/>
    </w:rPr>
  </w:style>
  <w:style w:type="paragraph" w:customStyle="1" w:styleId="StyleHeading1AngsanaNew18ptBoldCentered">
    <w:name w:val="Style Heading 1 + Angsana New 18 pt Bold Centered"/>
    <w:basedOn w:val="Normal"/>
    <w:next w:val="Header"/>
    <w:rsid w:val="002B69D7"/>
    <w:pPr>
      <w:keepNext/>
      <w:pageBreakBefore/>
      <w:tabs>
        <w:tab w:val="center" w:pos="4153"/>
        <w:tab w:val="right" w:pos="8306"/>
      </w:tabs>
      <w:spacing w:after="100" w:afterAutospacing="1"/>
      <w:jc w:val="center"/>
    </w:pPr>
    <w:rPr>
      <w:rFonts w:eastAsia="Times New Roman"/>
      <w:sz w:val="36"/>
      <w:szCs w:val="40"/>
    </w:rPr>
  </w:style>
  <w:style w:type="paragraph" w:styleId="Header">
    <w:name w:val="header"/>
    <w:basedOn w:val="Normal"/>
    <w:link w:val="HeaderChar"/>
    <w:uiPriority w:val="99"/>
    <w:rsid w:val="002B69D7"/>
    <w:pPr>
      <w:tabs>
        <w:tab w:val="center" w:pos="4153"/>
        <w:tab w:val="right" w:pos="8306"/>
      </w:tabs>
    </w:pPr>
    <w:rPr>
      <w:szCs w:val="37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42797"/>
    <w:rPr>
      <w:rFonts w:ascii="Cordia New" w:hAnsi="Cordia New" w:cs="Cordia New"/>
      <w:sz w:val="32"/>
      <w:szCs w:val="40"/>
      <w:lang w:eastAsia="ja-JP"/>
    </w:rPr>
  </w:style>
  <w:style w:type="paragraph" w:styleId="TOC1">
    <w:name w:val="toc 1"/>
    <w:aliases w:val="วาระการประชุม"/>
    <w:basedOn w:val="a"/>
    <w:next w:val="Normal"/>
    <w:uiPriority w:val="39"/>
    <w:semiHidden/>
    <w:rsid w:val="00256D07"/>
    <w:pPr>
      <w:jc w:val="both"/>
    </w:pPr>
    <w:rPr>
      <w:b/>
      <w:bCs w:val="0"/>
    </w:rPr>
  </w:style>
  <w:style w:type="paragraph" w:styleId="BodyText">
    <w:name w:val="Body Text"/>
    <w:basedOn w:val="Normal"/>
    <w:link w:val="BodyTextChar"/>
    <w:uiPriority w:val="99"/>
    <w:rsid w:val="002B69D7"/>
    <w:pPr>
      <w:spacing w:after="120"/>
    </w:pPr>
    <w:rPr>
      <w:szCs w:val="37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42797"/>
    <w:rPr>
      <w:rFonts w:ascii="Cordia New" w:hAnsi="Cordia New" w:cs="Cordia New"/>
      <w:sz w:val="32"/>
      <w:szCs w:val="40"/>
      <w:lang w:eastAsia="ja-JP"/>
    </w:rPr>
  </w:style>
  <w:style w:type="paragraph" w:customStyle="1" w:styleId="cover">
    <w:name w:val="cover"/>
    <w:basedOn w:val="BodyText"/>
    <w:rsid w:val="006B63BB"/>
    <w:pPr>
      <w:spacing w:after="0"/>
      <w:jc w:val="center"/>
    </w:pPr>
    <w:rPr>
      <w:rFonts w:eastAsia="Times New Roman"/>
      <w:b/>
      <w:bCs/>
      <w:sz w:val="44"/>
      <w:szCs w:val="44"/>
    </w:rPr>
  </w:style>
  <w:style w:type="paragraph" w:customStyle="1" w:styleId="a0">
    <w:name w:val="บทที่"/>
    <w:basedOn w:val="Heading1"/>
    <w:rsid w:val="006B63BB"/>
    <w:pPr>
      <w:spacing w:before="0" w:after="240"/>
      <w:jc w:val="center"/>
    </w:pPr>
    <w:rPr>
      <w:rFonts w:ascii="Angsana New" w:eastAsia="Times New Roman" w:hAnsi="Angsana New" w:cs="Angsana New"/>
      <w:kern w:val="0"/>
      <w:sz w:val="40"/>
      <w:szCs w:val="40"/>
    </w:rPr>
  </w:style>
  <w:style w:type="paragraph" w:customStyle="1" w:styleId="a1">
    <w:name w:val="ข้อใหญ่"/>
    <w:basedOn w:val="Heading2"/>
    <w:rsid w:val="006A051F"/>
    <w:pPr>
      <w:spacing w:after="120"/>
    </w:pPr>
    <w:rPr>
      <w:rFonts w:eastAsia="Times New Roman"/>
      <w:sz w:val="36"/>
    </w:rPr>
  </w:style>
  <w:style w:type="paragraph" w:customStyle="1" w:styleId="a2">
    <w:name w:val="เนื้อหา"/>
    <w:basedOn w:val="BodyText"/>
    <w:rsid w:val="00CC383F"/>
    <w:pPr>
      <w:spacing w:before="120"/>
      <w:ind w:firstLine="720"/>
      <w:jc w:val="thaiDistribute"/>
    </w:pPr>
    <w:rPr>
      <w:rFonts w:eastAsia="Times New Roman"/>
      <w:szCs w:val="32"/>
    </w:rPr>
  </w:style>
  <w:style w:type="paragraph" w:customStyle="1" w:styleId="1">
    <w:name w:val="ข้อย่อย1"/>
    <w:basedOn w:val="Heading3"/>
    <w:rsid w:val="006B63BB"/>
    <w:pPr>
      <w:spacing w:after="120"/>
      <w:ind w:firstLine="720"/>
    </w:pPr>
    <w:rPr>
      <w:rFonts w:ascii="Angsana New" w:eastAsia="Times New Roman" w:hAnsi="Angsana New" w:cs="Angsana New"/>
      <w:sz w:val="32"/>
      <w:szCs w:val="32"/>
    </w:rPr>
  </w:style>
  <w:style w:type="paragraph" w:customStyle="1" w:styleId="a3">
    <w:name w:val="รูปภาพ"/>
    <w:basedOn w:val="Heading4"/>
    <w:rsid w:val="006A051F"/>
    <w:pPr>
      <w:spacing w:after="240"/>
      <w:jc w:val="center"/>
    </w:pPr>
    <w:rPr>
      <w:rFonts w:ascii="Angsana New" w:eastAsia="Times New Roman" w:hAnsi="Angsana New"/>
      <w:sz w:val="32"/>
    </w:rPr>
  </w:style>
  <w:style w:type="paragraph" w:styleId="TOC2">
    <w:name w:val="toc 2"/>
    <w:basedOn w:val="Style1"/>
    <w:next w:val="Style2"/>
    <w:uiPriority w:val="39"/>
    <w:semiHidden/>
    <w:rsid w:val="0060517D"/>
    <w:pPr>
      <w:ind w:left="320"/>
    </w:pPr>
    <w:rPr>
      <w:bCs w:val="0"/>
    </w:rPr>
  </w:style>
  <w:style w:type="paragraph" w:styleId="TOC3">
    <w:name w:val="toc 3"/>
    <w:basedOn w:val="Normal"/>
    <w:next w:val="Normal"/>
    <w:uiPriority w:val="39"/>
    <w:semiHidden/>
    <w:rsid w:val="00CC383F"/>
    <w:pPr>
      <w:ind w:left="640"/>
    </w:pPr>
  </w:style>
  <w:style w:type="paragraph" w:styleId="TOC4">
    <w:name w:val="toc 4"/>
    <w:basedOn w:val="Normal"/>
    <w:next w:val="Normal"/>
    <w:uiPriority w:val="39"/>
    <w:semiHidden/>
    <w:rsid w:val="00236464"/>
    <w:pPr>
      <w:ind w:left="960"/>
    </w:pPr>
  </w:style>
  <w:style w:type="paragraph" w:styleId="TableofFigures">
    <w:name w:val="table of figures"/>
    <w:basedOn w:val="a4"/>
    <w:next w:val="a4"/>
    <w:uiPriority w:val="99"/>
    <w:semiHidden/>
    <w:rsid w:val="00CC383F"/>
    <w:pPr>
      <w:keepNext w:val="0"/>
      <w:spacing w:before="0" w:after="0"/>
      <w:ind w:left="680" w:hanging="680"/>
      <w:outlineLvl w:val="9"/>
    </w:pPr>
    <w:rPr>
      <w:rFonts w:eastAsia="MS Mincho"/>
      <w:b w:val="0"/>
      <w:bCs w:val="0"/>
      <w:caps/>
      <w:szCs w:val="32"/>
    </w:rPr>
  </w:style>
  <w:style w:type="paragraph" w:styleId="TOC5">
    <w:name w:val="toc 5"/>
    <w:basedOn w:val="a3"/>
    <w:next w:val="a3"/>
    <w:uiPriority w:val="39"/>
    <w:semiHidden/>
    <w:rsid w:val="006A051F"/>
    <w:pPr>
      <w:ind w:left="1280"/>
    </w:pPr>
    <w:rPr>
      <w:b w:val="0"/>
      <w:bCs w:val="0"/>
    </w:rPr>
  </w:style>
  <w:style w:type="paragraph" w:customStyle="1" w:styleId="2">
    <w:name w:val="ข้อย่อย2"/>
    <w:basedOn w:val="Heading4"/>
    <w:rsid w:val="006A051F"/>
    <w:pPr>
      <w:spacing w:after="120"/>
      <w:ind w:firstLine="1440"/>
    </w:pPr>
    <w:rPr>
      <w:rFonts w:ascii="Angsana New" w:eastAsia="Times New Roman" w:hAnsi="Angsana New"/>
      <w:sz w:val="32"/>
    </w:rPr>
  </w:style>
  <w:style w:type="paragraph" w:customStyle="1" w:styleId="20">
    <w:name w:val="เนื้อหา2"/>
    <w:basedOn w:val="a2"/>
    <w:rsid w:val="006A051F"/>
    <w:pPr>
      <w:ind w:firstLine="1440"/>
    </w:pPr>
  </w:style>
  <w:style w:type="paragraph" w:customStyle="1" w:styleId="a4">
    <w:name w:val="ตาราง"/>
    <w:basedOn w:val="a3"/>
    <w:rsid w:val="00236464"/>
    <w:pPr>
      <w:jc w:val="left"/>
    </w:pPr>
    <w:rPr>
      <w:szCs w:val="34"/>
    </w:rPr>
  </w:style>
  <w:style w:type="paragraph" w:customStyle="1" w:styleId="a5">
    <w:name w:val="อ้างอิง"/>
    <w:basedOn w:val="Normal"/>
    <w:rsid w:val="00CC383F"/>
    <w:pPr>
      <w:ind w:left="1800" w:right="1170" w:firstLine="360"/>
    </w:pPr>
    <w:rPr>
      <w:rFonts w:eastAsia="Times New Roman"/>
      <w:sz w:val="28"/>
      <w:szCs w:val="28"/>
    </w:rPr>
  </w:style>
  <w:style w:type="paragraph" w:customStyle="1" w:styleId="a">
    <w:name w:val="หัวข้อประชุม"/>
    <w:basedOn w:val="Heading1"/>
    <w:rsid w:val="00535E31"/>
    <w:rPr>
      <w:rFonts w:ascii="Angsana New" w:hAnsi="Angsana New" w:cs="Angsana New"/>
      <w:b w:val="0"/>
      <w:sz w:val="36"/>
      <w:szCs w:val="36"/>
      <w:u w:val="single"/>
    </w:rPr>
  </w:style>
  <w:style w:type="paragraph" w:customStyle="1" w:styleId="Style1">
    <w:name w:val="Style1"/>
    <w:basedOn w:val="Normal"/>
    <w:rsid w:val="0060517D"/>
    <w:rPr>
      <w:b/>
      <w:bCs/>
      <w:u w:val="single"/>
    </w:rPr>
  </w:style>
  <w:style w:type="paragraph" w:customStyle="1" w:styleId="Style2">
    <w:name w:val="Style2"/>
    <w:basedOn w:val="Normal"/>
    <w:rsid w:val="0060517D"/>
    <w:pPr>
      <w:ind w:left="720"/>
    </w:pPr>
    <w:rPr>
      <w:b/>
      <w:bCs/>
      <w:color w:val="000000"/>
      <w:u w:val="single"/>
    </w:rPr>
  </w:style>
  <w:style w:type="character" w:customStyle="1" w:styleId="Header0">
    <w:name w:val="Header.."/>
    <w:basedOn w:val="DefaultParagraphFont"/>
    <w:rsid w:val="00F6078A"/>
    <w:rPr>
      <w:rFonts w:cs="Times New Roman"/>
      <w:b/>
      <w:bCs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411</TotalTime>
  <Pages>4</Pages>
  <Words>903</Words>
  <Characters>5148</Characters>
  <Application>Microsoft Office Outlook</Application>
  <DocSecurity>0</DocSecurity>
  <Lines>0</Lines>
  <Paragraphs>0</Paragraphs>
  <ScaleCrop>false</ScaleCrop>
  <Company>Microsoft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แค่เพียงผีเสื้อขยับปีก</dc:title>
  <dc:subject/>
  <dc:creator>Lenovo</dc:creator>
  <cp:keywords/>
  <dc:description/>
  <cp:lastModifiedBy>user</cp:lastModifiedBy>
  <cp:revision>7</cp:revision>
  <cp:lastPrinted>2015-03-31T00:21:00Z</cp:lastPrinted>
  <dcterms:created xsi:type="dcterms:W3CDTF">2015-03-26T02:12:00Z</dcterms:created>
  <dcterms:modified xsi:type="dcterms:W3CDTF">2015-03-31T00:21:00Z</dcterms:modified>
</cp:coreProperties>
</file>