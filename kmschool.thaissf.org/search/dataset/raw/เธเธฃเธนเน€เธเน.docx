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5E" w:rsidRDefault="00797CD0">
      <w:r>
        <w:rPr>
          <w:noProof/>
          <w:lang w:bidi="th-TH"/>
        </w:rPr>
        <w:drawing>
          <wp:anchor distT="0" distB="45720" distL="114300" distR="114300" simplePos="0" relativeHeight="251559936" behindDoc="0" locked="0" layoutInCell="0" allowOverlap="1" wp14:anchorId="2A54FC91" wp14:editId="196A1487">
            <wp:simplePos x="0" y="0"/>
            <wp:positionH relativeFrom="page">
              <wp:posOffset>3240177</wp:posOffset>
            </wp:positionH>
            <wp:positionV relativeFrom="page">
              <wp:posOffset>358885</wp:posOffset>
            </wp:positionV>
            <wp:extent cx="3750253" cy="2814579"/>
            <wp:effectExtent l="228600" t="323850" r="307975" b="4241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287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8513">
                      <a:off x="0" y="0"/>
                      <a:ext cx="3758871" cy="28210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47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th-TH"/>
        </w:rPr>
        <mc:AlternateContent>
          <mc:Choice Requires="wps">
            <w:drawing>
              <wp:inline distT="0" distB="0" distL="0" distR="0" wp14:anchorId="6A73F40A" wp14:editId="7D6613B9">
                <wp:extent cx="2790825" cy="1253067"/>
                <wp:effectExtent l="0" t="0" r="9525" b="44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253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5E" w:rsidRPr="00DE7D7A" w:rsidRDefault="00DE7D7A">
                            <w:pPr>
                              <w:pStyle w:val="Heading3"/>
                              <w:rPr>
                                <w:rFonts w:ascii="RaiNgan" w:hAnsi="RaiNgan" w:cs="RaiNgan" w:hint="cs"/>
                                <w:sz w:val="44"/>
                                <w:szCs w:val="44"/>
                                <w:cs/>
                                <w:lang w:bidi="th-TH"/>
                              </w:rPr>
                            </w:pPr>
                            <w:r w:rsidRPr="00DE7D7A">
                              <w:rPr>
                                <w:rFonts w:ascii="RaiNgan" w:hAnsi="RaiNgan" w:cs="RaiNgan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เรื่องเล่าจากประสบการณ์</w:t>
                            </w:r>
                          </w:p>
                          <w:p w:rsidR="0001065E" w:rsidRDefault="00DE7D7A">
                            <w:pPr>
                              <w:pStyle w:val="Name"/>
                              <w:rPr>
                                <w:rFonts w:ascii="RaiNgan" w:hAnsi="RaiNgan" w:cs="RaiNgan"/>
                                <w:sz w:val="36"/>
                                <w:szCs w:val="36"/>
                              </w:rPr>
                            </w:pPr>
                            <w:r w:rsidRPr="00DE7D7A">
                              <w:rPr>
                                <w:rStyle w:val="Emphasis"/>
                                <w:rFonts w:ascii="RaiNgan" w:hAnsi="RaiNgan" w:cs="RaiNgan"/>
                                <w:sz w:val="36"/>
                                <w:szCs w:val="36"/>
                                <w:cs/>
                                <w:lang w:bidi="th-TH"/>
                              </w:rPr>
                              <w:t xml:space="preserve">โดย </w:t>
                            </w:r>
                            <w:r w:rsidR="00797CD0" w:rsidRPr="00DE7D7A">
                              <w:rPr>
                                <w:rFonts w:ascii="RaiNgan" w:hAnsi="RaiNgan" w:cs="RaiNg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E7D7A">
                              <w:rPr>
                                <w:rFonts w:ascii="RaiNgan" w:hAnsi="RaiNgan" w:cs="RaiNgan"/>
                                <w:sz w:val="36"/>
                                <w:szCs w:val="36"/>
                                <w:cs/>
                                <w:lang w:bidi="th-TH"/>
                              </w:rPr>
                              <w:t>ครูเก๋</w:t>
                            </w:r>
                          </w:p>
                          <w:p w:rsidR="00DE7D7A" w:rsidRPr="00DE7D7A" w:rsidRDefault="00DE7D7A" w:rsidP="00DE7D7A">
                            <w:pPr>
                              <w:pStyle w:val="Name"/>
                              <w:jc w:val="right"/>
                              <w:rPr>
                                <w:rFonts w:ascii="RaiNgan" w:hAnsi="RaiNgan" w:cs="RaiNgan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DE7D7A">
                              <w:rPr>
                                <w:rFonts w:ascii="RaiNgan" w:hAnsi="RaiNgan" w:cs="RaiNgan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[17 </w:t>
                            </w:r>
                            <w:r w:rsidRPr="00DE7D7A">
                              <w:rPr>
                                <w:rFonts w:ascii="RaiNgan" w:hAnsi="RaiNgan" w:cs="RaiNgan"/>
                                <w:i/>
                                <w:iCs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มิถุนายน </w:t>
                            </w:r>
                            <w:r w:rsidRPr="00DE7D7A">
                              <w:rPr>
                                <w:rFonts w:ascii="RaiNgan" w:hAnsi="RaiNgan" w:cs="RaiNgan"/>
                                <w:i/>
                                <w:iCs/>
                                <w:sz w:val="32"/>
                                <w:szCs w:val="32"/>
                              </w:rPr>
                              <w:t>2559]]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73F4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219.75pt;height:9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" filled="f" stroked="f" strokeweight=".5pt">
                <v:textbox inset="0,14.4pt,0,0">
                  <w:txbxContent>
                    <w:p w:rsidR="0001065E" w:rsidRPr="00DE7D7A" w:rsidRDefault="00DE7D7A">
                      <w:pPr>
                        <w:pStyle w:val="Heading3"/>
                        <w:rPr>
                          <w:rFonts w:ascii="RaiNgan" w:hAnsi="RaiNgan" w:cs="RaiNgan" w:hint="cs"/>
                          <w:sz w:val="44"/>
                          <w:szCs w:val="44"/>
                          <w:cs/>
                          <w:lang w:bidi="th-TH"/>
                        </w:rPr>
                      </w:pPr>
                      <w:r w:rsidRPr="00DE7D7A">
                        <w:rPr>
                          <w:rFonts w:ascii="RaiNgan" w:hAnsi="RaiNgan" w:cs="RaiNgan"/>
                          <w:sz w:val="44"/>
                          <w:szCs w:val="44"/>
                          <w:cs/>
                          <w:lang w:bidi="th-TH"/>
                        </w:rPr>
                        <w:t>เรื่องเล่าจากประสบการณ์</w:t>
                      </w:r>
                    </w:p>
                    <w:p w:rsidR="0001065E" w:rsidRDefault="00DE7D7A">
                      <w:pPr>
                        <w:pStyle w:val="Name"/>
                        <w:rPr>
                          <w:rFonts w:ascii="RaiNgan" w:hAnsi="RaiNgan" w:cs="RaiNgan"/>
                          <w:sz w:val="36"/>
                          <w:szCs w:val="36"/>
                        </w:rPr>
                      </w:pPr>
                      <w:r w:rsidRPr="00DE7D7A">
                        <w:rPr>
                          <w:rStyle w:val="Emphasis"/>
                          <w:rFonts w:ascii="RaiNgan" w:hAnsi="RaiNgan" w:cs="RaiNgan"/>
                          <w:sz w:val="36"/>
                          <w:szCs w:val="36"/>
                          <w:cs/>
                          <w:lang w:bidi="th-TH"/>
                        </w:rPr>
                        <w:t xml:space="preserve">โดย </w:t>
                      </w:r>
                      <w:r w:rsidR="00797CD0" w:rsidRPr="00DE7D7A">
                        <w:rPr>
                          <w:rFonts w:ascii="RaiNgan" w:hAnsi="RaiNgan" w:cs="RaiNgan"/>
                          <w:sz w:val="36"/>
                          <w:szCs w:val="36"/>
                        </w:rPr>
                        <w:t xml:space="preserve"> </w:t>
                      </w:r>
                      <w:r w:rsidRPr="00DE7D7A">
                        <w:rPr>
                          <w:rFonts w:ascii="RaiNgan" w:hAnsi="RaiNgan" w:cs="RaiNgan"/>
                          <w:sz w:val="36"/>
                          <w:szCs w:val="36"/>
                          <w:cs/>
                          <w:lang w:bidi="th-TH"/>
                        </w:rPr>
                        <w:t>ครูเก๋</w:t>
                      </w:r>
                    </w:p>
                    <w:p w:rsidR="00DE7D7A" w:rsidRPr="00DE7D7A" w:rsidRDefault="00DE7D7A" w:rsidP="00DE7D7A">
                      <w:pPr>
                        <w:pStyle w:val="Name"/>
                        <w:jc w:val="right"/>
                        <w:rPr>
                          <w:rFonts w:ascii="RaiNgan" w:hAnsi="RaiNgan" w:cs="RaiNgan"/>
                          <w:i/>
                          <w:iCs/>
                          <w:sz w:val="32"/>
                          <w:szCs w:val="32"/>
                        </w:rPr>
                      </w:pPr>
                      <w:r w:rsidRPr="00DE7D7A">
                        <w:rPr>
                          <w:rFonts w:ascii="RaiNgan" w:hAnsi="RaiNgan" w:cs="RaiNgan"/>
                          <w:i/>
                          <w:iCs/>
                          <w:sz w:val="32"/>
                          <w:szCs w:val="32"/>
                        </w:rPr>
                        <w:t xml:space="preserve">[17 </w:t>
                      </w:r>
                      <w:r w:rsidRPr="00DE7D7A">
                        <w:rPr>
                          <w:rFonts w:ascii="RaiNgan" w:hAnsi="RaiNgan" w:cs="RaiNgan"/>
                          <w:i/>
                          <w:iCs/>
                          <w:sz w:val="32"/>
                          <w:szCs w:val="32"/>
                          <w:cs/>
                          <w:lang w:bidi="th-TH"/>
                        </w:rPr>
                        <w:t xml:space="preserve">มิถุนายน </w:t>
                      </w:r>
                      <w:r w:rsidRPr="00DE7D7A">
                        <w:rPr>
                          <w:rFonts w:ascii="RaiNgan" w:hAnsi="RaiNgan" w:cs="RaiNgan"/>
                          <w:i/>
                          <w:iCs/>
                          <w:sz w:val="32"/>
                          <w:szCs w:val="32"/>
                        </w:rPr>
                        <w:t>2559]]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7D7A" w:rsidRPr="000521E7" w:rsidRDefault="00DE7D7A" w:rsidP="00DE7D7A">
      <w:pPr>
        <w:pStyle w:val="Description"/>
        <w:spacing w:after="0"/>
        <w:ind w:firstLine="720"/>
        <w:rPr>
          <w:rFonts w:ascii="RaiNgan" w:hAnsi="RaiNgan" w:cs="RaiNgan"/>
          <w:sz w:val="40"/>
          <w:szCs w:val="40"/>
          <w:lang w:bidi="th-TH"/>
        </w:rPr>
      </w:pPr>
      <w:r w:rsidRPr="000521E7">
        <w:rPr>
          <w:rFonts w:ascii="RaiNgan" w:hAnsi="RaiNgan" w:cs="RaiNgan"/>
          <w:sz w:val="40"/>
          <w:szCs w:val="40"/>
          <w:cs/>
          <w:lang w:bidi="th-TH"/>
        </w:rPr>
        <w:t xml:space="preserve">ควอเตอร์นี้เราเรียนเรื่องอาเซียน ในหัวข้อ </w:t>
      </w:r>
      <w:r w:rsidRPr="000521E7">
        <w:rPr>
          <w:rFonts w:ascii="RaiNgan" w:hAnsi="RaiNgan" w:cs="RaiNgan"/>
          <w:sz w:val="40"/>
          <w:szCs w:val="40"/>
        </w:rPr>
        <w:t xml:space="preserve">10 </w:t>
      </w:r>
      <w:r w:rsidRPr="000521E7">
        <w:rPr>
          <w:rFonts w:ascii="RaiNgan" w:hAnsi="RaiNgan" w:cs="RaiNgan"/>
          <w:sz w:val="40"/>
          <w:szCs w:val="40"/>
          <w:cs/>
          <w:lang w:bidi="th-TH"/>
        </w:rPr>
        <w:t xml:space="preserve">ประเทศร่วมใจ มาถึงสัปดาห์ที่ </w:t>
      </w:r>
      <w:r w:rsidRPr="000521E7">
        <w:rPr>
          <w:rFonts w:ascii="RaiNgan" w:hAnsi="RaiNgan" w:cs="RaiNgan"/>
          <w:sz w:val="40"/>
          <w:szCs w:val="40"/>
        </w:rPr>
        <w:t xml:space="preserve">7 </w:t>
      </w:r>
      <w:r w:rsidRPr="000521E7">
        <w:rPr>
          <w:rFonts w:ascii="RaiNgan" w:hAnsi="RaiNgan" w:cs="RaiNgan"/>
          <w:sz w:val="40"/>
          <w:szCs w:val="40"/>
          <w:cs/>
          <w:lang w:bidi="th-TH"/>
        </w:rPr>
        <w:t>วันจันทร์ พี่ ๆ แนะนำเมนูอาหารอาเซียนที่ตนเองไปหามา  คุณครูให้พี่ ๆแต่ละคนนำเสนอเมนูของตนเอง โดยพี่โฟล์คนำเสนอ ลักซา อาหารประจำชาติของสิงคโปร์ พี่อชินำเสนอ อาม๊อกอาหารประจำชาติของกัมพูชา พี่ฟิล์มนำเสนอเฝออาหารประจำชาติเวียดนาม พี่มุกดานำเสนอ อโดโบ อาหารประจำชาติของประเทศฟิลิปปินส์ พี่จอร์ทชัวร์นำเสนอ กาโดกาโด้ อาหารประจำชาติอินโดนีเซีย โดยที่ทุกคนสามารถบอกวัตถุดิบ วิธีการทำ และเหตุผลที่เลือก เพื่อนำใช้ในการประกอบการตัดสินใจของพี่ ๆทุกคนอีกทีว่าจะเลือกทำเมนูใดนำเสนอ เพราะอะไร ทำวันไหน ฯลฯ หลังจากนั้นครูตาลเป็นวิทยากรแนะนำเรื่องผ้าไทย การนุ่งผ้าไทย พี่ ๆ ทุกคนได้ทดลอง ฝึกนุ่ง หาชนิดของผ้า ในตอนแรกพี่อชิจำไม่ได้ว่า ผ้าทางอิสานเรียกว่าอะไร พี่อชิก็ไปค้นคำตอบและมาบอกครูตาลและเขียนลงไปบนกระดาน ว่าผ้ามัดหมี่ พี่จอร์ทมีความคิดสร้างสรรค์นำผ้ามานุ่งในแบบของตนเอง  พี่โฟล์คชอบมากใส่ไว้จนถึงพักกลางวัน พี่ ๆทุกคนได้ใส่และเกิดความภาคภูมิใจ ใส่เดินออกไปนอกห้องเรียน ไปตามที่ต่าง ๆในโรงเรียน</w:t>
      </w:r>
    </w:p>
    <w:tbl>
      <w:tblPr>
        <w:tblStyle w:val="TableGrid"/>
        <w:tblpPr w:leftFromText="180" w:rightFromText="180" w:vertAnchor="text" w:horzAnchor="margin" w:tblpXSpec="center" w:tblpY="624"/>
        <w:tblW w:w="62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Information Box"/>
      </w:tblPr>
      <w:tblGrid>
        <w:gridCol w:w="4618"/>
      </w:tblGrid>
      <w:tr w:rsidR="00DE7D7A" w:rsidTr="00DE7D7A">
        <w:trPr>
          <w:trHeight w:val="229"/>
        </w:trPr>
        <w:tc>
          <w:tcPr>
            <w:tcW w:w="4314" w:type="dxa"/>
            <w:shd w:val="clear" w:color="auto" w:fill="FF5C0B" w:themeFill="accent1"/>
            <w:tcMar>
              <w:left w:w="0" w:type="dxa"/>
              <w:right w:w="115" w:type="dxa"/>
            </w:tcMar>
            <w:vAlign w:val="center"/>
          </w:tcPr>
          <w:p w:rsidR="00DE7D7A" w:rsidRPr="00DE7D7A" w:rsidRDefault="00DE7D7A" w:rsidP="00DE7D7A">
            <w:pPr>
              <w:pStyle w:val="Heading4"/>
              <w:ind w:left="0"/>
              <w:outlineLvl w:val="3"/>
              <w:rPr>
                <w:rFonts w:ascii="RaiNgan" w:hAnsi="RaiNgan" w:cs="RaiNgan"/>
                <w:cs/>
              </w:rPr>
            </w:pPr>
            <w:r w:rsidRPr="00DE7D7A">
              <w:rPr>
                <w:rFonts w:ascii="RaiNgan" w:hAnsi="RaiNgan" w:cs="RaiNgan"/>
                <w:sz w:val="32"/>
                <w:szCs w:val="40"/>
                <w:cs/>
                <w:lang w:bidi="th-TH"/>
              </w:rPr>
              <w:t>อาหารลักซา</w:t>
            </w:r>
          </w:p>
        </w:tc>
      </w:tr>
      <w:tr w:rsidR="00DE7D7A" w:rsidTr="00DE7D7A">
        <w:trPr>
          <w:trHeight w:val="384"/>
        </w:trPr>
        <w:tc>
          <w:tcPr>
            <w:tcW w:w="4314" w:type="dxa"/>
            <w:shd w:val="clear" w:color="auto" w:fill="F2F2F2" w:themeFill="background1" w:themeFillShade="F2"/>
            <w:tcMar>
              <w:top w:w="144" w:type="dxa"/>
              <w:left w:w="216" w:type="dxa"/>
              <w:right w:w="144" w:type="dxa"/>
            </w:tcMar>
            <w:vAlign w:val="center"/>
          </w:tcPr>
          <w:p w:rsidR="00DE7D7A" w:rsidRPr="00DE7D7A" w:rsidRDefault="00DE7D7A" w:rsidP="00DE7D7A">
            <w:pPr>
              <w:pStyle w:val="ContactInfo"/>
              <w:rPr>
                <w:rFonts w:ascii="RaiNgan" w:hAnsi="RaiNgan" w:cs="RaiNgan"/>
                <w:lang w:val="en" w:bidi="th-TH"/>
              </w:rPr>
            </w:pPr>
            <w:r w:rsidRPr="00DE7D7A">
              <w:rPr>
                <w:rFonts w:ascii="RaiNgan" w:hAnsi="RaiNgan" w:cs="RaiNgan"/>
                <w:sz w:val="32"/>
                <w:szCs w:val="44"/>
                <w:cs/>
                <w:lang w:val="en" w:bidi="th-TH"/>
              </w:rPr>
              <w:t>อาหารประจำชาติสิงคโปร์</w:t>
            </w:r>
          </w:p>
        </w:tc>
      </w:tr>
    </w:tbl>
    <w:p w:rsidR="0001065E" w:rsidRDefault="0001065E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  <w:r w:rsidRPr="008960FE">
        <w:rPr>
          <w:rFonts w:ascii="RaiNgan" w:hAnsi="RaiNgan" w:cs="RaiNgan"/>
          <w:sz w:val="40"/>
          <w:szCs w:val="40"/>
          <w:cs/>
          <w:lang w:bidi="th-TH"/>
        </w:rPr>
        <w:t>วันอังคาร พี่ ๆ ประชุมเพื่อหาข้อตกลงในการทำอาหารอาเซียน พี่ ๆ เลือกเมนูของพี่โฟล์ค ลักซา โดยให้เหตุผลว่า ทุกคนทานได้ ถึงแม้พี่ฟิล์มจะแพ้ไข่ข่าว แต่พี่ฟิล์มทานไข่แดงได้ วัตถุดิบหาได้ไม่ยาก อยากทดลองทำ ดูท่าทางน่าจะอร่อยเพราะคล้าย ๆกับก๋วยเตี๋ยวของ</w:t>
      </w:r>
    </w:p>
    <w:p w:rsidR="00DE7D7A" w:rsidRPr="008960FE" w:rsidRDefault="00DE7D7A" w:rsidP="00DE7D7A">
      <w:pPr>
        <w:spacing w:after="0"/>
        <w:rPr>
          <w:rFonts w:ascii="RaiNgan" w:hAnsi="RaiNgan" w:cs="RaiNgan"/>
          <w:sz w:val="40"/>
          <w:szCs w:val="40"/>
          <w:lang w:bidi="th-TH"/>
        </w:rPr>
      </w:pPr>
      <w:r w:rsidRPr="008960FE">
        <w:rPr>
          <w:rFonts w:ascii="RaiNgan" w:hAnsi="RaiNgan" w:cs="RaiNgan"/>
          <w:sz w:val="40"/>
          <w:szCs w:val="40"/>
          <w:cs/>
          <w:lang w:bidi="th-TH"/>
        </w:rPr>
        <w:t>เรา ไม่น่าจะเผ็ด พี่ ๆ ลองหาข้อมูลเพิ่มเติมจากในอินเทอร์เน็ตหาสูตรที่ทำได้ไม่ยาก หลังจากนั้นก็ แบ่งหน้าที่กัน พี่มุกดาเป็นคนเขียนวัตถุดิบต่าง ๆบนกระดาน ทุกคนเสนอความคิดของตนเอง คุณครูจะได้ยินตลอดว่า เราคิดว่า เราว่าไม่น่าจะใช่ เอาอย่างนี้ไหม ตั้งฉ่ายคืออะไร มันคือผักใช่ไหม พี่อชิค้นหาจากในอินเทอร์เน็ต เห็นเป็นรูปกระปุกตั้งฉ่าย เอ หรือมันเป็นผักนะ ลองค้นดูก็มีภาพผัก คุณครูลองให้พี่ ๆอ่านวิธีการทำอีก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lastRenderedPageBreak/>
        <w:t xml:space="preserve">ครั้งแล้วดูว่ามันคืออะไร พี่มุกดา เราว่าไม่น่าจะใช่ผักนะ มันเป็นเครื่องปรุง พี่ฟิล์มบอกว่า อ๋อ ที่มันใส่ในข้าวต้มใช่ไหม ทุกคนได้แบ่งวัตถุดิบที่ต้องไปหา เอ...แล้วจะทำวันไหนดีล่ะ เพราะวันพุธนี้พวกเราก็ทำ ริมรั้วครัวกาละพัฒน์ วันพฤหัสบดี ดีไหม ไม่ดีนะ เพราะ เรายังต้องเตรียมอุปกรณ์กันอีก ใครจะไปจองครัว วัตถุดิบบางอย่างเราสามารถหาได้ในโรงเรียนนะ เช่น พริก ไม่ต้องซื้อ ไข่พวกเราก็มี เอาเท่าไหร่ดี พี่ ๆตกลงกันที่ </w:t>
      </w:r>
      <w:r w:rsidRPr="008960FE">
        <w:rPr>
          <w:rFonts w:ascii="RaiNgan" w:hAnsi="RaiNgan" w:cs="RaiNgan"/>
          <w:sz w:val="40"/>
          <w:szCs w:val="40"/>
        </w:rPr>
        <w:t>7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t xml:space="preserve"> ฟอง พี่โฟล์คบอกผมขอนำมาวันพรุ่งนี้เลยครับ เอ แล้วจะเอามาเก็บไว้ที่ไหนดีคะ พี่จดไปต้องซื้อปริมาณเท่าไหร่ พี่ ๆ ก็ปรึกษากันต่อ</w:t>
      </w:r>
    </w:p>
    <w:p w:rsidR="00DE7D7A" w:rsidRDefault="00DE7D7A" w:rsidP="00DE7D7A">
      <w:pPr>
        <w:rPr>
          <w:lang w:bidi="th-TH"/>
        </w:rPr>
      </w:pPr>
    </w:p>
    <w:p w:rsidR="00DE7D7A" w:rsidRDefault="00DE7D7A" w:rsidP="00DE7D7A"/>
    <w:p w:rsidR="00DE7D7A" w:rsidRDefault="00DE7D7A" w:rsidP="00DE7D7A">
      <w:r>
        <w:rPr>
          <w:lang w:bidi="th-TH"/>
        </w:rPr>
        <w:drawing>
          <wp:anchor distT="0" distB="0" distL="114300" distR="114300" simplePos="0" relativeHeight="251634688" behindDoc="1" locked="0" layoutInCell="0" allowOverlap="0" wp14:anchorId="0D41D517" wp14:editId="319881E3">
            <wp:simplePos x="0" y="0"/>
            <wp:positionH relativeFrom="page">
              <wp:posOffset>2799151</wp:posOffset>
            </wp:positionH>
            <wp:positionV relativeFrom="page">
              <wp:posOffset>1015858</wp:posOffset>
            </wp:positionV>
            <wp:extent cx="2144395" cy="2858135"/>
            <wp:effectExtent l="304800" t="209550" r="370205" b="1898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858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66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>
      <w:r>
        <w:rPr>
          <w:noProof/>
          <w:lang w:bidi="th-TH"/>
        </w:rPr>
        <mc:AlternateContent>
          <mc:Choice Requires="wps">
            <w:drawing>
              <wp:anchor distT="228600" distB="0" distL="114300" distR="114300" simplePos="0" relativeHeight="251725824" behindDoc="0" locked="0" layoutInCell="0" allowOverlap="1" wp14:anchorId="2CA68AB6" wp14:editId="0C242B42">
                <wp:simplePos x="0" y="0"/>
                <wp:positionH relativeFrom="page">
                  <wp:posOffset>273685</wp:posOffset>
                </wp:positionH>
                <wp:positionV relativeFrom="page">
                  <wp:posOffset>9592945</wp:posOffset>
                </wp:positionV>
                <wp:extent cx="7315200" cy="137160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37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97DE" id="Rectangle 1" o:spid="_x0000_s1026" style="position:absolute;margin-left:21.55pt;margin-top:755.35pt;width:8in;height:10.8pt;z-index:251725824;visibility:visible;mso-wrap-style:square;mso-width-percent:0;mso-height-percent:0;mso-wrap-distance-left:9pt;mso-wrap-distance-top:18pt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" o:allowincell="f" fillcolor="#ffa830 [3205]" stroked="f" strokeweight="2pt">
                <w10:wrap type="topAndBottom" anchorx="page" anchory="page"/>
              </v:rect>
            </w:pict>
          </mc:Fallback>
        </mc:AlternateContent>
      </w: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  <w:r>
        <w:rPr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899A91" wp14:editId="59FB74AC">
                <wp:simplePos x="0" y="0"/>
                <wp:positionH relativeFrom="column">
                  <wp:posOffset>204752</wp:posOffset>
                </wp:positionH>
                <wp:positionV relativeFrom="paragraph">
                  <wp:posOffset>242217</wp:posOffset>
                </wp:positionV>
                <wp:extent cx="2291644" cy="7143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644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5E" w:rsidRPr="00DE7D7A" w:rsidRDefault="00DE7D7A">
                            <w:pPr>
                              <w:pStyle w:val="Caption2"/>
                              <w:rPr>
                                <w:rFonts w:ascii="RaiNgan" w:hAnsi="RaiNgan" w:cs="RaiNgan"/>
                                <w:b/>
                                <w:bCs/>
                                <w:i w:val="0"/>
                                <w:iCs/>
                                <w:color w:val="E28200" w:themeColor="accent2" w:themeShade="BF"/>
                                <w:sz w:val="44"/>
                                <w:szCs w:val="44"/>
                                <w:cs/>
                                <w:lang w:bidi="th-TH"/>
                              </w:rPr>
                            </w:pPr>
                            <w:r w:rsidRPr="00DE7D7A">
                              <w:rPr>
                                <w:rFonts w:ascii="RaiNgan" w:hAnsi="RaiNgan" w:cs="RaiNgan"/>
                                <w:b/>
                                <w:bCs/>
                                <w:i w:val="0"/>
                                <w:iCs/>
                                <w:color w:val="E28200" w:themeColor="accent2" w:themeShade="BF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เริ่ม</w:t>
                            </w:r>
                            <w:r w:rsidRPr="00DE7D7A">
                              <w:rPr>
                                <w:rFonts w:ascii="RaiNgan" w:hAnsi="RaiNgan" w:cs="RaiNgan"/>
                                <w:b/>
                                <w:bCs/>
                                <w:i w:val="0"/>
                                <w:iCs/>
                                <w:color w:val="E28200" w:themeColor="accent2" w:themeShade="BF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เตรียมวัตถุดิบแล้วค่ะ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9A91" id="Text Box 22" o:spid="_x0000_s1027" type="#_x0000_t202" style="position:absolute;left:0;text-align:left;margin-left:16.1pt;margin-top:19.05pt;width:180.4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" filled="f" stroked="f" strokeweight=".5pt">
                <v:textbox>
                  <w:txbxContent>
                    <w:p w:rsidR="0001065E" w:rsidRPr="00DE7D7A" w:rsidRDefault="00DE7D7A">
                      <w:pPr>
                        <w:pStyle w:val="Caption2"/>
                        <w:rPr>
                          <w:rFonts w:ascii="RaiNgan" w:hAnsi="RaiNgan" w:cs="RaiNgan"/>
                          <w:b/>
                          <w:bCs/>
                          <w:i w:val="0"/>
                          <w:iCs/>
                          <w:color w:val="E28200" w:themeColor="accent2" w:themeShade="BF"/>
                          <w:sz w:val="44"/>
                          <w:szCs w:val="44"/>
                          <w:cs/>
                          <w:lang w:bidi="th-TH"/>
                        </w:rPr>
                      </w:pPr>
                      <w:r w:rsidRPr="00DE7D7A">
                        <w:rPr>
                          <w:rFonts w:ascii="RaiNgan" w:hAnsi="RaiNgan" w:cs="RaiNgan"/>
                          <w:b/>
                          <w:bCs/>
                          <w:i w:val="0"/>
                          <w:iCs/>
                          <w:color w:val="E28200" w:themeColor="accent2" w:themeShade="BF"/>
                          <w:sz w:val="44"/>
                          <w:szCs w:val="44"/>
                          <w:cs/>
                          <w:lang w:bidi="th-TH"/>
                        </w:rPr>
                        <w:t>เริ่ม</w:t>
                      </w:r>
                      <w:r w:rsidRPr="00DE7D7A">
                        <w:rPr>
                          <w:rFonts w:ascii="RaiNgan" w:hAnsi="RaiNgan" w:cs="RaiNgan"/>
                          <w:b/>
                          <w:bCs/>
                          <w:i w:val="0"/>
                          <w:iCs/>
                          <w:color w:val="E28200" w:themeColor="accent2" w:themeShade="BF"/>
                          <w:sz w:val="44"/>
                          <w:szCs w:val="44"/>
                          <w:cs/>
                          <w:lang w:bidi="th-TH"/>
                        </w:rPr>
                        <w:t>เตรียมวัตถุดิบแล้วค่ะ</w:t>
                      </w:r>
                    </w:p>
                  </w:txbxContent>
                </v:textbox>
              </v:shape>
            </w:pict>
          </mc:Fallback>
        </mc:AlternateContent>
      </w: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  <w:r w:rsidRPr="00DE7D7A">
        <w:rPr>
          <w:rFonts w:ascii="RaiNgan" w:hAnsi="RaiNgan" w:cs="RaiNgan"/>
          <w:noProof/>
          <w:sz w:val="40"/>
          <w:szCs w:val="40"/>
          <w:lang w:bidi="th-TH"/>
        </w:rPr>
        <w:drawing>
          <wp:anchor distT="0" distB="0" distL="114300" distR="114300" simplePos="0" relativeHeight="251757568" behindDoc="1" locked="0" layoutInCell="1" allowOverlap="1" wp14:anchorId="1EB7CA6F" wp14:editId="0BDDBB53">
            <wp:simplePos x="0" y="0"/>
            <wp:positionH relativeFrom="column">
              <wp:posOffset>24270</wp:posOffset>
            </wp:positionH>
            <wp:positionV relativeFrom="paragraph">
              <wp:posOffset>217735</wp:posOffset>
            </wp:positionV>
            <wp:extent cx="4018844" cy="3015266"/>
            <wp:effectExtent l="152400" t="209550" r="153670" b="204470"/>
            <wp:wrapNone/>
            <wp:docPr id="2" name="Picture 2" descr="C:\Users\Kwang Win8\Desktop\วัฒนธรรมการแต่งกาย_3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ang Win8\Desktop\วัฒนธรรมการแต่งกาย_358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49362">
                      <a:off x="0" y="0"/>
                      <a:ext cx="4018844" cy="30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  <w:r>
        <w:rPr>
          <w:lang w:bidi="th-TH"/>
        </w:rPr>
        <w:lastRenderedPageBreak/>
        <mc:AlternateContent>
          <mc:Choice Requires="wps">
            <w:drawing>
              <wp:anchor distT="0" distB="18415" distL="114300" distR="114300" simplePos="0" relativeHeight="251596800" behindDoc="0" locked="0" layoutInCell="0" allowOverlap="0" wp14:anchorId="54681F11" wp14:editId="397CA6B1">
                <wp:simplePos x="0" y="0"/>
                <wp:positionH relativeFrom="page">
                  <wp:posOffset>2788073</wp:posOffset>
                </wp:positionH>
                <wp:positionV relativeFrom="page">
                  <wp:posOffset>8940800</wp:posOffset>
                </wp:positionV>
                <wp:extent cx="3228622" cy="643467"/>
                <wp:effectExtent l="0" t="0" r="0" b="444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5E" w:rsidRPr="00DE7D7A" w:rsidRDefault="00DE7D7A">
                            <w:pPr>
                              <w:pStyle w:val="Heading3"/>
                              <w:rPr>
                                <w:rFonts w:ascii="RaiNgan" w:hAnsi="RaiNgan" w:cs="RaiNgan"/>
                                <w:i/>
                                <w:iCs/>
                                <w:color w:val="E28200" w:themeColor="accent2" w:themeShade="BF"/>
                                <w:sz w:val="144"/>
                                <w:szCs w:val="40"/>
                                <w:cs/>
                                <w:lang w:bidi="th-TH"/>
                              </w:rPr>
                            </w:pPr>
                            <w:r w:rsidRPr="00DE7D7A">
                              <w:rPr>
                                <w:rFonts w:ascii="RaiNgan" w:hAnsi="RaiNgan" w:cs="RaiNgan"/>
                                <w:i/>
                                <w:iCs/>
                                <w:color w:val="E28200" w:themeColor="accent2" w:themeShade="BF"/>
                                <w:sz w:val="144"/>
                                <w:szCs w:val="40"/>
                                <w:cs/>
                                <w:lang w:bidi="th-TH"/>
                              </w:rPr>
                              <w:t>คุณครูกับเด็กๆ สนุกกับการแต่งกายแบบอาเซียนค่ะ</w:t>
                            </w:r>
                          </w:p>
                          <w:p w:rsidR="0001065E" w:rsidRPr="00DE7D7A" w:rsidRDefault="0001065E">
                            <w:pPr>
                              <w:pStyle w:val="Name"/>
                              <w:rPr>
                                <w:color w:val="E28200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1F11" id="Text Box 17" o:spid="_x0000_s1028" type="#_x0000_t202" style="position:absolute;left:0;text-align:left;margin-left:219.55pt;margin-top:704pt;width:254.2pt;height:50.65pt;z-index:251596800;visibility:visible;mso-wrap-style:square;mso-width-percent:0;mso-height-percent:0;mso-wrap-distance-left:9pt;mso-wrap-distance-top:0;mso-wrap-distance-right:9pt;mso-wrap-distance-bottom:1.4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" o:allowincell="f" o:allowoverlap="f" filled="f" stroked="f" strokeweight=".5pt">
                <v:textbox>
                  <w:txbxContent>
                    <w:p w:rsidR="0001065E" w:rsidRPr="00DE7D7A" w:rsidRDefault="00DE7D7A">
                      <w:pPr>
                        <w:pStyle w:val="Heading3"/>
                        <w:rPr>
                          <w:rFonts w:ascii="RaiNgan" w:hAnsi="RaiNgan" w:cs="RaiNgan"/>
                          <w:i/>
                          <w:iCs/>
                          <w:color w:val="E28200" w:themeColor="accent2" w:themeShade="BF"/>
                          <w:sz w:val="144"/>
                          <w:szCs w:val="40"/>
                          <w:cs/>
                          <w:lang w:bidi="th-TH"/>
                        </w:rPr>
                      </w:pPr>
                      <w:r w:rsidRPr="00DE7D7A">
                        <w:rPr>
                          <w:rFonts w:ascii="RaiNgan" w:hAnsi="RaiNgan" w:cs="RaiNgan"/>
                          <w:i/>
                          <w:iCs/>
                          <w:color w:val="E28200" w:themeColor="accent2" w:themeShade="BF"/>
                          <w:sz w:val="144"/>
                          <w:szCs w:val="40"/>
                          <w:cs/>
                          <w:lang w:bidi="th-TH"/>
                        </w:rPr>
                        <w:t>คุณครูกับเด็กๆ สนุกกับการแต่งกายแบบอาเซียนค่ะ</w:t>
                      </w:r>
                    </w:p>
                    <w:p w:rsidR="0001065E" w:rsidRPr="00DE7D7A" w:rsidRDefault="0001065E">
                      <w:pPr>
                        <w:pStyle w:val="Name"/>
                        <w:rPr>
                          <w:color w:val="E28200" w:themeColor="accent2" w:themeShade="BF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</w:p>
    <w:p w:rsidR="00DE7D7A" w:rsidRDefault="00DE7D7A" w:rsidP="00DE7D7A">
      <w:pPr>
        <w:spacing w:after="0"/>
        <w:ind w:firstLine="720"/>
        <w:jc w:val="center"/>
        <w:rPr>
          <w:rFonts w:ascii="RaiNgan" w:hAnsi="RaiNgan" w:cs="RaiNgan"/>
          <w:sz w:val="40"/>
          <w:szCs w:val="40"/>
          <w:lang w:bidi="th-TH"/>
        </w:rPr>
      </w:pPr>
      <w:r w:rsidRPr="008960FE">
        <w:rPr>
          <w:rFonts w:ascii="RaiNgan" w:hAnsi="RaiNgan" w:cs="RaiNgan"/>
          <w:sz w:val="40"/>
          <w:szCs w:val="40"/>
          <w:cs/>
          <w:lang w:bidi="th-TH"/>
        </w:rPr>
        <w:t>วันพุธ หลังจากกิจกรรมริมรั้วครัวกาละพัฒน์ เด็ก ๆมาวางแผน</w:t>
      </w:r>
    </w:p>
    <w:p w:rsidR="00DE7D7A" w:rsidRDefault="00DE7D7A" w:rsidP="00DE7D7A">
      <w:pPr>
        <w:spacing w:after="0"/>
        <w:rPr>
          <w:rFonts w:ascii="RaiNgan" w:hAnsi="RaiNgan" w:cs="RaiNgan"/>
          <w:sz w:val="40"/>
          <w:szCs w:val="40"/>
          <w:lang w:bidi="th-TH"/>
        </w:rPr>
      </w:pPr>
      <w:r w:rsidRPr="008960FE">
        <w:rPr>
          <w:rFonts w:ascii="RaiNgan" w:hAnsi="RaiNgan" w:cs="RaiNgan"/>
          <w:sz w:val="40"/>
          <w:szCs w:val="40"/>
          <w:cs/>
          <w:lang w:bidi="th-TH"/>
        </w:rPr>
        <w:t>งานต่อ ครูตาลมาให้ความรู้เรื่องการสวมใส่ผ้าไทยของภาคต่าง ๆ ภาคกลาง ภาคใต้ ภาคเหนือและภาคอิสาน พี่ ๆได้ทดลองสวมใส่และหัดนุ่งโจง พี่มุกดาเคยนุ่งโจงในการรำมาก่อน จึงช่วยเพื่อน ๆนุ่งโจง พี่จอทร์ชัวร์และพี่อชิ ทดลองให้พี่โฟล์ค พี่ ๆสนุกสนานในการแต่งกายค่ะ</w:t>
      </w:r>
    </w:p>
    <w:p w:rsidR="00DE7D7A" w:rsidRDefault="00DE7D7A" w:rsidP="00DE7D7A">
      <w:pPr>
        <w:rPr>
          <w:lang w:bidi="th-TH"/>
        </w:rPr>
      </w:pPr>
    </w:p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DE7D7A" w:rsidRDefault="00DE7D7A" w:rsidP="00DE7D7A"/>
    <w:p w:rsidR="0001065E" w:rsidRPr="00DE7D7A" w:rsidRDefault="00DE7D7A" w:rsidP="00DE7D7A">
      <w:pPr>
        <w:spacing w:after="0"/>
        <w:ind w:firstLine="720"/>
        <w:rPr>
          <w:rFonts w:ascii="RaiNgan" w:hAnsi="RaiNgan" w:cs="RaiNgan" w:hint="cs"/>
          <w:sz w:val="40"/>
          <w:szCs w:val="40"/>
          <w:cs/>
          <w:lang w:bidi="th-TH"/>
        </w:rPr>
        <w:sectPr w:rsidR="0001065E" w:rsidRPr="00DE7D7A">
          <w:headerReference w:type="default" r:id="rId12"/>
          <w:headerReference w:type="first" r:id="rId13"/>
          <w:type w:val="continuous"/>
          <w:pgSz w:w="12240" w:h="15840" w:code="1"/>
          <w:pgMar w:top="720" w:right="576" w:bottom="720" w:left="576" w:header="360" w:footer="720" w:gutter="0"/>
          <w:cols w:num="3" w:space="504"/>
          <w:titlePg/>
          <w:docGrid w:linePitch="360"/>
        </w:sectPr>
      </w:pPr>
      <w:r>
        <w:rPr>
          <w:noProof/>
          <w:lang w:bidi="th-TH"/>
        </w:rPr>
        <w:lastRenderedPageBreak/>
        <w:drawing>
          <wp:anchor distT="0" distB="45720" distL="114300" distR="114300" simplePos="0" relativeHeight="251648000" behindDoc="0" locked="0" layoutInCell="0" allowOverlap="1" wp14:anchorId="26D6B9A6" wp14:editId="169CCE8E">
            <wp:simplePos x="0" y="0"/>
            <wp:positionH relativeFrom="page">
              <wp:posOffset>5135660</wp:posOffset>
            </wp:positionH>
            <wp:positionV relativeFrom="page">
              <wp:posOffset>3549740</wp:posOffset>
            </wp:positionV>
            <wp:extent cx="1969544" cy="2625024"/>
            <wp:effectExtent l="228600" t="228600" r="278765" b="2711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2874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698513">
                      <a:off x="0" y="0"/>
                      <a:ext cx="1975459" cy="2632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th-TH"/>
        </w:rPr>
        <mc:AlternateContent>
          <mc:Choice Requires="wps">
            <w:drawing>
              <wp:anchor distT="228600" distB="0" distL="114300" distR="114300" simplePos="0" relativeHeight="251728896" behindDoc="1" locked="0" layoutInCell="0" allowOverlap="1" wp14:anchorId="4B697C78" wp14:editId="28D8F391">
                <wp:simplePos x="0" y="0"/>
                <wp:positionH relativeFrom="page">
                  <wp:posOffset>225425</wp:posOffset>
                </wp:positionH>
                <wp:positionV relativeFrom="page">
                  <wp:posOffset>3994079</wp:posOffset>
                </wp:positionV>
                <wp:extent cx="7315200" cy="13716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37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D678C" id="Rectangle 3" o:spid="_x0000_s1026" style="position:absolute;margin-left:17.75pt;margin-top:314.5pt;width:8in;height:10.8pt;z-index:-251587584;visibility:visible;mso-wrap-style:square;mso-width-percent:0;mso-height-percent:0;mso-wrap-distance-left:9pt;mso-wrap-distance-top:18pt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" o:allowincell="f" fillcolor="#ffa830 [3205]" stroked="f" strokeweight="2pt">
                <w10:wrap type="topAndBottom" anchorx="page" anchory="page"/>
              </v:rect>
            </w:pict>
          </mc:Fallback>
        </mc:AlternateContent>
      </w:r>
      <w:r w:rsidRPr="008960FE">
        <w:rPr>
          <w:rFonts w:ascii="RaiNgan" w:hAnsi="RaiNgan" w:cs="RaiNgan"/>
          <w:sz w:val="40"/>
          <w:szCs w:val="40"/>
          <w:cs/>
          <w:lang w:bidi="th-TH"/>
        </w:rPr>
        <w:t>วันพฤหัสบ</w:t>
      </w:r>
      <w:bookmarkStart w:id="0" w:name="_GoBack"/>
      <w:bookmarkEnd w:id="0"/>
      <w:r w:rsidRPr="008960FE">
        <w:rPr>
          <w:rFonts w:ascii="RaiNgan" w:hAnsi="RaiNgan" w:cs="RaiNgan"/>
          <w:sz w:val="40"/>
          <w:szCs w:val="40"/>
          <w:cs/>
          <w:lang w:bidi="th-TH"/>
        </w:rPr>
        <w:t xml:space="preserve">ดี พี่ ๆนำเสนอเรื่องราวเกี่ยวกับประเทศบรูไนผ่านการแสดง ครอบคลุมเนื้อหาด้านวัฒนธรรม การกิน การแต่งกาย เรื่องสกุลเงิน อัตราแลกเปลี่ยน ฯลฯ พี่ ๆทุกคนช่วยกันทำงานและสรุปงานได้ดี พี่มุกดามีทักษะทางด้าน </w:t>
      </w:r>
      <w:r w:rsidRPr="008960FE">
        <w:rPr>
          <w:rFonts w:ascii="RaiNgan" w:hAnsi="RaiNgan" w:cs="RaiNgan"/>
          <w:sz w:val="40"/>
          <w:szCs w:val="40"/>
        </w:rPr>
        <w:t xml:space="preserve">ICT 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t xml:space="preserve">เป็นอย่างดี เปลี่ยนฉากโดยใช้ โปรแกรม </w:t>
      </w:r>
      <w:r w:rsidRPr="008960FE">
        <w:rPr>
          <w:rFonts w:ascii="RaiNgan" w:hAnsi="RaiNgan" w:cs="RaiNgan"/>
          <w:sz w:val="40"/>
          <w:szCs w:val="40"/>
        </w:rPr>
        <w:t xml:space="preserve">PowerPoint 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t xml:space="preserve">พี่อชิ เตรียมงานส่วนของการเป็นนายธนาคาร พี่ฟิล์มฝึกซ้อมที่จะเป็นคนขาย เป็นพนักงานขายตั๋ว พี่โฟล์คและพี่จอร์ทชัวร์แสดงเป็นนักท่องเที่ยวให้ข้อมูลแก่ผู้ชม ส่วนพี่มุกดาฝึกเป็นผู้กำกับ บอกบท บอกฉาก พี่ ๆสนุกกันมากและขอจะแสดงอีก เมื่อมีเวลาเหลือพี่ ๆ เตรียมงานสำหรับทำอาหารในวันรุ่งขึ้น ใครจะมาเป็นผู้ชิมให้กับเรานะ พี่ ๆเลือกรายชื่อคุณครู และนักเรียน รวม </w:t>
      </w:r>
      <w:r w:rsidRPr="008960FE">
        <w:rPr>
          <w:rFonts w:ascii="RaiNgan" w:hAnsi="RaiNgan" w:cs="RaiNgan"/>
          <w:sz w:val="40"/>
          <w:szCs w:val="40"/>
        </w:rPr>
        <w:t>10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t xml:space="preserve"> คน เตรียมคำถามที่จะสัมภาษณ์ เอจะสัมภาษณ์อย่างไร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lastRenderedPageBreak/>
        <w:t>ให้เป็นแนวทางเดียวกัน พี่มุกดาเสนอทำแบบสอบถาม และรีบไปที่คอมพิวเตอร์ พี่โฟล์คช่วยดูคำผิด พี่ฟิล์มมาดูว่าพี่มุกดาพิมพ์อย่างไร ทำอย่างไร พี่อชิ สนใจลากเก้าอี้มานั่งดูด้วย พี่จอร์ทชัวร์พอพี่มุกดาบอกร้อนจัง พี่จอร์ทก็รีบไปหากระดาษมาช่วยพัดให้ พี่ ๆ ช่ว</w:t>
      </w:r>
      <w:r>
        <w:rPr>
          <w:rFonts w:ascii="RaiNgan" w:hAnsi="RaiNgan" w:cs="RaiNgan"/>
          <w:sz w:val="40"/>
          <w:szCs w:val="40"/>
          <w:cs/>
          <w:lang w:bidi="th-TH"/>
        </w:rPr>
        <w:t>ยกันคิดและลงมือทำได้อย่างรวดเ</w:t>
      </w:r>
      <w:r>
        <w:rPr>
          <w:rFonts w:ascii="RaiNgan" w:hAnsi="RaiNgan" w:cs="RaiNgan" w:hint="cs"/>
          <w:sz w:val="40"/>
          <w:szCs w:val="40"/>
          <w:cs/>
          <w:lang w:bidi="th-TH"/>
        </w:rPr>
        <w:t>ร็ว</w:t>
      </w:r>
    </w:p>
    <w:p w:rsidR="0001065E" w:rsidRDefault="00DE7D7A">
      <w:r>
        <w:rPr>
          <w:noProof/>
          <w:lang w:bidi="th-TH"/>
        </w:rPr>
        <mc:AlternateContent>
          <mc:Choice Requires="wps">
            <w:drawing>
              <wp:anchor distT="0" distB="18415" distL="114300" distR="114300" simplePos="0" relativeHeight="251645952" behindDoc="0" locked="0" layoutInCell="0" allowOverlap="1" wp14:anchorId="27184B51" wp14:editId="6A0E2B07">
                <wp:simplePos x="0" y="0"/>
                <wp:positionH relativeFrom="page">
                  <wp:posOffset>270933</wp:posOffset>
                </wp:positionH>
                <wp:positionV relativeFrom="page">
                  <wp:posOffset>4526844</wp:posOffset>
                </wp:positionV>
                <wp:extent cx="3702756" cy="6287912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756" cy="6287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5E" w:rsidRDefault="00DE7D7A">
                            <w:pPr>
                              <w:pStyle w:val="Name"/>
                              <w:rPr>
                                <w:rFonts w:hint="cs"/>
                                <w:lang w:bidi="th-TH"/>
                              </w:rPr>
                            </w:pPr>
                            <w:r w:rsidRPr="008960FE">
                              <w:rPr>
                                <w:rFonts w:ascii="RaiNgan" w:hAnsi="RaiNgan" w:cs="RaiNgan"/>
                                <w:sz w:val="40"/>
                                <w:szCs w:val="40"/>
                                <w:cs/>
                                <w:lang w:bidi="th-TH"/>
                              </w:rPr>
                              <w:t xml:space="preserve">วันศุกร์ พี่ ๆ ตื่นเต้นนำวัตถุดิบมาโรงเรียน เมื่อมาถึงก็จะถามกันว่า เอามารึป่าว พี่อชิเมื่อถูกถามสีหน้าก็ไม่สู้ดี เพราะไม่ได้นำมา หลังจากกิจกรรมหน้าเสาธง ครูใช้เวลาช่วงจิตศึกษา นั่งล้อมวงเพื่อพูดคุยกัน เกิดอะไรขึ้นเช้านี้ แล้วเราทำอย่างไร พี่โฟล์คเล่าว่าผมทำน้ำเลอะเสื้อ แต่ไม่เป็นไรครับ เย็นดี พี่จอร์ทชัวร์เล่าว่าที่บ้านผมไม่มีถั่วงอก ผมไปถามที่ครัวกาละพัฒน์ได้มาครับ แล้วก็หัวเราะ บรรยากาศเริ่มคลายความเครียด พี่มุกดาก็เล่า ระหว่างที่พี่มุกดาเล่าพี่อชิก็ยกมือขึ้นเพื่อจะเล่าบ้าง ครูรอจนพี่มุกดาเล่าจบ พี่อชิก็เล่าว่า ผมลืมเอาวัตถุดิบมาครับ เมื่อพูดเสร็จน้ำตาก็คลอเบ้าตา พร้อมแอบปาดน้ำตา เพื่อนพอได้ฟังก็เงียบ ครูจึงถามต่อว่า แล้วพี่นึกขึ้นได้ตอนไหน พี่อชิบอกตอนกลางคืนแล้ว ไม่กล้าบอกแม่ คุณครูถามต่อว่าพี่อชิรู้สึกอย่างไร นอนหลับสบายไหมคะ พี่อชิก็ส่ายหน้าแล้วก็มีน้ำตาซึม เพื่อน ๆเมื่อเห็นเช่นนั้นก็พูดให้กำลังใจเพื่อน คุณครูถามพี่ ๆ ต่อ งั้นเราจะแก้ปัญหาอย่างไรคะ เมื่อเราทำงานย่อมมีอุปสรรค เราจะคิดพลิกแพลงแก้ไขกันอย่างไรดี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4B51" id="Text Box 13" o:spid="_x0000_s1029" type="#_x0000_t202" style="position:absolute;margin-left:21.35pt;margin-top:356.45pt;width:291.55pt;height:495.1pt;z-index:251645952;visibility:visible;mso-wrap-style:square;mso-width-percent:0;mso-height-percent:0;mso-wrap-distance-left:9pt;mso-wrap-distance-top:0;mso-wrap-distance-right:9pt;mso-wrap-distance-bottom:1.4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" o:allowincell="f" filled="f" stroked="f" strokeweight=".5pt">
                <v:textbox>
                  <w:txbxContent>
                    <w:p w:rsidR="0001065E" w:rsidRDefault="00DE7D7A">
                      <w:pPr>
                        <w:pStyle w:val="Name"/>
                        <w:rPr>
                          <w:rFonts w:hint="cs"/>
                          <w:lang w:bidi="th-TH"/>
                        </w:rPr>
                      </w:pPr>
                      <w:r w:rsidRPr="008960FE">
                        <w:rPr>
                          <w:rFonts w:ascii="RaiNgan" w:hAnsi="RaiNgan" w:cs="RaiNgan"/>
                          <w:sz w:val="40"/>
                          <w:szCs w:val="40"/>
                          <w:cs/>
                          <w:lang w:bidi="th-TH"/>
                        </w:rPr>
                        <w:t xml:space="preserve">วันศุกร์ พี่ ๆ ตื่นเต้นนำวัตถุดิบมาโรงเรียน เมื่อมาถึงก็จะถามกันว่า เอามารึป่าว พี่อชิเมื่อถูกถามสีหน้าก็ไม่สู้ดี เพราะไม่ได้นำมา หลังจากกิจกรรมหน้าเสาธง ครูใช้เวลาช่วงจิตศึกษา นั่งล้อมวงเพื่อพูดคุยกัน เกิดอะไรขึ้นเช้านี้ แล้วเราทำอย่างไร พี่โฟล์คเล่าว่าผมทำน้ำเลอะเสื้อ แต่ไม่เป็นไรครับ เย็นดี พี่จอร์ทชัวร์เล่าว่าที่บ้านผมไม่มีถั่วงอก ผมไปถามที่ครัวกาละพัฒน์ได้มาครับ แล้วก็หัวเราะ บรรยากาศเริ่มคลายความเครียด พี่มุกดาก็เล่า ระหว่างที่พี่มุกดาเล่าพี่อชิก็ยกมือขึ้นเพื่อจะเล่าบ้าง ครูรอจนพี่มุกดาเล่าจบ พี่อชิก็เล่าว่า ผมลืมเอาวัตถุดิบมาครับ เมื่อพูดเสร็จน้ำตาก็คลอเบ้าตา พร้อมแอบปาดน้ำตา เพื่อนพอได้ฟังก็เงียบ ครูจึงถามต่อว่า แล้วพี่นึกขึ้นได้ตอนไหน พี่อชิบอกตอนกลางคืนแล้ว ไม่กล้าบอกแม่ คุณครูถามต่อว่าพี่อชิรู้สึกอย่างไร นอนหลับสบายไหมคะ พี่อชิก็ส่ายหน้าแล้วก็มีน้ำตาซึม เพื่อน ๆเมื่อเห็นเช่นนั้นก็พูดให้กำลังใจเพื่อน คุณครูถามพี่ ๆ ต่อ งั้นเราจะแก้ปัญหาอย่างไรคะ เมื่อเราทำงานย่อมมีอุปสรรค เราจะคิดพลิกแพลงแก้ไขกันอย่างไรดี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1065E" w:rsidRDefault="00DE7D7A">
      <w:r>
        <w:rPr>
          <w:noProof/>
          <w:lang w:bidi="th-TH"/>
        </w:rPr>
        <w:drawing>
          <wp:anchor distT="0" distB="0" distL="114300" distR="114300" simplePos="0" relativeHeight="251737088" behindDoc="1" locked="0" layoutInCell="0" allowOverlap="1" wp14:anchorId="6D057A4A" wp14:editId="06315F59">
            <wp:simplePos x="0" y="0"/>
            <wp:positionH relativeFrom="page">
              <wp:posOffset>4334863</wp:posOffset>
            </wp:positionH>
            <wp:positionV relativeFrom="margin">
              <wp:posOffset>6182925</wp:posOffset>
            </wp:positionV>
            <wp:extent cx="1681480" cy="2242185"/>
            <wp:effectExtent l="285750" t="190500" r="318770" b="17716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242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CD0">
        <w:br w:type="page"/>
      </w:r>
    </w:p>
    <w:p w:rsidR="0001065E" w:rsidRDefault="00083CBB" w:rsidP="00083CBB">
      <w:pPr>
        <w:rPr>
          <w:lang w:bidi="th-TH"/>
        </w:rPr>
      </w:pPr>
      <w:r w:rsidRPr="008960FE">
        <w:rPr>
          <w:rFonts w:ascii="RaiNgan" w:hAnsi="RaiNgan" w:cs="RaiNgan"/>
          <w:sz w:val="40"/>
          <w:szCs w:val="40"/>
          <w:cs/>
          <w:lang w:bidi="th-TH"/>
        </w:rPr>
        <w:lastRenderedPageBreak/>
        <w:t xml:space="preserve">พี่ ๆก็เสนอไอเดียกันทุกคน ไหนดูซิว่าต้องเอาอะไรมา ทุกคนก็ช่วยกันแก้ปัญหา อันนี้ไม่ใส่ก็ได้นะ ต้นหอมลองขอครูเปิ้ลไหม ครูเปิ้ลปลูกไว้ ฯลฯ ในที่สุดพี่อชิก็บอกว่า ผมโทรให้แม่เอามาให้แล้วครับแต่ไม่รู้ว่าจะมาทันหรือเปล่า เมื่อพี่อชิปรับอารมณ์ได้แล้วก็ไปเรียนวิชาภาษาอังกฤษหลังจากนั้นทุกคนก็มาเตรียมทำอาหารกันอย่างสนุกสนาน ก่อนทำอาหารทุกคนมาวางแผนกันว่าใครจะทำอะไร พี่ ๆ ช่วยกันแบ่งหน้าที่กันทำอาหารกันอย่างสนุกสนานและอยู่ในกำหนดเวลา พี่โฟล์คต้มไข่ พี่มุกดาคั้นกะทิ พี่ฟิล์มต้มไก่และฉีกไก่กับพี่อชิ พี่จอร์ทชัวร์หั่นผัก ทุกคนช่วยกันทำช่วยกันชิม ส่งเสียงกันในครัวถามกัน หวานไหม เผ็ดไปไหม เอาไงดี เติมน้ำปลาดีไหม แต่ในสูตรมันไม่มีนะ เราว่าเติมดีกว่า ทุกคนว่าไง เสียงพูดคุยกันช่วยกันคิด ช่วยกันทำ ช่วยกันชิม ช่วยกันจัดจานพร้อมให้คุณครูและน้อง ๆมาลองทานอาหารที่พี่ ๆลงมือทำกันเป็นครั้งแรก หลังจากรับประทานอาหารกลางวันเรียบร้อยแล้ว พี่ ๆก็ชวนน้อง </w:t>
      </w:r>
      <w:r w:rsidRPr="008960FE">
        <w:rPr>
          <w:rFonts w:ascii="RaiNgan" w:hAnsi="RaiNgan" w:cs="RaiNgan"/>
          <w:sz w:val="40"/>
          <w:szCs w:val="40"/>
        </w:rPr>
        <w:t xml:space="preserve">5 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t>คน มาลองทานในห้องครัว พร้อมสอบถามความคิดเห็นแล้วจดลงในแบบสอบถาม เช่น น้องๆ รู้จัก ลักซาไหม รสชาติที่ชอบรสอะไร แล้ว</w:t>
      </w:r>
      <w:r w:rsidRPr="008960FE">
        <w:rPr>
          <w:rFonts w:ascii="RaiNgan" w:hAnsi="RaiNgan" w:cs="RaiNgan"/>
          <w:sz w:val="40"/>
          <w:szCs w:val="40"/>
          <w:cs/>
          <w:lang w:bidi="th-TH"/>
        </w:rPr>
        <w:lastRenderedPageBreak/>
        <w:t>ต้องเพิ่มเติมอะไรบ้าง อร่อยหรือยัง เมื่อสอบถามแล้วพี่ ๆก็ขอบคุณน้องๆ และคุณครูที่สละเวลามาชิมและให้สัมภาษณ์ พี่ ๆทุกคนรับประทานลักซาฝีมือตนเองกันอย่างเอร็ดอร่อย  เก็บ กวาด ล้าง ทุกคนช่วยกัน มากบ้างน้อยบ้างจนสำเร็จและผ่านไปด้วยดี ทุกคนยอดเยี่ยมมากค่ะ คุณครูประทับใจ ความมีน้ำใจของพี่ ๆ การแก้ปัญหา การร่วมมือร่วมใจกันวางแผนงาน ให้สำเร็จไปด้วยดี</w:t>
      </w:r>
    </w:p>
    <w:p w:rsidR="0001065E" w:rsidRPr="00083CBB" w:rsidRDefault="00797CD0">
      <w:pPr>
        <w:pStyle w:val="NoSpacing"/>
        <w:rPr>
          <w:rFonts w:ascii="RaiNgan" w:hAnsi="RaiNgan" w:cs="RaiNgan"/>
          <w:i/>
          <w:iCs/>
          <w:color w:val="E28200" w:themeColor="accent2" w:themeShade="BF"/>
          <w:sz w:val="12"/>
          <w:szCs w:val="40"/>
        </w:rPr>
      </w:pPr>
      <w:r w:rsidRPr="00083CBB">
        <w:rPr>
          <w:rFonts w:ascii="RaiNgan" w:hAnsi="RaiNgan" w:cs="RaiNgan"/>
          <w:i/>
          <w:iCs/>
          <w:color w:val="E28200" w:themeColor="accent2" w:themeShade="BF"/>
          <w:sz w:val="12"/>
          <w:szCs w:val="40"/>
        </w:rPr>
        <w:br w:type="column"/>
      </w:r>
    </w:p>
    <w:tbl>
      <w:tblPr>
        <w:tblStyle w:val="TableGrid"/>
        <w:tblW w:w="3770" w:type="dxa"/>
        <w:tblInd w:w="-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debar"/>
      </w:tblPr>
      <w:tblGrid>
        <w:gridCol w:w="3770"/>
      </w:tblGrid>
      <w:tr w:rsidR="00083CBB" w:rsidRPr="00083CBB">
        <w:trPr>
          <w:cantSplit/>
          <w:trHeight w:val="360"/>
        </w:trPr>
        <w:tc>
          <w:tcPr>
            <w:tcW w:w="3770" w:type="dxa"/>
            <w:shd w:val="clear" w:color="auto" w:fill="404040" w:themeFill="text1" w:themeFillTint="BF"/>
            <w:vAlign w:val="center"/>
          </w:tcPr>
          <w:p w:rsidR="0001065E" w:rsidRPr="00083CBB" w:rsidRDefault="00797CD0">
            <w:pPr>
              <w:pStyle w:val="Heading4"/>
              <w:outlineLvl w:val="3"/>
              <w:rPr>
                <w:rFonts w:ascii="RaiNgan" w:hAnsi="RaiNgan" w:cs="RaiNgan"/>
                <w:i/>
                <w:color w:val="E28200" w:themeColor="accent2" w:themeShade="BF"/>
                <w:sz w:val="32"/>
                <w:szCs w:val="40"/>
              </w:rPr>
            </w:pPr>
            <w:r w:rsidRPr="00083CBB">
              <w:rPr>
                <w:rFonts w:ascii="RaiNgan" w:hAnsi="RaiNgan" w:cs="RaiNgan"/>
                <w:i/>
                <w:color w:val="E28200" w:themeColor="accent2" w:themeShade="BF"/>
                <w:sz w:val="32"/>
                <w:szCs w:val="40"/>
              </w:rPr>
              <w:br w:type="column"/>
            </w:r>
            <w:sdt>
              <w:sdtPr>
                <w:rPr>
                  <w:rFonts w:ascii="RaiNgan" w:hAnsi="RaiNgan" w:cs="RaiNgan"/>
                  <w:i/>
                  <w:color w:val="E28200" w:themeColor="accent2" w:themeShade="BF"/>
                  <w:sz w:val="32"/>
                  <w:szCs w:val="40"/>
                </w:rPr>
                <w:alias w:val="Title"/>
                <w:tag w:val="Title"/>
                <w:id w:val="-1900270097"/>
                <w:placeholder>
                  <w:docPart w:val="8B423994EF4F4D0CB06B05C61456174C"/>
                </w:placeholder>
                <w:temporary/>
              </w:sdtPr>
              <w:sdtEndPr>
                <w:rPr>
                  <w:color w:val="E28200" w:themeColor="accent2" w:themeShade="BF"/>
                </w:rPr>
              </w:sdtEndPr>
              <w:sdtContent>
                <w:r w:rsidRPr="00083CBB">
                  <w:rPr>
                    <w:rFonts w:ascii="RaiNgan" w:hAnsi="RaiNgan" w:cs="RaiNgan"/>
                    <w:i/>
                    <w:color w:val="E28200" w:themeColor="accent2" w:themeShade="BF"/>
                    <w:sz w:val="32"/>
                    <w:szCs w:val="40"/>
                  </w:rPr>
                  <w:t>Around Town</w:t>
                </w:r>
              </w:sdtContent>
            </w:sdt>
          </w:p>
        </w:tc>
      </w:tr>
    </w:tbl>
    <w:p w:rsidR="0001065E" w:rsidRPr="00083CBB" w:rsidRDefault="00797CD0" w:rsidP="00083CBB">
      <w:pPr>
        <w:pStyle w:val="Sidebarphoto"/>
        <w:rPr>
          <w:rFonts w:ascii="RaiNgan" w:hAnsi="RaiNgan" w:cs="RaiNgan"/>
          <w:i/>
          <w:iCs/>
          <w:color w:val="E28200" w:themeColor="accent2" w:themeShade="BF"/>
          <w:sz w:val="22"/>
          <w:szCs w:val="40"/>
        </w:rPr>
      </w:pPr>
      <w:r w:rsidRPr="00083CBB">
        <w:rPr>
          <w:rFonts w:ascii="RaiNgan" w:hAnsi="RaiNgan" w:cs="RaiNgan"/>
          <w:i/>
          <w:iCs/>
          <w:color w:val="E28200" w:themeColor="accent2" w:themeShade="BF"/>
          <w:sz w:val="22"/>
          <w:szCs w:val="40"/>
          <w:lang w:bidi="th-TH"/>
        </w:rPr>
        <w:drawing>
          <wp:inline distT="0" distB="0" distL="0" distR="0" wp14:anchorId="04886D90" wp14:editId="00DFEAAF">
            <wp:extent cx="1203114" cy="1603248"/>
            <wp:effectExtent l="57150" t="57150" r="54610" b="5461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14" cy="160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bevelT w="12700" h="0"/>
                      <a:contourClr>
                        <a:schemeClr val="bg1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65E" w:rsidRDefault="00083CBB">
      <w:pPr>
        <w:pStyle w:val="SidebarText"/>
        <w:rPr>
          <w:rFonts w:ascii="RaiNgan" w:hAnsi="RaiNgan" w:cs="RaiNgan"/>
          <w:i/>
          <w:iCs/>
          <w:color w:val="E28200" w:themeColor="accent2" w:themeShade="BF"/>
          <w:sz w:val="36"/>
          <w:szCs w:val="48"/>
          <w:lang w:bidi="th-TH"/>
        </w:rPr>
      </w:pPr>
      <w:r w:rsidRPr="00083CBB">
        <w:rPr>
          <w:rFonts w:ascii="RaiNgan" w:hAnsi="RaiNgan" w:cs="RaiNgan"/>
          <w:i/>
          <w:iCs/>
          <w:color w:val="E28200" w:themeColor="accent2" w:themeShade="BF"/>
          <w:sz w:val="36"/>
          <w:szCs w:val="48"/>
          <w:cs/>
          <w:lang w:bidi="th-TH"/>
        </w:rPr>
        <w:t>เมื่อทานเสร็จก็ต้องสอบถามความคิดเห็นค่ะ</w:t>
      </w:r>
    </w:p>
    <w:p w:rsidR="00083CBB" w:rsidRPr="00083CBB" w:rsidRDefault="00083CBB">
      <w:pPr>
        <w:pStyle w:val="SidebarText"/>
        <w:rPr>
          <w:rFonts w:ascii="RaiNgan" w:hAnsi="RaiNgan" w:cs="RaiNgan" w:hint="cs"/>
          <w:i/>
          <w:iCs/>
          <w:color w:val="E28200" w:themeColor="accent2" w:themeShade="BF"/>
          <w:sz w:val="36"/>
          <w:szCs w:val="48"/>
          <w:cs/>
          <w:lang w:bidi="th-TH"/>
        </w:rPr>
      </w:pPr>
    </w:p>
    <w:p w:rsidR="0001065E" w:rsidRPr="00083CBB" w:rsidRDefault="00797CD0" w:rsidP="00083CBB">
      <w:pPr>
        <w:pStyle w:val="Sidebarphoto"/>
        <w:rPr>
          <w:rFonts w:ascii="RaiNgan" w:hAnsi="RaiNgan" w:cs="RaiNgan"/>
          <w:i/>
          <w:iCs/>
          <w:color w:val="E28200" w:themeColor="accent2" w:themeShade="BF"/>
          <w:sz w:val="22"/>
          <w:szCs w:val="40"/>
        </w:rPr>
      </w:pPr>
      <w:r w:rsidRPr="00083CBB">
        <w:rPr>
          <w:rFonts w:ascii="RaiNgan" w:hAnsi="RaiNgan" w:cs="RaiNgan"/>
          <w:i/>
          <w:iCs/>
          <w:color w:val="E28200" w:themeColor="accent2" w:themeShade="BF"/>
          <w:sz w:val="22"/>
          <w:szCs w:val="40"/>
          <w:lang w:bidi="th-TH"/>
        </w:rPr>
        <w:drawing>
          <wp:inline distT="0" distB="0" distL="0" distR="0" wp14:anchorId="293AE5FC" wp14:editId="5395C70B">
            <wp:extent cx="1187103" cy="1581912"/>
            <wp:effectExtent l="57150" t="57150" r="51435" b="56515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03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bevelT w="12700" h="0"/>
                      <a:contourClr>
                        <a:sysClr val="window" lastClr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65E" w:rsidRPr="00083CBB" w:rsidRDefault="00083CBB">
      <w:pPr>
        <w:pStyle w:val="SidebarText"/>
        <w:rPr>
          <w:rFonts w:ascii="RaiNgan" w:hAnsi="RaiNgan" w:cs="RaiNgan"/>
          <w:i/>
          <w:iCs/>
          <w:color w:val="E28200" w:themeColor="accent2" w:themeShade="BF"/>
          <w:sz w:val="28"/>
          <w:szCs w:val="40"/>
          <w:cs/>
        </w:rPr>
      </w:pPr>
      <w:r w:rsidRPr="00083CBB">
        <w:rPr>
          <w:rFonts w:ascii="RaiNgan" w:hAnsi="RaiNgan" w:cs="RaiNgan"/>
          <w:i/>
          <w:iCs/>
          <w:color w:val="E28200" w:themeColor="accent2" w:themeShade="BF"/>
          <w:sz w:val="28"/>
          <w:szCs w:val="40"/>
          <w:cs/>
          <w:lang w:bidi="th-TH"/>
        </w:rPr>
        <w:t xml:space="preserve">สอบถาม อร่อยไหมนะ </w:t>
      </w:r>
      <w:r w:rsidRPr="00083CBB">
        <w:rPr>
          <w:rFonts w:ascii="RaiNgan" w:hAnsi="RaiNgan" w:cs="RaiNgan"/>
          <w:i/>
          <w:iCs/>
          <w:color w:val="E28200" w:themeColor="accent2" w:themeShade="BF"/>
          <w:sz w:val="28"/>
          <w:szCs w:val="40"/>
          <w:lang w:bidi="th-TH"/>
        </w:rPr>
        <w:t>?</w:t>
      </w:r>
    </w:p>
    <w:p w:rsidR="0001065E" w:rsidRDefault="0001065E">
      <w:pPr>
        <w:pStyle w:val="Sidebarphoto"/>
      </w:pPr>
    </w:p>
    <w:p w:rsidR="0001065E" w:rsidRDefault="0001065E">
      <w:pPr>
        <w:pStyle w:val="SidebarHeading"/>
      </w:pPr>
    </w:p>
    <w:p w:rsidR="0001065E" w:rsidRDefault="0001065E">
      <w:pPr>
        <w:pStyle w:val="SidebarText"/>
        <w:rPr>
          <w:lang w:val="fr-FR"/>
        </w:rPr>
      </w:pPr>
    </w:p>
    <w:p w:rsidR="0001065E" w:rsidRDefault="00797CD0">
      <w:pPr>
        <w:pStyle w:val="SidebarTableText"/>
        <w:rPr>
          <w:lang w:val="fr-FR"/>
        </w:rPr>
      </w:pPr>
      <w:r>
        <w:rPr>
          <w:lang w:val="fr-FR"/>
        </w:rPr>
        <w:br w:type="page"/>
      </w:r>
    </w:p>
    <w:p w:rsidR="0001065E" w:rsidRDefault="0001065E" w:rsidP="00083CBB"/>
    <w:p w:rsidR="0001065E" w:rsidRPr="00083CBB" w:rsidRDefault="00797CD0" w:rsidP="00083CBB">
      <w:pPr>
        <w:pStyle w:val="NoSpacing"/>
        <w:rPr>
          <w:lang w:val="en"/>
        </w:rPr>
        <w:sectPr w:rsidR="0001065E" w:rsidRPr="00083CBB">
          <w:type w:val="continuous"/>
          <w:pgSz w:w="12240" w:h="15840" w:code="1"/>
          <w:pgMar w:top="720" w:right="576" w:bottom="720" w:left="576" w:header="360" w:footer="720" w:gutter="0"/>
          <w:cols w:num="3" w:space="504"/>
          <w:titlePg/>
          <w:docGrid w:linePitch="360"/>
        </w:sectPr>
      </w:pPr>
      <w:r>
        <w:rPr>
          <w:lang w:val="en"/>
        </w:rPr>
        <w:br w:type="column"/>
      </w:r>
    </w:p>
    <w:p w:rsidR="0001065E" w:rsidRDefault="0001065E"/>
    <w:sectPr w:rsidR="0001065E">
      <w:type w:val="continuous"/>
      <w:pgSz w:w="12240" w:h="15840" w:code="1"/>
      <w:pgMar w:top="720" w:right="576" w:bottom="720" w:left="576" w:header="360" w:footer="72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1AA" w:rsidRDefault="008131AA">
      <w:pPr>
        <w:spacing w:after="0"/>
      </w:pPr>
      <w:r>
        <w:separator/>
      </w:r>
    </w:p>
    <w:p w:rsidR="008131AA" w:rsidRDefault="008131AA"/>
    <w:p w:rsidR="008131AA" w:rsidRDefault="008131AA"/>
  </w:endnote>
  <w:endnote w:type="continuationSeparator" w:id="0">
    <w:p w:rsidR="008131AA" w:rsidRDefault="008131AA">
      <w:pPr>
        <w:spacing w:after="0"/>
      </w:pPr>
      <w:r>
        <w:continuationSeparator/>
      </w:r>
    </w:p>
    <w:p w:rsidR="008131AA" w:rsidRDefault="008131AA"/>
    <w:p w:rsidR="008131AA" w:rsidRDefault="008131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iNgan">
    <w:panose1 w:val="02000000000000000000"/>
    <w:charset w:val="00"/>
    <w:family w:val="auto"/>
    <w:pitch w:val="variable"/>
    <w:sig w:usb0="A10002AF" w:usb1="500078FB" w:usb2="00000000" w:usb3="00000000" w:csb0="0001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1AA" w:rsidRDefault="008131AA">
      <w:pPr>
        <w:spacing w:after="0"/>
      </w:pPr>
      <w:r>
        <w:separator/>
      </w:r>
    </w:p>
    <w:p w:rsidR="008131AA" w:rsidRDefault="008131AA"/>
    <w:p w:rsidR="008131AA" w:rsidRDefault="008131AA"/>
  </w:footnote>
  <w:footnote w:type="continuationSeparator" w:id="0">
    <w:p w:rsidR="008131AA" w:rsidRDefault="008131AA">
      <w:pPr>
        <w:spacing w:after="0"/>
      </w:pPr>
      <w:r>
        <w:continuationSeparator/>
      </w:r>
    </w:p>
    <w:p w:rsidR="008131AA" w:rsidRDefault="008131AA"/>
    <w:p w:rsidR="008131AA" w:rsidRDefault="008131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183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8"/>
    </w:tblGrid>
    <w:tr w:rsidR="0001065E">
      <w:trPr>
        <w:jc w:val="center"/>
      </w:trPr>
      <w:tc>
        <w:tcPr>
          <w:tcW w:w="5746" w:type="dxa"/>
          <w:shd w:val="clear" w:color="auto" w:fill="auto"/>
        </w:tcPr>
        <w:p w:rsidR="0001065E" w:rsidRPr="00083CBB" w:rsidRDefault="00083CBB">
          <w:pPr>
            <w:pStyle w:val="Header"/>
            <w:rPr>
              <w:rFonts w:ascii="RaiNgan" w:hAnsi="RaiNgan" w:cs="RaiNgan"/>
              <w:i/>
              <w:iCs/>
              <w:sz w:val="40"/>
              <w:szCs w:val="40"/>
              <w:cs/>
              <w:lang w:bidi="th-TH"/>
            </w:rPr>
          </w:pPr>
          <w:r w:rsidRPr="00083CBB">
            <w:rPr>
              <w:rFonts w:ascii="RaiNgan" w:hAnsi="RaiNgan" w:cs="RaiNgan"/>
              <w:i/>
              <w:iCs/>
              <w:sz w:val="36"/>
              <w:szCs w:val="36"/>
              <w:cs/>
              <w:lang w:bidi="th-TH"/>
            </w:rPr>
            <w:t>เรื่องเล่าจากประสบการณ์</w:t>
          </w:r>
        </w:p>
      </w:tc>
      <w:tc>
        <w:tcPr>
          <w:tcW w:w="5747" w:type="dxa"/>
          <w:shd w:val="clear" w:color="auto" w:fill="auto"/>
        </w:tcPr>
        <w:p w:rsidR="0001065E" w:rsidRDefault="00797CD0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 \* MERGEFORMAT </w:instrText>
          </w:r>
          <w:r>
            <w:rPr>
              <w:rStyle w:val="PageNumber"/>
            </w:rPr>
            <w:fldChar w:fldCharType="separate"/>
          </w:r>
          <w:r w:rsidR="00083CB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1065E" w:rsidRDefault="0001065E">
    <w:pPr>
      <w:pStyle w:val="NoSpacing"/>
      <w:ind w:left="-218"/>
    </w:pPr>
  </w:p>
  <w:p w:rsidR="0001065E" w:rsidRDefault="0001065E">
    <w:pPr>
      <w:pStyle w:val="NoSpacing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"/>
    </w:tblPr>
    <w:tblGrid>
      <w:gridCol w:w="5746"/>
      <w:gridCol w:w="5745"/>
    </w:tblGrid>
    <w:tr w:rsidR="0001065E">
      <w:trPr>
        <w:cantSplit/>
      </w:trPr>
      <w:tc>
        <w:tcPr>
          <w:tcW w:w="5746" w:type="dxa"/>
          <w:vAlign w:val="bottom"/>
        </w:tcPr>
        <w:p w:rsidR="0001065E" w:rsidRPr="00DE7D7A" w:rsidRDefault="00DE7D7A">
          <w:pPr>
            <w:pStyle w:val="Header"/>
            <w:rPr>
              <w:rFonts w:ascii="RaiNgan" w:hAnsi="RaiNgan" w:cs="RaiNgan"/>
              <w:cs/>
              <w:lang w:bidi="th-TH"/>
            </w:rPr>
          </w:pPr>
          <w:r w:rsidRPr="00DE7D7A">
            <w:rPr>
              <w:rFonts w:ascii="RaiNgan" w:hAnsi="RaiNgan" w:cs="RaiNgan"/>
              <w:sz w:val="36"/>
              <w:szCs w:val="40"/>
              <w:cs/>
              <w:lang w:bidi="th-TH"/>
            </w:rPr>
            <w:t>เรื่องเล่าจากประสบการณ์</w:t>
          </w:r>
        </w:p>
      </w:tc>
      <w:tc>
        <w:tcPr>
          <w:tcW w:w="5746" w:type="dxa"/>
          <w:vAlign w:val="bottom"/>
        </w:tcPr>
        <w:p w:rsidR="0001065E" w:rsidRDefault="00DE7D7A">
          <w:pPr>
            <w:pStyle w:val="IssueNumber"/>
          </w:pPr>
          <w:r>
            <w:t>1</w:t>
          </w:r>
        </w:p>
      </w:tc>
    </w:tr>
  </w:tbl>
  <w:p w:rsidR="0001065E" w:rsidRDefault="0001065E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7A"/>
    <w:rsid w:val="0001065E"/>
    <w:rsid w:val="00083CBB"/>
    <w:rsid w:val="00797CD0"/>
    <w:rsid w:val="008131AA"/>
    <w:rsid w:val="00D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03168-99EB-47CC-BFC7-7E2EC3E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uiPriority="0" w:qFormat="1"/>
    <w:lsdException w:name="heading 6" w:semiHidden="1" w:uiPriority="1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paragraph" w:customStyle="1" w:styleId="Description">
    <w:name w:val="Description"/>
    <w:basedOn w:val="Normal"/>
    <w:qFormat/>
    <w:rsid w:val="00DE7D7A"/>
    <w:pPr>
      <w:spacing w:after="200" w:line="288" w:lineRule="auto"/>
    </w:pPr>
    <w:rPr>
      <w:color w:val="auto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ang%20Win8\AppData\Roaming\Microsoft\Templates\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423994EF4F4D0CB06B05C614561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1E3F-F99B-4010-805C-0093A503C7DB}"/>
      </w:docPartPr>
      <w:docPartBody>
        <w:p w:rsidR="00000000" w:rsidRDefault="00C63109">
          <w:pPr>
            <w:pStyle w:val="8B423994EF4F4D0CB06B05C61456174C"/>
          </w:pPr>
          <w:r>
            <w:rPr>
              <w:rStyle w:val="PlaceholderText"/>
            </w:rPr>
            <w:t>Click here to</w:t>
          </w:r>
          <w:r>
            <w:rPr>
              <w:rStyle w:val="PlaceholderText"/>
            </w:rPr>
            <w:t xml:space="preserve">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iNga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92"/>
    <w:rsid w:val="00362392"/>
    <w:rsid w:val="00C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4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D100151CF14D85BC08092E351172B5">
    <w:name w:val="3AD100151CF14D85BC08092E351172B5"/>
  </w:style>
  <w:style w:type="paragraph" w:customStyle="1" w:styleId="522CFACB6E5746A2B95363EA9071B758">
    <w:name w:val="522CFACB6E5746A2B95363EA9071B758"/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5B9BD5" w:themeColor="accent1"/>
      <w:sz w:val="24"/>
      <w:szCs w:val="26"/>
      <w:lang w:bidi="ar-SA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9D769837BE444993AF2966F86DECEB6A">
    <w:name w:val="9D769837BE444993AF2966F86DECEB6A"/>
  </w:style>
  <w:style w:type="paragraph" w:customStyle="1" w:styleId="F44AC36FC76D4AE3BCEDAA9B3B23351F">
    <w:name w:val="F44AC36FC76D4AE3BCEDAA9B3B23351F"/>
  </w:style>
  <w:style w:type="paragraph" w:customStyle="1" w:styleId="27E201F763A04452B4BB2216C894520E">
    <w:name w:val="27E201F763A04452B4BB2216C894520E"/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5B9BD5" w:themeColor="accent1"/>
      <w:sz w:val="20"/>
    </w:rPr>
  </w:style>
  <w:style w:type="paragraph" w:customStyle="1" w:styleId="07F8651C8ECB4FB7993F484438D6329B">
    <w:name w:val="07F8651C8ECB4FB7993F484438D6329B"/>
  </w:style>
  <w:style w:type="paragraph" w:customStyle="1" w:styleId="CC62F3275D634810AD2409A80CD443DB">
    <w:name w:val="CC62F3275D634810AD2409A80CD443DB"/>
  </w:style>
  <w:style w:type="paragraph" w:customStyle="1" w:styleId="3A1F938E362745E5A71C75E897DEAC4A">
    <w:name w:val="3A1F938E362745E5A71C75E897DEAC4A"/>
  </w:style>
  <w:style w:type="paragraph" w:customStyle="1" w:styleId="FA25890FE1724F92833EBABE36109135">
    <w:name w:val="FA25890FE1724F92833EBABE36109135"/>
  </w:style>
  <w:style w:type="paragraph" w:styleId="ListContinue">
    <w:name w:val="List Continue"/>
    <w:basedOn w:val="Normal"/>
    <w:unhideWhenUsed/>
    <w:pPr>
      <w:spacing w:after="120" w:line="240" w:lineRule="auto"/>
      <w:ind w:left="360"/>
    </w:pPr>
    <w:rPr>
      <w:rFonts w:eastAsiaTheme="minorHAnsi"/>
      <w:color w:val="262626" w:themeColor="text1" w:themeTint="D9"/>
      <w:sz w:val="18"/>
      <w:szCs w:val="22"/>
      <w:lang w:bidi="ar-SA"/>
    </w:rPr>
  </w:style>
  <w:style w:type="paragraph" w:styleId="ListBullet2">
    <w:name w:val="List Bullet 2"/>
    <w:basedOn w:val="Normal"/>
    <w:uiPriority w:val="99"/>
    <w:unhideWhenUsed/>
    <w:pPr>
      <w:numPr>
        <w:numId w:val="1"/>
      </w:numPr>
      <w:spacing w:after="60" w:line="240" w:lineRule="auto"/>
    </w:pPr>
    <w:rPr>
      <w:rFonts w:eastAsiaTheme="minorHAnsi"/>
      <w:color w:val="262626" w:themeColor="text1" w:themeTint="D9"/>
      <w:sz w:val="18"/>
      <w:szCs w:val="22"/>
      <w:lang w:bidi="ar-SA"/>
    </w:rPr>
  </w:style>
  <w:style w:type="paragraph" w:customStyle="1" w:styleId="D6C9B9C00E0B47EDA45C8DCBA3664538">
    <w:name w:val="D6C9B9C00E0B47EDA45C8DCBA3664538"/>
  </w:style>
  <w:style w:type="paragraph" w:customStyle="1" w:styleId="274AA12FA0FB41B7935F9256E0A07237">
    <w:name w:val="274AA12FA0FB41B7935F9256E0A07237"/>
  </w:style>
  <w:style w:type="paragraph" w:customStyle="1" w:styleId="B4D4FA6BC9834E659B03C754161B67B0">
    <w:name w:val="B4D4FA6BC9834E659B03C754161B67B0"/>
  </w:style>
  <w:style w:type="paragraph" w:customStyle="1" w:styleId="36EE8B5EDAF542768F08CEDFB3BCFD7B">
    <w:name w:val="36EE8B5EDAF542768F08CEDFB3BCFD7B"/>
  </w:style>
  <w:style w:type="paragraph" w:customStyle="1" w:styleId="49D10779A9C24E20A629AAA960DCE9D2">
    <w:name w:val="49D10779A9C24E20A629AAA960DCE9D2"/>
  </w:style>
  <w:style w:type="paragraph" w:customStyle="1" w:styleId="BE2E703C831B48AABA8D1CB96C3A71E8">
    <w:name w:val="BE2E703C831B48AABA8D1CB96C3A71E8"/>
  </w:style>
  <w:style w:type="paragraph" w:customStyle="1" w:styleId="EADEF03C7A0A48C0A770ED9ACC6976B8">
    <w:name w:val="EADEF03C7A0A48C0A770ED9ACC6976B8"/>
  </w:style>
  <w:style w:type="paragraph" w:customStyle="1" w:styleId="F2EEA46C84784D299DFE8DA0B99BA48E">
    <w:name w:val="F2EEA46C84784D299DFE8DA0B99BA48E"/>
  </w:style>
  <w:style w:type="paragraph" w:customStyle="1" w:styleId="0333FE477CCA46EBBA5F9CFE5806A500">
    <w:name w:val="0333FE477CCA46EBBA5F9CFE5806A500"/>
  </w:style>
  <w:style w:type="paragraph" w:customStyle="1" w:styleId="A4E98B49089341779DE1A45082BAEB30">
    <w:name w:val="A4E98B49089341779DE1A45082BAEB30"/>
  </w:style>
  <w:style w:type="paragraph" w:customStyle="1" w:styleId="4D775171C2A64EA19694F9561C2417D7">
    <w:name w:val="4D775171C2A64EA19694F9561C2417D7"/>
  </w:style>
  <w:style w:type="paragraph" w:customStyle="1" w:styleId="04291A29F48F4B4E80E75BBC48432407">
    <w:name w:val="04291A29F48F4B4E80E75BBC48432407"/>
  </w:style>
  <w:style w:type="paragraph" w:customStyle="1" w:styleId="83E421464DC6401DBA403998E07A0E34">
    <w:name w:val="83E421464DC6401DBA403998E07A0E34"/>
  </w:style>
  <w:style w:type="paragraph" w:customStyle="1" w:styleId="C662882662594188BF12A896FCE05EDF">
    <w:name w:val="C662882662594188BF12A896FCE05EDF"/>
  </w:style>
  <w:style w:type="paragraph" w:customStyle="1" w:styleId="35B10F117B2949F9B8AD71015AEBFF64">
    <w:name w:val="35B10F117B2949F9B8AD71015AEBFF64"/>
  </w:style>
  <w:style w:type="paragraph" w:customStyle="1" w:styleId="297CA8C2DDBD49F7BF6DB07149882515">
    <w:name w:val="297CA8C2DDBD49F7BF6DB07149882515"/>
  </w:style>
  <w:style w:type="paragraph" w:customStyle="1" w:styleId="6591354DBFD94B958BC81C9C4F905D4A">
    <w:name w:val="6591354DBFD94B958BC81C9C4F905D4A"/>
  </w:style>
  <w:style w:type="paragraph" w:customStyle="1" w:styleId="5A0E517E15D141009B5B1ECC3A64D803">
    <w:name w:val="5A0E517E15D141009B5B1ECC3A64D803"/>
  </w:style>
  <w:style w:type="paragraph" w:customStyle="1" w:styleId="C0D73D9C9E2A403CA35752F867F6E476">
    <w:name w:val="C0D73D9C9E2A403CA35752F867F6E476"/>
  </w:style>
  <w:style w:type="paragraph" w:customStyle="1" w:styleId="0D4DF4CF96AD46528F2258A239449A13">
    <w:name w:val="0D4DF4CF96AD46528F2258A239449A13"/>
  </w:style>
  <w:style w:type="paragraph" w:styleId="ListNumber">
    <w:name w:val="List Number"/>
    <w:basedOn w:val="Normal"/>
    <w:uiPriority w:val="99"/>
    <w:unhideWhenUsed/>
    <w:pPr>
      <w:numPr>
        <w:numId w:val="2"/>
      </w:numPr>
      <w:spacing w:after="180" w:line="240" w:lineRule="auto"/>
      <w:contextualSpacing/>
    </w:pPr>
    <w:rPr>
      <w:rFonts w:eastAsiaTheme="minorHAnsi"/>
      <w:color w:val="262626" w:themeColor="text1" w:themeTint="D9"/>
      <w:sz w:val="18"/>
      <w:szCs w:val="22"/>
      <w:lang w:bidi="ar-SA"/>
    </w:rPr>
  </w:style>
  <w:style w:type="paragraph" w:customStyle="1" w:styleId="B077B89914A74CBEB36D19B533D2D7DD">
    <w:name w:val="B077B89914A74CBEB36D19B533D2D7DD"/>
  </w:style>
  <w:style w:type="paragraph" w:customStyle="1" w:styleId="A6A2F5D9622B42C38FA44B51D490B1AD">
    <w:name w:val="A6A2F5D9622B42C38FA44B51D490B1AD"/>
  </w:style>
  <w:style w:type="paragraph" w:customStyle="1" w:styleId="DCD0AC1D66934494B8456DEDB31F6ED0">
    <w:name w:val="DCD0AC1D66934494B8456DEDB31F6ED0"/>
  </w:style>
  <w:style w:type="paragraph" w:customStyle="1" w:styleId="800F87320C004FF78E2D4F36C9813C88">
    <w:name w:val="800F87320C004FF78E2D4F36C9813C88"/>
  </w:style>
  <w:style w:type="paragraph" w:customStyle="1" w:styleId="DD06202086434F6EA50348CA7A31B5CA">
    <w:name w:val="DD06202086434F6EA50348CA7A31B5CA"/>
  </w:style>
  <w:style w:type="paragraph" w:customStyle="1" w:styleId="E9E7E0300FB944599F616B2F683B2478">
    <w:name w:val="E9E7E0300FB944599F616B2F683B2478"/>
  </w:style>
  <w:style w:type="paragraph" w:customStyle="1" w:styleId="299AF4614C744F15BD6083109107E21F">
    <w:name w:val="299AF4614C744F15BD6083109107E21F"/>
  </w:style>
  <w:style w:type="paragraph" w:customStyle="1" w:styleId="A9D502F8B9AF4CBE8F1B5BD4EA52E960">
    <w:name w:val="A9D502F8B9AF4CBE8F1B5BD4EA52E96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423994EF4F4D0CB06B05C61456174C">
    <w:name w:val="8B423994EF4F4D0CB06B05C61456174C"/>
  </w:style>
  <w:style w:type="paragraph" w:customStyle="1" w:styleId="E036020A800B4D9399781464FA02BFF0">
    <w:name w:val="E036020A800B4D9399781464FA02BFF0"/>
  </w:style>
  <w:style w:type="paragraph" w:customStyle="1" w:styleId="83A4F56B850142C9B4D783ACBB959A61">
    <w:name w:val="83A4F56B850142C9B4D783ACBB959A61"/>
  </w:style>
  <w:style w:type="paragraph" w:customStyle="1" w:styleId="D7AFF85887A04340A3B511A0351285A0">
    <w:name w:val="D7AFF85887A04340A3B511A0351285A0"/>
  </w:style>
  <w:style w:type="paragraph" w:customStyle="1" w:styleId="5CC356328BB74C54A2E251090A163E2A">
    <w:name w:val="5CC356328BB74C54A2E251090A163E2A"/>
  </w:style>
  <w:style w:type="paragraph" w:customStyle="1" w:styleId="1E3D5DEC6343493D82B55D56D17B6EA4">
    <w:name w:val="1E3D5DEC6343493D82B55D56D17B6EA4"/>
  </w:style>
  <w:style w:type="paragraph" w:customStyle="1" w:styleId="EC9F097515DB419083702AF074EC5418">
    <w:name w:val="EC9F097515DB419083702AF074EC5418"/>
  </w:style>
  <w:style w:type="paragraph" w:customStyle="1" w:styleId="7D0C61081B0748679168D2591C162F67">
    <w:name w:val="7D0C61081B0748679168D2591C162F67"/>
  </w:style>
  <w:style w:type="paragraph" w:customStyle="1" w:styleId="BE888FB2AE3E4210AB3E35E846D2737C">
    <w:name w:val="BE888FB2AE3E4210AB3E35E846D2737C"/>
  </w:style>
  <w:style w:type="paragraph" w:customStyle="1" w:styleId="9B8ECB83BF5E408295B66DD1155C3BD0">
    <w:name w:val="9B8ECB83BF5E408295B66DD1155C3BD0"/>
  </w:style>
  <w:style w:type="paragraph" w:customStyle="1" w:styleId="BB26B9F6DD60481A90BBDF103B9AB046">
    <w:name w:val="BB26B9F6DD60481A90BBDF103B9AB046"/>
  </w:style>
  <w:style w:type="paragraph" w:customStyle="1" w:styleId="C9FB208B247D40D5AE02A2CCCB320106">
    <w:name w:val="C9FB208B247D40D5AE02A2CCCB320106"/>
  </w:style>
  <w:style w:type="paragraph" w:customStyle="1" w:styleId="45F69FEDD6E543C8946E311A24A868A3">
    <w:name w:val="45F69FEDD6E543C8946E311A24A868A3"/>
  </w:style>
  <w:style w:type="paragraph" w:customStyle="1" w:styleId="952B8BF8F1D94A82BC08EAE229DDAC91">
    <w:name w:val="952B8BF8F1D94A82BC08EAE229DDAC91"/>
    <w:rsid w:val="00362392"/>
  </w:style>
  <w:style w:type="paragraph" w:customStyle="1" w:styleId="0087A186753547A6BC903683668AA1B9">
    <w:name w:val="0087A186753547A6BC903683668AA1B9"/>
    <w:rsid w:val="00362392"/>
  </w:style>
  <w:style w:type="paragraph" w:customStyle="1" w:styleId="D64DED8B35454A59A61A3B32DC03B1BD">
    <w:name w:val="D64DED8B35454A59A61A3B32DC03B1BD"/>
    <w:rsid w:val="00362392"/>
  </w:style>
  <w:style w:type="paragraph" w:customStyle="1" w:styleId="73A64FB7FD5F4D87B691570D8D748FC4">
    <w:name w:val="73A64FB7FD5F4D87B691570D8D748FC4"/>
    <w:rsid w:val="00362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8122C-4F83-48E1-B121-EFCD0833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16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Tite</dc:subject>
  <dc:creator>Kwang Win8</dc:creator>
  <cp:keywords/>
  <cp:lastModifiedBy>Kwang Win8</cp:lastModifiedBy>
  <cp:revision>1</cp:revision>
  <cp:lastPrinted>2011-06-06T17:16:00Z</cp:lastPrinted>
  <dcterms:created xsi:type="dcterms:W3CDTF">2016-06-28T08:18:00Z</dcterms:created>
  <dcterms:modified xsi:type="dcterms:W3CDTF">2016-06-28T08:35:00Z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