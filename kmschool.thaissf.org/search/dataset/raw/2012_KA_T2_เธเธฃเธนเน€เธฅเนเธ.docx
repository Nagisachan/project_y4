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8A9" w:rsidRPr="00277140" w:rsidRDefault="007508A9" w:rsidP="003D1A7F">
      <w:pPr>
        <w:jc w:val="center"/>
        <w:rPr>
          <w:rFonts w:ascii="Cordia New" w:hAnsi="Cordia New"/>
          <w:b/>
          <w:bCs/>
          <w:sz w:val="44"/>
          <w:szCs w:val="44"/>
          <w:lang w:bidi="th-TH"/>
        </w:rPr>
      </w:pPr>
      <w:r w:rsidRPr="00277140">
        <w:rPr>
          <w:rFonts w:ascii="Cordia New" w:hAnsi="Cordia New"/>
          <w:b/>
          <w:bCs/>
          <w:sz w:val="44"/>
          <w:szCs w:val="44"/>
          <w:cs/>
          <w:lang w:bidi="th-TH"/>
        </w:rPr>
        <w:t xml:space="preserve"> </w:t>
      </w:r>
      <w:r w:rsidRPr="00277140">
        <w:rPr>
          <w:rFonts w:ascii="Cordia New" w:hAnsi="Cordia New"/>
          <w:b/>
          <w:bCs/>
          <w:sz w:val="44"/>
          <w:szCs w:val="44"/>
          <w:lang w:bidi="th-TH"/>
        </w:rPr>
        <w:t>“</w:t>
      </w:r>
      <w:r w:rsidRPr="00277140">
        <w:rPr>
          <w:rFonts w:ascii="Cordia New" w:hAnsi="Cordia New"/>
          <w:b/>
          <w:bCs/>
          <w:sz w:val="44"/>
          <w:szCs w:val="44"/>
          <w:cs/>
          <w:lang w:bidi="th-TH"/>
        </w:rPr>
        <w:t>เดินหน้าพัฒนาต่อไป...”</w:t>
      </w:r>
      <w:r w:rsidRPr="00277140">
        <w:rPr>
          <w:rFonts w:ascii="Cordia New" w:hAnsi="Cordia New"/>
          <w:b/>
          <w:bCs/>
          <w:sz w:val="44"/>
          <w:szCs w:val="44"/>
          <w:lang w:bidi="th-TH"/>
        </w:rPr>
        <w:t xml:space="preserve"> </w:t>
      </w:r>
    </w:p>
    <w:p w:rsidR="007508A9" w:rsidRDefault="007508A9" w:rsidP="003D1A7F">
      <w:pPr>
        <w:jc w:val="center"/>
        <w:rPr>
          <w:rFonts w:ascii="Cordia New" w:hAnsi="Cordia New"/>
          <w:sz w:val="36"/>
          <w:szCs w:val="36"/>
          <w:lang w:bidi="th-TH"/>
        </w:rPr>
      </w:pPr>
      <w:r w:rsidRPr="003D1A7F">
        <w:rPr>
          <w:rFonts w:ascii="Cordia New" w:hAnsi="Cordia New"/>
          <w:sz w:val="36"/>
          <w:szCs w:val="36"/>
          <w:cs/>
          <w:lang w:bidi="th-TH"/>
        </w:rPr>
        <w:t>ณัฐทิพย์   วิทยาภรณ์ (ครูเล็ก )</w:t>
      </w:r>
    </w:p>
    <w:p w:rsidR="007508A9" w:rsidRPr="003D1A7F" w:rsidRDefault="007508A9" w:rsidP="003D1A7F">
      <w:pPr>
        <w:jc w:val="center"/>
        <w:rPr>
          <w:rFonts w:ascii="Cordia New" w:hAnsi="Cordia New"/>
          <w:sz w:val="36"/>
          <w:szCs w:val="36"/>
          <w:cs/>
          <w:lang w:bidi="th-TH"/>
        </w:rPr>
      </w:pPr>
      <w:r>
        <w:rPr>
          <w:rFonts w:ascii="Cordia New" w:hAnsi="Cordia New"/>
          <w:sz w:val="36"/>
          <w:szCs w:val="36"/>
          <w:cs/>
          <w:lang w:bidi="th-TH"/>
        </w:rPr>
        <w:t>หัวหน้าช่วงชั้น ๒</w:t>
      </w:r>
    </w:p>
    <w:p w:rsidR="007508A9" w:rsidRPr="00FA4D04" w:rsidRDefault="007508A9" w:rsidP="003D1A7F">
      <w:pPr>
        <w:rPr>
          <w:rFonts w:ascii="Cordia New" w:hAnsi="Cordia New"/>
          <w:sz w:val="32"/>
          <w:szCs w:val="32"/>
          <w:cs/>
          <w:lang w:bidi="th-TH"/>
        </w:rPr>
      </w:pPr>
      <w:r w:rsidRPr="00FA4D04">
        <w:rPr>
          <w:rFonts w:ascii="Cordia New" w:hAnsi="Cordia New"/>
          <w:sz w:val="32"/>
          <w:szCs w:val="32"/>
          <w:lang w:bidi="th-TH"/>
        </w:rPr>
        <w:tab/>
      </w:r>
      <w:r w:rsidRPr="00FA4D04">
        <w:rPr>
          <w:rFonts w:ascii="Cordia New" w:hAnsi="Cordia New"/>
          <w:sz w:val="32"/>
          <w:szCs w:val="32"/>
          <w:cs/>
          <w:lang w:bidi="th-TH"/>
        </w:rPr>
        <w:t>ในภาคเรียนฉันทะ</w:t>
      </w:r>
      <w:r w:rsidRPr="00FA4D04">
        <w:rPr>
          <w:rFonts w:ascii="Cordia New" w:hAnsi="Cordia New"/>
          <w:sz w:val="32"/>
          <w:szCs w:val="32"/>
          <w:lang w:bidi="th-TH"/>
        </w:rPr>
        <w:t xml:space="preserve">- </w:t>
      </w:r>
      <w:r w:rsidRPr="00FA4D04">
        <w:rPr>
          <w:rFonts w:ascii="Cordia New" w:hAnsi="Cordia New"/>
          <w:sz w:val="32"/>
          <w:szCs w:val="32"/>
          <w:cs/>
          <w:lang w:bidi="th-TH"/>
        </w:rPr>
        <w:t xml:space="preserve">วิริยะนี้ สิ่งที่ได้เรียนรู้ คือ การจัดตารางเวลาในต้นสัปดาห์ ทุกๆ วันจันทร์ ในการทำ </w:t>
      </w:r>
      <w:r w:rsidRPr="00FA4D04">
        <w:rPr>
          <w:rFonts w:ascii="Cordia New" w:hAnsi="Cordia New"/>
          <w:sz w:val="32"/>
          <w:szCs w:val="32"/>
          <w:lang w:bidi="th-TH"/>
        </w:rPr>
        <w:t xml:space="preserve">AAR </w:t>
      </w:r>
      <w:r w:rsidRPr="00FA4D04">
        <w:rPr>
          <w:rFonts w:ascii="Cordia New" w:hAnsi="Cordia New"/>
          <w:sz w:val="32"/>
          <w:szCs w:val="32"/>
          <w:cs/>
          <w:lang w:bidi="th-TH"/>
        </w:rPr>
        <w:t xml:space="preserve">เกี่ยวกับ </w:t>
      </w:r>
      <w:r w:rsidRPr="00FA4D04">
        <w:rPr>
          <w:rFonts w:ascii="Cordia New" w:hAnsi="Cordia New"/>
          <w:sz w:val="32"/>
          <w:szCs w:val="32"/>
          <w:lang w:bidi="th-TH"/>
        </w:rPr>
        <w:t xml:space="preserve">Lesson Study </w:t>
      </w:r>
      <w:r w:rsidRPr="00FA4D04">
        <w:rPr>
          <w:rFonts w:ascii="Cordia New" w:hAnsi="Cordia New"/>
          <w:sz w:val="32"/>
          <w:szCs w:val="32"/>
          <w:cs/>
          <w:lang w:bidi="th-TH"/>
        </w:rPr>
        <w:t xml:space="preserve">สำหรับผู้นำช่วงชั้นและเลขาช่วงชั้น ซึ่งสิ่งเหล่านี้จะเกิดขึ้นได้ก็ต่อเมื่อผู้นำช่วงชั้นจะต้องสร้างตารางเวลาการทำงานที่เหมาะสมของผู้นำช่วงชั้นและเลขาช่วงชั้น โดยตารางงานทั้งหมดที่เกี่ยวข้องกับ </w:t>
      </w:r>
      <w:r w:rsidRPr="00FA4D04">
        <w:rPr>
          <w:rFonts w:ascii="Cordia New" w:hAnsi="Cordia New"/>
          <w:sz w:val="32"/>
          <w:szCs w:val="32"/>
          <w:lang w:bidi="th-TH"/>
        </w:rPr>
        <w:t xml:space="preserve">Lesson Study </w:t>
      </w:r>
      <w:r w:rsidRPr="00FA4D04">
        <w:rPr>
          <w:rFonts w:ascii="Cordia New" w:hAnsi="Cordia New"/>
          <w:sz w:val="32"/>
          <w:szCs w:val="32"/>
          <w:cs/>
          <w:lang w:bidi="th-TH"/>
        </w:rPr>
        <w:t>ทั้งของผู้นำช่วงชั้นและเลขาช่วงชั้นจะถูกเขียนไว้บนกระดานกลางเพื่อให้ทุกคนได้รู้ นอกจากนี้ยังมีการเขียนเป้าหมายของภาคเรียนไว้ให้ทุกคนได้เห็นโดยตลอดด้วย</w:t>
      </w:r>
    </w:p>
    <w:p w:rsidR="007508A9" w:rsidRPr="00FA4D04" w:rsidRDefault="007508A9" w:rsidP="003D1A7F">
      <w:pPr>
        <w:ind w:firstLine="720"/>
        <w:rPr>
          <w:rFonts w:ascii="Cordia New" w:hAnsi="Cordia New"/>
          <w:sz w:val="32"/>
          <w:szCs w:val="32"/>
          <w:lang w:bidi="th-TH"/>
        </w:rPr>
      </w:pPr>
      <w:r w:rsidRPr="00FA4D04">
        <w:rPr>
          <w:rFonts w:ascii="Cordia New" w:hAnsi="Cordia New"/>
          <w:sz w:val="32"/>
          <w:szCs w:val="32"/>
          <w:cs/>
          <w:lang w:bidi="th-TH"/>
        </w:rPr>
        <w:t xml:space="preserve">การทำ </w:t>
      </w:r>
      <w:r w:rsidRPr="00FA4D04">
        <w:rPr>
          <w:rFonts w:ascii="Cordia New" w:hAnsi="Cordia New"/>
          <w:sz w:val="32"/>
          <w:szCs w:val="32"/>
          <w:lang w:bidi="th-TH"/>
        </w:rPr>
        <w:t xml:space="preserve">AAR </w:t>
      </w:r>
      <w:r w:rsidRPr="00FA4D04">
        <w:rPr>
          <w:rFonts w:ascii="Cordia New" w:hAnsi="Cordia New"/>
          <w:sz w:val="32"/>
          <w:szCs w:val="32"/>
          <w:cs/>
          <w:lang w:bidi="th-TH"/>
        </w:rPr>
        <w:t xml:space="preserve">ทุกครั้งนั้นจะมุ่งทบทวนและตรวจสอบกลับไปยังเป้าหมายรายภาคที่ได้ตั้งกันไว้แล้วในต้นภาคเรียน ซึ่งเป้าหมายในรายภาคนั้นจะแยกออกเป็นเป้าหมายด้านวิถีชีวิต เป้าหมายด้านจิตวิญญาณของครู และเป้าหมายด้านกระบวนการ </w:t>
      </w:r>
    </w:p>
    <w:p w:rsidR="007508A9" w:rsidRPr="00FA4D04" w:rsidRDefault="007508A9" w:rsidP="003D1A7F">
      <w:pPr>
        <w:ind w:firstLine="720"/>
        <w:rPr>
          <w:rFonts w:ascii="Cordia New" w:hAnsi="Cordia New"/>
          <w:sz w:val="32"/>
          <w:szCs w:val="32"/>
          <w:lang w:bidi="th-TH"/>
        </w:rPr>
      </w:pPr>
      <w:r w:rsidRPr="00FA4D04">
        <w:rPr>
          <w:rFonts w:ascii="Cordia New" w:hAnsi="Cordia New"/>
          <w:sz w:val="32"/>
          <w:szCs w:val="32"/>
          <w:cs/>
          <w:lang w:bidi="th-TH"/>
        </w:rPr>
        <w:t xml:space="preserve">การทำงานที่ต้องบริหารจัดการช่วงชั้นในแบบ </w:t>
      </w:r>
      <w:r w:rsidRPr="00FA4D04">
        <w:rPr>
          <w:rFonts w:ascii="Cordia New" w:hAnsi="Cordia New"/>
          <w:sz w:val="32"/>
          <w:szCs w:val="32"/>
          <w:lang w:bidi="th-TH"/>
        </w:rPr>
        <w:t xml:space="preserve">Lesson Study </w:t>
      </w:r>
      <w:r w:rsidRPr="00FA4D04">
        <w:rPr>
          <w:rFonts w:ascii="Cordia New" w:hAnsi="Cordia New"/>
          <w:sz w:val="32"/>
          <w:szCs w:val="32"/>
          <w:cs/>
          <w:lang w:bidi="th-TH"/>
        </w:rPr>
        <w:t xml:space="preserve">นั้น มีงานหลายๆ ส่วน และหลายๆ ด้านที่ต้องทำ บางครั้งเราก็รู้ว่า เราจะต้องทำอะไร อย่างไร แต่บางครั้งเราก็ไม่สามารถเป็นผู้กำหนดงานเลยเพราะเราถูกงานทำเสียแล้ว อย่างหลังจะพบบ่อยมากเมื่อเราเจองานฉุกเฉินเร่งด่วนบ่อยๆ ซึ่งงานฉุกเฉินเร่งด่วนของเราก็มักจะเป็นงานที่เราไม่ได้วางแผนหรือคิดกับมันไว้ก่อน </w:t>
      </w:r>
    </w:p>
    <w:p w:rsidR="007508A9" w:rsidRDefault="007508A9" w:rsidP="00FA4D04">
      <w:pPr>
        <w:ind w:firstLine="720"/>
        <w:rPr>
          <w:rFonts w:ascii="Cordia New" w:hAnsi="Cordia New"/>
          <w:sz w:val="32"/>
          <w:szCs w:val="32"/>
          <w:lang w:bidi="th-TH"/>
        </w:rPr>
      </w:pPr>
      <w:r w:rsidRPr="00FA4D04">
        <w:rPr>
          <w:rFonts w:ascii="Cordia New" w:hAnsi="Cordia New"/>
          <w:sz w:val="32"/>
          <w:szCs w:val="32"/>
          <w:cs/>
          <w:lang w:bidi="th-TH"/>
        </w:rPr>
        <w:t>เมื่อเจอทั้งงานเร่งด่วนและงานพัฒนามาพร้อมๆกัน ครูเล็กพยายามแยกแยะมันออก</w:t>
      </w:r>
      <w:r>
        <w:rPr>
          <w:rFonts w:ascii="Cordia New" w:hAnsi="Cordia New"/>
          <w:sz w:val="32"/>
          <w:szCs w:val="32"/>
          <w:cs/>
          <w:lang w:bidi="th-TH"/>
        </w:rPr>
        <w:t>เป็นสองส่วน</w:t>
      </w:r>
      <w:r w:rsidRPr="00FA4D04">
        <w:rPr>
          <w:rFonts w:ascii="Cordia New" w:hAnsi="Cordia New"/>
          <w:sz w:val="32"/>
          <w:szCs w:val="32"/>
          <w:cs/>
          <w:lang w:bidi="th-TH"/>
        </w:rPr>
        <w:t xml:space="preserve"> และจัดสรร</w:t>
      </w:r>
      <w:r>
        <w:rPr>
          <w:rFonts w:ascii="Cordia New" w:hAnsi="Cordia New"/>
          <w:sz w:val="32"/>
          <w:szCs w:val="32"/>
          <w:cs/>
          <w:lang w:bidi="th-TH"/>
        </w:rPr>
        <w:t>เพื่อทำ</w:t>
      </w:r>
      <w:r w:rsidRPr="00FA4D04">
        <w:rPr>
          <w:rFonts w:ascii="Cordia New" w:hAnsi="Cordia New"/>
          <w:sz w:val="32"/>
          <w:szCs w:val="32"/>
          <w:cs/>
          <w:lang w:bidi="th-TH"/>
        </w:rPr>
        <w:t xml:space="preserve">งานที่สำคัญและเร่งด่วนก่อน ต่อจากนั้นจึงทำงานที่สำคัญแต่ไม่เร่งด่วนตามมา </w:t>
      </w:r>
      <w:r>
        <w:rPr>
          <w:rFonts w:ascii="Cordia New" w:hAnsi="Cordia New"/>
          <w:sz w:val="32"/>
          <w:szCs w:val="32"/>
          <w:cs/>
          <w:lang w:bidi="th-TH"/>
        </w:rPr>
        <w:t>ครูเล็ก</w:t>
      </w:r>
      <w:r w:rsidRPr="00FA4D04">
        <w:rPr>
          <w:rFonts w:ascii="Cordia New" w:hAnsi="Cordia New"/>
          <w:sz w:val="32"/>
          <w:szCs w:val="32"/>
          <w:cs/>
          <w:lang w:bidi="th-TH"/>
        </w:rPr>
        <w:t>พยายามหลีกเลี่ยงงานที่เร่งด่วนแต่ไม่สำคัญไว้ตอนท้ายๆ แต่หลายๆ ครั้งก็พบว่างานเร่งด่วนแต่ไม่สำคัญมักจะเป็นงานที่ไปกระทบใจของผู้คนอยู่บ</w:t>
      </w:r>
      <w:r>
        <w:rPr>
          <w:rFonts w:ascii="Cordia New" w:hAnsi="Cordia New"/>
          <w:sz w:val="32"/>
          <w:szCs w:val="32"/>
          <w:cs/>
          <w:lang w:bidi="th-TH"/>
        </w:rPr>
        <w:t>่</w:t>
      </w:r>
      <w:r w:rsidRPr="00FA4D04">
        <w:rPr>
          <w:rFonts w:ascii="Cordia New" w:hAnsi="Cordia New"/>
          <w:sz w:val="32"/>
          <w:szCs w:val="32"/>
          <w:cs/>
          <w:lang w:bidi="th-TH"/>
        </w:rPr>
        <w:t xml:space="preserve">อยครั้ง จึงต้องตั้งหลักกับการทำงานนี้ด้วยใจที่พร้อมจะยอมรับผิด รับฟัง และแก้ไขสถานการณ์เฉพาะหน้าแบบไม่ยึดติด เพื่อให้พลังดีๆ ในการทำงานของเรายังมีมากพอเพื่อที่จะไปทำงานที่สำคัญต่อไป  </w:t>
      </w:r>
    </w:p>
    <w:p w:rsidR="007508A9" w:rsidRPr="00F53A4F" w:rsidRDefault="007508A9" w:rsidP="00F53A4F">
      <w:pPr>
        <w:ind w:firstLine="720"/>
        <w:rPr>
          <w:rFonts w:ascii="Cordia New" w:hAnsi="Cordia New"/>
          <w:b/>
          <w:bCs/>
          <w:sz w:val="32"/>
          <w:szCs w:val="32"/>
          <w:cs/>
          <w:lang w:bidi="th-TH"/>
        </w:rPr>
      </w:pPr>
      <w:r w:rsidRPr="00F53A4F">
        <w:rPr>
          <w:rFonts w:ascii="Cordia New" w:hAnsi="Cordia New"/>
          <w:b/>
          <w:bCs/>
          <w:sz w:val="32"/>
          <w:szCs w:val="32"/>
          <w:cs/>
          <w:lang w:bidi="th-TH"/>
        </w:rPr>
        <w:t xml:space="preserve">สิ่งสำคัญที่ได้เรียนรู้ คือ การสร้างพลังใจดีๆ ให้กับตนเองและจัดกระบวนการให้กับครูทุกคนได้มีโอกาสสะท้อนแลกเปลี่ยนเพื่อถ่ายเทพลังดีๆ ให้แก่กันและกัน ด้วยใจที่เปิดกว้าง รับฟัง ใคร่ครวญกับทุกๆ สิ่งด้วยกระบวนการและขั้นตอนที่เปิดเผย ตรงไปตรงมา และยุติธรรม อีกทั้งยังต้องหมั่นตรวจสอบและประเมินสถานการณ์อยู่อย่างสม่ำเสมอ และเดินหน้าพัฒนาต่อไปโดยไม่ย่อท้อ </w:t>
      </w:r>
    </w:p>
    <w:sectPr w:rsidR="007508A9" w:rsidRPr="00F53A4F" w:rsidSect="00F53A4F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1A7F"/>
    <w:rsid w:val="00277140"/>
    <w:rsid w:val="002F4E50"/>
    <w:rsid w:val="00362BD1"/>
    <w:rsid w:val="0037089D"/>
    <w:rsid w:val="003D1A7F"/>
    <w:rsid w:val="00434DFA"/>
    <w:rsid w:val="00444974"/>
    <w:rsid w:val="004547D4"/>
    <w:rsid w:val="00506393"/>
    <w:rsid w:val="00591FE3"/>
    <w:rsid w:val="007508A9"/>
    <w:rsid w:val="00C7135F"/>
    <w:rsid w:val="00CB2D21"/>
    <w:rsid w:val="00D8743C"/>
    <w:rsid w:val="00E57643"/>
    <w:rsid w:val="00F34618"/>
    <w:rsid w:val="00F53A4F"/>
    <w:rsid w:val="00FA4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7F"/>
    <w:pPr>
      <w:spacing w:after="200" w:line="276" w:lineRule="auto"/>
    </w:pPr>
    <w:rPr>
      <w:rFonts w:cs="Cordia New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293</Words>
  <Characters>1672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sawinee_j</cp:lastModifiedBy>
  <cp:revision>5</cp:revision>
  <dcterms:created xsi:type="dcterms:W3CDTF">2012-10-24T07:44:00Z</dcterms:created>
  <dcterms:modified xsi:type="dcterms:W3CDTF">2012-10-24T07:51:00Z</dcterms:modified>
</cp:coreProperties>
</file>