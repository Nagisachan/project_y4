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ED4" w:rsidRPr="009A4270" w:rsidRDefault="001B6ED4" w:rsidP="00A03206">
      <w:pPr>
        <w:spacing w:after="100" w:afterAutospacing="1"/>
        <w:rPr>
          <w:rFonts w:ascii="4803_Kwang_MD" w:hAnsi="4803_Kwang_MD" w:cs="4803_Kwang_MD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Description: ผลการค้นหารูปภาพสำหรับ พื้นหลัง" style="position:absolute;margin-left:-88.9pt;margin-top:-39.1pt;width:833.5pt;height:1182.3pt;z-index:-251658240;visibility:visible">
            <v:imagedata r:id="rId7" o:title=""/>
          </v:shape>
        </w:pict>
      </w:r>
    </w:p>
    <w:p w:rsidR="001B6ED4" w:rsidRPr="009A4270" w:rsidRDefault="001B6ED4" w:rsidP="00A03206">
      <w:pPr>
        <w:spacing w:after="100" w:afterAutospacing="1"/>
        <w:ind w:firstLine="720"/>
        <w:jc w:val="distribute"/>
        <w:rPr>
          <w:rFonts w:ascii="4803_Kwang_MD" w:hAnsi="4803_Kwang_MD" w:cs="4803_Kwang_MD"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06.2pt;margin-top:14.8pt;width:144.05pt;height:193.6pt;z-index:251656192;mso-wrap-style:none" fillcolor="#4bacc6" stroked="f" strokeweight="0">
            <v:fill color2="#308298" focusposition=".5,.5" focussize="" focus="100%" type="gradientRadial"/>
            <v:shadow on="t" type="perspective" color="#205867" offset="1pt" offset2="-3pt"/>
            <v:textbox style="mso-next-textbox:#_x0000_s1027">
              <w:txbxContent>
                <w:p w:rsidR="001B6ED4" w:rsidRPr="002F1858" w:rsidRDefault="001B6ED4" w:rsidP="002F1858">
                  <w:pPr>
                    <w:spacing w:after="100" w:afterAutospacing="1"/>
                    <w:rPr>
                      <w:rFonts w:ascii="Cordia New" w:hAnsi="Cordia New"/>
                      <w:b/>
                      <w:bCs/>
                      <w:sz w:val="48"/>
                      <w:szCs w:val="48"/>
                    </w:rPr>
                  </w:pPr>
                  <w:r>
                    <w:rPr>
                      <w:cs/>
                    </w:rPr>
                    <w:pict>
                      <v:shape id="_x0000_i1026" type="#_x0000_t75" style="width:129.75pt;height:179.25pt">
                        <v:imagedata r:id="rId8" r:href="rId9" blacklevel="6554f"/>
                      </v:shape>
                    </w:pic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left:0;text-align:left;margin-left:12.6pt;margin-top:25.3pt;width:372.15pt;height:75.75pt;z-index:251657216" fillcolor="#92cddc" strokecolor="#92cddc" strokeweight="1pt">
            <v:fill color2="#daeef3" angle="-45" focusposition=".5,.5" focussize="" focus="-50%" type="gradient"/>
            <v:shadow on="t" color="#205867" opacity=".5" offset="6pt,6pt"/>
            <v:textbox style="mso-next-textbox:#_x0000_s1028">
              <w:txbxContent>
                <w:p w:rsidR="001B6ED4" w:rsidRPr="007E428E" w:rsidRDefault="001B6ED4" w:rsidP="00842545">
                  <w:pPr>
                    <w:spacing w:before="240" w:after="100" w:afterAutospacing="1"/>
                    <w:rPr>
                      <w:rFonts w:ascii="4803_Kwang_MD" w:hAnsi="4803_Kwang_MD" w:cs="4803_Kwang_MD"/>
                      <w:b/>
                      <w:bCs/>
                      <w:sz w:val="72"/>
                      <w:szCs w:val="72"/>
                    </w:rPr>
                  </w:pPr>
                  <w:r w:rsidRPr="002F1858">
                    <w:rPr>
                      <w:rFonts w:ascii="Cordia New" w:hAnsi="Cordia New"/>
                      <w:b/>
                      <w:bCs/>
                      <w:sz w:val="48"/>
                      <w:szCs w:val="48"/>
                      <w:cs/>
                    </w:rPr>
                    <w:t xml:space="preserve">   </w:t>
                  </w:r>
                  <w:r w:rsidRPr="007E428E">
                    <w:rPr>
                      <w:rFonts w:ascii="4803_Kwang_MD (Thai)" w:hAnsi="4803_Kwang_MD (Thai)" w:cs="4803_Kwang_MD (Thai)"/>
                      <w:b/>
                      <w:bCs/>
                      <w:sz w:val="72"/>
                      <w:szCs w:val="72"/>
                      <w:cs/>
                    </w:rPr>
                    <w:t>เดินตามกระบวนการ</w:t>
                  </w:r>
                  <w:r w:rsidRPr="007E428E">
                    <w:rPr>
                      <w:rFonts w:ascii="4803_Kwang_MD" w:hAnsi="4803_Kwang_MD" w:cs="4803_Kwang_MD"/>
                      <w:b/>
                      <w:bCs/>
                      <w:sz w:val="72"/>
                      <w:szCs w:val="72"/>
                      <w:cs/>
                    </w:rPr>
                    <w:t xml:space="preserve"> . . .</w:t>
                  </w:r>
                </w:p>
              </w:txbxContent>
            </v:textbox>
            <w10:wrap type="square"/>
          </v:shape>
        </w:pict>
      </w:r>
    </w:p>
    <w:p w:rsidR="001B6ED4" w:rsidRPr="009A4270" w:rsidRDefault="001B6ED4" w:rsidP="0020290D">
      <w:pPr>
        <w:spacing w:after="100" w:afterAutospacing="1"/>
        <w:ind w:firstLine="1134"/>
        <w:jc w:val="thaiDistribute"/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 w:rsidP="0020290D">
      <w:pPr>
        <w:spacing w:after="100" w:afterAutospacing="1"/>
        <w:ind w:firstLine="1134"/>
        <w:jc w:val="thaiDistribute"/>
        <w:rPr>
          <w:rFonts w:ascii="4803_Kwang_MD" w:hAnsi="4803_Kwang_MD" w:cs="4803_Kwang_MD"/>
          <w:sz w:val="44"/>
          <w:szCs w:val="44"/>
        </w:rPr>
      </w:pPr>
    </w:p>
    <w:p w:rsidR="001B6ED4" w:rsidRDefault="001B6ED4" w:rsidP="0020290D">
      <w:pPr>
        <w:spacing w:after="100" w:afterAutospacing="1"/>
        <w:ind w:firstLine="1134"/>
        <w:jc w:val="thaiDistribute"/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 w:rsidP="0020290D">
      <w:pPr>
        <w:spacing w:after="100" w:afterAutospacing="1"/>
        <w:ind w:firstLine="1134"/>
        <w:jc w:val="thaiDistribute"/>
        <w:rPr>
          <w:rFonts w:ascii="4803_Kwang_MD" w:hAnsi="4803_Kwang_MD" w:cs="4803_Kwang_MD"/>
          <w:sz w:val="44"/>
          <w:szCs w:val="44"/>
        </w:rPr>
      </w:pPr>
    </w:p>
    <w:p w:rsidR="001B6ED4" w:rsidRDefault="001B6ED4" w:rsidP="009A4270">
      <w:pPr>
        <w:spacing w:after="100" w:afterAutospacing="1"/>
        <w:ind w:firstLine="1134"/>
        <w:jc w:val="thaiDistribute"/>
        <w:rPr>
          <w:rFonts w:ascii="4803_Kwang_MD" w:hAnsi="4803_Kwang_MD" w:cs="4803_Kwang_MD"/>
          <w:sz w:val="44"/>
          <w:szCs w:val="44"/>
        </w:rPr>
      </w:pPr>
      <w:r w:rsidRPr="009A4270">
        <w:rPr>
          <w:rFonts w:ascii="4803_Kwang_MD (Thai)" w:hAnsi="4803_Kwang_MD (Thai)" w:cs="4803_Kwang_MD (Thai)"/>
          <w:sz w:val="44"/>
          <w:szCs w:val="44"/>
          <w:cs/>
        </w:rPr>
        <w:t xml:space="preserve">จากหลายๆ ปีการศึกษาที่ผ่านมา พวกเราชาวเพลินพัฒนาได้มีจัดการเรียนในแบบฉบับของเพลินพัฒนาที่มีชื่อว่า </w:t>
      </w:r>
      <w:r w:rsidRPr="009A4270">
        <w:rPr>
          <w:rFonts w:ascii="4803_Kwang_MD" w:hAnsi="4803_Kwang_MD" w:cs="4803_Kwang_MD"/>
          <w:i/>
          <w:iCs/>
          <w:sz w:val="44"/>
          <w:szCs w:val="44"/>
        </w:rPr>
        <w:t xml:space="preserve">“ </w:t>
      </w:r>
      <w:r w:rsidRPr="009A4270">
        <w:rPr>
          <w:rFonts w:ascii="4803_Kwang_MD (Thai)" w:hAnsi="4803_Kwang_MD (Thai)" w:cs="4803_Kwang_MD (Thai)"/>
          <w:i/>
          <w:iCs/>
          <w:sz w:val="44"/>
          <w:szCs w:val="44"/>
          <w:cs/>
        </w:rPr>
        <w:t>ชีวิตที่ได้เรียนรู้ของครูเพลิน</w:t>
      </w:r>
      <w:r w:rsidRPr="009A4270">
        <w:rPr>
          <w:rFonts w:ascii="4803_Kwang_MD" w:hAnsi="4803_Kwang_MD" w:cs="4803_Kwang_MD"/>
          <w:sz w:val="44"/>
          <w:szCs w:val="44"/>
        </w:rPr>
        <w:t xml:space="preserve"> ”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ซึ่งในหนึ่งปีการศึกษาได้มีการจัดขึ้นถึง</w:t>
      </w:r>
      <w:r w:rsidRPr="009A4270">
        <w:rPr>
          <w:rFonts w:ascii="4803_Kwang_MD" w:hAnsi="4803_Kwang_MD" w:cs="4803_Kwang_MD"/>
          <w:sz w:val="44"/>
          <w:szCs w:val="44"/>
          <w:cs/>
        </w:rPr>
        <w:t xml:space="preserve">  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๒ ครั้ง</w:t>
      </w:r>
      <w:r w:rsidRPr="009A4270">
        <w:rPr>
          <w:rFonts w:ascii="4803_Kwang_MD" w:hAnsi="4803_Kwang_MD" w:cs="4803_Kwang_MD"/>
          <w:sz w:val="44"/>
          <w:szCs w:val="44"/>
          <w:cs/>
        </w:rPr>
        <w:t xml:space="preserve">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 xml:space="preserve">ในช่วงเปิดภาคเรียนทีมคณิตศาสตร์ได้มีการให้ตั้งเป้าหมายที่อยากทำให้สำเร็จของแต่ละคน โดยที่ตนเองได้ตั้งเป้าหมายที่อยากทำให้สำเร็จให้ได้ ๓ เป้าหมาย </w:t>
      </w:r>
    </w:p>
    <w:p w:rsidR="001B6ED4" w:rsidRPr="009A4270" w:rsidRDefault="001B6ED4" w:rsidP="009A4270">
      <w:pPr>
        <w:spacing w:after="100" w:afterAutospacing="1"/>
        <w:ind w:firstLine="1134"/>
        <w:jc w:val="thaiDistribute"/>
        <w:rPr>
          <w:rFonts w:ascii="4803_Kwang_MD" w:hAnsi="4803_Kwang_MD" w:cs="4803_Kwang_MD"/>
          <w:sz w:val="44"/>
          <w:szCs w:val="44"/>
        </w:rPr>
      </w:pPr>
      <w:r w:rsidRPr="009A4270">
        <w:rPr>
          <w:rFonts w:ascii="4803_Kwang_MD" w:hAnsi="4803_Kwang_MD" w:cs="4803_Kwang_MD"/>
          <w:sz w:val="44"/>
          <w:szCs w:val="44"/>
        </w:rPr>
        <w:t xml:space="preserve"> </w:t>
      </w:r>
    </w:p>
    <w:p w:rsidR="001B6ED4" w:rsidRPr="009A4270" w:rsidRDefault="001B6ED4" w:rsidP="000103B4">
      <w:pPr>
        <w:spacing w:after="0"/>
        <w:jc w:val="thaiDistribute"/>
        <w:rPr>
          <w:rFonts w:ascii="4803_Kwang_MD" w:hAnsi="4803_Kwang_MD" w:cs="4803_Kwang_MD"/>
          <w:b/>
          <w:bCs/>
          <w:i/>
          <w:iCs/>
          <w:sz w:val="44"/>
          <w:szCs w:val="44"/>
        </w:rPr>
      </w:pPr>
      <w:r w:rsidRPr="009A4270">
        <w:rPr>
          <w:rFonts w:ascii="4803_Kwang_MD" w:hAnsi="4803_Kwang_MD" w:cs="4803_Kwang_MD"/>
          <w:b/>
          <w:bCs/>
          <w:i/>
          <w:iCs/>
          <w:sz w:val="44"/>
          <w:szCs w:val="44"/>
          <w:cs/>
        </w:rPr>
        <w:t xml:space="preserve">     </w:t>
      </w:r>
      <w:r w:rsidRPr="009A4270">
        <w:rPr>
          <w:rFonts w:ascii="4803_Kwang_MD (Thai)" w:hAnsi="4803_Kwang_MD (Thai)" w:cs="4803_Kwang_MD (Thai)"/>
          <w:b/>
          <w:bCs/>
          <w:i/>
          <w:iCs/>
          <w:sz w:val="44"/>
          <w:szCs w:val="44"/>
          <w:cs/>
        </w:rPr>
        <w:t xml:space="preserve">เป้าหมายที่ ๑ </w:t>
      </w:r>
      <w:r w:rsidRPr="009A4270">
        <w:rPr>
          <w:rFonts w:ascii="4803_Kwang_MD" w:hAnsi="4803_Kwang_MD" w:cs="4803_Kwang_MD"/>
          <w:b/>
          <w:bCs/>
          <w:i/>
          <w:iCs/>
          <w:sz w:val="44"/>
          <w:szCs w:val="44"/>
        </w:rPr>
        <w:t xml:space="preserve"> : </w:t>
      </w:r>
      <w:r w:rsidRPr="009A4270">
        <w:rPr>
          <w:rFonts w:ascii="4803_Kwang_MD (Thai)" w:hAnsi="4803_Kwang_MD (Thai)" w:cs="4803_Kwang_MD (Thai)"/>
          <w:b/>
          <w:bCs/>
          <w:i/>
          <w:iCs/>
          <w:sz w:val="44"/>
          <w:szCs w:val="44"/>
          <w:cs/>
        </w:rPr>
        <w:t>การทำแผนการสอนอย่างละเอียดและส่งให้ตรงเวลาให้ได้อย่างสม่ำเสมอ</w:t>
      </w:r>
    </w:p>
    <w:p w:rsidR="001B6ED4" w:rsidRPr="009A4270" w:rsidRDefault="001B6ED4" w:rsidP="009A4270">
      <w:pPr>
        <w:spacing w:after="0"/>
        <w:jc w:val="thaiDistribute"/>
        <w:rPr>
          <w:rFonts w:ascii="4803_Kwang_MD" w:hAnsi="4803_Kwang_MD" w:cs="4803_Kwang_MD"/>
          <w:b/>
          <w:bCs/>
          <w:i/>
          <w:iCs/>
          <w:sz w:val="44"/>
          <w:szCs w:val="44"/>
        </w:rPr>
      </w:pPr>
      <w:r>
        <w:rPr>
          <w:rFonts w:ascii="4803_Kwang_MD" w:hAnsi="4803_Kwang_MD" w:cs="4803_Kwang_MD"/>
          <w:b/>
          <w:bCs/>
          <w:i/>
          <w:iCs/>
          <w:sz w:val="44"/>
          <w:szCs w:val="44"/>
          <w:cs/>
        </w:rPr>
        <w:t xml:space="preserve">    </w:t>
      </w:r>
      <w:r w:rsidRPr="009A4270">
        <w:rPr>
          <w:rFonts w:ascii="4803_Kwang_MD (Thai)" w:hAnsi="4803_Kwang_MD (Thai)" w:cs="4803_Kwang_MD (Thai)"/>
          <w:b/>
          <w:bCs/>
          <w:i/>
          <w:iCs/>
          <w:sz w:val="44"/>
          <w:szCs w:val="44"/>
          <w:cs/>
        </w:rPr>
        <w:t xml:space="preserve">เป้าหมายที่ ๒ </w:t>
      </w:r>
      <w:r w:rsidRPr="009A4270">
        <w:rPr>
          <w:rFonts w:ascii="4803_Kwang_MD" w:hAnsi="4803_Kwang_MD" w:cs="4803_Kwang_MD"/>
          <w:b/>
          <w:bCs/>
          <w:i/>
          <w:iCs/>
          <w:sz w:val="44"/>
          <w:szCs w:val="44"/>
        </w:rPr>
        <w:t xml:space="preserve"> : </w:t>
      </w:r>
      <w:r w:rsidRPr="009A4270">
        <w:rPr>
          <w:rFonts w:ascii="4803_Kwang_MD (Thai)" w:hAnsi="4803_Kwang_MD (Thai)" w:cs="4803_Kwang_MD (Thai)"/>
          <w:b/>
          <w:bCs/>
          <w:i/>
          <w:iCs/>
          <w:sz w:val="44"/>
          <w:szCs w:val="44"/>
          <w:cs/>
        </w:rPr>
        <w:t>การบันทึกหลังการสอนของตนเองให้ได้อย่างน้อย ๒ ครั้งต่อ ๑ สัปดาห์</w:t>
      </w:r>
    </w:p>
    <w:p w:rsidR="001B6ED4" w:rsidRDefault="001B6ED4" w:rsidP="008B2EB7">
      <w:pPr>
        <w:spacing w:after="0"/>
        <w:jc w:val="thaiDistribute"/>
        <w:rPr>
          <w:rFonts w:ascii="4803_Kwang_MD" w:hAnsi="4803_Kwang_MD" w:cs="4803_Kwang_MD"/>
          <w:b/>
          <w:bCs/>
          <w:i/>
          <w:iCs/>
          <w:sz w:val="44"/>
          <w:szCs w:val="44"/>
        </w:rPr>
      </w:pPr>
      <w:r>
        <w:rPr>
          <w:rFonts w:ascii="4803_Kwang_MD" w:hAnsi="4803_Kwang_MD" w:cs="4803_Kwang_MD"/>
          <w:b/>
          <w:bCs/>
          <w:i/>
          <w:iCs/>
          <w:sz w:val="44"/>
          <w:szCs w:val="44"/>
          <w:cs/>
        </w:rPr>
        <w:t xml:space="preserve">   </w:t>
      </w:r>
      <w:r w:rsidRPr="009A4270">
        <w:rPr>
          <w:rFonts w:ascii="4803_Kwang_MD (Thai)" w:hAnsi="4803_Kwang_MD (Thai)" w:cs="4803_Kwang_MD (Thai)"/>
          <w:b/>
          <w:bCs/>
          <w:i/>
          <w:iCs/>
          <w:sz w:val="44"/>
          <w:szCs w:val="44"/>
          <w:cs/>
        </w:rPr>
        <w:t xml:space="preserve">เป้าหมายที่ ๓ </w:t>
      </w:r>
      <w:r w:rsidRPr="009A4270">
        <w:rPr>
          <w:rFonts w:ascii="4803_Kwang_MD" w:hAnsi="4803_Kwang_MD" w:cs="4803_Kwang_MD"/>
          <w:b/>
          <w:bCs/>
          <w:i/>
          <w:iCs/>
          <w:sz w:val="44"/>
          <w:szCs w:val="44"/>
        </w:rPr>
        <w:t xml:space="preserve">: </w:t>
      </w:r>
      <w:r w:rsidRPr="009A4270">
        <w:rPr>
          <w:rFonts w:ascii="4803_Kwang_MD (Thai)" w:hAnsi="4803_Kwang_MD (Thai)" w:cs="4803_Kwang_MD (Thai)"/>
          <w:b/>
          <w:bCs/>
          <w:i/>
          <w:iCs/>
          <w:sz w:val="44"/>
          <w:szCs w:val="44"/>
          <w:cs/>
        </w:rPr>
        <w:t>ตรวจงานให้ทันตามตารางการตรวจงานที่ได้วางแผนไว้</w:t>
      </w:r>
    </w:p>
    <w:p w:rsidR="001B6ED4" w:rsidRDefault="001B6ED4" w:rsidP="008B2EB7">
      <w:pPr>
        <w:spacing w:after="0"/>
        <w:jc w:val="thaiDistribute"/>
        <w:rPr>
          <w:rFonts w:ascii="4803_Kwang_MD" w:hAnsi="4803_Kwang_MD" w:cs="4803_Kwang_MD"/>
          <w:b/>
          <w:bCs/>
          <w:i/>
          <w:iCs/>
          <w:sz w:val="44"/>
          <w:szCs w:val="44"/>
        </w:rPr>
      </w:pPr>
    </w:p>
    <w:p w:rsidR="001B6ED4" w:rsidRPr="009A4270" w:rsidRDefault="001B6ED4" w:rsidP="008B2EB7">
      <w:pPr>
        <w:spacing w:after="0"/>
        <w:jc w:val="thaiDistribute"/>
        <w:rPr>
          <w:rFonts w:ascii="4803_Kwang_MD" w:hAnsi="4803_Kwang_MD" w:cs="4803_Kwang_MD"/>
          <w:b/>
          <w:bCs/>
          <w:i/>
          <w:iCs/>
          <w:sz w:val="44"/>
          <w:szCs w:val="44"/>
        </w:rPr>
      </w:pPr>
    </w:p>
    <w:p w:rsidR="001B6ED4" w:rsidRDefault="001B6ED4" w:rsidP="0020290D">
      <w:pPr>
        <w:spacing w:after="0"/>
        <w:ind w:firstLine="1134"/>
        <w:jc w:val="thaiDistribute"/>
        <w:rPr>
          <w:rFonts w:ascii="4803_Kwang_MD" w:hAnsi="4803_Kwang_MD" w:cs="4803_Kwang_MD"/>
          <w:sz w:val="44"/>
          <w:szCs w:val="44"/>
        </w:rPr>
      </w:pPr>
      <w:r w:rsidRPr="009A4270">
        <w:rPr>
          <w:rFonts w:ascii="4803_Kwang_MD (Thai)" w:hAnsi="4803_Kwang_MD (Thai)" w:cs="4803_Kwang_MD (Thai)"/>
          <w:sz w:val="44"/>
          <w:szCs w:val="44"/>
          <w:cs/>
        </w:rPr>
        <w:t>เมื่อจบภาคเรียนวิริยะ</w:t>
      </w:r>
      <w:r w:rsidRPr="009A4270">
        <w:rPr>
          <w:rFonts w:ascii="4803_Kwang_MD" w:hAnsi="4803_Kwang_MD" w:cs="4803_Kwang_MD"/>
          <w:sz w:val="44"/>
          <w:szCs w:val="44"/>
          <w:cs/>
        </w:rPr>
        <w:t xml:space="preserve">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มีสิ่งที่ทำได้สำเร็จตามเป้าหมายมี ๒ เป้าหมายจากทั้งหมด</w:t>
      </w:r>
      <w:r>
        <w:rPr>
          <w:rFonts w:ascii="4803_Kwang_MD" w:hAnsi="4803_Kwang_MD" w:cs="4803_Kwang_MD"/>
          <w:sz w:val="44"/>
          <w:szCs w:val="44"/>
          <w:cs/>
        </w:rPr>
        <w:t xml:space="preserve">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๓ เป้าหมาย คือ</w:t>
      </w:r>
      <w:r w:rsidRPr="009A4270">
        <w:rPr>
          <w:rFonts w:ascii="4803_Kwang_MD" w:hAnsi="4803_Kwang_MD" w:cs="4803_Kwang_MD"/>
          <w:sz w:val="44"/>
          <w:szCs w:val="44"/>
          <w:cs/>
        </w:rPr>
        <w:t xml:space="preserve"> </w:t>
      </w:r>
    </w:p>
    <w:p w:rsidR="001B6ED4" w:rsidRDefault="001B6ED4" w:rsidP="0020290D">
      <w:pPr>
        <w:spacing w:after="0"/>
        <w:ind w:firstLine="1134"/>
        <w:jc w:val="thaiDistribute"/>
        <w:rPr>
          <w:rFonts w:ascii="4803_Kwang_MD" w:hAnsi="4803_Kwang_MD" w:cs="4803_Kwang_MD"/>
          <w:sz w:val="44"/>
          <w:szCs w:val="44"/>
        </w:rPr>
      </w:pPr>
    </w:p>
    <w:p w:rsidR="001B6ED4" w:rsidRDefault="001B6ED4" w:rsidP="0020290D">
      <w:pPr>
        <w:spacing w:after="0"/>
        <w:ind w:firstLine="1134"/>
        <w:jc w:val="thaiDistribute"/>
        <w:rPr>
          <w:rFonts w:ascii="4803_Kwang_MD" w:hAnsi="4803_Kwang_MD" w:cs="4803_Kwang_MD"/>
          <w:sz w:val="44"/>
          <w:szCs w:val="44"/>
        </w:rPr>
      </w:pPr>
    </w:p>
    <w:p w:rsidR="001B6ED4" w:rsidRDefault="001B6ED4" w:rsidP="0020290D">
      <w:pPr>
        <w:spacing w:after="0"/>
        <w:ind w:firstLine="1134"/>
        <w:jc w:val="thaiDistribute"/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 w:rsidP="0020290D">
      <w:pPr>
        <w:spacing w:after="0"/>
        <w:ind w:firstLine="1134"/>
        <w:jc w:val="thaiDistribute"/>
        <w:rPr>
          <w:rFonts w:ascii="4803_Kwang_MD" w:hAnsi="4803_Kwang_MD" w:cs="4803_Kwang_MD"/>
          <w:sz w:val="44"/>
          <w:szCs w:val="44"/>
        </w:rPr>
      </w:pPr>
      <w:r w:rsidRPr="009A4270">
        <w:rPr>
          <w:rFonts w:ascii="4803_Kwang_MD (Thai)" w:hAnsi="4803_Kwang_MD (Thai)" w:cs="4803_Kwang_MD (Thai)"/>
          <w:sz w:val="44"/>
          <w:szCs w:val="44"/>
          <w:cs/>
        </w:rPr>
        <w:t xml:space="preserve">เป้าหมายที่ ๑ </w:t>
      </w:r>
      <w:r w:rsidRPr="009A4270">
        <w:rPr>
          <w:rFonts w:ascii="4803_Kwang_MD" w:hAnsi="4803_Kwang_MD" w:cs="4803_Kwang_MD"/>
          <w:sz w:val="44"/>
          <w:szCs w:val="44"/>
        </w:rPr>
        <w:t xml:space="preserve">: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 xml:space="preserve">การทำแผนการสอนอย่างละเอียดและส่งให้ตรงเวลาให้ได้อย่างสม่ำเสมอและเป้าหมายที่ ๓ </w:t>
      </w:r>
      <w:r w:rsidRPr="009A4270">
        <w:rPr>
          <w:rFonts w:ascii="4803_Kwang_MD" w:hAnsi="4803_Kwang_MD" w:cs="4803_Kwang_MD"/>
          <w:sz w:val="44"/>
          <w:szCs w:val="44"/>
        </w:rPr>
        <w:t xml:space="preserve">: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ตรวจงานให้ทันตามตารางการตรวจงานที่ได้วางแผนไว้ ขอเล่าถึงเป้าหมายที่ทำให้เกิดความภาคภูมิใจ ซึ่งกว่าจะเกิดความสำเร็จในการจัดทำแผนที่มีความละเอียดและส่งให้ตรงเวลาให้ได้อย่างสม่ำเสมอได้นั้นจะต้องทำสิ่งอื่นให้สำเร็จก่อน สิ่งนั้นก็คือ การเตรียมแผนการสอนตามกระบวนการ</w:t>
      </w:r>
      <w:r w:rsidRPr="009A4270">
        <w:rPr>
          <w:rFonts w:ascii="4803_Kwang_MD" w:hAnsi="4803_Kwang_MD" w:cs="4803_Kwang_MD"/>
          <w:sz w:val="44"/>
          <w:szCs w:val="44"/>
          <w:cs/>
        </w:rPr>
        <w:t xml:space="preserve"> </w:t>
      </w:r>
      <w:r w:rsidRPr="009A4270">
        <w:rPr>
          <w:rFonts w:ascii="4803_Kwang_MD" w:hAnsi="4803_Kwang_MD" w:cs="4803_Kwang_MD"/>
          <w:sz w:val="44"/>
          <w:szCs w:val="44"/>
        </w:rPr>
        <w:t xml:space="preserve">open approach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กับคู่วิชาจนได้โครงร่างของแผนกระดานจึงจะสามารถทำการพิมพ์ให้ออกมาเป็นแผนกระดานที่มีความละเอียด เมื่อมีแผนกระดานที่ผ่านการพิมพ์และปริ้นออกมาเป็นแผนการสอนแล้วก็ต้องให้คู่วิชาได้ตรวจสอบอีกครั้งเพื่อให้เกิดความเข้าใจในตัวตำแหน่งของแผนกระดานที่ตรงกัน กว่าจะออกมาเป็นแผนกระดานที่มีความละเอียดแต่ละแผน</w:t>
      </w:r>
      <w:r w:rsidRPr="009A4270">
        <w:rPr>
          <w:rFonts w:ascii="4803_Kwang_MD" w:hAnsi="4803_Kwang_MD" w:cs="4803_Kwang_MD"/>
          <w:sz w:val="44"/>
          <w:szCs w:val="44"/>
        </w:rPr>
        <w:t xml:space="preserve">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ระหว่างทางในการทำมีบ้างที่มีความรู้สึกว่าไม่อยากทำเพราะต้องใช้เวลาในการทำค่อนข้างมาก ต้องแบ่งเวลาให้กับการทำสิ่งอื่นด้วยแม้จะมีบางแผนที่ส่งเกือบไม่ทัน</w:t>
      </w:r>
      <w:r w:rsidRPr="009A4270">
        <w:rPr>
          <w:rFonts w:ascii="4803_Kwang_MD" w:hAnsi="4803_Kwang_MD" w:cs="4803_Kwang_MD"/>
          <w:sz w:val="44"/>
          <w:szCs w:val="44"/>
          <w:cs/>
        </w:rPr>
        <w:t xml:space="preserve">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แต่ท้ายที่สุดเป้าหมายในการจัดทำแผนกระดานอย่างละเอียดก็บรรลุเป้าหมายสามารถทำได้ครบทุกแผนการสอนตลอดภาคเรียนวิริยะ</w:t>
      </w:r>
    </w:p>
    <w:p w:rsidR="001B6ED4" w:rsidRPr="009A4270" w:rsidRDefault="001B6ED4" w:rsidP="00A03206">
      <w:pPr>
        <w:spacing w:after="0"/>
        <w:jc w:val="thaiDistribute"/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 w:rsidP="006E6259">
      <w:pPr>
        <w:spacing w:after="0"/>
        <w:ind w:firstLine="720"/>
        <w:rPr>
          <w:rFonts w:ascii="4803_Kwang_MD" w:hAnsi="4803_Kwang_MD" w:cs="4803_Kwang_MD"/>
          <w:sz w:val="44"/>
          <w:szCs w:val="44"/>
        </w:rPr>
      </w:pPr>
      <w:r w:rsidRPr="009A4270">
        <w:rPr>
          <w:rFonts w:ascii="4803_Kwang_MD" w:hAnsi="4803_Kwang_MD" w:cs="4803_Kwang_MD"/>
          <w:sz w:val="44"/>
          <w:szCs w:val="44"/>
          <w:cs/>
        </w:rPr>
        <w:t xml:space="preserve">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จากความสำเร็จของเป้าหมายที่เกิดขึ้นในครั้งนี้ต้องขอขอบคุณบุคคลที่ช่วยผลักดันให้เกิดความความสำเร็จ</w:t>
      </w:r>
      <w:r w:rsidRPr="009A4270">
        <w:rPr>
          <w:rFonts w:ascii="4803_Kwang_MD" w:hAnsi="4803_Kwang_MD" w:cs="4803_Kwang_MD"/>
          <w:sz w:val="44"/>
          <w:szCs w:val="44"/>
          <w:cs/>
        </w:rPr>
        <w:t xml:space="preserve">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 xml:space="preserve">คือ  </w:t>
      </w:r>
    </w:p>
    <w:p w:rsidR="001B6ED4" w:rsidRPr="009A4270" w:rsidRDefault="001B6ED4" w:rsidP="006E6259">
      <w:pPr>
        <w:pStyle w:val="ListParagraph"/>
        <w:numPr>
          <w:ilvl w:val="0"/>
          <w:numId w:val="1"/>
        </w:numPr>
        <w:spacing w:before="120" w:after="120"/>
        <w:jc w:val="thaiDistribute"/>
        <w:rPr>
          <w:rFonts w:ascii="4803_Kwang_MD" w:hAnsi="4803_Kwang_MD" w:cs="4803_Kwang_MD"/>
          <w:sz w:val="44"/>
          <w:szCs w:val="44"/>
        </w:rPr>
      </w:pPr>
      <w:r w:rsidRPr="009A4270">
        <w:rPr>
          <w:rFonts w:ascii="4803_Kwang_MD (Thai)" w:hAnsi="4803_Kwang_MD (Thai)" w:cs="4803_Kwang_MD (Thai)"/>
          <w:sz w:val="44"/>
          <w:szCs w:val="44"/>
          <w:cs/>
        </w:rPr>
        <w:t>ขอขอบคุณครูนุ่นที่คอยเข้มงวดในการนัดเวลาสำหรับคุยแผนอย่างเป็นระบบและยังช่วยคิดแผน หากิจกรรมที่จะช่วยสร้างแรงบันดาลใจให้เด็กๆ ได้มีกิจกรรมที่ดีๆ ได้เรียนรู้ตลอดภาคเรียน</w:t>
      </w:r>
    </w:p>
    <w:p w:rsidR="001B6ED4" w:rsidRPr="009A4270" w:rsidRDefault="001B6ED4" w:rsidP="0020290D">
      <w:pPr>
        <w:pStyle w:val="ListParagraph"/>
        <w:spacing w:after="0"/>
        <w:ind w:left="1800"/>
        <w:rPr>
          <w:rFonts w:ascii="4803_Kwang_MD" w:hAnsi="4803_Kwang_MD" w:cs="4803_Kwang_MD"/>
          <w:sz w:val="44"/>
          <w:szCs w:val="44"/>
        </w:rPr>
      </w:pPr>
      <w:r>
        <w:rPr>
          <w:noProof/>
        </w:rPr>
        <w:pict>
          <v:shape id="_x0000_s1029" type="#_x0000_t75" alt="Description: ผลการค้นหารูปภาพสำหรับ พื้นหลัง" style="position:absolute;left:0;text-align:left;margin-left:-88.3pt;margin-top:-38.5pt;width:833.5pt;height:1182.3pt;z-index:-251657216;visibility:visible">
            <v:imagedata r:id="rId7" o:title=""/>
          </v:shape>
        </w:pict>
      </w:r>
    </w:p>
    <w:p w:rsidR="001B6ED4" w:rsidRPr="009A4270" w:rsidRDefault="001B6ED4" w:rsidP="006E6259">
      <w:pPr>
        <w:pStyle w:val="ListParagraph"/>
        <w:numPr>
          <w:ilvl w:val="0"/>
          <w:numId w:val="1"/>
        </w:numPr>
        <w:spacing w:after="0"/>
        <w:jc w:val="thaiDistribute"/>
        <w:rPr>
          <w:rFonts w:ascii="4803_Kwang_MD" w:hAnsi="4803_Kwang_MD" w:cs="4803_Kwang_MD"/>
          <w:sz w:val="44"/>
          <w:szCs w:val="44"/>
        </w:rPr>
      </w:pPr>
      <w:r w:rsidRPr="009A4270">
        <w:rPr>
          <w:rFonts w:ascii="4803_Kwang_MD (Thai)" w:hAnsi="4803_Kwang_MD (Thai)" w:cs="4803_Kwang_MD (Thai)"/>
          <w:sz w:val="44"/>
          <w:szCs w:val="44"/>
          <w:cs/>
        </w:rPr>
        <w:t>ขอขอบคุณครูจุ๋มบัดดี้คู่วิชาคอยช่วยเหลือสนับสนุนการจดบันทึกรายละเอียดทุกครั้งที่เราร่วมกันคุยแผนอย่างครบถ้วนและเป็นระเบียบ แบ่งเบาการพิมพ์แผนและช่วยตรวจทานความครบถ้วนก่อนส่งแผนทุกครั้ง แบ่งเบาการทำสื่อการสอนที่ต้องทำขึ้นใหม่ทุกคาบเรียนและยังช่วยสะท้อนผลการสอน รวมถึงการการปรับแผนด้วย (ถ้าขาดไปคงต้องเหนื่อยคนเดียวและอาจทำให้เป้าหมายไม่สำเร็จเป็นแน่</w:t>
      </w:r>
      <w:r w:rsidRPr="009A4270">
        <w:rPr>
          <w:rFonts w:ascii="4803_Kwang_MD" w:hAnsi="4803_Kwang_MD" w:cs="4803_Kwang_MD"/>
          <w:sz w:val="44"/>
          <w:szCs w:val="44"/>
          <w:cs/>
        </w:rPr>
        <w:t>)</w:t>
      </w:r>
    </w:p>
    <w:p w:rsidR="001B6ED4" w:rsidRPr="009A4270" w:rsidRDefault="001B6ED4" w:rsidP="0020290D">
      <w:pPr>
        <w:pStyle w:val="ListParagraph"/>
        <w:spacing w:after="0"/>
        <w:ind w:left="0"/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 w:rsidP="006E6259">
      <w:pPr>
        <w:pStyle w:val="ListParagraph"/>
        <w:numPr>
          <w:ilvl w:val="0"/>
          <w:numId w:val="1"/>
        </w:numPr>
        <w:spacing w:after="0"/>
        <w:jc w:val="thaiDistribute"/>
        <w:rPr>
          <w:rFonts w:ascii="4803_Kwang_MD" w:hAnsi="4803_Kwang_MD" w:cs="4803_Kwang_MD"/>
          <w:sz w:val="44"/>
          <w:szCs w:val="44"/>
        </w:rPr>
      </w:pPr>
      <w:r w:rsidRPr="009A4270">
        <w:rPr>
          <w:rFonts w:ascii="4803_Kwang_MD (Thai)" w:hAnsi="4803_Kwang_MD (Thai)" w:cs="4803_Kwang_MD (Thai)"/>
          <w:sz w:val="44"/>
          <w:szCs w:val="44"/>
          <w:cs/>
        </w:rPr>
        <w:t>ขอขอบคุณทีมคุณครูชั้น ๕ ที่คอยให้กำลังใจและแวะเวียนมาช่วยทำสื่ออยู่เสมอ</w:t>
      </w:r>
    </w:p>
    <w:p w:rsidR="001B6ED4" w:rsidRPr="009A4270" w:rsidRDefault="001B6ED4" w:rsidP="006E6259">
      <w:pPr>
        <w:pStyle w:val="ListParagraph"/>
        <w:spacing w:after="0"/>
        <w:ind w:left="0"/>
        <w:jc w:val="thaiDistribute"/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 w:rsidP="006E6259">
      <w:pPr>
        <w:pStyle w:val="ListParagraph"/>
        <w:numPr>
          <w:ilvl w:val="0"/>
          <w:numId w:val="1"/>
        </w:numPr>
        <w:spacing w:after="0"/>
        <w:jc w:val="thaiDistribute"/>
        <w:rPr>
          <w:rFonts w:ascii="4803_Kwang_MD" w:hAnsi="4803_Kwang_MD" w:cs="4803_Kwang_MD"/>
          <w:sz w:val="44"/>
          <w:szCs w:val="44"/>
        </w:rPr>
      </w:pPr>
      <w:r w:rsidRPr="009A4270">
        <w:rPr>
          <w:rFonts w:ascii="4803_Kwang_MD (Thai)" w:hAnsi="4803_Kwang_MD (Thai)" w:cs="4803_Kwang_MD (Thai)"/>
          <w:sz w:val="44"/>
          <w:szCs w:val="44"/>
          <w:cs/>
        </w:rPr>
        <w:t>สุดท้าย..ต้องขอขอบ</w:t>
      </w:r>
      <w:r>
        <w:rPr>
          <w:rFonts w:ascii="4803_Kwang_MD (Thai)" w:hAnsi="4803_Kwang_MD (Thai)" w:cs="4803_Kwang_MD (Thai)"/>
          <w:sz w:val="44"/>
          <w:szCs w:val="44"/>
          <w:cs/>
        </w:rPr>
        <w:t>คุณทีมคณิตศาสตร์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ที่คอยให้คำปรึกษาและกำลังใจตลอดระยะเวลาที่อยู่ร่วมกัน</w:t>
      </w:r>
      <w:r w:rsidRPr="009A4270">
        <w:rPr>
          <w:rFonts w:ascii="4803_Kwang_MD" w:hAnsi="4803_Kwang_MD" w:cs="4803_Kwang_MD"/>
          <w:sz w:val="44"/>
          <w:szCs w:val="44"/>
        </w:rPr>
        <w:t xml:space="preserve"> … (^_^)</w:t>
      </w:r>
    </w:p>
    <w:p w:rsidR="001B6ED4" w:rsidRPr="009A4270" w:rsidRDefault="001B6ED4" w:rsidP="00A03206">
      <w:pPr>
        <w:pStyle w:val="ListParagraph"/>
        <w:spacing w:after="0"/>
        <w:ind w:left="0"/>
        <w:jc w:val="thaiDistribute"/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 w:rsidP="00A03206">
      <w:pPr>
        <w:pStyle w:val="ListParagraph"/>
        <w:spacing w:after="0"/>
        <w:ind w:left="0"/>
        <w:jc w:val="thaiDistribute"/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 w:rsidP="00A03206">
      <w:pPr>
        <w:pStyle w:val="ListParagraph"/>
        <w:spacing w:after="0"/>
        <w:ind w:left="0"/>
        <w:jc w:val="thaiDistribute"/>
        <w:rPr>
          <w:rFonts w:ascii="4803_Kwang_MD" w:hAnsi="4803_Kwang_MD" w:cs="4803_Kwang_MD"/>
          <w:b/>
          <w:bCs/>
          <w:sz w:val="44"/>
          <w:szCs w:val="44"/>
        </w:rPr>
      </w:pPr>
      <w:r w:rsidRPr="009A4270">
        <w:rPr>
          <w:rFonts w:ascii="4803_Kwang_MD (Thai)" w:hAnsi="4803_Kwang_MD (Thai)" w:cs="4803_Kwang_MD (Thai)"/>
          <w:b/>
          <w:bCs/>
          <w:sz w:val="44"/>
          <w:szCs w:val="44"/>
          <w:cs/>
        </w:rPr>
        <w:t xml:space="preserve">สิ่งที่เกิดขึ้นกับเป้าหมายที่ทำได้สำเร็จในครั้งนี้ </w:t>
      </w:r>
    </w:p>
    <w:p w:rsidR="001B6ED4" w:rsidRPr="009A4270" w:rsidRDefault="001B6ED4" w:rsidP="0020290D">
      <w:pPr>
        <w:pStyle w:val="ListParagraph"/>
        <w:spacing w:after="0"/>
        <w:ind w:left="0" w:firstLine="851"/>
        <w:jc w:val="thaiDistribute"/>
        <w:rPr>
          <w:rFonts w:ascii="4803_Kwang_MD" w:hAnsi="4803_Kwang_MD" w:cs="4803_Kwang_MD"/>
          <w:sz w:val="44"/>
          <w:szCs w:val="44"/>
        </w:rPr>
      </w:pPr>
      <w:r w:rsidRPr="009A4270">
        <w:rPr>
          <w:rFonts w:ascii="4803_Kwang_MD (Thai)" w:hAnsi="4803_Kwang_MD (Thai)" w:cs="4803_Kwang_MD (Thai)"/>
          <w:sz w:val="44"/>
          <w:szCs w:val="44"/>
          <w:cs/>
        </w:rPr>
        <w:t>จากการที่มีการจัดทำแผนการสอนทุกครั้งที่สอน มีทั้งการจดบันทึกรายละเอียดของการคุยแผนคร่าวๆ เบื้องต้นกันก่อน</w:t>
      </w:r>
      <w:r w:rsidRPr="009A4270">
        <w:rPr>
          <w:rFonts w:ascii="4803_Kwang_MD" w:hAnsi="4803_Kwang_MD" w:cs="4803_Kwang_MD"/>
          <w:sz w:val="44"/>
          <w:szCs w:val="44"/>
          <w:cs/>
        </w:rPr>
        <w:t xml:space="preserve">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การพิมพ์แผนเป็น</w:t>
      </w:r>
      <w:r w:rsidRPr="009A4270">
        <w:rPr>
          <w:rFonts w:ascii="4803_Kwang_MD" w:hAnsi="4803_Kwang_MD" w:cs="4803_Kwang_MD"/>
          <w:sz w:val="44"/>
          <w:szCs w:val="44"/>
        </w:rPr>
        <w:t xml:space="preserve"> file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และมีการปริ้นแผนออกมาเป็นตุ๊กตาแผนกระดานและได้มีการทำตุ๊กตาแผนกระดานนี้มาพูดคุยเกี่ยวกับแผนกระดานกับคู่วิชาถึงวิธีการและการปรับใช้ให้เหมาะสมกับเวลาของคาบเรียนแต่ละห้อง ทำให้ครูได้เห็นพัฒนาการในการเรียนรู้ของนักเรียนแต่ละห้องที่เกิดจากการปรับแผน</w:t>
      </w:r>
      <w:r w:rsidRPr="009A4270">
        <w:rPr>
          <w:rFonts w:ascii="4803_Kwang_MD" w:hAnsi="4803_Kwang_MD" w:cs="4803_Kwang_MD"/>
          <w:sz w:val="44"/>
          <w:szCs w:val="44"/>
        </w:rPr>
        <w:t xml:space="preserve"> </w:t>
      </w:r>
      <w:r w:rsidRPr="009A4270">
        <w:rPr>
          <w:rFonts w:ascii="4803_Kwang_MD (Thai)" w:hAnsi="4803_Kwang_MD (Thai)" w:cs="4803_Kwang_MD (Thai)"/>
          <w:sz w:val="44"/>
          <w:szCs w:val="44"/>
          <w:cs/>
        </w:rPr>
        <w:t>สำหรับตัวครูผู้สอนได้มีการเปิดมุมมองในการสังเกตการเรียนรู้ของนักเรียนแต่ละห้อง เพื่อให้เกิดการร้อยเรียงกันในทุกแผน</w:t>
      </w:r>
    </w:p>
    <w:p w:rsidR="001B6ED4" w:rsidRPr="009A4270" w:rsidRDefault="001B6ED4" w:rsidP="006E6259">
      <w:pPr>
        <w:spacing w:after="100" w:afterAutospacing="1"/>
        <w:jc w:val="right"/>
        <w:rPr>
          <w:rFonts w:ascii="4803_Kwang_MD" w:hAnsi="4803_Kwang_MD" w:cs="4803_Kwang_MD"/>
          <w:b/>
          <w:bCs/>
          <w:sz w:val="44"/>
          <w:szCs w:val="44"/>
        </w:rPr>
      </w:pPr>
    </w:p>
    <w:p w:rsidR="001B6ED4" w:rsidRPr="009A4270" w:rsidRDefault="001B6ED4" w:rsidP="006E6259">
      <w:pPr>
        <w:spacing w:after="100" w:afterAutospacing="1"/>
        <w:jc w:val="right"/>
        <w:rPr>
          <w:rFonts w:ascii="4803_Kwang_MD" w:hAnsi="4803_Kwang_MD" w:cs="4803_Kwang_MD"/>
          <w:b/>
          <w:bCs/>
          <w:sz w:val="44"/>
          <w:szCs w:val="44"/>
        </w:rPr>
      </w:pPr>
      <w:r w:rsidRPr="009A4270">
        <w:rPr>
          <w:rFonts w:ascii="4803_Kwang_MD (Thai)" w:hAnsi="4803_Kwang_MD (Thai)" w:cs="4803_Kwang_MD (Thai)"/>
          <w:b/>
          <w:bCs/>
          <w:sz w:val="44"/>
          <w:szCs w:val="44"/>
          <w:cs/>
        </w:rPr>
        <w:t>ศิรินันท์  พุ่มแย้ม</w:t>
      </w:r>
      <w:r w:rsidRPr="009A4270">
        <w:rPr>
          <w:rFonts w:ascii="4803_Kwang_MD" w:hAnsi="4803_Kwang_MD" w:cs="4803_Kwang_MD"/>
          <w:b/>
          <w:bCs/>
          <w:sz w:val="44"/>
          <w:szCs w:val="44"/>
          <w:cs/>
        </w:rPr>
        <w:t xml:space="preserve"> </w:t>
      </w:r>
      <w:r w:rsidRPr="009A4270">
        <w:rPr>
          <w:rFonts w:ascii="4803_Kwang_MD (Thai)" w:hAnsi="4803_Kwang_MD (Thai)" w:cs="4803_Kwang_MD (Thai)"/>
          <w:b/>
          <w:bCs/>
          <w:sz w:val="44"/>
          <w:szCs w:val="44"/>
          <w:cs/>
        </w:rPr>
        <w:t xml:space="preserve"> (ครูน้ำหวาน)</w:t>
      </w:r>
    </w:p>
    <w:p w:rsidR="001B6ED4" w:rsidRPr="009A4270" w:rsidRDefault="001B6ED4" w:rsidP="006E6259">
      <w:pPr>
        <w:spacing w:after="100" w:afterAutospacing="1"/>
        <w:jc w:val="right"/>
        <w:rPr>
          <w:rFonts w:ascii="4803_Kwang_MD" w:hAnsi="4803_Kwang_MD" w:cs="4803_Kwang_MD"/>
          <w:b/>
          <w:bCs/>
          <w:sz w:val="44"/>
          <w:szCs w:val="44"/>
        </w:rPr>
      </w:pPr>
      <w:r w:rsidRPr="009A4270">
        <w:rPr>
          <w:rFonts w:ascii="4803_Kwang_MD (Thai)" w:hAnsi="4803_Kwang_MD (Thai)" w:cs="4803_Kwang_MD (Thai)"/>
          <w:b/>
          <w:bCs/>
          <w:sz w:val="44"/>
          <w:szCs w:val="44"/>
          <w:cs/>
        </w:rPr>
        <w:t xml:space="preserve">       ครูคณิตศาสตร์ ชั้น ๕</w:t>
      </w:r>
      <w:r w:rsidRPr="009A4270">
        <w:rPr>
          <w:rFonts w:ascii="4803_Kwang_MD" w:hAnsi="4803_Kwang_MD" w:cs="4803_Kwang_MD"/>
          <w:b/>
          <w:bCs/>
          <w:sz w:val="44"/>
          <w:szCs w:val="44"/>
        </w:rPr>
        <w:t xml:space="preserve">  </w:t>
      </w:r>
    </w:p>
    <w:p w:rsidR="001B6ED4" w:rsidRPr="009A4270" w:rsidRDefault="001B6ED4" w:rsidP="00A03206">
      <w:pPr>
        <w:spacing w:after="0"/>
        <w:rPr>
          <w:rFonts w:ascii="4803_Kwang_MD" w:hAnsi="4803_Kwang_MD" w:cs="4803_Kwang_MD"/>
          <w:noProof/>
          <w:sz w:val="44"/>
          <w:szCs w:val="44"/>
        </w:rPr>
        <w:sectPr w:rsidR="001B6ED4" w:rsidRPr="009A4270" w:rsidSect="009A4270">
          <w:type w:val="continuous"/>
          <w:pgSz w:w="16840" w:h="23814" w:code="8"/>
          <w:pgMar w:top="851" w:right="2098" w:bottom="1702" w:left="1843" w:header="709" w:footer="709" w:gutter="0"/>
          <w:cols w:space="708"/>
          <w:docGrid w:linePitch="360"/>
        </w:sectPr>
      </w:pPr>
    </w:p>
    <w:p w:rsidR="001B6ED4" w:rsidRPr="009A4270" w:rsidRDefault="001B6ED4" w:rsidP="00A03206">
      <w:pPr>
        <w:spacing w:after="0"/>
        <w:rPr>
          <w:rFonts w:ascii="4803_Kwang_MD" w:hAnsi="4803_Kwang_MD" w:cs="4803_Kwang_MD"/>
          <w:noProof/>
          <w:sz w:val="44"/>
          <w:szCs w:val="44"/>
        </w:rPr>
      </w:pPr>
    </w:p>
    <w:p w:rsidR="001B6ED4" w:rsidRPr="009A4270" w:rsidRDefault="001B6ED4" w:rsidP="00A03206">
      <w:pPr>
        <w:spacing w:after="0"/>
        <w:rPr>
          <w:rFonts w:ascii="4803_Kwang_MD" w:hAnsi="4803_Kwang_MD" w:cs="4803_Kwang_MD"/>
          <w:noProof/>
          <w:sz w:val="44"/>
          <w:szCs w:val="44"/>
        </w:rPr>
      </w:pPr>
    </w:p>
    <w:p w:rsidR="001B6ED4" w:rsidRPr="009A4270" w:rsidRDefault="001B6ED4" w:rsidP="00A03206">
      <w:pPr>
        <w:spacing w:after="0"/>
        <w:rPr>
          <w:rFonts w:ascii="4803_Kwang_MD" w:hAnsi="4803_Kwang_MD" w:cs="4803_Kwang_MD"/>
          <w:noProof/>
          <w:sz w:val="44"/>
          <w:szCs w:val="44"/>
        </w:rPr>
      </w:pPr>
    </w:p>
    <w:p w:rsidR="001B6ED4" w:rsidRPr="009A4270" w:rsidRDefault="001B6ED4" w:rsidP="00A03206">
      <w:pPr>
        <w:spacing w:after="0"/>
        <w:rPr>
          <w:rFonts w:ascii="4803_Kwang_MD" w:hAnsi="4803_Kwang_MD" w:cs="4803_Kwang_MD"/>
          <w:noProof/>
          <w:sz w:val="44"/>
          <w:szCs w:val="44"/>
        </w:rPr>
      </w:pPr>
    </w:p>
    <w:p w:rsidR="001B6ED4" w:rsidRPr="009A4270" w:rsidRDefault="001B6ED4" w:rsidP="00A03206">
      <w:pPr>
        <w:spacing w:after="0"/>
        <w:rPr>
          <w:rFonts w:ascii="4803_Kwang_MD" w:hAnsi="4803_Kwang_MD" w:cs="4803_Kwang_MD"/>
          <w:noProof/>
          <w:sz w:val="44"/>
          <w:szCs w:val="44"/>
        </w:rPr>
      </w:pPr>
    </w:p>
    <w:p w:rsidR="001B6ED4" w:rsidRPr="009A4270" w:rsidRDefault="001B6ED4" w:rsidP="00A03206">
      <w:pPr>
        <w:spacing w:after="0"/>
        <w:rPr>
          <w:rFonts w:ascii="4803_Kwang_MD" w:hAnsi="4803_Kwang_MD" w:cs="4803_Kwang_MD"/>
          <w:noProof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  <w:cs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p w:rsidR="001B6ED4" w:rsidRPr="009A4270" w:rsidRDefault="001B6ED4">
      <w:pPr>
        <w:rPr>
          <w:rFonts w:ascii="4803_Kwang_MD" w:hAnsi="4803_Kwang_MD" w:cs="4803_Kwang_MD"/>
          <w:sz w:val="44"/>
          <w:szCs w:val="44"/>
        </w:rPr>
      </w:pPr>
    </w:p>
    <w:sectPr w:rsidR="001B6ED4" w:rsidRPr="009A4270" w:rsidSect="009A4270">
      <w:type w:val="continuous"/>
      <w:pgSz w:w="16840" w:h="23814" w:code="8"/>
      <w:pgMar w:top="4253" w:right="1440" w:bottom="2268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ED4" w:rsidRDefault="001B6ED4" w:rsidP="00C5063F">
      <w:pPr>
        <w:spacing w:after="0" w:line="240" w:lineRule="auto"/>
      </w:pPr>
      <w:r>
        <w:separator/>
      </w:r>
    </w:p>
  </w:endnote>
  <w:endnote w:type="continuationSeparator" w:id="0">
    <w:p w:rsidR="001B6ED4" w:rsidRDefault="001B6ED4" w:rsidP="00C5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4803_Kwang_M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4803_Kwang_MD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ED4" w:rsidRDefault="001B6ED4" w:rsidP="00C5063F">
      <w:pPr>
        <w:spacing w:after="0" w:line="240" w:lineRule="auto"/>
      </w:pPr>
      <w:r>
        <w:separator/>
      </w:r>
    </w:p>
  </w:footnote>
  <w:footnote w:type="continuationSeparator" w:id="0">
    <w:p w:rsidR="001B6ED4" w:rsidRDefault="001B6ED4" w:rsidP="00C50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F3324"/>
    <w:multiLevelType w:val="hybridMultilevel"/>
    <w:tmpl w:val="E7869298"/>
    <w:lvl w:ilvl="0" w:tplc="DEDE6FFE">
      <w:start w:val="3"/>
      <w:numFmt w:val="bullet"/>
      <w:lvlText w:val="-"/>
      <w:lvlJc w:val="left"/>
      <w:pPr>
        <w:ind w:left="180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3206"/>
    <w:rsid w:val="000103B4"/>
    <w:rsid w:val="00104EE9"/>
    <w:rsid w:val="00164FB7"/>
    <w:rsid w:val="001B6ED4"/>
    <w:rsid w:val="0020290D"/>
    <w:rsid w:val="00241443"/>
    <w:rsid w:val="002C5E4D"/>
    <w:rsid w:val="002E11D0"/>
    <w:rsid w:val="002F1858"/>
    <w:rsid w:val="00305D11"/>
    <w:rsid w:val="0040256D"/>
    <w:rsid w:val="004634DD"/>
    <w:rsid w:val="004A24FD"/>
    <w:rsid w:val="0056230C"/>
    <w:rsid w:val="0067459F"/>
    <w:rsid w:val="006A6C21"/>
    <w:rsid w:val="006C4F2F"/>
    <w:rsid w:val="006E6259"/>
    <w:rsid w:val="007318AE"/>
    <w:rsid w:val="007643D2"/>
    <w:rsid w:val="0076448A"/>
    <w:rsid w:val="007813BB"/>
    <w:rsid w:val="007E428E"/>
    <w:rsid w:val="00817D64"/>
    <w:rsid w:val="00842545"/>
    <w:rsid w:val="008B2EB7"/>
    <w:rsid w:val="009A4270"/>
    <w:rsid w:val="009E5985"/>
    <w:rsid w:val="00A02FD2"/>
    <w:rsid w:val="00A03206"/>
    <w:rsid w:val="00AB72F9"/>
    <w:rsid w:val="00AE30C3"/>
    <w:rsid w:val="00BA195D"/>
    <w:rsid w:val="00C03088"/>
    <w:rsid w:val="00C26573"/>
    <w:rsid w:val="00C3323D"/>
    <w:rsid w:val="00C4324B"/>
    <w:rsid w:val="00C5063F"/>
    <w:rsid w:val="00C77FC9"/>
    <w:rsid w:val="00CB6BD1"/>
    <w:rsid w:val="00D0275C"/>
    <w:rsid w:val="00D30C04"/>
    <w:rsid w:val="00EA16D9"/>
    <w:rsid w:val="00F41389"/>
    <w:rsid w:val="00F61DDC"/>
    <w:rsid w:val="00FB4997"/>
    <w:rsid w:val="00FD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206"/>
    <w:pPr>
      <w:spacing w:after="160" w:line="259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63F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5063F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5063F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5063F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../../../DOCUME~1/Wanh/LOCALS~1/Temp/msohtmlclip1/01/clip_image00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452</Words>
  <Characters>2577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</dc:creator>
  <cp:keywords/>
  <dc:description/>
  <cp:lastModifiedBy>user</cp:lastModifiedBy>
  <cp:revision>3</cp:revision>
  <cp:lastPrinted>2016-10-18T07:18:00Z</cp:lastPrinted>
  <dcterms:created xsi:type="dcterms:W3CDTF">2016-10-18T07:17:00Z</dcterms:created>
  <dcterms:modified xsi:type="dcterms:W3CDTF">2016-10-18T07:18:00Z</dcterms:modified>
</cp:coreProperties>
</file>