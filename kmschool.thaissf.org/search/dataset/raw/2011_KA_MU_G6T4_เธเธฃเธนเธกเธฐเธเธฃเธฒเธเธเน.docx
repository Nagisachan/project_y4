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4A" w:rsidRPr="00020D7C" w:rsidRDefault="00CC2D4A" w:rsidP="00020D7C">
      <w:pPr>
        <w:jc w:val="center"/>
        <w:rPr>
          <w:b/>
          <w:bCs/>
          <w:sz w:val="50"/>
          <w:szCs w:val="50"/>
        </w:rPr>
      </w:pPr>
      <w:r w:rsidRPr="00020D7C">
        <w:rPr>
          <w:b/>
          <w:bCs/>
          <w:sz w:val="50"/>
          <w:szCs w:val="50"/>
          <w:cs/>
        </w:rPr>
        <w:t>ชีวิตที่เรียนรู้...ของครูเพลิน</w:t>
      </w:r>
    </w:p>
    <w:p w:rsidR="00CC2D4A" w:rsidRDefault="00CC2D4A" w:rsidP="009D234A">
      <w:pPr>
        <w:rPr>
          <w:b/>
          <w:bCs/>
          <w:sz w:val="32"/>
          <w:szCs w:val="32"/>
        </w:rPr>
      </w:pPr>
      <w:r w:rsidRPr="00020D7C">
        <w:rPr>
          <w:b/>
          <w:bCs/>
          <w:sz w:val="32"/>
          <w:szCs w:val="32"/>
          <w:cs/>
        </w:rPr>
        <w:t xml:space="preserve">ชื่อ </w:t>
      </w:r>
      <w:r w:rsidRPr="00020D7C">
        <w:rPr>
          <w:sz w:val="32"/>
          <w:szCs w:val="32"/>
          <w:cs/>
        </w:rPr>
        <w:t>นางสาวปรางค์ทิพย์  จันทนมุข</w:t>
      </w:r>
    </w:p>
    <w:p w:rsidR="00CC2D4A" w:rsidRPr="00020D7C" w:rsidRDefault="00CC2D4A" w:rsidP="009D234A">
      <w:pPr>
        <w:rPr>
          <w:b/>
          <w:bCs/>
          <w:sz w:val="32"/>
          <w:szCs w:val="32"/>
        </w:rPr>
      </w:pPr>
      <w:r w:rsidRPr="00020D7C">
        <w:rPr>
          <w:b/>
          <w:bCs/>
          <w:sz w:val="32"/>
          <w:szCs w:val="32"/>
          <w:cs/>
        </w:rPr>
        <w:t xml:space="preserve">หน่วยวิชา </w:t>
      </w:r>
      <w:r>
        <w:rPr>
          <w:sz w:val="32"/>
          <w:szCs w:val="32"/>
          <w:cs/>
        </w:rPr>
        <w:t xml:space="preserve"> </w:t>
      </w:r>
      <w:r w:rsidRPr="00020D7C">
        <w:rPr>
          <w:sz w:val="32"/>
          <w:szCs w:val="32"/>
          <w:cs/>
        </w:rPr>
        <w:t>ดนตรีชีวิต</w:t>
      </w:r>
      <w:r>
        <w:rPr>
          <w:sz w:val="32"/>
          <w:szCs w:val="32"/>
          <w:cs/>
        </w:rPr>
        <w:t xml:space="preserve"> </w:t>
      </w:r>
      <w:r w:rsidRPr="00020D7C">
        <w:rPr>
          <w:sz w:val="32"/>
          <w:szCs w:val="32"/>
          <w:cs/>
        </w:rPr>
        <w:t xml:space="preserve"> </w:t>
      </w:r>
      <w:r w:rsidRPr="00020D7C">
        <w:rPr>
          <w:b/>
          <w:bCs/>
          <w:sz w:val="32"/>
          <w:szCs w:val="32"/>
          <w:cs/>
        </w:rPr>
        <w:t>ช่วงชั้น</w:t>
      </w:r>
      <w:r w:rsidRPr="00020D7C">
        <w:rPr>
          <w:sz w:val="32"/>
          <w:szCs w:val="32"/>
          <w:cs/>
        </w:rPr>
        <w:t xml:space="preserve"> ๒</w:t>
      </w:r>
      <w:r w:rsidRPr="00020D7C">
        <w:rPr>
          <w:b/>
          <w:bCs/>
          <w:sz w:val="32"/>
          <w:szCs w:val="32"/>
          <w:cs/>
        </w:rPr>
        <w:t xml:space="preserve"> ชั้น</w:t>
      </w:r>
      <w:r w:rsidRPr="00020D7C">
        <w:rPr>
          <w:sz w:val="32"/>
          <w:szCs w:val="32"/>
          <w:cs/>
        </w:rPr>
        <w:t xml:space="preserve"> ๖</w:t>
      </w:r>
      <w:r w:rsidRPr="00020D7C">
        <w:rPr>
          <w:b/>
          <w:bCs/>
          <w:sz w:val="32"/>
          <w:szCs w:val="32"/>
        </w:rPr>
        <w:t xml:space="preserve">                          </w:t>
      </w:r>
    </w:p>
    <w:p w:rsidR="00CC2D4A" w:rsidRDefault="00CC2D4A" w:rsidP="009D234A">
      <w:pPr>
        <w:rPr>
          <w:b/>
          <w:bCs/>
          <w:i/>
          <w:iCs/>
          <w:sz w:val="32"/>
          <w:szCs w:val="32"/>
        </w:rPr>
      </w:pPr>
      <w:r w:rsidRPr="006E4490">
        <w:rPr>
          <w:b/>
          <w:bCs/>
          <w:sz w:val="32"/>
          <w:szCs w:val="32"/>
          <w:cs/>
        </w:rPr>
        <w:t>กิจกรรมที่ก่อให้เกิดการเรียนรู้มากที่สุดในภาคเรียนจิตตะ – วิมังสาคือ</w:t>
      </w:r>
      <w:r>
        <w:rPr>
          <w:sz w:val="32"/>
          <w:szCs w:val="32"/>
          <w:cs/>
        </w:rPr>
        <w:t xml:space="preserve"> </w:t>
      </w:r>
    </w:p>
    <w:p w:rsidR="00CC2D4A" w:rsidRDefault="00CC2D4A" w:rsidP="0036737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cs/>
        </w:rPr>
        <w:t>“</w:t>
      </w:r>
      <w:r w:rsidRPr="003107CA">
        <w:rPr>
          <w:b/>
          <w:bCs/>
          <w:i/>
          <w:iCs/>
          <w:sz w:val="32"/>
          <w:szCs w:val="32"/>
          <w:cs/>
        </w:rPr>
        <w:t>กิจกรรมกา</w:t>
      </w:r>
      <w:r>
        <w:rPr>
          <w:b/>
          <w:bCs/>
          <w:i/>
          <w:iCs/>
          <w:sz w:val="32"/>
          <w:szCs w:val="32"/>
          <w:cs/>
        </w:rPr>
        <w:t>รปฏิบัติขลุ่ย รีคอร์ดเดอร์แบบประสานเสียง 2 แนว”</w:t>
      </w:r>
      <w:r w:rsidRPr="003107CA">
        <w:rPr>
          <w:b/>
          <w:bCs/>
          <w:i/>
          <w:iCs/>
          <w:sz w:val="32"/>
          <w:szCs w:val="32"/>
          <w:cs/>
        </w:rPr>
        <w:t xml:space="preserve"> </w:t>
      </w:r>
      <w:r>
        <w:rPr>
          <w:b/>
          <w:bCs/>
          <w:i/>
          <w:iCs/>
          <w:sz w:val="32"/>
          <w:szCs w:val="32"/>
        </w:rPr>
        <w:t xml:space="preserve"> </w:t>
      </w:r>
      <w:r w:rsidRPr="0014609B">
        <w:rPr>
          <w:sz w:val="32"/>
          <w:szCs w:val="32"/>
          <w:cs/>
        </w:rPr>
        <w:t>โดยเทอมวิ</w:t>
      </w:r>
      <w:r>
        <w:rPr>
          <w:sz w:val="32"/>
          <w:szCs w:val="32"/>
          <w:cs/>
        </w:rPr>
        <w:t>มังสานี้ได้มีการสอนนักเรียนชั้น๕</w:t>
      </w:r>
      <w:r w:rsidRPr="0014609B">
        <w:rPr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 xml:space="preserve"> ในเรื่องการเรียนรู้เกี่ยวกับการประสานเสียงของขลุ่ยรีคอร์ดเดอร์แบบ 2 แนว </w:t>
      </w:r>
      <w:r w:rsidRPr="0014609B">
        <w:rPr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>ซึ่ง</w:t>
      </w:r>
      <w:r w:rsidRPr="0014609B">
        <w:rPr>
          <w:sz w:val="32"/>
          <w:szCs w:val="32"/>
          <w:cs/>
        </w:rPr>
        <w:t>กิจกรรมนี้มีแนวคิดที่ต้องการให้นักเรียน</w:t>
      </w:r>
      <w:r>
        <w:rPr>
          <w:sz w:val="32"/>
          <w:szCs w:val="32"/>
          <w:cs/>
        </w:rPr>
        <w:t>รู้จักแยกแยะการฟังระดับเสียงที่แตกต่างกันให้ชัดเจน</w:t>
      </w:r>
      <w:r>
        <w:rPr>
          <w:b/>
          <w:bCs/>
          <w:i/>
          <w:iCs/>
          <w:sz w:val="32"/>
          <w:szCs w:val="32"/>
        </w:rPr>
        <w:t xml:space="preserve"> </w:t>
      </w:r>
    </w:p>
    <w:p w:rsidR="00CC2D4A" w:rsidRPr="00E238D4" w:rsidRDefault="00CC2D4A" w:rsidP="00E238D4">
      <w:pPr>
        <w:ind w:firstLine="360"/>
        <w:rPr>
          <w:i/>
          <w:iCs/>
          <w:sz w:val="32"/>
          <w:szCs w:val="32"/>
        </w:rPr>
      </w:pPr>
      <w:r>
        <w:rPr>
          <w:sz w:val="32"/>
          <w:szCs w:val="32"/>
          <w:cs/>
        </w:rPr>
        <w:t xml:space="preserve">ลักษณะในการทำกิจกรรม ครูแจกโน้ตเพลง </w:t>
      </w:r>
      <w:smartTag w:uri="urn:schemas-microsoft-com:office:smarttags" w:element="place">
        <w:smartTag w:uri="urn:schemas-microsoft-com:office:smarttags" w:element="PlaceName">
          <w:r>
            <w:rPr>
              <w:sz w:val="32"/>
              <w:szCs w:val="32"/>
            </w:rPr>
            <w:t>Moon</w:t>
          </w:r>
        </w:smartTag>
        <w:r>
          <w:rPr>
            <w:sz w:val="32"/>
            <w:szCs w:val="32"/>
          </w:rPr>
          <w:t xml:space="preserve"> </w:t>
        </w:r>
        <w:smartTag w:uri="urn:schemas-microsoft-com:office:smarttags" w:element="PlaceType">
          <w:r>
            <w:rPr>
              <w:sz w:val="32"/>
              <w:szCs w:val="32"/>
            </w:rPr>
            <w:t>River</w:t>
          </w:r>
        </w:smartTag>
      </w:smartTag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ให้นักเรียนคนละ 1 แผ่น (มี 2 แนวในหนึ่งแผ่น) โดยที่ครูจะสอนทีละแนวจนครบทั้ง 2 แนว แล้วจากนั้นจึงเป่ารวมกัน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ฝึกแบบนี้ทุกอาทิตย์</w:t>
      </w:r>
    </w:p>
    <w:p w:rsidR="00CC2D4A" w:rsidRPr="00E238D4" w:rsidRDefault="00CC2D4A" w:rsidP="00E238D4">
      <w:pPr>
        <w:ind w:firstLine="360"/>
        <w:rPr>
          <w:b/>
          <w:bCs/>
          <w:i/>
          <w:iCs/>
          <w:sz w:val="32"/>
          <w:szCs w:val="32"/>
          <w:cs/>
        </w:rPr>
      </w:pPr>
      <w:r>
        <w:rPr>
          <w:sz w:val="32"/>
          <w:szCs w:val="32"/>
          <w:cs/>
        </w:rPr>
        <w:t>ในการ</w:t>
      </w:r>
      <w:r w:rsidRPr="00232CEE">
        <w:rPr>
          <w:sz w:val="32"/>
          <w:szCs w:val="32"/>
          <w:cs/>
        </w:rPr>
        <w:t>เรียนรู้เรื่องการปฏิบัติขลุ่ย รีคอร์ดเดอร์แบบประสานเสียง 2 แนว</w:t>
      </w:r>
      <w:r>
        <w:rPr>
          <w:sz w:val="32"/>
          <w:szCs w:val="32"/>
          <w:cs/>
        </w:rPr>
        <w:t>เด็กมีความรู้ด้านทักษะด้านการเป่าขลุ่ยรีคอร์ดเดอร์ตั้งแต่ชั้นประถมศึกษาปีที่ 3 มาแล้ว ดังนั้นเด็กจะเกิดการเรียนรู้ได้เร็วยิ่งขั้น</w:t>
      </w:r>
    </w:p>
    <w:p w:rsidR="00CC2D4A" w:rsidRPr="0052424A" w:rsidRDefault="00CC2D4A" w:rsidP="00E238D4">
      <w:pPr>
        <w:ind w:firstLine="360"/>
        <w:rPr>
          <w:b/>
          <w:bCs/>
          <w:sz w:val="32"/>
          <w:szCs w:val="32"/>
        </w:rPr>
      </w:pPr>
      <w:r w:rsidRPr="0052424A">
        <w:rPr>
          <w:b/>
          <w:bCs/>
          <w:sz w:val="32"/>
          <w:szCs w:val="32"/>
          <w:cs/>
        </w:rPr>
        <w:t>ประเด็นที่ได้เรียนรู้</w:t>
      </w:r>
    </w:p>
    <w:p w:rsidR="00CC2D4A" w:rsidRPr="00FA60D3" w:rsidRDefault="00CC2D4A" w:rsidP="00232CEE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FA60D3">
        <w:rPr>
          <w:b/>
          <w:bCs/>
          <w:sz w:val="32"/>
          <w:szCs w:val="32"/>
          <w:cs/>
        </w:rPr>
        <w:t xml:space="preserve"> ในมุมของเด็ก </w:t>
      </w:r>
    </w:p>
    <w:p w:rsidR="00CC2D4A" w:rsidRDefault="00CC2D4A" w:rsidP="00FA60D3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>เด็กได้มีการพัฒนาในเรื่องทักษะทางการฟังได้ดีขึ้น และสามารถนำไปปรับประยุกต์ใช้ในชีวิตประจำวันได้ด้วย เช่น เวลาได้ยินเสียงต่างๆรอบตัว เด็กก็จะสามารถแยกแยะเสียงต่างๆได้ชัดเจนมากยิ่งขึ้น</w:t>
      </w:r>
    </w:p>
    <w:p w:rsidR="00CC2D4A" w:rsidRDefault="00CC2D4A" w:rsidP="00FA60D3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>เด็กได้ฝึกทักษะการเป่าขลุ่ยเพิ่มขึ้น ทั้งในเรื่อง การหายใจ กำหนดลม การออกแรงในการเป่าขลุ่ย เป็นต้น</w:t>
      </w:r>
    </w:p>
    <w:p w:rsidR="00CC2D4A" w:rsidRDefault="00CC2D4A" w:rsidP="00E238D4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>เด็กได้รู้จักการแบ่งหน้าที่ของตนเองอย่างชัดเจน</w:t>
      </w:r>
    </w:p>
    <w:p w:rsidR="00CC2D4A" w:rsidRDefault="00CC2D4A" w:rsidP="00020D7C">
      <w:pPr>
        <w:rPr>
          <w:sz w:val="32"/>
          <w:szCs w:val="32"/>
        </w:rPr>
      </w:pPr>
    </w:p>
    <w:p w:rsidR="00CC2D4A" w:rsidRPr="00700E9B" w:rsidRDefault="00CC2D4A" w:rsidP="00020D7C">
      <w:pPr>
        <w:rPr>
          <w:sz w:val="32"/>
          <w:szCs w:val="32"/>
          <w:cs/>
        </w:rPr>
      </w:pPr>
    </w:p>
    <w:p w:rsidR="00CC2D4A" w:rsidRPr="00FA60D3" w:rsidRDefault="00CC2D4A" w:rsidP="00FA60D3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FA60D3">
        <w:rPr>
          <w:b/>
          <w:bCs/>
          <w:sz w:val="32"/>
          <w:szCs w:val="32"/>
          <w:cs/>
        </w:rPr>
        <w:t xml:space="preserve">  ในมุมของครู</w:t>
      </w:r>
    </w:p>
    <w:p w:rsidR="00CC2D4A" w:rsidRDefault="00CC2D4A" w:rsidP="00FA60D3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>ครูได้เกิดการเรียนรู้ใหม่เพื่อนำไปพัฒนาวิธีการสอนแบบใหม่ๆที่สามารถทำให้เด็กเข้าใจในวิธีการเป่าขลุ่ยรีคอร์ดเดอร์และทักษะทางการฟังที่ดีได้</w:t>
      </w:r>
    </w:p>
    <w:p w:rsidR="00CC2D4A" w:rsidRDefault="00CC2D4A" w:rsidP="003E243F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cs/>
        </w:rPr>
        <w:t xml:space="preserve">ครูรู้สึกภูมิใจและสนุกกับการเรียนการสอน เนื่องจากนักเรียนให้ความสนใจในกิจกรรมมีการฝึกซ้อมซึ่งเป็นคุณสมบัติที่ดีของการเรียนดนตรี  </w:t>
      </w:r>
    </w:p>
    <w:p w:rsidR="00CC2D4A" w:rsidRDefault="00CC2D4A" w:rsidP="00E238D4">
      <w:pPr>
        <w:ind w:firstLine="567"/>
        <w:rPr>
          <w:sz w:val="32"/>
          <w:szCs w:val="32"/>
        </w:rPr>
      </w:pPr>
      <w:r w:rsidRPr="000A52CB">
        <w:rPr>
          <w:b/>
          <w:bCs/>
          <w:sz w:val="32"/>
          <w:szCs w:val="32"/>
          <w:cs/>
        </w:rPr>
        <w:t>ปัจจัยที่นำไปสู่ความสำเร็จ</w:t>
      </w:r>
      <w:r>
        <w:rPr>
          <w:sz w:val="32"/>
          <w:szCs w:val="32"/>
          <w:cs/>
        </w:rPr>
        <w:t xml:space="preserve"> คือ</w:t>
      </w:r>
    </w:p>
    <w:p w:rsidR="00CC2D4A" w:rsidRDefault="00CC2D4A" w:rsidP="00C943F1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cs/>
        </w:rPr>
        <w:t>การที่มีเครื่องดนตรี / โน้ตเพลง สำหรับการเรียนรู้</w:t>
      </w:r>
    </w:p>
    <w:p w:rsidR="00CC2D4A" w:rsidRDefault="00CC2D4A" w:rsidP="00C943F1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cs/>
        </w:rPr>
        <w:t>การที่เด็กได้ลงมือปฎิบัติด้วยตนเองหรือการฝึกฝน</w:t>
      </w:r>
    </w:p>
    <w:p w:rsidR="00CC2D4A" w:rsidRDefault="00CC2D4A" w:rsidP="00C943F1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cs/>
        </w:rPr>
        <w:t>การที่เด็กมี</w:t>
      </w:r>
      <w:r>
        <w:rPr>
          <w:sz w:val="32"/>
          <w:szCs w:val="32"/>
        </w:rPr>
        <w:t xml:space="preserve"> met before </w:t>
      </w:r>
      <w:r>
        <w:rPr>
          <w:sz w:val="32"/>
          <w:szCs w:val="32"/>
          <w:cs/>
        </w:rPr>
        <w:t>มาก่อนจึสามารถต่อยอดความรู้ที่มีอยู่เพิ่มมากขึ้น</w:t>
      </w:r>
    </w:p>
    <w:p w:rsidR="00CC2D4A" w:rsidRDefault="00CC2D4A" w:rsidP="00E238D4">
      <w:pPr>
        <w:ind w:firstLine="567"/>
        <w:rPr>
          <w:sz w:val="32"/>
          <w:szCs w:val="32"/>
        </w:rPr>
      </w:pPr>
      <w:r w:rsidRPr="000A52CB">
        <w:rPr>
          <w:b/>
          <w:bCs/>
          <w:sz w:val="32"/>
          <w:szCs w:val="32"/>
          <w:cs/>
        </w:rPr>
        <w:t>สิ่งที่จะนำไปพัฒนาต่อ</w:t>
      </w:r>
      <w:r>
        <w:rPr>
          <w:sz w:val="32"/>
          <w:szCs w:val="32"/>
          <w:cs/>
        </w:rPr>
        <w:t xml:space="preserve"> คือ</w:t>
      </w:r>
    </w:p>
    <w:p w:rsidR="00CC2D4A" w:rsidRPr="006E4490" w:rsidRDefault="00CC2D4A" w:rsidP="00C02BFC">
      <w:pPr>
        <w:rPr>
          <w:sz w:val="32"/>
          <w:szCs w:val="32"/>
          <w:cs/>
        </w:rPr>
      </w:pPr>
      <w:r>
        <w:rPr>
          <w:sz w:val="32"/>
          <w:szCs w:val="32"/>
          <w:cs/>
        </w:rPr>
        <w:tab/>
        <w:t>สิ่งที่จะพัฒนาต่อไปคือเรื่องของทักษะการฟังแบบซับซ้อนมากยิ่งขึ้น เพราะทักษะการฟังนั้นเป็นสิ่งที่สำคัญที่สุดสำหรับการเรียนดนตรี หากทักษะการฟังไม่ดี ก็จะไม่สามารถเป็นนักดนตรีที่ดีได้</w:t>
      </w:r>
    </w:p>
    <w:sectPr w:rsidR="00CC2D4A" w:rsidRPr="006E4490" w:rsidSect="007502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D4A" w:rsidRDefault="00CC2D4A" w:rsidP="00801518">
      <w:pPr>
        <w:spacing w:after="0" w:line="240" w:lineRule="auto"/>
      </w:pPr>
      <w:r>
        <w:separator/>
      </w:r>
    </w:p>
  </w:endnote>
  <w:endnote w:type="continuationSeparator" w:id="0">
    <w:p w:rsidR="00CC2D4A" w:rsidRDefault="00CC2D4A" w:rsidP="00801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D4A" w:rsidRDefault="00CC2D4A" w:rsidP="00801518">
      <w:pPr>
        <w:spacing w:after="0" w:line="240" w:lineRule="auto"/>
      </w:pPr>
      <w:r>
        <w:separator/>
      </w:r>
    </w:p>
  </w:footnote>
  <w:footnote w:type="continuationSeparator" w:id="0">
    <w:p w:rsidR="00CC2D4A" w:rsidRDefault="00CC2D4A" w:rsidP="00801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D4A" w:rsidRDefault="00CC2D4A">
    <w:pPr>
      <w:pStyle w:val="Header"/>
      <w:jc w:val="right"/>
      <w:rPr>
        <w:cs/>
      </w:rPr>
    </w:pPr>
    <w:fldSimple w:instr=" PAGE   \* MERGEFORMAT ">
      <w:r w:rsidRPr="00CC17A0">
        <w:rPr>
          <w:rFonts w:cs="Calibri"/>
          <w:noProof/>
          <w:szCs w:val="22"/>
          <w:lang w:val="th-TH"/>
        </w:rPr>
        <w:t>1</w:t>
      </w:r>
    </w:fldSimple>
  </w:p>
  <w:p w:rsidR="00CC2D4A" w:rsidRDefault="00CC2D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530EA"/>
    <w:multiLevelType w:val="multilevel"/>
    <w:tmpl w:val="733ADE68"/>
    <w:lvl w:ilvl="0">
      <w:numFmt w:val="bullet"/>
      <w:lvlText w:val=""/>
      <w:lvlJc w:val="left"/>
      <w:pPr>
        <w:ind w:left="927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1733DEC"/>
    <w:multiLevelType w:val="multilevel"/>
    <w:tmpl w:val="4A0E5738"/>
    <w:lvl w:ilvl="0">
      <w:numFmt w:val="bullet"/>
      <w:lvlText w:val=""/>
      <w:lvlJc w:val="left"/>
      <w:pPr>
        <w:ind w:left="927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351931A7"/>
    <w:multiLevelType w:val="hybridMultilevel"/>
    <w:tmpl w:val="733ADE68"/>
    <w:lvl w:ilvl="0" w:tplc="EE4EEDB6">
      <w:numFmt w:val="bullet"/>
      <w:lvlText w:val=""/>
      <w:lvlJc w:val="left"/>
      <w:pPr>
        <w:ind w:left="927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3DE00211"/>
    <w:multiLevelType w:val="hybridMultilevel"/>
    <w:tmpl w:val="970E6D2E"/>
    <w:lvl w:ilvl="0" w:tplc="C3D44FE0">
      <w:start w:val="1"/>
      <w:numFmt w:val="thaiNumbers"/>
      <w:lvlText w:val="%1."/>
      <w:lvlJc w:val="left"/>
      <w:pPr>
        <w:ind w:left="927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43EF7AEA"/>
    <w:multiLevelType w:val="hybridMultilevel"/>
    <w:tmpl w:val="6FACB9CC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D405CD3"/>
    <w:multiLevelType w:val="hybridMultilevel"/>
    <w:tmpl w:val="0C5A1858"/>
    <w:lvl w:ilvl="0" w:tplc="C932F9C2"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CE4155"/>
    <w:multiLevelType w:val="hybridMultilevel"/>
    <w:tmpl w:val="15E431B2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66B16731"/>
    <w:multiLevelType w:val="hybridMultilevel"/>
    <w:tmpl w:val="83D02A9A"/>
    <w:lvl w:ilvl="0" w:tplc="6B88D726">
      <w:start w:val="1"/>
      <w:numFmt w:val="thaiNumbers"/>
      <w:lvlText w:val="%1."/>
      <w:lvlJc w:val="left"/>
      <w:pPr>
        <w:ind w:left="927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>
    <w:nsid w:val="7D5E3FE5"/>
    <w:multiLevelType w:val="hybridMultilevel"/>
    <w:tmpl w:val="B208639C"/>
    <w:lvl w:ilvl="0" w:tplc="EC088110">
      <w:start w:val="1"/>
      <w:numFmt w:val="thaiNumbers"/>
      <w:lvlText w:val="%1."/>
      <w:lvlJc w:val="left"/>
      <w:pPr>
        <w:ind w:left="7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03FE"/>
    <w:rsid w:val="00020D7C"/>
    <w:rsid w:val="00022299"/>
    <w:rsid w:val="000760ED"/>
    <w:rsid w:val="00094644"/>
    <w:rsid w:val="000A080E"/>
    <w:rsid w:val="000A52CB"/>
    <w:rsid w:val="000C37BA"/>
    <w:rsid w:val="000E087F"/>
    <w:rsid w:val="000E09C2"/>
    <w:rsid w:val="000F10AB"/>
    <w:rsid w:val="0011748C"/>
    <w:rsid w:val="0012548C"/>
    <w:rsid w:val="001268E1"/>
    <w:rsid w:val="001331B6"/>
    <w:rsid w:val="0014208F"/>
    <w:rsid w:val="001420D1"/>
    <w:rsid w:val="0014609B"/>
    <w:rsid w:val="001641C0"/>
    <w:rsid w:val="00190037"/>
    <w:rsid w:val="001A15E2"/>
    <w:rsid w:val="001B378A"/>
    <w:rsid w:val="001D0F32"/>
    <w:rsid w:val="001E7965"/>
    <w:rsid w:val="0020418A"/>
    <w:rsid w:val="002150E4"/>
    <w:rsid w:val="00232CEE"/>
    <w:rsid w:val="002543C3"/>
    <w:rsid w:val="002A2896"/>
    <w:rsid w:val="002D0F2E"/>
    <w:rsid w:val="002E1DCF"/>
    <w:rsid w:val="002F2BCE"/>
    <w:rsid w:val="003107CA"/>
    <w:rsid w:val="00330DFF"/>
    <w:rsid w:val="00335543"/>
    <w:rsid w:val="003517F4"/>
    <w:rsid w:val="0035205D"/>
    <w:rsid w:val="00362089"/>
    <w:rsid w:val="00367370"/>
    <w:rsid w:val="00387B32"/>
    <w:rsid w:val="003A7494"/>
    <w:rsid w:val="003E243F"/>
    <w:rsid w:val="003F5CE1"/>
    <w:rsid w:val="00400279"/>
    <w:rsid w:val="004009E1"/>
    <w:rsid w:val="00403BB4"/>
    <w:rsid w:val="004114F0"/>
    <w:rsid w:val="0041777D"/>
    <w:rsid w:val="00420544"/>
    <w:rsid w:val="00480EE1"/>
    <w:rsid w:val="00487A28"/>
    <w:rsid w:val="004F4074"/>
    <w:rsid w:val="00504E99"/>
    <w:rsid w:val="005055EE"/>
    <w:rsid w:val="0051625B"/>
    <w:rsid w:val="0052424A"/>
    <w:rsid w:val="00524BB0"/>
    <w:rsid w:val="0053230B"/>
    <w:rsid w:val="00547742"/>
    <w:rsid w:val="005635C3"/>
    <w:rsid w:val="00564C72"/>
    <w:rsid w:val="00586CF2"/>
    <w:rsid w:val="00593140"/>
    <w:rsid w:val="005B4BF0"/>
    <w:rsid w:val="005C329C"/>
    <w:rsid w:val="005D5E6F"/>
    <w:rsid w:val="005F56AB"/>
    <w:rsid w:val="00600246"/>
    <w:rsid w:val="0060453E"/>
    <w:rsid w:val="00616E6B"/>
    <w:rsid w:val="00642111"/>
    <w:rsid w:val="006556C6"/>
    <w:rsid w:val="006E03FE"/>
    <w:rsid w:val="006E4153"/>
    <w:rsid w:val="006E4490"/>
    <w:rsid w:val="00700E9B"/>
    <w:rsid w:val="007053A9"/>
    <w:rsid w:val="007217CC"/>
    <w:rsid w:val="007502CE"/>
    <w:rsid w:val="0079092E"/>
    <w:rsid w:val="00794FC8"/>
    <w:rsid w:val="007B58E0"/>
    <w:rsid w:val="007B5A02"/>
    <w:rsid w:val="007C46D2"/>
    <w:rsid w:val="007C72F1"/>
    <w:rsid w:val="007E3E00"/>
    <w:rsid w:val="007E65AA"/>
    <w:rsid w:val="00801518"/>
    <w:rsid w:val="00803E9C"/>
    <w:rsid w:val="008270DF"/>
    <w:rsid w:val="00850844"/>
    <w:rsid w:val="00880BB6"/>
    <w:rsid w:val="008819E5"/>
    <w:rsid w:val="00897308"/>
    <w:rsid w:val="008A3903"/>
    <w:rsid w:val="008C65BB"/>
    <w:rsid w:val="00935264"/>
    <w:rsid w:val="0098239C"/>
    <w:rsid w:val="009D234A"/>
    <w:rsid w:val="009F4582"/>
    <w:rsid w:val="00A12ADC"/>
    <w:rsid w:val="00A15C4B"/>
    <w:rsid w:val="00A40F62"/>
    <w:rsid w:val="00A57B7A"/>
    <w:rsid w:val="00AA1F8D"/>
    <w:rsid w:val="00AB3B8F"/>
    <w:rsid w:val="00AF0364"/>
    <w:rsid w:val="00AF71F9"/>
    <w:rsid w:val="00B11119"/>
    <w:rsid w:val="00B30A3E"/>
    <w:rsid w:val="00B3189C"/>
    <w:rsid w:val="00B63CF3"/>
    <w:rsid w:val="00BA1097"/>
    <w:rsid w:val="00BE4A89"/>
    <w:rsid w:val="00BE51E3"/>
    <w:rsid w:val="00C02BFC"/>
    <w:rsid w:val="00C22F19"/>
    <w:rsid w:val="00C2685D"/>
    <w:rsid w:val="00C57707"/>
    <w:rsid w:val="00C6418E"/>
    <w:rsid w:val="00C76D89"/>
    <w:rsid w:val="00C943F1"/>
    <w:rsid w:val="00CC17A0"/>
    <w:rsid w:val="00CC2D4A"/>
    <w:rsid w:val="00CE669D"/>
    <w:rsid w:val="00D06BC0"/>
    <w:rsid w:val="00D5179F"/>
    <w:rsid w:val="00D90004"/>
    <w:rsid w:val="00DE4BF5"/>
    <w:rsid w:val="00DE5A8D"/>
    <w:rsid w:val="00E238D4"/>
    <w:rsid w:val="00E27EDE"/>
    <w:rsid w:val="00E3447E"/>
    <w:rsid w:val="00E573EC"/>
    <w:rsid w:val="00E76F41"/>
    <w:rsid w:val="00EC6203"/>
    <w:rsid w:val="00ED3767"/>
    <w:rsid w:val="00F224C2"/>
    <w:rsid w:val="00F2254A"/>
    <w:rsid w:val="00F54F9A"/>
    <w:rsid w:val="00F5604D"/>
    <w:rsid w:val="00F56E09"/>
    <w:rsid w:val="00FA60D3"/>
    <w:rsid w:val="00FD4AE1"/>
    <w:rsid w:val="00FD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2CE"/>
    <w:pPr>
      <w:spacing w:after="200" w:line="276" w:lineRule="auto"/>
    </w:pPr>
    <w:rPr>
      <w:rFonts w:cs="Angsan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5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01518"/>
    <w:rPr>
      <w:rFonts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8015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01518"/>
    <w:rPr>
      <w:rFonts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6208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2</Pages>
  <Words>283</Words>
  <Characters>1616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ชีวิตที่เรียนรู้</dc:title>
  <dc:subject/>
  <dc:creator>piengruethai_n</dc:creator>
  <cp:keywords/>
  <dc:description/>
  <cp:lastModifiedBy>AdMiN</cp:lastModifiedBy>
  <cp:revision>5</cp:revision>
  <dcterms:created xsi:type="dcterms:W3CDTF">2012-05-02T03:43:00Z</dcterms:created>
  <dcterms:modified xsi:type="dcterms:W3CDTF">2012-05-04T10:14:00Z</dcterms:modified>
</cp:coreProperties>
</file>