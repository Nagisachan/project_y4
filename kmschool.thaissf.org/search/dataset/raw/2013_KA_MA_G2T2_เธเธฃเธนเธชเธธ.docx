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6DA3" w:rsidRPr="00E75A87" w:rsidRDefault="00A56DA3" w:rsidP="00883E56">
      <w:pPr>
        <w:rPr>
          <w:rFonts w:ascii="Angsana New" w:hAnsi="Angsana New"/>
          <w:b/>
          <w:bCs/>
          <w:sz w:val="52"/>
          <w:szCs w:val="5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609pt;margin-top:-13.2pt;width:102.55pt;height:117.1pt;rotation:307467fd;z-index:-251655680">
            <v:imagedata r:id="rId5" o:title=""/>
          </v:shape>
        </w:pict>
      </w:r>
      <w:r>
        <w:rPr>
          <w:noProof/>
        </w:rPr>
        <w:pict>
          <v:shape id="_x0000_s1027" type="#_x0000_t75" style="position:absolute;margin-left:-45.5pt;margin-top:-45pt;width:858.5pt;height:1197pt;z-index:-251656704">
            <v:imagedata r:id="rId6" o:title="" blacklevel="3932f"/>
          </v:shape>
        </w:pict>
      </w:r>
      <w:r w:rsidRPr="00E75A87">
        <w:rPr>
          <w:rFonts w:ascii="Angsana New" w:hAnsi="Angsana New"/>
          <w:b/>
          <w:bCs/>
          <w:sz w:val="52"/>
          <w:szCs w:val="52"/>
          <w:cs/>
        </w:rPr>
        <w:t xml:space="preserve">“มหัศจรรย์กับคณิตศาสตร์”  </w:t>
      </w:r>
      <w:r w:rsidRPr="00E75A87">
        <w:rPr>
          <w:rFonts w:ascii="Angsana New" w:hAnsi="Angsana New"/>
          <w:b/>
          <w:bCs/>
          <w:sz w:val="52"/>
          <w:szCs w:val="52"/>
        </w:rPr>
        <w:t xml:space="preserve">                                                                                                                        </w:t>
      </w:r>
    </w:p>
    <w:p w:rsidR="00A56DA3" w:rsidRPr="005837F3" w:rsidRDefault="00A56DA3" w:rsidP="004C3E2C">
      <w:pPr>
        <w:spacing w:line="360" w:lineRule="auto"/>
        <w:ind w:firstLine="720"/>
        <w:jc w:val="thaiDistribute"/>
        <w:rPr>
          <w:rFonts w:ascii="Angsana New" w:hAnsi="Angsana New"/>
          <w:b/>
          <w:bCs/>
          <w:sz w:val="40"/>
          <w:szCs w:val="40"/>
        </w:rPr>
      </w:pPr>
    </w:p>
    <w:p w:rsidR="00A56DA3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ภาคเรียนวิริยะ ปีการศึกษา ๒๕๕๖  </w:t>
      </w:r>
      <w:r w:rsidRPr="005837F3">
        <w:rPr>
          <w:rFonts w:ascii="Angsana New" w:hAnsi="Angsana New"/>
          <w:b/>
          <w:bCs/>
          <w:sz w:val="40"/>
          <w:szCs w:val="40"/>
          <w:cs/>
        </w:rPr>
        <w:t xml:space="preserve"> คุณครูสุ</w:t>
      </w:r>
      <w:r w:rsidRPr="005837F3">
        <w:rPr>
          <w:rFonts w:ascii="Angsana New" w:hAnsi="Angsana New"/>
          <w:sz w:val="40"/>
          <w:szCs w:val="40"/>
          <w:cs/>
        </w:rPr>
        <w:t xml:space="preserve"> </w:t>
      </w:r>
      <w:r w:rsidRPr="005837F3">
        <w:rPr>
          <w:rFonts w:ascii="Angsana New" w:hAnsi="Angsana New"/>
          <w:b/>
          <w:bCs/>
          <w:sz w:val="40"/>
          <w:szCs w:val="40"/>
          <w:cs/>
        </w:rPr>
        <w:t>- สุภาพร  กฤตยากรนุพงศ์</w:t>
      </w:r>
      <w:r w:rsidRPr="005837F3">
        <w:rPr>
          <w:rFonts w:ascii="Angsana New" w:hAnsi="Angsana New"/>
          <w:sz w:val="40"/>
          <w:szCs w:val="40"/>
          <w:cs/>
        </w:rPr>
        <w:t xml:space="preserve">  ได้รับโอกาสให้มาสอนคณิตศาสตร์นักเรียนชั้น ๒  ด้วยความรู้สึกกังวล เพราะไม่เคยสอนเด็กเล็กๆ มาก่อน  แต่ความรู้สึกของเด็กๆ สร้างพลังให้กับครูสุไ</w:t>
      </w:r>
      <w:r w:rsidRPr="005837F3">
        <w:rPr>
          <w:rFonts w:ascii="Angsana New" w:hAnsi="Angsana New"/>
          <w:vanish/>
          <w:sz w:val="40"/>
          <w:szCs w:val="40"/>
          <w:cs/>
        </w:rPr>
        <w:t>_</w:t>
      </w:r>
      <w:r w:rsidRPr="005837F3">
        <w:rPr>
          <w:rFonts w:ascii="Angsana New" w:hAnsi="Angsana New"/>
          <w:sz w:val="40"/>
          <w:szCs w:val="40"/>
          <w:cs/>
        </w:rPr>
        <w:t>ด้อย่างไม่น่าเชื่อ  วันที่ณาญ่า เด็กหญิงผมยาว ตาเล็ก รูปร่างผอมบาง  เขียนสะท้อนการเรียนรู้ว่าหนูรู้สึก “ชอบคณิตศาสตร์มากขึ้น เพราะเข้าใจแล้ว”  และ จั๊มเด็กชายผิวคล้ำ ตาเล็ก เสียงกังวาน ที่มักถามคำถามทุกเช้าที่พบกันว่า  “ครูสุ ครูสุ จั๊มมีงานแก้ไหมครับ”  เขียนสะท้อนการเรียนรู้เอาไว้ว่าเขารู้สึก “มหัศจรรย์กับคณิตศาสตร์”  ครูสุจึงรู้สึกมีความสุขมาก</w:t>
      </w:r>
    </w:p>
    <w:p w:rsidR="00A56DA3" w:rsidRPr="00D050DA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</w:p>
    <w:p w:rsidR="00A56DA3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ความรู้สึกที่เด็กๆ สะท้อนผ่านสมุดคณิตศาสตร์ และคำแนะนำดีๆ ที่ได้รับจากคุณครูใหม่หลังจากที่ไปนั่งสังเกตชั้นเรียนแล้วสะท้อนว่า “ห้องเรียนยังขาดเรื่องของจินตนาการ  ความงามทางคณิตศาสตร์ และการนำความรู้ที่เรียนมาไปเชื่อมโยงกับเรื่องราวในชีวิตประจำวัน”  ทำให้เราต้องทบทวน และลองเพิ่มเติมส่วนที่ที่ขาดหายไปด้วยวิธีการที่ได้รับคำแนะนำมาในคาบเรียนถัดไป  </w:t>
      </w:r>
    </w:p>
    <w:p w:rsidR="00A56DA3" w:rsidRPr="00D050DA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</w:p>
    <w:p w:rsidR="00A56DA3" w:rsidRPr="005837F3" w:rsidRDefault="00A56DA3" w:rsidP="005A668E">
      <w:pPr>
        <w:spacing w:line="360" w:lineRule="auto"/>
        <w:rPr>
          <w:rFonts w:ascii="Angsana New" w:hAnsi="Angsana New"/>
          <w:b/>
          <w:bCs/>
          <w:sz w:val="40"/>
          <w:szCs w:val="40"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เปลี่ยนกิจกรรมในชั้นเรียน</w:t>
      </w:r>
    </w:p>
    <w:p w:rsidR="00A56DA3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  <w:r w:rsidRPr="005837F3">
        <w:rPr>
          <w:rFonts w:ascii="Angsana New" w:hAnsi="Angsana New"/>
          <w:sz w:val="40"/>
          <w:szCs w:val="40"/>
          <w:cs/>
        </w:rPr>
        <w:t>คาบเรียนที่แล้ว นักเรียนห้อง ๒/๔ ได้รู้จักกับมุมฉากไปแล้ว มีการให้นักเรียนเขียนระบุสิ่งของที่อยู่รอบตัวที่มีมุมฉาก  คาบเรียนนี้มีกิจกรรมให้นักเรียนลอง</w:t>
      </w:r>
      <w:r w:rsidRPr="005837F3">
        <w:rPr>
          <w:rFonts w:ascii="Angsana New" w:hAnsi="Angsana New"/>
          <w:b/>
          <w:bCs/>
          <w:sz w:val="40"/>
          <w:szCs w:val="40"/>
          <w:cs/>
        </w:rPr>
        <w:t>นำกระดาษที่พับให้เป็นมุมฉากไปลองทาบกับสิ่งของต่างๆ</w:t>
      </w:r>
      <w:r w:rsidRPr="005837F3">
        <w:rPr>
          <w:rFonts w:ascii="Angsana New" w:hAnsi="Angsana New"/>
          <w:sz w:val="40"/>
          <w:szCs w:val="40"/>
          <w:cs/>
        </w:rPr>
        <w:t xml:space="preserve"> ดู  พบว่าคาบเรียนนั้นเด็กๆ รู้สึกสนุกกับการเรียนรู้มาก  คาบเรียนนั้นเองที่เป็นคาบเรียนจุดประกายให้เราทดลองค้นหาวิธีที่จะทำให้เด็กๆ เรียนรู้อย่างเข้าใจและสนุกไปกับการเรียนรู้   </w:t>
      </w:r>
    </w:p>
    <w:p w:rsidR="00A56DA3" w:rsidRPr="00D050DA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</w:p>
    <w:p w:rsidR="00A56DA3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  <w:r w:rsidRPr="005837F3">
        <w:rPr>
          <w:rFonts w:ascii="Angsana New" w:hAnsi="Angsana New"/>
          <w:sz w:val="40"/>
          <w:szCs w:val="40"/>
          <w:cs/>
        </w:rPr>
        <w:t>คาบเรียนถัดมาครูสุจึงนำเอา</w:t>
      </w:r>
      <w:r w:rsidRPr="005837F3">
        <w:rPr>
          <w:rFonts w:ascii="Angsana New" w:hAnsi="Angsana New"/>
          <w:b/>
          <w:bCs/>
          <w:sz w:val="40"/>
          <w:szCs w:val="40"/>
          <w:cs/>
        </w:rPr>
        <w:t>การใช้สี</w:t>
      </w:r>
      <w:r w:rsidRPr="005837F3">
        <w:rPr>
          <w:rFonts w:ascii="Angsana New" w:hAnsi="Angsana New"/>
          <w:i/>
          <w:iCs/>
          <w:sz w:val="40"/>
          <w:szCs w:val="40"/>
          <w:cs/>
        </w:rPr>
        <w:t xml:space="preserve"> </w:t>
      </w:r>
      <w:r w:rsidRPr="005837F3">
        <w:rPr>
          <w:rFonts w:ascii="Angsana New" w:hAnsi="Angsana New"/>
          <w:sz w:val="40"/>
          <w:szCs w:val="40"/>
          <w:cs/>
        </w:rPr>
        <w:t xml:space="preserve">เข้ามาสร้างให้เกิดความงาม  และเป็นแรงบันดาลใจในการเรียนรู้ในช่วงภาวะพร้อมเรียนกับความรู้สะสมที่เด็กๆ มี   คาบเรียนี้ครูเล่าเรื่องแล้วให้เด็กๆ ระบายสีตามรูปร่างที่ได้ยิน ...โอเคเลย </w:t>
      </w:r>
      <w:r w:rsidRPr="005837F3">
        <w:rPr>
          <w:rFonts w:ascii="Angsana New" w:hAnsi="Angsana New"/>
          <w:sz w:val="40"/>
          <w:szCs w:val="40"/>
        </w:rPr>
        <w:t xml:space="preserve">! </w:t>
      </w:r>
      <w:r w:rsidRPr="005837F3">
        <w:rPr>
          <w:rFonts w:ascii="Angsana New" w:hAnsi="Angsana New"/>
          <w:sz w:val="40"/>
          <w:szCs w:val="40"/>
          <w:cs/>
        </w:rPr>
        <w:t xml:space="preserve">  วันนี้เด็กๆ มีสมาธิ จดจ่อต่อการฟัง เกาะติด และสนุกกับการระบายสีตามรูปร่างต่างๆ เช่นรูป สามเหลี่ยม รูปสี่เหลี่ยม  บอกกับตัวเองวิธีนี้ใช้ได้  วันนี้ขอแค่นี้ก่อน  </w:t>
      </w:r>
    </w:p>
    <w:p w:rsidR="00A56DA3" w:rsidRPr="00D050DA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</w:p>
    <w:p w:rsidR="00A56DA3" w:rsidRPr="005837F3" w:rsidRDefault="00A56DA3" w:rsidP="005A668E">
      <w:pPr>
        <w:spacing w:line="360" w:lineRule="auto"/>
        <w:rPr>
          <w:rFonts w:ascii="Angsana New" w:hAnsi="Angsana New"/>
          <w:sz w:val="40"/>
          <w:szCs w:val="40"/>
          <w:cs/>
        </w:rPr>
      </w:pPr>
      <w:r w:rsidRPr="005837F3">
        <w:rPr>
          <w:rFonts w:ascii="Angsana New" w:hAnsi="Angsana New"/>
          <w:sz w:val="40"/>
          <w:szCs w:val="40"/>
          <w:cs/>
        </w:rPr>
        <w:t>อีกคาบเรียนหนึ่งนำเอา</w:t>
      </w:r>
      <w:r w:rsidRPr="005837F3">
        <w:rPr>
          <w:rFonts w:ascii="Angsana New" w:hAnsi="Angsana New"/>
          <w:b/>
          <w:bCs/>
          <w:sz w:val="40"/>
          <w:szCs w:val="40"/>
          <w:cs/>
        </w:rPr>
        <w:t>คำใบ้</w:t>
      </w:r>
      <w:r w:rsidRPr="005837F3">
        <w:rPr>
          <w:rFonts w:ascii="Angsana New" w:hAnsi="Angsana New"/>
          <w:sz w:val="40"/>
          <w:szCs w:val="40"/>
          <w:cs/>
        </w:rPr>
        <w:t>ไปสร้างจินตนาการ  ครูเล่านิทานประกอบคำใบ้ที่แสดงลักษณะของรูปร่างต่างๆ ว่า</w:t>
      </w:r>
      <w:r w:rsidRPr="005837F3">
        <w:rPr>
          <w:rFonts w:ascii="Angsana New" w:hAnsi="Angsana New"/>
          <w:color w:val="0000FF"/>
          <w:sz w:val="40"/>
          <w:szCs w:val="40"/>
          <w:cs/>
        </w:rPr>
        <w:t xml:space="preserve"> </w:t>
      </w:r>
      <w:r w:rsidRPr="005837F3">
        <w:rPr>
          <w:rFonts w:ascii="Angsana New" w:hAnsi="Angsana New"/>
          <w:sz w:val="40"/>
          <w:szCs w:val="40"/>
          <w:cs/>
        </w:rPr>
        <w:t>มีเด็กชายช่างสังเกตคนหนึ่ง กำลังเดินทางไปสวนสัตว์ เมื่อเขาไปถึง และก้าวลงจากรถ เข้าสังเกตเห็นประตูสวนสัตว์มีลักษณะ เป็นรูปสี่เหลี่ยม มีมุม ๔  มุมเป็นมุมฉาก มีด้านที่ยาวเท่ากัน ๒ คู่ เด็กชายช่างสงสัยอยากรู้รูปประตูเป็นรูปอะไรนะ  เมื่อเดินพ้นประตูมาเจอห้องลึกลับ มีรูปร่างมากมายเลย มีรูปหนึ่งเป็นกรอบรูปแตกต่างจากรูปอื่นเลย รูปนั้นมีมุม ๓ มุมมีด้าน ๓ ด้านเป็นเส้นตรง เด็กชายขี้สงสัยอยากรู้รูปนี้เป็นรูปอะไรนะ  และเมื่อออกจากห้องลึกลับ ก็พบรูปมีมุม ๔ มุม มีด้าน ๔ ด้านเป็นเส้นตรง เขาไปพบกับรูปอะไร</w:t>
      </w:r>
    </w:p>
    <w:p w:rsidR="00A56DA3" w:rsidRDefault="00A56DA3" w:rsidP="005A668E">
      <w:pPr>
        <w:spacing w:line="360" w:lineRule="auto"/>
        <w:rPr>
          <w:rFonts w:ascii="Angsana New" w:hAnsi="Angsana New"/>
          <w:sz w:val="20"/>
          <w:szCs w:val="20"/>
        </w:rPr>
      </w:pPr>
      <w:r>
        <w:rPr>
          <w:noProof/>
        </w:rPr>
        <w:pict>
          <v:shape id="_x0000_s1028" type="#_x0000_t75" style="position:absolute;margin-left:-44pt;margin-top:-45pt;width:858.5pt;height:1197pt;z-index:-251654656">
            <v:imagedata r:id="rId6" o:title="" blacklevel="5898f"/>
          </v:shape>
        </w:pict>
      </w:r>
      <w:r w:rsidRPr="005837F3">
        <w:rPr>
          <w:rFonts w:ascii="Angsana New" w:hAnsi="Angsana New"/>
          <w:sz w:val="40"/>
          <w:szCs w:val="40"/>
          <w:cs/>
        </w:rPr>
        <w:t>เมื่อเล่าจบแล้ว ครูให้นักเรียนเขียนชื่อรูปร่างที่มีลักษณะตามคำใบ้ที่ได้ยินจากเรื่องที่เล่า  เด็กตั้งใจเขียนกันมาก  ตอนเฉลย...โอ้โห</w:t>
      </w:r>
      <w:r w:rsidRPr="005837F3">
        <w:rPr>
          <w:rFonts w:ascii="Angsana New" w:hAnsi="Angsana New"/>
          <w:sz w:val="40"/>
          <w:szCs w:val="40"/>
        </w:rPr>
        <w:t xml:space="preserve">!  </w:t>
      </w:r>
      <w:r w:rsidRPr="005837F3">
        <w:rPr>
          <w:rFonts w:ascii="Angsana New" w:hAnsi="Angsana New"/>
          <w:sz w:val="40"/>
          <w:szCs w:val="40"/>
          <w:cs/>
        </w:rPr>
        <w:t xml:space="preserve">เด็กๆ ยกมือตอบกันใหญ่ไม่น่าเชื่อเลยว่าส่วนใหญ่ตอบถูกด้วยนะ  เมื่อครูเห็นเด็กมีสมาธิต่อเนื่อง จึงไม่รีรอที่จะแจกโจทย์สถานการณ์  เมื่อพวกเขาอ่านโจทย์ และลงมือทำ พวกเขาสามารถร่วมแลกเปลี่ยนเรียนรู้ได้เป็นส่วนใหญ่ และสรุปได้ว่ารูปใดเป็นรูปสี่เหลี่ยมผืนผ้า และสี่เหลี่ยมจัตุรัส </w:t>
      </w:r>
    </w:p>
    <w:p w:rsidR="00A56DA3" w:rsidRPr="00D050DA" w:rsidRDefault="00A56DA3" w:rsidP="005A668E">
      <w:pPr>
        <w:spacing w:line="360" w:lineRule="auto"/>
        <w:rPr>
          <w:rFonts w:ascii="Angsana New" w:hAnsi="Angsana New"/>
          <w:sz w:val="20"/>
          <w:szCs w:val="20"/>
          <w:cs/>
        </w:rPr>
      </w:pPr>
    </w:p>
    <w:p w:rsidR="00A56DA3" w:rsidRPr="005837F3" w:rsidRDefault="00A56DA3" w:rsidP="005A668E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ในตอนท้ายคาบเรียนทิ้งความมหัศจรรย์ให้กับนักเรียนด้วยการแจกกระดาษรูปสี่เหลี่ยมผืนผ้าจากนั้น ครูพับกระดาษนำมุมบนของด้านกว้างพับลงมาเป็นรูปสามเหลี่ยมให้ด้านกว้างทับกับอีกด้านยาว จากนั้นถามนักเรียนว่าเกิดเป็นรูปอะไร เด็กส่วนใหญ่ตอบได้รูปสามเหลี่ยม กับรูปสี่เหลี่ยมผืนผ้า จากนั้นให้นักเรียนลองพับ และขีดเส้นตรงด้านที่มีมุมฉากลงบนกระดาษรูปสี่เหลี่ยมผืนผ้า จากนั้นให้นักเรียนคลี่กระดาษที่พับออก นักเรียนพบรูปอะไรเพิ่มอีกไหม เด็กๆ ตอบได้ทันทีว่ารูปสี่เหลี่ยมจัตุรัส หมดเวลาพอดี เด็กคนหนึ่งพูดขึ้นมาด้วยความเสียดายว่า “หมดเวลาแล้วเหรอ”  </w:t>
      </w: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sz w:val="24"/>
          <w:szCs w:val="24"/>
        </w:rPr>
      </w:pPr>
      <w:r>
        <w:rPr>
          <w:noProof/>
        </w:rPr>
        <w:pict>
          <v:group id="_x0000_s1029" style="position:absolute;left:0;text-align:left;margin-left:110pt;margin-top:3.7pt;width:512.25pt;height:112.5pt;z-index:251653632" coordorigin="3107,10807" coordsize="10245,2250">
            <v:shapetype id="_x0000_t105" coordsize="21600,21600" o:spt="105" adj="12960,19440,14400" path="wr,0@3@23,0@22@4,0@15,0@1@23@7,0@13@2l@14@2@8@22@12@2at,0@3@23@11@2@17@26@15,0@1@23@17@26@15@22xewr,0@3@23@4,0@17@26nfe">
              <v:stroke joinstyle="miter"/>
              <v:formulas>
                <v:f eqn="val #0"/>
                <v:f eqn="val #1"/>
                <v:f eqn="val #2"/>
                <v:f eqn="sum #0 width #1"/>
                <v:f eqn="prod @3 1 2"/>
                <v:f eqn="sum #1 #1 width"/>
                <v:f eqn="sum @5 #1 #0"/>
                <v:f eqn="prod @6 1 2"/>
                <v:f eqn="mid width #0"/>
                <v:f eqn="sum height 0 #2"/>
                <v:f eqn="ellipse @9 height @4"/>
                <v:f eqn="sum @4 @10 0"/>
                <v:f eqn="sum @11 #1 width"/>
                <v:f eqn="sum @7 @10 0"/>
                <v:f eqn="sum @12 width #0"/>
                <v:f eqn="sum @5 0 #0"/>
                <v:f eqn="prod @15 1 2"/>
                <v:f eqn="mid @4 @7"/>
                <v:f eqn="sum #0 #1 width"/>
                <v:f eqn="prod @18 1 2"/>
                <v:f eqn="sum @17 0 @19"/>
                <v:f eqn="val width"/>
                <v:f eqn="val height"/>
                <v:f eqn="prod height 2 1"/>
                <v:f eqn="sum @17 0 @4"/>
                <v:f eqn="ellipse @24 @4 height"/>
                <v:f eqn="sum height 0 @25"/>
                <v:f eqn="sum @8 128 0"/>
                <v:f eqn="prod @5 1 2"/>
                <v:f eqn="sum @5 0 128"/>
                <v:f eqn="sum #0 @17 @12"/>
                <v:f eqn="ellipse @20 @4 height"/>
                <v:f eqn="sum width 0 #0"/>
                <v:f eqn="prod @32 1 2"/>
                <v:f eqn="prod height height 1"/>
                <v:f eqn="prod @9 @9 1"/>
                <v:f eqn="sum @34 0 @35"/>
                <v:f eqn="sqrt @36"/>
                <v:f eqn="sum @37 height 0"/>
                <v:f eqn="prod width height @38"/>
                <v:f eqn="sum @39 64 0"/>
                <v:f eqn="prod #0 1 2"/>
                <v:f eqn="ellipse @33 @41 height"/>
                <v:f eqn="sum height 0 @42"/>
                <v:f eqn="sum @43 64 0"/>
                <v:f eqn="prod @4 1 2"/>
                <v:f eqn="sum #1 0 @45"/>
                <v:f eqn="prod height 4390 32768"/>
                <v:f eqn="prod height 28378 32768"/>
              </v:formulas>
              <v:path o:extrusionok="f" o:connecttype="custom" o:connectlocs="@17,0;@16,@22;@12,@2;@8,@22;@14,@2" o:connectangles="270,90,90,90,0" textboxrect="@45,@47,@46,@48"/>
              <v:handles>
                <v:h position="#0,bottomRight" xrange="@40,@29"/>
                <v:h position="#1,bottomRight" xrange="@27,@21"/>
                <v:h position="bottomRight,#2" yrange="@44,@22"/>
              </v:handles>
              <o:complex v:ext="view"/>
            </v:shapetype>
            <v:shape id="_x0000_s1030" type="#_x0000_t105" style="position:absolute;left:2702;top:12472;width:990;height:180;rotation:16684013fd" adj="11182"/>
            <v:group id="_x0000_s1031" style="position:absolute;left:3327;top:10807;width:10025;height:1620" coordorigin="3547,7567" coordsize="10025,1620">
              <v:rect id="_x0000_s1032" style="position:absolute;left:3547;top:7567;width:2640;height:1620"/>
              <v:group id="_x0000_s1033" style="position:absolute;left:6957;top:7567;width:2640;height:1620" coordorigin="6957,7567" coordsize="2640,1620">
                <v:rect id="_x0000_s1034" style="position:absolute;left:8607;top:7567;width:990;height:1620" o:regroupid="3"/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_x0000_s1035" type="#_x0000_t6" style="position:absolute;left:6957;top:7567;width:1650;height:1620;rotation:180" o:regroupid="3">
                  <v:shadow on="t"/>
                </v:shape>
              </v:group>
              <v:group id="_x0000_s1036" style="position:absolute;left:10917;top:7567;width:2655;height:1620" coordorigin="10917,7567" coordsize="2655,1620">
                <v:rect id="_x0000_s1037" style="position:absolute;left:10917;top:7567;width:1650;height:1620" o:regroupid="4"/>
                <v:shape id="_x0000_s1038" type="#_x0000_t6" style="position:absolute;left:10917;top:7567;width:1650;height:1620;rotation:180" o:regroupid="4"/>
                <v:rect id="_x0000_s1039" style="position:absolute;left:12582;top:7567;width:990;height:1620" o:regroupid="4"/>
              </v:group>
            </v:group>
          </v:group>
        </w:pict>
      </w: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b/>
          <w:bCs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b/>
          <w:bCs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b/>
          <w:bCs/>
          <w:sz w:val="24"/>
          <w:szCs w:val="24"/>
        </w:rPr>
      </w:pPr>
    </w:p>
    <w:p w:rsidR="00A56DA3" w:rsidRPr="005837F3" w:rsidRDefault="00A56DA3" w:rsidP="00DC2E2E">
      <w:pPr>
        <w:spacing w:line="360" w:lineRule="auto"/>
        <w:jc w:val="thaiDistribute"/>
        <w:rPr>
          <w:rFonts w:ascii="Angsana New" w:hAnsi="Angsana New"/>
          <w:b/>
          <w:bCs/>
          <w:sz w:val="40"/>
          <w:szCs w:val="40"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คาบเรียนต่อมา...ไม่อยากจะเชื่อเลย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วันพุธที่  ๑๘   กันยายน พ.ศ. ๒๕๕๖</w:t>
      </w:r>
      <w:r w:rsidRPr="005837F3">
        <w:rPr>
          <w:rFonts w:ascii="Angsana New" w:hAnsi="Angsana New"/>
          <w:sz w:val="40"/>
          <w:szCs w:val="40"/>
          <w:cs/>
        </w:rPr>
        <w:t xml:space="preserve">   ช่วงภาวะพร้อมเรียน ครูทบทวนความรู้สะสมของเด็กๆ ด้วยการพับกระดาษ โดยครูพับเหมือนคาบเรียนที่แล้ว และถามนักเรียนว่าสังเกตเห็นอะไร คำตอบที่ได้คือ รูปสามเหลี่ยม รูปสี่เหลี่ยมผืนผ้า  และรูปสี่เหลี่ยมจัตุรัส</w:t>
      </w:r>
      <w:r w:rsidRPr="005837F3">
        <w:rPr>
          <w:rFonts w:ascii="Angsana New" w:hAnsi="Angsana New"/>
          <w:sz w:val="40"/>
          <w:szCs w:val="40"/>
        </w:rPr>
        <w:t xml:space="preserve">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จากนั้นครูใช้คำใบ้รูปร่างของสี่เหลี่ยมจำนวน ๔ ข้อ เพื่อทดสอบความแม่นยำอีกครั้ง  </w:t>
      </w:r>
    </w:p>
    <w:p w:rsidR="00A56DA3" w:rsidRPr="005837F3" w:rsidRDefault="00A56DA3" w:rsidP="00BA6F00">
      <w:pPr>
        <w:numPr>
          <w:ilvl w:val="0"/>
          <w:numId w:val="2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ให้นักเรียนชื่อรูปร่างของสี่เหลี่ยมที่มีมุม ๔  มุมเป็นมุมฉาก มีด้านที่ยาวเท่ากัน ๒ คู่  </w:t>
      </w:r>
    </w:p>
    <w:p w:rsidR="00A56DA3" w:rsidRPr="005837F3" w:rsidRDefault="00A56DA3" w:rsidP="00BA6F00">
      <w:pPr>
        <w:numPr>
          <w:ilvl w:val="0"/>
          <w:numId w:val="2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ให้นักเรียนชื่อรูปร่างของสี่เหลี่ยมที่มีมุม ๔  มุม มีด้าน ๔ ด้านเป็นเส้นตรง  </w:t>
      </w:r>
    </w:p>
    <w:p w:rsidR="00A56DA3" w:rsidRPr="005837F3" w:rsidRDefault="00A56DA3" w:rsidP="00BA6F00">
      <w:pPr>
        <w:numPr>
          <w:ilvl w:val="0"/>
          <w:numId w:val="2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ให้นักเรียนวาดรูป เป็นรูปสี่เหลี่ยม มีมุม ๔ มุม แต่มี ๑ มุมเป็นมุมฉาก  </w:t>
      </w:r>
    </w:p>
    <w:p w:rsidR="00A56DA3" w:rsidRPr="005837F3" w:rsidRDefault="00A56DA3" w:rsidP="00D050DA">
      <w:pPr>
        <w:numPr>
          <w:ilvl w:val="0"/>
          <w:numId w:val="2"/>
        </w:numPr>
        <w:spacing w:line="360" w:lineRule="auto"/>
        <w:rPr>
          <w:rFonts w:ascii="Angsana New" w:hAnsi="Angsana New"/>
          <w:sz w:val="40"/>
          <w:szCs w:val="40"/>
          <w:cs/>
        </w:rPr>
      </w:pPr>
      <w:r w:rsidRPr="005837F3">
        <w:rPr>
          <w:rFonts w:ascii="Angsana New" w:hAnsi="Angsana New"/>
          <w:sz w:val="40"/>
          <w:szCs w:val="40"/>
          <w:cs/>
        </w:rPr>
        <w:t>ให้นักเรียนชื่อรูปร่างของสี่เหลี่ยมที่มีมุม ๔  มุมเป็นมุมฉาก มีด้าน ๔ ด้านที่ยาวเท่ากันทั้งหมด</w:t>
      </w:r>
      <w:r w:rsidRPr="005837F3">
        <w:rPr>
          <w:rFonts w:ascii="Angsana New" w:hAnsi="Angsana New"/>
          <w:color w:val="0000FF"/>
          <w:sz w:val="40"/>
          <w:szCs w:val="40"/>
          <w:cs/>
        </w:rPr>
        <w:t xml:space="preserve">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สร้างแรงบันดาลใจ</w:t>
      </w:r>
      <w:r w:rsidRPr="005837F3">
        <w:rPr>
          <w:rFonts w:ascii="Angsana New" w:hAnsi="Angsana New"/>
          <w:sz w:val="40"/>
          <w:szCs w:val="40"/>
          <w:cs/>
        </w:rPr>
        <w:t xml:space="preserve">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ครูนำกระดาษรูปสี่เหลี่ยมจัตุรัสมาติดบนกระดาน  จากนั้นตั้งคำถามถามนักเรียนว่า “จะรู้ได้อย่างไรว่ากระดาษนี้เป็นกระดาษรูปสี่เหลี่ยมจัตุรัส”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ซิดนี่ยกมือตอบว่า “ต้องเป็นสี่เหลี่ยมมีมุมฉาก ๔ มุม และมีด้าน  ๔  ด้านยาวเท่ากันทั้งหมด”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เพื่อนๆ ส่งเสียงสนับสนุนบอกว่า “ใช่...ให้ครูลองวัดดูเลย”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>
        <w:rPr>
          <w:noProof/>
        </w:rPr>
        <w:pict>
          <v:shape id="_x0000_s1040" type="#_x0000_t75" style="position:absolute;margin-left:-49.5pt;margin-top:-45pt;width:858.5pt;height:1197pt;z-index:-251653632">
            <v:imagedata r:id="rId6" o:title="" blacklevel="5898f"/>
          </v:shape>
        </w:pict>
      </w:r>
      <w:r w:rsidRPr="005837F3">
        <w:rPr>
          <w:rFonts w:ascii="Angsana New" w:hAnsi="Angsana New"/>
          <w:sz w:val="40"/>
          <w:szCs w:val="40"/>
          <w:cs/>
        </w:rPr>
        <w:t xml:space="preserve">ครูทำการวัดมุมก่อน จากนั้นก็วัดด้าน และเขียนเลขกำกับด้านไว้ 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คำถามต่อมาของครู   “แล้วถ้าครูไม่วัดจะทำอย่างไรได้บ้าง”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นักเรียนตอบมาว่า “ให้ลองพับดู”  </w:t>
      </w:r>
    </w:p>
    <w:p w:rsidR="00A56DA3" w:rsidRPr="005837F3" w:rsidRDefault="00A56DA3" w:rsidP="00353880">
      <w:pPr>
        <w:spacing w:line="360" w:lineRule="auto"/>
        <w:rPr>
          <w:rFonts w:ascii="Angsana New" w:hAnsi="Angsana New"/>
          <w:sz w:val="40"/>
          <w:szCs w:val="40"/>
          <w:cs/>
        </w:rPr>
      </w:pPr>
      <w:r w:rsidRPr="005837F3">
        <w:rPr>
          <w:rFonts w:ascii="Angsana New" w:hAnsi="Angsana New"/>
          <w:sz w:val="40"/>
          <w:szCs w:val="40"/>
          <w:cs/>
        </w:rPr>
        <w:t>ครูทำการพับประกบกันเป็นรูป สามเหลี่ยม ๒ รูป ดังภาพ</w:t>
      </w:r>
    </w:p>
    <w:p w:rsidR="00A56DA3" w:rsidRPr="005837F3" w:rsidRDefault="00A56DA3" w:rsidP="004C3E2C">
      <w:pPr>
        <w:spacing w:line="360" w:lineRule="auto"/>
        <w:ind w:firstLine="720"/>
        <w:jc w:val="thaiDistribute"/>
        <w:rPr>
          <w:rFonts w:ascii="Angsana New" w:hAnsi="Angsana New"/>
          <w:sz w:val="40"/>
          <w:szCs w:val="40"/>
          <w:cs/>
        </w:rPr>
      </w:pPr>
      <w:r>
        <w:rPr>
          <w:noProof/>
        </w:rPr>
        <w:pict>
          <v:group id="_x0000_s1041" style="position:absolute;left:0;text-align:left;margin-left:44pt;margin-top:16.6pt;width:621.5pt;height:141.75pt;z-index:251652608" coordorigin="1677,10627" coordsize="12430,2835">
            <v:group id="_x0000_s1042" style="position:absolute;left:1677;top:10627;width:5390;height:2835" coordorigin="1677,10627" coordsize="5390,2835">
              <v:group id="_x0000_s1043" style="position:absolute;left:1677;top:10627;width:2525;height:2835" coordorigin="2537,10312" coordsize="2525,2835" o:regroupid="1">
                <v:rect id="_x0000_s1044" style="position:absolute;left:3107;top:10807;width:1540;height:1540"/>
                <v:shape id="_x0000_s1045" type="#_x0000_t105" style="position:absolute;left:2547;top:12477;width:900;height:440;rotation:-7990595fd"/>
                <v:rect id="_x0000_s1046" style="position:absolute;left:3717;top:10312;width:330;height:360" filled="f" stroked="f">
                  <v:textbox style="mso-next-textbox:#_x0000_s1046">
                    <w:txbxContent>
                      <w:p w:rsidR="00A56DA3" w:rsidRDefault="00A56DA3" w:rsidP="001C4FA6">
                        <w:r>
                          <w:t>1</w:t>
                        </w:r>
                      </w:p>
                    </w:txbxContent>
                  </v:textbox>
                </v:rect>
                <v:rect id="_x0000_s1047" style="position:absolute;left:4732;top:11347;width:330;height:360" filled="f" stroked="f">
                  <v:textbox style="mso-next-textbox:#_x0000_s1047">
                    <w:txbxContent>
                      <w:p w:rsidR="00A56DA3" w:rsidRDefault="00A56DA3" w:rsidP="001C4FA6">
                        <w:r>
                          <w:t>2</w:t>
                        </w:r>
                      </w:p>
                    </w:txbxContent>
                  </v:textbox>
                </v:rect>
                <v:rect id="_x0000_s1048" style="position:absolute;left:3767;top:12607;width:330;height:360" filled="f" stroked="f">
                  <v:textbox style="mso-next-textbox:#_x0000_s1048">
                    <w:txbxContent>
                      <w:p w:rsidR="00A56DA3" w:rsidRDefault="00A56DA3" w:rsidP="001C4FA6">
                        <w:r>
                          <w:t>3</w:t>
                        </w:r>
                      </w:p>
                    </w:txbxContent>
                  </v:textbox>
                </v:rect>
                <v:rect id="_x0000_s1049" style="position:absolute;left:2537;top:11347;width:330;height:360" filled="f" stroked="f">
                  <v:textbox style="mso-next-textbox:#_x0000_s1049">
                    <w:txbxContent>
                      <w:p w:rsidR="00A56DA3" w:rsidRDefault="00A56DA3" w:rsidP="001C4FA6">
                        <w:pPr>
                          <w:rPr>
                            <w:cs/>
                          </w:rPr>
                        </w:pPr>
                        <w:r>
                          <w:t>4</w:t>
                        </w:r>
                      </w:p>
                    </w:txbxContent>
                  </v:textbox>
                </v:rect>
              </v:group>
              <v:group id="_x0000_s1050" style="position:absolute;left:4647;top:10627;width:2420;height:2080" coordorigin="4647,10267" coordsize="2420,2080" o:regroupid="1">
                <v:shape id="_x0000_s1051" type="#_x0000_t6" style="position:absolute;left:4647;top:10807;width:1540;height:1540;rotation:180" strokeweight="1.5pt">
                  <v:shadow on="t"/>
                </v:shape>
                <v:rect id="_x0000_s1052" style="position:absolute;left:5087;top:10267;width:770;height:360" filled="f" stroked="f">
                  <v:textbox style="mso-next-textbox:#_x0000_s1052">
                    <w:txbxContent>
                      <w:p w:rsidR="00A56DA3" w:rsidRDefault="00A56DA3" w:rsidP="001C4FA6">
                        <w:r>
                          <w:t xml:space="preserve">4 = 1  </w:t>
                        </w:r>
                      </w:p>
                    </w:txbxContent>
                  </v:textbox>
                </v:rect>
                <v:rect id="_x0000_s1053" style="position:absolute;left:6297;top:11167;width:770;height:360" filled="f" stroked="f">
                  <v:textbox style="mso-next-textbox:#_x0000_s1053">
                    <w:txbxContent>
                      <w:p w:rsidR="00A56DA3" w:rsidRDefault="00A56DA3" w:rsidP="001C4FA6">
                        <w:r>
                          <w:t xml:space="preserve">3 = 2  </w:t>
                        </w:r>
                      </w:p>
                    </w:txbxContent>
                  </v:textbox>
                </v:rect>
              </v:group>
            </v:group>
            <v:group id="_x0000_s1054" style="position:absolute;left:8387;top:10627;width:5720;height:2655" coordorigin="8387,10627" coordsize="5720,2655">
              <v:group id="_x0000_s1055" style="position:absolute;left:8387;top:10627;width:2525;height:2655" coordorigin="8387,10627" coordsize="2525,2655">
                <v:rect id="_x0000_s1056" style="position:absolute;left:8957;top:11122;width:1540;height:1540" o:regroupid="2"/>
                <v:rect id="_x0000_s1057" style="position:absolute;left:9567;top:10627;width:330;height:360" o:regroupid="2" filled="f" stroked="f">
                  <v:textbox style="mso-next-textbox:#_x0000_s1057">
                    <w:txbxContent>
                      <w:p w:rsidR="00A56DA3" w:rsidRDefault="00A56DA3" w:rsidP="00322A87">
                        <w:r>
                          <w:t>1</w:t>
                        </w:r>
                      </w:p>
                    </w:txbxContent>
                  </v:textbox>
                </v:rect>
                <v:rect id="_x0000_s1058" style="position:absolute;left:10582;top:11662;width:330;height:360" o:regroupid="2" filled="f" stroked="f">
                  <v:textbox style="mso-next-textbox:#_x0000_s1058">
                    <w:txbxContent>
                      <w:p w:rsidR="00A56DA3" w:rsidRDefault="00A56DA3" w:rsidP="00322A87">
                        <w:r>
                          <w:t>2</w:t>
                        </w:r>
                      </w:p>
                    </w:txbxContent>
                  </v:textbox>
                </v:rect>
                <v:rect id="_x0000_s1059" style="position:absolute;left:9617;top:12922;width:330;height:360" o:regroupid="2" filled="f" stroked="f">
                  <v:textbox style="mso-next-textbox:#_x0000_s1059">
                    <w:txbxContent>
                      <w:p w:rsidR="00A56DA3" w:rsidRDefault="00A56DA3" w:rsidP="00322A87">
                        <w:r>
                          <w:t>3</w:t>
                        </w:r>
                      </w:p>
                    </w:txbxContent>
                  </v:textbox>
                </v:rect>
                <v:rect id="_x0000_s1060" style="position:absolute;left:8387;top:11662;width:330;height:360" o:regroupid="2" filled="f" stroked="f">
                  <v:textbox style="mso-next-textbox:#_x0000_s1060">
                    <w:txbxContent>
                      <w:p w:rsidR="00A56DA3" w:rsidRDefault="00A56DA3" w:rsidP="00322A87">
                        <w:r>
                          <w:t>4</w:t>
                        </w:r>
                      </w:p>
                    </w:txbxContent>
                  </v:textbox>
                </v:rect>
                <v:shape id="_x0000_s1061" type="#_x0000_t105" style="position:absolute;left:8387;top:10627;width:990;height:360"/>
              </v:group>
              <v:group id="_x0000_s1062" style="position:absolute;left:11702;top:11032;width:2405;height:1935" coordorigin="11702,11032" coordsize="2405,1935">
                <v:shape id="_x0000_s1063" type="#_x0000_t6" style="position:absolute;left:11702;top:11032;width:1540;height:1540;rotation:270" strokeweight="1.5pt">
                  <v:shadow on="t"/>
                </v:shape>
                <v:rect id="_x0000_s1064" style="position:absolute;left:12017;top:12607;width:770;height:360" filled="f" stroked="f">
                  <v:textbox style="mso-next-textbox:#_x0000_s1064">
                    <w:txbxContent>
                      <w:p w:rsidR="00A56DA3" w:rsidRDefault="00A56DA3" w:rsidP="001C4FA6">
                        <w:r>
                          <w:t xml:space="preserve">4 = 3 </w:t>
                        </w:r>
                      </w:p>
                    </w:txbxContent>
                  </v:textbox>
                </v:rect>
                <v:rect id="_x0000_s1065" style="position:absolute;left:13337;top:11527;width:770;height:360" filled="f" stroked="f">
                  <v:textbox style="mso-next-textbox:#_x0000_s1065">
                    <w:txbxContent>
                      <w:p w:rsidR="00A56DA3" w:rsidRDefault="00A56DA3" w:rsidP="00E21C58">
                        <w:r>
                          <w:t>1 = 2</w:t>
                        </w:r>
                      </w:p>
                    </w:txbxContent>
                  </v:textbox>
                </v:rect>
              </v:group>
            </v:group>
          </v:group>
        </w:pict>
      </w:r>
      <w:r w:rsidRPr="004C3E2C">
        <w:rPr>
          <w:rFonts w:ascii="Tahoma" w:hAnsi="Tahoma" w:cs="Tahoma"/>
          <w:sz w:val="24"/>
          <w:szCs w:val="24"/>
        </w:rPr>
        <w:t xml:space="preserve">                                                                                                                             </w:t>
      </w:r>
      <w:r w:rsidRPr="005837F3">
        <w:rPr>
          <w:rFonts w:ascii="Angsana New" w:hAnsi="Angsana New"/>
          <w:sz w:val="40"/>
          <w:szCs w:val="40"/>
          <w:cs/>
        </w:rPr>
        <w:t xml:space="preserve">ทำซ้ำพับอีกด้าน </w:t>
      </w: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sz w:val="24"/>
          <w:szCs w:val="24"/>
          <w:cs/>
        </w:rPr>
      </w:pPr>
      <w:r w:rsidRPr="004C3E2C">
        <w:rPr>
          <w:rFonts w:ascii="Tahoma" w:hAnsi="Tahoma" w:cs="Tahoma"/>
          <w:sz w:val="24"/>
          <w:szCs w:val="24"/>
        </w:rPr>
        <w:t xml:space="preserve">                </w:t>
      </w:r>
      <w:r w:rsidRPr="004C3E2C">
        <w:rPr>
          <w:rFonts w:ascii="Tahoma" w:hAnsi="Tahoma" w:cs="Tahoma"/>
          <w:sz w:val="24"/>
          <w:szCs w:val="24"/>
          <w:cs/>
        </w:rPr>
        <w:t xml:space="preserve">                                                                                                  </w:t>
      </w: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sz w:val="24"/>
          <w:szCs w:val="24"/>
          <w:cs/>
        </w:rPr>
      </w:pPr>
    </w:p>
    <w:p w:rsidR="00A56DA3" w:rsidRDefault="00A56DA3" w:rsidP="004C3E2C">
      <w:pPr>
        <w:spacing w:line="360" w:lineRule="auto"/>
        <w:jc w:val="thaiDistribute"/>
        <w:rPr>
          <w:rFonts w:ascii="Tahoma" w:hAnsi="Tahoma" w:cs="Tahoma"/>
          <w:sz w:val="24"/>
          <w:szCs w:val="24"/>
        </w:rPr>
      </w:pPr>
      <w:r w:rsidRPr="004C3E2C">
        <w:rPr>
          <w:rFonts w:ascii="Tahoma" w:hAnsi="Tahoma" w:cs="Tahoma"/>
          <w:sz w:val="24"/>
          <w:szCs w:val="24"/>
          <w:cs/>
        </w:rPr>
        <w:t xml:space="preserve">   </w:t>
      </w:r>
    </w:p>
    <w:p w:rsidR="00A56DA3" w:rsidRDefault="00A56DA3" w:rsidP="004C3E2C">
      <w:pPr>
        <w:spacing w:line="360" w:lineRule="auto"/>
        <w:jc w:val="thaiDistribute"/>
        <w:rPr>
          <w:rFonts w:ascii="Tahoma" w:hAnsi="Tahoma" w:cs="Tahoma"/>
          <w:sz w:val="24"/>
          <w:szCs w:val="24"/>
        </w:rPr>
      </w:pPr>
    </w:p>
    <w:p w:rsidR="00A56DA3" w:rsidRPr="004C3E2C" w:rsidRDefault="00A56DA3" w:rsidP="004C3E2C">
      <w:pPr>
        <w:spacing w:line="360" w:lineRule="auto"/>
        <w:jc w:val="thaiDistribute"/>
        <w:rPr>
          <w:rFonts w:ascii="Tahoma" w:hAnsi="Tahoma" w:cs="Tahoma"/>
          <w:sz w:val="24"/>
          <w:szCs w:val="24"/>
        </w:rPr>
      </w:pPr>
    </w:p>
    <w:p w:rsidR="00A56DA3" w:rsidRPr="005837F3" w:rsidRDefault="00A56DA3" w:rsidP="00DD3E8E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ครูค่อยๆ พูดสรุปให้เด็กๆ เข้าใจว่าด้าน ๔ เท่ากับ ด้าน ๑  และด้าน ๑  เท่ากับด้าน ๒  และด้าน ๒  เท่ากับด้าน  ๓   ดังนั้นทุกด้านจึงเท่ากันหมด  (ตอนที่เขียนบันทึกนี้รู้สึกเสียดายไม่ได้เขียนข้อสรุปบนกระดาน  แต่ในตอนนั้นเด็กๆ ส่วนใหญ่ก็มีทีท่าว่าเข้าใจ) </w:t>
      </w:r>
      <w:r w:rsidRPr="005837F3">
        <w:rPr>
          <w:rFonts w:ascii="Angsana New" w:hAnsi="Angsana New"/>
          <w:sz w:val="40"/>
          <w:szCs w:val="40"/>
        </w:rPr>
        <w:t xml:space="preserve">  </w:t>
      </w:r>
    </w:p>
    <w:p w:rsidR="00A56DA3" w:rsidRPr="005837F3" w:rsidRDefault="00A56DA3" w:rsidP="00DD3E8E">
      <w:pPr>
        <w:spacing w:line="360" w:lineRule="auto"/>
        <w:rPr>
          <w:rFonts w:ascii="Angsana New" w:hAnsi="Angsana New"/>
          <w:b/>
          <w:bCs/>
          <w:sz w:val="40"/>
          <w:szCs w:val="40"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โจทย์สถานการณ์</w:t>
      </w:r>
    </w:p>
    <w:p w:rsidR="00A56DA3" w:rsidRDefault="00A56DA3" w:rsidP="00DD3E8E">
      <w:p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ให้นักเรียนลากเส้น ๑ เส้น เพื่อให้เกิดรูปสามเหลี่ยม ๒ รูป </w:t>
      </w:r>
    </w:p>
    <w:p w:rsidR="00A56DA3" w:rsidRPr="005837F3" w:rsidRDefault="00A56DA3" w:rsidP="00DD3E8E">
      <w:pPr>
        <w:spacing w:line="360" w:lineRule="auto"/>
        <w:rPr>
          <w:rFonts w:ascii="Angsana New" w:hAnsi="Angsana New"/>
          <w:sz w:val="40"/>
          <w:szCs w:val="40"/>
          <w:cs/>
        </w:rPr>
      </w:pPr>
      <w:r w:rsidRPr="005837F3">
        <w:rPr>
          <w:rFonts w:ascii="Angsana New" w:hAnsi="Angsana New"/>
          <w:b/>
          <w:bCs/>
          <w:sz w:val="40"/>
          <w:szCs w:val="40"/>
          <w:cs/>
        </w:rPr>
        <w:t>ขั้นตอนการทำงาน</w:t>
      </w:r>
    </w:p>
    <w:p w:rsidR="00A56DA3" w:rsidRPr="005837F3" w:rsidRDefault="00A56DA3" w:rsidP="002607FA">
      <w:pPr>
        <w:numPr>
          <w:ilvl w:val="0"/>
          <w:numId w:val="1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>ให้นักเรียนลอกโจทย์ลงในสมุด</w:t>
      </w:r>
    </w:p>
    <w:p w:rsidR="00A56DA3" w:rsidRPr="005837F3" w:rsidRDefault="00A56DA3" w:rsidP="00DD3E8E">
      <w:pPr>
        <w:numPr>
          <w:ilvl w:val="0"/>
          <w:numId w:val="1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 ครูแจกกระดาษรูปสี่เหลี่ยมจัตุรัสและรูปสี่เหลี่ยมผืนผ้า อย่างละ ๑  แผ่น ให้นักเรียนติดลงสมุดต่อจากโจทย์  </w:t>
      </w:r>
    </w:p>
    <w:p w:rsidR="00A56DA3" w:rsidRPr="005837F3" w:rsidRDefault="00A56DA3" w:rsidP="00DD3E8E">
      <w:pPr>
        <w:numPr>
          <w:ilvl w:val="0"/>
          <w:numId w:val="1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อ่านโจทย์พร้อมกัน </w:t>
      </w:r>
    </w:p>
    <w:p w:rsidR="00A56DA3" w:rsidRPr="005837F3" w:rsidRDefault="00A56DA3" w:rsidP="00DD3E8E">
      <w:pPr>
        <w:numPr>
          <w:ilvl w:val="0"/>
          <w:numId w:val="1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ให้นักเรียนลากเส้นลงบนกระดาษรูปสี่เหลี่ยมจัตุรัสแล้ววางดินสอ  </w:t>
      </w:r>
    </w:p>
    <w:p w:rsidR="00A56DA3" w:rsidRPr="005837F3" w:rsidRDefault="00A56DA3" w:rsidP="00D050DA">
      <w:pPr>
        <w:numPr>
          <w:ilvl w:val="0"/>
          <w:numId w:val="1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ครูเดินดูการทำงานของเด็กแต่ละคน พบว่าเด็กเกือบทั้งห้องลากเส้นตรง ๑ เส้น ตัดรูปสี่เหลี่ยมจัตุรัสเป็นสามเหลี่ยมมุมฉาก ๒ รูป 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ขณะนั้นมีเสียงเด็กคนหนึ่งดังขึ้นว่า  “เจทำไมเจไม่เหมือนคนอื่น”  เจลากเส้นไม่ตรงมุม ทำให้รูปที่ปรากฏกลายเป็นสี่เหลี่ยม ๑ รูป และมีสามเหลี่ยมอยู่ในรูปสี่เหลี่ยมผืนผ้า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เจมีสีหน้ากังวลหลังจากที่ได้ยินเสียงเพื่อน 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ครูเดินมาหยุดที่โต๊ะและถามเจว่า “รูปที่เจวาดต่างจากเพื่อนไหม” เจพยักหน้า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>
        <w:rPr>
          <w:noProof/>
        </w:rPr>
        <w:pict>
          <v:shape id="_x0000_s1066" type="#_x0000_t75" style="position:absolute;left:0;text-align:left;margin-left:-55pt;margin-top:-45pt;width:858.5pt;height:1197pt;z-index:-251652608">
            <v:imagedata r:id="rId6" o:title="" blacklevel="7864f"/>
          </v:shape>
        </w:pict>
      </w:r>
      <w:r w:rsidRPr="005837F3">
        <w:rPr>
          <w:rFonts w:ascii="Angsana New" w:hAnsi="Angsana New"/>
          <w:sz w:val="40"/>
          <w:szCs w:val="40"/>
          <w:cs/>
        </w:rPr>
        <w:t xml:space="preserve">ครูพูดต่อ “งั้นลองดูซิเจมีรูปสามเหลี่ยมกี่รูป”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เจตอบว่า “๑ รูป ...เดี๋ยวขอขีดใหม่ได้ไหม”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ครูตอบ “ได้ค่ะ” แล้วหันมาพูดกับเพื่อนในห้องว่า “งั้นเรารอเจขีดเส้นใหม่ก่อนนะ”  </w:t>
      </w:r>
    </w:p>
    <w:p w:rsidR="00A56DA3" w:rsidRPr="005837F3" w:rsidRDefault="00A56DA3" w:rsidP="002607FA">
      <w:pPr>
        <w:spacing w:line="360" w:lineRule="auto"/>
        <w:ind w:left="72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เพื่อนๆ ในห้องรอให้เจขีดเส้นใหม่อยู่ครู่หนึ่ง  เมื่อครูเห็นว่าเจเขียนถูกจึงเดินกลับมาที่กระดาน </w:t>
      </w:r>
    </w:p>
    <w:p w:rsidR="00A56DA3" w:rsidRPr="005837F3" w:rsidRDefault="00A56DA3" w:rsidP="006946A5">
      <w:pPr>
        <w:numPr>
          <w:ilvl w:val="0"/>
          <w:numId w:val="3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ครูติดกระดาษรูปสี่เหลี่ยมจัตุรัสและกระดาษรูปสี่เหลี่ยมผืนผ้าลงบนกระดาน </w:t>
      </w:r>
    </w:p>
    <w:p w:rsidR="00A56DA3" w:rsidRPr="005837F3" w:rsidRDefault="00A56DA3" w:rsidP="006946A5">
      <w:pPr>
        <w:numPr>
          <w:ilvl w:val="0"/>
          <w:numId w:val="3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จากนั้น ครูขีดเส้นตรง ๑ เส้นตามที่เด็กบอกลงบนกระดาษรูปสี่เหลี่ยมจัตุรัส เด็กบอกครูได้รูปสามเหลี่ยม ๒ รูป   ครูถามว่ามีใครได้รูปที่เหมือนกับรูปของครูบ้าง ทุกคนยกมือ  </w:t>
      </w:r>
    </w:p>
    <w:p w:rsidR="00A56DA3" w:rsidRPr="005837F3" w:rsidRDefault="00A56DA3" w:rsidP="005837F3">
      <w:pPr>
        <w:numPr>
          <w:ilvl w:val="0"/>
          <w:numId w:val="3"/>
        </w:numPr>
        <w:spacing w:line="360" w:lineRule="auto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ครูให้ขีดเส้นตรงอีก ๑ เส้นลงบนกระดาษรูปสี่เหลี่ยมผืนผ้า ครูเดินไปดูเจก่อน พบว่าคราวนี้เจขีดถูก พร้อมกับคำพูดที่ดังขึ้นว่า “เข้าใจแล้ว”  </w:t>
      </w:r>
      <w:r>
        <w:rPr>
          <w:rFonts w:ascii="Angsana New" w:hAnsi="Angsana New"/>
          <w:sz w:val="40"/>
          <w:szCs w:val="40"/>
          <w:cs/>
        </w:rPr>
        <w:t xml:space="preserve"> </w:t>
      </w:r>
      <w:r w:rsidRPr="005837F3">
        <w:rPr>
          <w:rFonts w:ascii="Angsana New" w:hAnsi="Angsana New"/>
          <w:sz w:val="40"/>
          <w:szCs w:val="40"/>
          <w:cs/>
        </w:rPr>
        <w:t xml:space="preserve">หลังจากเดินดูเด็กคนอื่น เฉลยบนกระดานด้วยการขีดเส้นตรงลงบนกระดาษรูปสี่เหลี่ยมผืนผ้าขนาดใหญ่ที่ติดไว้บนกระดาน   </w:t>
      </w:r>
    </w:p>
    <w:p w:rsidR="00A56DA3" w:rsidRPr="005837F3" w:rsidRDefault="00A56DA3" w:rsidP="006946A5">
      <w:pPr>
        <w:numPr>
          <w:ilvl w:val="0"/>
          <w:numId w:val="4"/>
        </w:numPr>
        <w:spacing w:line="360" w:lineRule="auto"/>
        <w:ind w:left="426" w:firstLine="0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ครูติดคำถาม รูปสามเหลี่ยมที่เกิดมีลักษณะอย่างไร  </w:t>
      </w:r>
    </w:p>
    <w:p w:rsidR="00A56DA3" w:rsidRPr="005837F3" w:rsidRDefault="00A56DA3" w:rsidP="006946A5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ซิดนี่ตอบว่า “รูปสามเหลี่ยมมุมฉาก”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จัสมินตอบว่า “รูปสามเหลี่ยมจัตุรัส” และก็มีหลายเสียงตอบรูปสามเหลี่ยมผืนผ้า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เมื่อหลายเสียงพูดจบ  ฉันให้เด็กๆ อ่านโจทย์พร้อมกัน รูปสามเหลี่ยมที่เกิดมีลักษณะอย่างไร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>กายตอบ “รูปสามเหลี่ยมมุมฉาก”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ครูเขียนรูปสามเหลี่ยมมุมฉากบนกระดาน จากนั้นถามว่าแล้วรูปสามเหลี่ยมมุมฉากมีลักษณะอย่างไร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เด็กยกมือเกือบทั้งห้อง พร้อมกับบอกว่ารูปสามเหลี่ยมมีมุม เป็นมุมฉากทั้ง ๓ มุม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แต่เพียวทำหน้าไม่เห็นด้วยและบอกว่า “รูปสามเหลี่ยมที่มีมุม ๑ มุมเป็นมุมฉาก”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>จากนั้นเด็กๆ เริ่มสังเกต และมีเสียงบอกว่า “เออใช่</w:t>
      </w:r>
      <w:r w:rsidRPr="005837F3">
        <w:rPr>
          <w:rFonts w:ascii="Angsana New" w:hAnsi="Angsana New"/>
          <w:sz w:val="40"/>
          <w:szCs w:val="40"/>
        </w:rPr>
        <w:t xml:space="preserve">! </w:t>
      </w:r>
      <w:r w:rsidRPr="005837F3">
        <w:rPr>
          <w:rFonts w:ascii="Angsana New" w:hAnsi="Angsana New"/>
          <w:sz w:val="40"/>
          <w:szCs w:val="40"/>
          <w:cs/>
        </w:rPr>
        <w:t xml:space="preserve">แต่ไม่ใช่ทุกมุมน่ะ มีมุมเดียวจริงด้วย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จากนั้นฉันเขียนสิ่งที่เพียวบอกบนกระดาน  ฉันอยากตรวจสอบความเข้าใจจึงเด็กให้เด็กระบายสีรูปสามเหลี่ยมมุมฉากลงในกระดาษ และให้เด็กวงตรงมุมที่มีมุมฉาก เหลืออีก ๒๐ นาที หลังจากเด็กระบายสีเสร็จ ฉันชวนเด็กสังเกตรูปสามเหลี่ยมที่อยู่ในกระดาษรูปสี่เหลี่ยมจัตุรัส กับรูปสามเหลี่ยมที่อยู่ในกระดาษรูปสี่เหลี่ยมผืนผ้ามีขนาดต่างกันไหม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จัสมินบอก “มีด้านที่ไม่เท่ากัน”  ปุณณ์บอก “มีที่ยาวเท่ากันด้วย”   ยิปปี้บอกว่า “รูปสามเหลี่ยมมุมฉากที่อยู่ในจัสตุรัสมีด้านเท่ากัน”     หมิง กับ ณาญ่า และผักหวานบอกว่า “จริง” 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>
        <w:rPr>
          <w:noProof/>
        </w:rPr>
        <w:pict>
          <v:shape id="_x0000_s1067" type="#_x0000_t75" style="position:absolute;left:0;text-align:left;margin-left:-45.1pt;margin-top:-45pt;width:867.1pt;height:1209pt;z-index:-251664896">
            <v:imagedata r:id="rId6" o:title="" blacklevel="5898f"/>
          </v:shape>
        </w:pict>
      </w:r>
      <w:r w:rsidRPr="005837F3">
        <w:rPr>
          <w:rFonts w:ascii="Angsana New" w:hAnsi="Angsana New"/>
          <w:sz w:val="40"/>
          <w:szCs w:val="40"/>
          <w:cs/>
        </w:rPr>
        <w:t xml:space="preserve"> จากนั้นก็มีคุยกันจากในห้องว่า  “ถ้าอย่างงั้นรูปสามเหลี่ยมที่อยู่ในรูปผืนผ้ามี ๒ ด้านไม่เท่ากันซิ” </w:t>
      </w:r>
    </w:p>
    <w:p w:rsidR="00A56DA3" w:rsidRPr="005837F3" w:rsidRDefault="00A56DA3" w:rsidP="00A91E0E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 xml:space="preserve"> พิงค์บอก “ก็มันเหมือนของสี่เหลี่ยมผืนผ้า”   ซิดบอกก็คือว่า “มันมีด้านที่ยาวกับด้านที่สั้น”   หลายคนบอกว่า “จริงๆ”  </w:t>
      </w:r>
    </w:p>
    <w:p w:rsidR="00A56DA3" w:rsidRDefault="00A56DA3" w:rsidP="00D050DA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 w:rsidRPr="005837F3">
        <w:rPr>
          <w:rFonts w:ascii="Angsana New" w:hAnsi="Angsana New"/>
          <w:sz w:val="40"/>
          <w:szCs w:val="40"/>
          <w:cs/>
        </w:rPr>
        <w:t>ตอนท้ายชั่วโมง ฉันให้เด็กๆ สรุปสิ่งที่ได้เรียนรู้ พร้อมทั้งเขียนสิ่งที่ได้เรียนรู้ลงบนกระดาน พบว่าหลายคนบอกว่าได้รู้จักรูปสามเหลี่ยมมุมฉาก ได้รู้ว่ารูปสามเหลี่ยม ๒ รูปต่อกันเป็นสี่เหลี่ยม จนสุดท้ายก็ได้สิ่งที่เรียนรู้ที่น่าสนใจจากซิด  รูปสี่เหลี่ยมจัตุรัสและรูปสี่เหลี่ยมผืนผ้าเมื่อขีดเส้นแบ่งจะเกิดรูปสามเหลี่ยมมุมฉาก ๒ รูปที่ขนาดเท่ากัน  ก่อนปิดชั้นเรียนฉันหยิบโทรศัพท์ขึ้นมาจะถ่ายรูปกระดาน  อิน (ชาย) บอกว่า “โทรศัพท์ครูเหมือนรูปสี่เหลี่ยมผืนผ้า แต่มันไม่มีมุมเพราะว่ามันโค้ง”</w:t>
      </w:r>
    </w:p>
    <w:p w:rsidR="00A56DA3" w:rsidRPr="00D050DA" w:rsidRDefault="00A56DA3" w:rsidP="00D050DA">
      <w:pPr>
        <w:spacing w:line="360" w:lineRule="auto"/>
        <w:ind w:left="426" w:firstLine="294"/>
        <w:rPr>
          <w:rFonts w:ascii="Angsana New" w:hAnsi="Angsana New"/>
          <w:sz w:val="40"/>
          <w:szCs w:val="40"/>
        </w:rPr>
      </w:pPr>
      <w:r>
        <w:rPr>
          <w:noProof/>
        </w:rPr>
        <w:pict>
          <v:shape id="_x0000_s1068" type="#_x0000_t75" style="position:absolute;left:0;text-align:left;margin-left:297pt;margin-top:5.85pt;width:456.5pt;height:203.6pt;z-index:-251657728">
            <v:imagedata r:id="rId7" o:title="" croptop="15684f" cropbottom="11137f" cropleft="247f" cropright="210f"/>
          </v:shape>
        </w:pict>
      </w:r>
      <w:r>
        <w:rPr>
          <w:noProof/>
        </w:rPr>
        <w:pict>
          <v:shape id="_x0000_s1069" type="#_x0000_t75" style="position:absolute;left:0;text-align:left;margin-left:22pt;margin-top:5.85pt;width:269.5pt;height:202.15pt;z-index:-251661824">
            <v:imagedata r:id="rId8" o:title=""/>
          </v:shape>
        </w:pict>
      </w:r>
      <w:r>
        <w:rPr>
          <w:rFonts w:ascii="Angsana New" w:hAnsi="Angsana New"/>
          <w:sz w:val="40"/>
          <w:szCs w:val="40"/>
        </w:rPr>
        <w:t xml:space="preserve"> </w:t>
      </w:r>
      <w:r w:rsidRPr="005837F3">
        <w:rPr>
          <w:rFonts w:ascii="Angsana New" w:hAnsi="Angsana New"/>
          <w:sz w:val="40"/>
          <w:szCs w:val="40"/>
          <w:cs/>
        </w:rPr>
        <w:t xml:space="preserve">จากนั้นเด็กๆ บอกว่าขอถ่ายรูปด้วย ฉันเลยให้เด็กๆออกไปยืนและถ่ายภาพมา </w:t>
      </w:r>
      <w:r w:rsidRPr="005837F3">
        <w:rPr>
          <w:rFonts w:ascii="Angsana New" w:hAnsi="Angsana New"/>
          <w:sz w:val="40"/>
          <w:szCs w:val="40"/>
        </w:rPr>
        <w:t xml:space="preserve"> </w:t>
      </w:r>
      <w:r w:rsidRPr="005837F3">
        <w:rPr>
          <w:rFonts w:ascii="Angsana New" w:hAnsi="Angsana New"/>
          <w:sz w:val="40"/>
          <w:szCs w:val="40"/>
          <w:cs/>
        </w:rPr>
        <w:t>จากนั้นปิดชั้นเรียน</w:t>
      </w:r>
      <w:r w:rsidRPr="004C3E2C">
        <w:rPr>
          <w:rFonts w:ascii="Tahoma" w:hAnsi="Tahoma" w:cs="Tahoma"/>
          <w:sz w:val="24"/>
          <w:szCs w:val="24"/>
        </w:rPr>
        <w:t xml:space="preserve">                   </w:t>
      </w:r>
      <w:r w:rsidRPr="00D050DA">
        <w:rPr>
          <w:rFonts w:ascii="Angsana New" w:hAnsi="Angsana New"/>
          <w:b/>
          <w:bCs/>
          <w:sz w:val="40"/>
          <w:szCs w:val="40"/>
          <w:cs/>
        </w:rPr>
        <w:t>ภาพกระดาน</w:t>
      </w:r>
      <w:r w:rsidRPr="00D050DA">
        <w:rPr>
          <w:rFonts w:ascii="Angsana New" w:hAnsi="Angsana New"/>
          <w:sz w:val="40"/>
          <w:szCs w:val="40"/>
        </w:rPr>
        <w:t xml:space="preserve">                                                                                         </w:t>
      </w: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sz w:val="24"/>
          <w:szCs w:val="24"/>
        </w:rPr>
      </w:pPr>
    </w:p>
    <w:p w:rsidR="00A56DA3" w:rsidRPr="004C3E2C" w:rsidRDefault="00A56DA3" w:rsidP="004C3E2C">
      <w:pPr>
        <w:spacing w:line="360" w:lineRule="auto"/>
        <w:ind w:firstLine="720"/>
        <w:jc w:val="thaiDistribute"/>
        <w:rPr>
          <w:rFonts w:ascii="Tahoma" w:hAnsi="Tahoma" w:cs="Tahoma"/>
          <w:sz w:val="24"/>
          <w:szCs w:val="24"/>
          <w:cs/>
        </w:rPr>
      </w:pPr>
    </w:p>
    <w:p w:rsidR="00A56DA3" w:rsidRPr="004C3E2C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Pr="004C3E2C" w:rsidRDefault="00A56DA3" w:rsidP="004C3E2C">
      <w:pPr>
        <w:spacing w:line="360" w:lineRule="auto"/>
        <w:rPr>
          <w:rFonts w:ascii="Tahoma" w:hAnsi="Tahoma" w:cs="Tahoma"/>
          <w:sz w:val="24"/>
          <w:szCs w:val="24"/>
        </w:rPr>
      </w:pPr>
    </w:p>
    <w:p w:rsidR="00A56DA3" w:rsidRPr="004C3E2C" w:rsidRDefault="00A56DA3" w:rsidP="004C3E2C">
      <w:pPr>
        <w:spacing w:line="360" w:lineRule="auto"/>
        <w:rPr>
          <w:rFonts w:ascii="Tahoma" w:hAnsi="Tahoma" w:cs="Tahoma"/>
          <w:sz w:val="24"/>
          <w:szCs w:val="24"/>
        </w:rPr>
      </w:pPr>
      <w:r w:rsidRPr="004C3E2C">
        <w:rPr>
          <w:rFonts w:ascii="Tahoma" w:hAnsi="Tahoma" w:cs="Tahoma"/>
          <w:sz w:val="24"/>
          <w:szCs w:val="24"/>
          <w:cs/>
        </w:rPr>
        <w:t xml:space="preserve">                                                                                                                                                                              </w:t>
      </w:r>
    </w:p>
    <w:p w:rsidR="00A56DA3" w:rsidRDefault="00A56DA3" w:rsidP="00E22426">
      <w:pPr>
        <w:ind w:firstLine="720"/>
        <w:jc w:val="thaiDistribute"/>
        <w:rPr>
          <w:rFonts w:ascii="Angsana New" w:hAnsi="Angsana New"/>
          <w:sz w:val="40"/>
          <w:szCs w:val="40"/>
        </w:rPr>
      </w:pPr>
      <w:r w:rsidRPr="00230DEB">
        <w:rPr>
          <w:rFonts w:ascii="Angsana New" w:hAnsi="Angsana New"/>
          <w:b/>
          <w:bCs/>
          <w:sz w:val="40"/>
          <w:szCs w:val="40"/>
          <w:cs/>
        </w:rPr>
        <w:t>ผลลัพธ์ที่เกิดกับผู้เรียน</w:t>
      </w:r>
    </w:p>
    <w:p w:rsidR="00A56DA3" w:rsidRDefault="00A56DA3" w:rsidP="00E22426">
      <w:pPr>
        <w:jc w:val="thaiDistribute"/>
        <w:rPr>
          <w:rFonts w:ascii="Angsana New" w:hAnsi="Angsana New"/>
          <w:sz w:val="40"/>
          <w:szCs w:val="40"/>
        </w:rPr>
      </w:pPr>
      <w:r>
        <w:rPr>
          <w:rFonts w:ascii="Angsana New" w:hAnsi="Angsana New"/>
          <w:sz w:val="40"/>
          <w:szCs w:val="40"/>
          <w:cs/>
        </w:rPr>
        <w:tab/>
        <w:t>- ความสนุกเป็นจุดเริ่ม  เมื่อเด็กๆ สนุกกับการเรียนรู้ ด้วยการทดลองค้นหามุมฉากด้วยตนเองจากสิ่งของรอบตัว   เด็กๆสนุกมาก</w:t>
      </w:r>
    </w:p>
    <w:p w:rsidR="00A56DA3" w:rsidRDefault="00A56DA3" w:rsidP="00E22426">
      <w:pPr>
        <w:jc w:val="thaiDistribute"/>
        <w:rPr>
          <w:rFonts w:ascii="Angsana New" w:hAnsi="Angsana New"/>
          <w:sz w:val="40"/>
          <w:szCs w:val="40"/>
        </w:rPr>
      </w:pPr>
      <w:r>
        <w:rPr>
          <w:rFonts w:ascii="Angsana New" w:hAnsi="Angsana New"/>
          <w:sz w:val="40"/>
          <w:szCs w:val="40"/>
          <w:cs/>
        </w:rPr>
        <w:tab/>
        <w:t xml:space="preserve">- ความงามที่เกิดจากการใช้สี เป็นแรงบันดาลใจส่วนหนึ่งที่เด็ก จดจ่อและอยู่กับการเรียนรู้ได้นานตลอดกิจกรรม  </w:t>
      </w:r>
    </w:p>
    <w:p w:rsidR="00A56DA3" w:rsidRDefault="00A56DA3" w:rsidP="00E22426">
      <w:pPr>
        <w:jc w:val="thaiDistribute"/>
        <w:rPr>
          <w:rFonts w:ascii="Angsana New" w:hAnsi="Angsana New"/>
          <w:sz w:val="40"/>
          <w:szCs w:val="40"/>
        </w:rPr>
      </w:pPr>
      <w:r>
        <w:rPr>
          <w:rFonts w:ascii="Angsana New" w:hAnsi="Angsana New"/>
          <w:sz w:val="40"/>
          <w:szCs w:val="40"/>
          <w:cs/>
        </w:rPr>
        <w:tab/>
        <w:t>- จินตนาการ จากคำใบ้เหตุผลโดยใช้การดำเนินเรื่องด้วยนิทาน พบว่า เด็กให้ความสนใจ ตั้งใจฟัง เกาะติด และมีความท้าทายที่จะทายคำใบ้ให้ถูก  เด็กๆมีความตั้งใจและเป็นเจ้าของการเรียนรู้นั้นๆ ด้วยตัวเค้าเอง</w:t>
      </w:r>
    </w:p>
    <w:p w:rsidR="00A56DA3" w:rsidRDefault="00A56DA3" w:rsidP="00E22426">
      <w:pPr>
        <w:jc w:val="thaiDistribute"/>
        <w:rPr>
          <w:rFonts w:ascii="Angsana New" w:hAnsi="Angsana New"/>
          <w:sz w:val="40"/>
          <w:szCs w:val="40"/>
        </w:rPr>
      </w:pPr>
      <w:r>
        <w:rPr>
          <w:rFonts w:ascii="Angsana New" w:hAnsi="Angsana New"/>
          <w:sz w:val="40"/>
          <w:szCs w:val="40"/>
          <w:cs/>
        </w:rPr>
        <w:tab/>
        <w:t xml:space="preserve">เมื่อมีความสนุก เป็นจุดเริ่มต้น มีความงามเป็นแรงบันดาลใจเพื่อให้เด็กๆพร้อมเรียนรู้ และตามต่อที่การมีจินตนาการ ทำให้คาบเรียนนี้สนุก  เด็กเกาะติดกับการเรียนรู้ ตลอดเวลา  มีการตอบโต้ในห้องเรียน และเด็กๆก็ต่อยอดการเรียนรู้ของเค้าด้วยตนเอง  มีการร่วมกันแลกเปลี่ยนความคิดเห็น โดยที่ครูทำหน้าที่เพียงแค่กำกับให้การเรียนรู้เป็นไปอย่างมีจังหวะ </w:t>
      </w:r>
    </w:p>
    <w:p w:rsidR="00A56DA3" w:rsidRPr="007147A8" w:rsidRDefault="00A56DA3" w:rsidP="004C3E2C">
      <w:pPr>
        <w:spacing w:line="360" w:lineRule="auto"/>
        <w:rPr>
          <w:rFonts w:ascii="Angsana New" w:hAnsi="Angsana New"/>
          <w:sz w:val="40"/>
          <w:szCs w:val="40"/>
        </w:rPr>
      </w:pPr>
      <w:r w:rsidRPr="007147A8">
        <w:rPr>
          <w:rFonts w:ascii="Angsana New" w:hAnsi="Angsana New"/>
          <w:b/>
          <w:bCs/>
          <w:noProof/>
          <w:sz w:val="40"/>
          <w:szCs w:val="40"/>
          <w:cs/>
        </w:rPr>
        <w:t>สมุดนักเรียน</w:t>
      </w:r>
    </w:p>
    <w:p w:rsidR="00A56DA3" w:rsidRPr="004C3E2C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  <w:r>
        <w:rPr>
          <w:noProof/>
        </w:rPr>
        <w:pict>
          <v:shape id="_x0000_s1070" type="#_x0000_t75" style="position:absolute;left:0;text-align:left;margin-left:247.5pt;margin-top:24.6pt;width:269.5pt;height:191.5pt;z-index:-251659776">
            <v:imagedata r:id="rId9" o:title="" croptop="22271f" cropbottom="19651f" cropleft="9491f" cropright="11736f"/>
          </v:shape>
        </w:pict>
      </w:r>
      <w:r>
        <w:rPr>
          <w:noProof/>
        </w:rPr>
        <w:pict>
          <v:shape id="_x0000_s1071" type="#_x0000_t75" style="position:absolute;left:0;text-align:left;margin-left:495.55pt;margin-top:26.2pt;width:269.5pt;height:141.35pt;rotation:-1068717fd;z-index:-251658752">
            <v:imagedata r:id="rId10" o:title="" croptop="25892f" cropbottom="21988f" cropleft="13691f" cropright="6957f"/>
          </v:shape>
        </w:pict>
      </w:r>
      <w:r>
        <w:rPr>
          <w:noProof/>
        </w:rPr>
        <w:pict>
          <v:shape id="_x0000_s1072" type="#_x0000_t75" style="position:absolute;left:0;text-align:left;margin-left:0;margin-top:.9pt;width:258.5pt;height:160.4pt;z-index:-251660800">
            <v:imagedata r:id="rId11" o:title="" croptop="28413f" cropbottom="14354f" cropleft="9638f" cropright="6918f" blacklevel="1966f"/>
          </v:shape>
        </w:pict>
      </w:r>
    </w:p>
    <w:p w:rsidR="00A56DA3" w:rsidRPr="004C3E2C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Pr="004C3E2C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Default="00A56DA3" w:rsidP="004C3E2C">
      <w:pPr>
        <w:spacing w:line="360" w:lineRule="auto"/>
        <w:ind w:firstLine="720"/>
        <w:rPr>
          <w:rFonts w:ascii="Tahoma" w:hAnsi="Tahoma" w:cs="Tahoma"/>
          <w:sz w:val="24"/>
          <w:szCs w:val="24"/>
        </w:rPr>
      </w:pPr>
    </w:p>
    <w:p w:rsidR="00A56DA3" w:rsidRPr="004C3E2C" w:rsidRDefault="00A56DA3" w:rsidP="00970B19">
      <w:pPr>
        <w:spacing w:line="360" w:lineRule="auto"/>
        <w:rPr>
          <w:rFonts w:ascii="Tahoma" w:hAnsi="Tahoma" w:cs="Tahoma"/>
          <w:sz w:val="24"/>
          <w:szCs w:val="24"/>
          <w:cs/>
        </w:rPr>
      </w:pPr>
    </w:p>
    <w:sectPr w:rsidR="00A56DA3" w:rsidRPr="004C3E2C" w:rsidSect="005837F3">
      <w:pgSz w:w="16839" w:h="23814" w:code="8"/>
      <w:pgMar w:top="907" w:right="907" w:bottom="907" w:left="90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C51301"/>
    <w:multiLevelType w:val="hybridMultilevel"/>
    <w:tmpl w:val="64B25BD4"/>
    <w:lvl w:ilvl="0" w:tplc="AAC6FF00">
      <w:start w:val="1"/>
      <w:numFmt w:val="thaiNumbers"/>
      <w:lvlText w:val="%1."/>
      <w:lvlJc w:val="left"/>
      <w:pPr>
        <w:ind w:left="72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>
    <w:nsid w:val="241C0C36"/>
    <w:multiLevelType w:val="hybridMultilevel"/>
    <w:tmpl w:val="4ED24B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1E028CD"/>
    <w:multiLevelType w:val="hybridMultilevel"/>
    <w:tmpl w:val="118A2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3E5EA1"/>
    <w:multiLevelType w:val="hybridMultilevel"/>
    <w:tmpl w:val="34A4F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B12A3"/>
    <w:rsid w:val="000018BB"/>
    <w:rsid w:val="00021F50"/>
    <w:rsid w:val="00077EF6"/>
    <w:rsid w:val="00083354"/>
    <w:rsid w:val="000A0E0C"/>
    <w:rsid w:val="000A2A39"/>
    <w:rsid w:val="000B1618"/>
    <w:rsid w:val="00101718"/>
    <w:rsid w:val="00172855"/>
    <w:rsid w:val="001A6C17"/>
    <w:rsid w:val="001A6FBC"/>
    <w:rsid w:val="001B2710"/>
    <w:rsid w:val="001B4349"/>
    <w:rsid w:val="001B7127"/>
    <w:rsid w:val="001C4FA6"/>
    <w:rsid w:val="001D55A7"/>
    <w:rsid w:val="001E27F1"/>
    <w:rsid w:val="001E326B"/>
    <w:rsid w:val="00201589"/>
    <w:rsid w:val="00230DEB"/>
    <w:rsid w:val="00234E5E"/>
    <w:rsid w:val="002607FA"/>
    <w:rsid w:val="002B671E"/>
    <w:rsid w:val="002E022F"/>
    <w:rsid w:val="00322A87"/>
    <w:rsid w:val="00353880"/>
    <w:rsid w:val="0038116E"/>
    <w:rsid w:val="0039393D"/>
    <w:rsid w:val="00397B6C"/>
    <w:rsid w:val="003B1EFD"/>
    <w:rsid w:val="003B695B"/>
    <w:rsid w:val="003D18B8"/>
    <w:rsid w:val="0040586F"/>
    <w:rsid w:val="00417A9F"/>
    <w:rsid w:val="00425C40"/>
    <w:rsid w:val="00485611"/>
    <w:rsid w:val="00485EBF"/>
    <w:rsid w:val="004C3E2C"/>
    <w:rsid w:val="004D6382"/>
    <w:rsid w:val="004D708B"/>
    <w:rsid w:val="004E047C"/>
    <w:rsid w:val="004E22EB"/>
    <w:rsid w:val="0057412F"/>
    <w:rsid w:val="0057660A"/>
    <w:rsid w:val="005837F3"/>
    <w:rsid w:val="005A668E"/>
    <w:rsid w:val="005D4F01"/>
    <w:rsid w:val="00627744"/>
    <w:rsid w:val="006474C5"/>
    <w:rsid w:val="0068735D"/>
    <w:rsid w:val="00687B5B"/>
    <w:rsid w:val="006946A5"/>
    <w:rsid w:val="006C4815"/>
    <w:rsid w:val="006E44A7"/>
    <w:rsid w:val="006F4AE6"/>
    <w:rsid w:val="00706DCE"/>
    <w:rsid w:val="00707A1C"/>
    <w:rsid w:val="0071306C"/>
    <w:rsid w:val="007147A8"/>
    <w:rsid w:val="007502E6"/>
    <w:rsid w:val="00766276"/>
    <w:rsid w:val="0078490A"/>
    <w:rsid w:val="007875C6"/>
    <w:rsid w:val="00794FDB"/>
    <w:rsid w:val="007C183F"/>
    <w:rsid w:val="007C2408"/>
    <w:rsid w:val="007C4632"/>
    <w:rsid w:val="007E7FA4"/>
    <w:rsid w:val="007F022A"/>
    <w:rsid w:val="00822DA1"/>
    <w:rsid w:val="00842D3E"/>
    <w:rsid w:val="00850CD7"/>
    <w:rsid w:val="00864A03"/>
    <w:rsid w:val="00867A8E"/>
    <w:rsid w:val="00883E56"/>
    <w:rsid w:val="008A59BD"/>
    <w:rsid w:val="008B12A3"/>
    <w:rsid w:val="008C06DE"/>
    <w:rsid w:val="008E3F22"/>
    <w:rsid w:val="00917334"/>
    <w:rsid w:val="00936126"/>
    <w:rsid w:val="00950028"/>
    <w:rsid w:val="00970B19"/>
    <w:rsid w:val="00995FA3"/>
    <w:rsid w:val="009E0F21"/>
    <w:rsid w:val="009F7F66"/>
    <w:rsid w:val="00A20336"/>
    <w:rsid w:val="00A56DA3"/>
    <w:rsid w:val="00A91E0E"/>
    <w:rsid w:val="00AC32F4"/>
    <w:rsid w:val="00AC6B0C"/>
    <w:rsid w:val="00AE1A48"/>
    <w:rsid w:val="00AF38FC"/>
    <w:rsid w:val="00B12175"/>
    <w:rsid w:val="00B23133"/>
    <w:rsid w:val="00B94279"/>
    <w:rsid w:val="00BA6F00"/>
    <w:rsid w:val="00BC113E"/>
    <w:rsid w:val="00BC6C64"/>
    <w:rsid w:val="00BD16F2"/>
    <w:rsid w:val="00BF28B9"/>
    <w:rsid w:val="00C00079"/>
    <w:rsid w:val="00C14118"/>
    <w:rsid w:val="00C510BE"/>
    <w:rsid w:val="00C7374D"/>
    <w:rsid w:val="00C87BCD"/>
    <w:rsid w:val="00C972C5"/>
    <w:rsid w:val="00CB5E64"/>
    <w:rsid w:val="00CD3F43"/>
    <w:rsid w:val="00D019B5"/>
    <w:rsid w:val="00D050DA"/>
    <w:rsid w:val="00D1171F"/>
    <w:rsid w:val="00D214AE"/>
    <w:rsid w:val="00D7747A"/>
    <w:rsid w:val="00D91D09"/>
    <w:rsid w:val="00DC1CA0"/>
    <w:rsid w:val="00DC2E2E"/>
    <w:rsid w:val="00DD24E3"/>
    <w:rsid w:val="00DD3E8E"/>
    <w:rsid w:val="00DE245B"/>
    <w:rsid w:val="00E21C58"/>
    <w:rsid w:val="00E22426"/>
    <w:rsid w:val="00E25D67"/>
    <w:rsid w:val="00E54177"/>
    <w:rsid w:val="00E75A87"/>
    <w:rsid w:val="00E81B4E"/>
    <w:rsid w:val="00E96343"/>
    <w:rsid w:val="00EC1B0C"/>
    <w:rsid w:val="00EF347F"/>
    <w:rsid w:val="00EF74BA"/>
    <w:rsid w:val="00F115F3"/>
    <w:rsid w:val="00F52079"/>
    <w:rsid w:val="00F66B9F"/>
    <w:rsid w:val="00FA40CB"/>
    <w:rsid w:val="00FE0529"/>
    <w:rsid w:val="00FE10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5C40"/>
    <w:pPr>
      <w:spacing w:after="200" w:line="276" w:lineRule="auto"/>
    </w:pPr>
    <w:rPr>
      <w:rFonts w:cs="Angsan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24628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17</TotalTime>
  <Pages>5</Pages>
  <Words>1428</Words>
  <Characters>8144</Characters>
  <Application>Microsoft Office Outlook</Application>
  <DocSecurity>0</DocSecurity>
  <Lines>0</Lines>
  <Paragraphs>0</Paragraphs>
  <ScaleCrop>false</ScaleCrop>
  <Company>DarkOS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“มหัศจรรย์กับคณิตศาสตร์”  </dc:title>
  <dc:subject/>
  <dc:creator>teacher</dc:creator>
  <cp:keywords/>
  <dc:description/>
  <cp:lastModifiedBy>user</cp:lastModifiedBy>
  <cp:revision>13</cp:revision>
  <dcterms:created xsi:type="dcterms:W3CDTF">2013-10-07T07:29:00Z</dcterms:created>
  <dcterms:modified xsi:type="dcterms:W3CDTF">2013-10-07T08:56:00Z</dcterms:modified>
</cp:coreProperties>
</file>