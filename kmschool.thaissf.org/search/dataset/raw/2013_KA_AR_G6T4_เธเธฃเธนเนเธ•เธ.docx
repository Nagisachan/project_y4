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F6C" w:rsidRDefault="00653F6C">
      <w:pPr>
        <w:rPr>
          <w:b/>
          <w:bCs/>
        </w:rPr>
      </w:pPr>
      <w:r>
        <w:rPr>
          <w:cs/>
        </w:rPr>
        <w:t xml:space="preserve">                                               </w:t>
      </w:r>
      <w:r w:rsidRPr="00217C1F">
        <w:rPr>
          <w:b/>
          <w:bCs/>
          <w:cs/>
        </w:rPr>
        <w:t>เทคนิคการสอนวาดภาพทัศนียภาพของครูแตน</w:t>
      </w:r>
    </w:p>
    <w:p w:rsidR="00653F6C" w:rsidRDefault="00653F6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</w:t>
      </w:r>
      <w:r w:rsidRPr="00EB5867"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24.5pt">
            <v:imagedata r:id="rId4" o:title=""/>
          </v:shape>
        </w:pict>
      </w:r>
    </w:p>
    <w:p w:rsidR="00653F6C" w:rsidRPr="00217C1F" w:rsidRDefault="00653F6C">
      <w:pPr>
        <w:rPr>
          <w:b/>
          <w:bCs/>
        </w:rPr>
      </w:pPr>
    </w:p>
    <w:p w:rsidR="00653F6C" w:rsidRDefault="00653F6C" w:rsidP="00E1681B">
      <w:r w:rsidRPr="002A4B93">
        <w:rPr>
          <w:cs/>
        </w:rPr>
        <w:t xml:space="preserve">การสอนวาดภาพทัศนียภาพ ทำให้เด็กได้เรียนรู้ </w:t>
      </w:r>
      <w:r>
        <w:rPr>
          <w:cs/>
        </w:rPr>
        <w:t xml:space="preserve">เรื่องของการใช้สายตาในการมองเห็นมิติความลึกการจัดองค์ประกอบของภาพและการเข้าใจพื้นฐานของการวาดภาพแบบมิติในส่วนตัวคิดว่าถ้าเราจัดกระบวนการเรียนรู้โดยอธิบายขั้นตอนอย่างชัดเจนเด็กจะสามารถทำความเข้าใจในเรื่องต่างได้ง่ายเรานำสิ่งที่ดูเหมือนยากมาดัดแปลงเพื่อให้เกิดความง่ายเด็กจะเริ่มนำสิ่งต่างที่ได้เรียนรู้ไปแทรกยู่ในการตกแต่งชิ้นงานๆอื่นและมีทัศนคติที่ดีต่อวิชาได้เรียนรู้ว่าสิ่งต่างที่ดูเหมือนยากแต่ถ้าเข้าใจกระบายการไม่ใช่เรื่องยากเลยที่จะทำให้ </w:t>
      </w:r>
    </w:p>
    <w:p w:rsidR="00653F6C" w:rsidRDefault="00653F6C" w:rsidP="00F649C9">
      <w:r>
        <w:rPr>
          <w:cs/>
        </w:rPr>
        <w:t>เหตุผล</w:t>
      </w:r>
      <w:r w:rsidRPr="002A4B93">
        <w:rPr>
          <w:cs/>
        </w:rPr>
        <w:t xml:space="preserve">จึงต้องสอนวาดภาพทัศนียภาพในระดับชั้น ๖  </w:t>
      </w:r>
      <w:r>
        <w:rPr>
          <w:cs/>
        </w:rPr>
        <w:t>พราะจากที่สังเกตเด็กมาในปีต้นๆพบว่าเมื่อชึ้นสู่ชั้น6พบว่าเด็กๆมีความไม่มั่นใจในการทำงานวาดภาพยังคงมีเด็กบางคนที่วาดภาพแบบสองมิติซึ่งจริงแล้วส่วนตัวคิดว่าการเรียนรู้จะต้องทำการพัฒนาศักยภาพทักษะของเด็กควบคู่กันจึงลองเริ่มฝึกจากขั้นตอนง่ายๆและค่อยๆเพิ่มความซับซ้อนขึ้นจนเด็กส่วนใหญ่เริ่มเกิดความเข้าใจและรู้วิธีในการทำงานและเกิดความมั่นใจในการนำทักษะการทำงานไปพัฒนาด้านแนวความคิดต่อไป</w:t>
      </w:r>
    </w:p>
    <w:p w:rsidR="00653F6C" w:rsidRDefault="00653F6C" w:rsidP="00F649C9">
      <w:pPr>
        <w:ind w:firstLine="720"/>
      </w:pPr>
      <w:r>
        <w:rPr>
          <w:cs/>
        </w:rPr>
        <w:t>ในการวาดภาพที่จะทำให้เด็กสามารถมองเห็นมิติของวัตถุต่างๆ  ก่อนจะวาดภาพทัศนียภาพในชั้น ๖ เราต้องเริ่มปูพื้นฐานการเรียนรู้ด้านการมองตั้งแต่ชั้นประถมปีที่ ๔ เราจะค่อยแทรกเทคนิคการมองการจัดวางของวัตถุโดยเริ่มจากการทับซ้อนของรูปทรงเรขาคณิตเด็กจะได้เรียนรู้จากการทำงานว่าแท้จริงแล้วรูปทรงเรขาคณิต และเส้นต่างๆ รูปทรงอิสระเป็นสิ่งที่อยูใกล้ตัวเราจนเราคาดไม่ถึงเมื่อเราสามารถที่จะคลี่คลายมันออกมาเพื่อหลุดจากสิ่งที่เรามองเห็นเช่นเมื่อเราจะวาดภาพต้นไม้ ให้เราพยายามแยกออกมาทีละส่วนและวิเคราะห์ว่าส่วนต่างๆ ของต้นไม้แท้จริงแล้วมันประกอบด้วยรูปทรงเรขาคณิตอะไรบ้างเมื่อนำส่วนต่างๆมาประกอบกันและทำการตัดทอนรูปทรงจะเกิดสิ่งที่เรามองเห็นเมื่อเด็กเริ่มรู้จักการแยกการตัดทอนและการสังเกตสิ่งต่างการเริ่มทำให้เขาเข้าใจเรื่องของแสงเงาเป็นเรื่องที่ตามมาการเริ่มสังเกตทิศทางของแสงการให้น้ำหนักสว่างไปมืด มืดไปสว่างทำให้รูปทรงของเราเริ่มมีมิติจากนั้นจึงเริ่มนำสิ่งต่างๆ มาทับซ้อนกันเป็นการจัดวางเพื่อสร้างมิติทำให้เกิดความลึก โดยการมองสิ่งที่อยู่ไกลและค่อยพาวัตถุนั้นเพื่อให้อยู่ใกล้สายตา ฝึกให้เด็กเห็นและสังเกตว่าสิ่งที่ไกลมักไม่ชัดเจนละมีขนาดเล็กเมื่อเราต้องการมิติ เราจะต้องตัดรายละเอียดบางส่วนของสิ่งที่อยู่ไกลเพื่อให้เกิดมิติ และเน้นรายละเอียดในส่วนที่อยู่ใกล้เพื่อสร้างจุดเด่นของภาพ</w:t>
      </w:r>
    </w:p>
    <w:p w:rsidR="00653F6C" w:rsidRDefault="00653F6C">
      <w:r>
        <w:rPr>
          <w:cs/>
        </w:rPr>
        <w:tab/>
        <w:t>มาถึงเวลาที่เด็กจะต้องใช้สีในการวาดภาพซึ่งบ่อยครั้งเด็กจะเกิดความไม่มั่นใจเราจึงเลือกใช้สีที่สามารถแก้ไขได้เพื่อให้เด็กไม่ต้องกังวลสีที่เลือกใช้คือสีอะครีลิค เราจะเริ่มจากการรองพื้นที่สีส่วนรวมของภาพ จากนั้นเริ่มสเก็ตช์ด้วยดินสอหรือพู่กันตามความถนัดและเริ่มเก็บรายละเอียดของภาพจากหลังไปหน้าคือจากพื้นหลังไปสู่จุดเด่นโดยใช้จุดนำสายตาเป็น เครื่องมือในการสร้างมิติให้กันภาพ</w:t>
      </w:r>
    </w:p>
    <w:p w:rsidR="00653F6C" w:rsidRDefault="00653F6C">
      <w:r>
        <w:rPr>
          <w:cs/>
        </w:rPr>
        <w:tab/>
        <w:t>ผลที่เด็กๆ จะได้รับคือการฝึกการสังเกตและการสร้างผลงานเพื่อให้เกิดมิติ ความมั่นใจในการใช้สีอย่างอิสระเพราะในการสอนจะไม่เน้นความเหมือนจริงแต่เน้นการใช้สีที่นำอารมณ์ความรู้สึกที่มีต่อภาพนั้นมาสร้างโดยภาพที่นำมาเป็นแค่เครื่องมือในการสร้างสรรค์เท่านั้น เด็กจะมีความสุขมีความตั้งใจในการทำงานรักในผลงานและเกิดความภาคภูมิใจในตนเองและความมั่นใจในการทำงานยิ่งขึ้น</w:t>
      </w:r>
    </w:p>
    <w:p w:rsidR="00653F6C" w:rsidRDefault="00653F6C">
      <w:pPr>
        <w:rPr>
          <w:cs/>
        </w:rPr>
      </w:pPr>
      <w:r>
        <w:rPr>
          <w:cs/>
        </w:rPr>
        <w:t>ผลที่เกิดกับเด็ก ทำให้เด็กมีทักษะในการทำงานดีขึ้น มีความมั่นใจในการทำงานและส่วนใหญ่มีความภูมิใจในผลงานที่ตนเองได้สร้างขึ้นและมั่นใจในการนำความรู้ที่เรียนไปต่อยอดในการทำงานหรือบูรณาการในวิชาต่างๆอย่างเห็นได้ชัด</w:t>
      </w:r>
    </w:p>
    <w:sectPr w:rsidR="00653F6C" w:rsidSect="00AB5958">
      <w:pgSz w:w="11906" w:h="16838" w:code="9"/>
      <w:pgMar w:top="1440" w:right="1440" w:bottom="1440" w:left="1440" w:header="709" w:footer="709" w:gutter="0"/>
      <w:paperSrc w:first="1" w:other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1A99"/>
    <w:rsid w:val="000018BA"/>
    <w:rsid w:val="000209BD"/>
    <w:rsid w:val="00025C36"/>
    <w:rsid w:val="000358E7"/>
    <w:rsid w:val="00054C5D"/>
    <w:rsid w:val="00054F46"/>
    <w:rsid w:val="0007308C"/>
    <w:rsid w:val="000931A6"/>
    <w:rsid w:val="000A5065"/>
    <w:rsid w:val="000B358F"/>
    <w:rsid w:val="000B4234"/>
    <w:rsid w:val="000C0AEA"/>
    <w:rsid w:val="000C2AF5"/>
    <w:rsid w:val="000C4F1E"/>
    <w:rsid w:val="000D548F"/>
    <w:rsid w:val="000E6D7C"/>
    <w:rsid w:val="00102C46"/>
    <w:rsid w:val="00110785"/>
    <w:rsid w:val="001202A4"/>
    <w:rsid w:val="00133B34"/>
    <w:rsid w:val="00137B07"/>
    <w:rsid w:val="0014577C"/>
    <w:rsid w:val="001532D3"/>
    <w:rsid w:val="00181B32"/>
    <w:rsid w:val="0019328D"/>
    <w:rsid w:val="0019370F"/>
    <w:rsid w:val="001A2F96"/>
    <w:rsid w:val="001A5D7A"/>
    <w:rsid w:val="001A6599"/>
    <w:rsid w:val="001A6964"/>
    <w:rsid w:val="001B7B3E"/>
    <w:rsid w:val="001D2A62"/>
    <w:rsid w:val="001E6DBB"/>
    <w:rsid w:val="001F0C60"/>
    <w:rsid w:val="001F4570"/>
    <w:rsid w:val="00206480"/>
    <w:rsid w:val="00217C1F"/>
    <w:rsid w:val="0022132F"/>
    <w:rsid w:val="00243641"/>
    <w:rsid w:val="00247897"/>
    <w:rsid w:val="002535DC"/>
    <w:rsid w:val="00257797"/>
    <w:rsid w:val="002624F5"/>
    <w:rsid w:val="002662D4"/>
    <w:rsid w:val="0027118C"/>
    <w:rsid w:val="00274E37"/>
    <w:rsid w:val="002751BC"/>
    <w:rsid w:val="00284ECC"/>
    <w:rsid w:val="002860CC"/>
    <w:rsid w:val="002861F7"/>
    <w:rsid w:val="00296AC1"/>
    <w:rsid w:val="00297456"/>
    <w:rsid w:val="002A06D2"/>
    <w:rsid w:val="002A4B93"/>
    <w:rsid w:val="002B2037"/>
    <w:rsid w:val="002B3203"/>
    <w:rsid w:val="002D59C1"/>
    <w:rsid w:val="002D6855"/>
    <w:rsid w:val="002D7F24"/>
    <w:rsid w:val="002F05DD"/>
    <w:rsid w:val="002F4B16"/>
    <w:rsid w:val="002F6ED7"/>
    <w:rsid w:val="003005AF"/>
    <w:rsid w:val="003118BC"/>
    <w:rsid w:val="00327C93"/>
    <w:rsid w:val="00331035"/>
    <w:rsid w:val="00333EC2"/>
    <w:rsid w:val="00335DD7"/>
    <w:rsid w:val="0034050A"/>
    <w:rsid w:val="00351CDE"/>
    <w:rsid w:val="00354984"/>
    <w:rsid w:val="00355FCE"/>
    <w:rsid w:val="00362F73"/>
    <w:rsid w:val="00363D54"/>
    <w:rsid w:val="00374072"/>
    <w:rsid w:val="00381A7F"/>
    <w:rsid w:val="003976AD"/>
    <w:rsid w:val="003A4024"/>
    <w:rsid w:val="003A537C"/>
    <w:rsid w:val="003A59A5"/>
    <w:rsid w:val="003D543B"/>
    <w:rsid w:val="003E4CB7"/>
    <w:rsid w:val="003F0644"/>
    <w:rsid w:val="003F1981"/>
    <w:rsid w:val="00401B68"/>
    <w:rsid w:val="004040B9"/>
    <w:rsid w:val="00407E14"/>
    <w:rsid w:val="0041271C"/>
    <w:rsid w:val="004250AC"/>
    <w:rsid w:val="00425947"/>
    <w:rsid w:val="0043536F"/>
    <w:rsid w:val="00436FA7"/>
    <w:rsid w:val="004405A8"/>
    <w:rsid w:val="00444276"/>
    <w:rsid w:val="00446271"/>
    <w:rsid w:val="00463B66"/>
    <w:rsid w:val="00484806"/>
    <w:rsid w:val="00485CD7"/>
    <w:rsid w:val="0048684B"/>
    <w:rsid w:val="00487643"/>
    <w:rsid w:val="004A1499"/>
    <w:rsid w:val="004B68AB"/>
    <w:rsid w:val="004B6F91"/>
    <w:rsid w:val="004C51B2"/>
    <w:rsid w:val="004D451D"/>
    <w:rsid w:val="004D6ADF"/>
    <w:rsid w:val="004F4B6B"/>
    <w:rsid w:val="004F69B6"/>
    <w:rsid w:val="004F70CC"/>
    <w:rsid w:val="00511296"/>
    <w:rsid w:val="005156FB"/>
    <w:rsid w:val="00525498"/>
    <w:rsid w:val="00525684"/>
    <w:rsid w:val="00534021"/>
    <w:rsid w:val="005419D9"/>
    <w:rsid w:val="00565BA5"/>
    <w:rsid w:val="00570324"/>
    <w:rsid w:val="00572803"/>
    <w:rsid w:val="00581700"/>
    <w:rsid w:val="00594FAD"/>
    <w:rsid w:val="005B7D9C"/>
    <w:rsid w:val="005C14EA"/>
    <w:rsid w:val="005D1DF9"/>
    <w:rsid w:val="005D6B72"/>
    <w:rsid w:val="005D708A"/>
    <w:rsid w:val="005D7218"/>
    <w:rsid w:val="005E0F6A"/>
    <w:rsid w:val="005F183D"/>
    <w:rsid w:val="005F6B8B"/>
    <w:rsid w:val="005F79EE"/>
    <w:rsid w:val="00606D8D"/>
    <w:rsid w:val="006273F1"/>
    <w:rsid w:val="00632FA6"/>
    <w:rsid w:val="006376D4"/>
    <w:rsid w:val="00642242"/>
    <w:rsid w:val="006436FD"/>
    <w:rsid w:val="00647699"/>
    <w:rsid w:val="00653F6C"/>
    <w:rsid w:val="0067246C"/>
    <w:rsid w:val="00690FA3"/>
    <w:rsid w:val="00692B3A"/>
    <w:rsid w:val="006961F9"/>
    <w:rsid w:val="006A0DB7"/>
    <w:rsid w:val="006A24D6"/>
    <w:rsid w:val="006A5ABF"/>
    <w:rsid w:val="006A612A"/>
    <w:rsid w:val="006B1F18"/>
    <w:rsid w:val="006B32D6"/>
    <w:rsid w:val="006C3B74"/>
    <w:rsid w:val="006D5CDA"/>
    <w:rsid w:val="006F731B"/>
    <w:rsid w:val="00702C99"/>
    <w:rsid w:val="00704568"/>
    <w:rsid w:val="007074E7"/>
    <w:rsid w:val="0070767B"/>
    <w:rsid w:val="007135CD"/>
    <w:rsid w:val="00725013"/>
    <w:rsid w:val="00727C1C"/>
    <w:rsid w:val="00732CC4"/>
    <w:rsid w:val="00741837"/>
    <w:rsid w:val="007429C3"/>
    <w:rsid w:val="007465E0"/>
    <w:rsid w:val="00755E7A"/>
    <w:rsid w:val="00774B6B"/>
    <w:rsid w:val="00775615"/>
    <w:rsid w:val="00796177"/>
    <w:rsid w:val="007A29AC"/>
    <w:rsid w:val="007A5736"/>
    <w:rsid w:val="007B3DAF"/>
    <w:rsid w:val="007C2164"/>
    <w:rsid w:val="007C33D6"/>
    <w:rsid w:val="007D0881"/>
    <w:rsid w:val="007D3C6C"/>
    <w:rsid w:val="00803DDD"/>
    <w:rsid w:val="00804466"/>
    <w:rsid w:val="00806BF2"/>
    <w:rsid w:val="00816666"/>
    <w:rsid w:val="0083269C"/>
    <w:rsid w:val="00841A99"/>
    <w:rsid w:val="00842FD2"/>
    <w:rsid w:val="00854294"/>
    <w:rsid w:val="00856C7F"/>
    <w:rsid w:val="00861607"/>
    <w:rsid w:val="0086237F"/>
    <w:rsid w:val="00865C5B"/>
    <w:rsid w:val="00870C83"/>
    <w:rsid w:val="0087159D"/>
    <w:rsid w:val="00874F12"/>
    <w:rsid w:val="00884F71"/>
    <w:rsid w:val="00885041"/>
    <w:rsid w:val="00891806"/>
    <w:rsid w:val="00892BB9"/>
    <w:rsid w:val="008B1291"/>
    <w:rsid w:val="008B2DF4"/>
    <w:rsid w:val="008B3A03"/>
    <w:rsid w:val="008C529E"/>
    <w:rsid w:val="008C58FC"/>
    <w:rsid w:val="008C6573"/>
    <w:rsid w:val="008F17FE"/>
    <w:rsid w:val="00900CA9"/>
    <w:rsid w:val="009044E4"/>
    <w:rsid w:val="00911D1E"/>
    <w:rsid w:val="0091443F"/>
    <w:rsid w:val="00932583"/>
    <w:rsid w:val="009345BF"/>
    <w:rsid w:val="00941C3D"/>
    <w:rsid w:val="00954274"/>
    <w:rsid w:val="009557D4"/>
    <w:rsid w:val="00956A18"/>
    <w:rsid w:val="00974DFE"/>
    <w:rsid w:val="00980CBC"/>
    <w:rsid w:val="009860DF"/>
    <w:rsid w:val="009923B3"/>
    <w:rsid w:val="0099520A"/>
    <w:rsid w:val="0099532D"/>
    <w:rsid w:val="009A72D8"/>
    <w:rsid w:val="009B0E95"/>
    <w:rsid w:val="009E5347"/>
    <w:rsid w:val="009F0AAB"/>
    <w:rsid w:val="00A45095"/>
    <w:rsid w:val="00A45259"/>
    <w:rsid w:val="00A50721"/>
    <w:rsid w:val="00A5190C"/>
    <w:rsid w:val="00A5507F"/>
    <w:rsid w:val="00A76E43"/>
    <w:rsid w:val="00A8495D"/>
    <w:rsid w:val="00A939E9"/>
    <w:rsid w:val="00A93A01"/>
    <w:rsid w:val="00AA3401"/>
    <w:rsid w:val="00AA48BB"/>
    <w:rsid w:val="00AA6215"/>
    <w:rsid w:val="00AA7EEB"/>
    <w:rsid w:val="00AB5958"/>
    <w:rsid w:val="00AE7063"/>
    <w:rsid w:val="00AF067B"/>
    <w:rsid w:val="00B1493A"/>
    <w:rsid w:val="00B222D2"/>
    <w:rsid w:val="00B22531"/>
    <w:rsid w:val="00B23934"/>
    <w:rsid w:val="00B32AA7"/>
    <w:rsid w:val="00B33640"/>
    <w:rsid w:val="00B375D5"/>
    <w:rsid w:val="00B47167"/>
    <w:rsid w:val="00B63AF8"/>
    <w:rsid w:val="00B7005A"/>
    <w:rsid w:val="00B84BD7"/>
    <w:rsid w:val="00B87E3A"/>
    <w:rsid w:val="00BD0478"/>
    <w:rsid w:val="00BD27E5"/>
    <w:rsid w:val="00BE659C"/>
    <w:rsid w:val="00C0345E"/>
    <w:rsid w:val="00C23C72"/>
    <w:rsid w:val="00C303EA"/>
    <w:rsid w:val="00C3304B"/>
    <w:rsid w:val="00C454DE"/>
    <w:rsid w:val="00C464BE"/>
    <w:rsid w:val="00C468CE"/>
    <w:rsid w:val="00C47CBC"/>
    <w:rsid w:val="00C5687D"/>
    <w:rsid w:val="00C62939"/>
    <w:rsid w:val="00C66A80"/>
    <w:rsid w:val="00C75D08"/>
    <w:rsid w:val="00C81AB5"/>
    <w:rsid w:val="00C955F7"/>
    <w:rsid w:val="00C95FAB"/>
    <w:rsid w:val="00CA3348"/>
    <w:rsid w:val="00CA7441"/>
    <w:rsid w:val="00CB147D"/>
    <w:rsid w:val="00CB530A"/>
    <w:rsid w:val="00CC2508"/>
    <w:rsid w:val="00CC2CAE"/>
    <w:rsid w:val="00CC4450"/>
    <w:rsid w:val="00CC6CA7"/>
    <w:rsid w:val="00CD0A7A"/>
    <w:rsid w:val="00CD7A66"/>
    <w:rsid w:val="00CE32BC"/>
    <w:rsid w:val="00CE3670"/>
    <w:rsid w:val="00CE4F6B"/>
    <w:rsid w:val="00CF2F2E"/>
    <w:rsid w:val="00D01297"/>
    <w:rsid w:val="00D02035"/>
    <w:rsid w:val="00D2120C"/>
    <w:rsid w:val="00D25808"/>
    <w:rsid w:val="00D25C11"/>
    <w:rsid w:val="00D314F7"/>
    <w:rsid w:val="00D4094F"/>
    <w:rsid w:val="00D414AA"/>
    <w:rsid w:val="00D4443B"/>
    <w:rsid w:val="00D6778A"/>
    <w:rsid w:val="00D70D0F"/>
    <w:rsid w:val="00D723B2"/>
    <w:rsid w:val="00D748CC"/>
    <w:rsid w:val="00D8040F"/>
    <w:rsid w:val="00D844FF"/>
    <w:rsid w:val="00D92119"/>
    <w:rsid w:val="00DA7540"/>
    <w:rsid w:val="00DB1DD3"/>
    <w:rsid w:val="00DB272E"/>
    <w:rsid w:val="00DB2844"/>
    <w:rsid w:val="00DC56E6"/>
    <w:rsid w:val="00DC7F10"/>
    <w:rsid w:val="00DF20E7"/>
    <w:rsid w:val="00DF40C7"/>
    <w:rsid w:val="00DF6421"/>
    <w:rsid w:val="00E01C1A"/>
    <w:rsid w:val="00E1400D"/>
    <w:rsid w:val="00E1681B"/>
    <w:rsid w:val="00E2768F"/>
    <w:rsid w:val="00E45E19"/>
    <w:rsid w:val="00E50B04"/>
    <w:rsid w:val="00E65434"/>
    <w:rsid w:val="00E70743"/>
    <w:rsid w:val="00E74BE2"/>
    <w:rsid w:val="00E81F13"/>
    <w:rsid w:val="00EA080A"/>
    <w:rsid w:val="00EA3DAF"/>
    <w:rsid w:val="00EA5018"/>
    <w:rsid w:val="00EB119E"/>
    <w:rsid w:val="00EB5867"/>
    <w:rsid w:val="00EB601C"/>
    <w:rsid w:val="00EC5A38"/>
    <w:rsid w:val="00ED130C"/>
    <w:rsid w:val="00ED3453"/>
    <w:rsid w:val="00ED5315"/>
    <w:rsid w:val="00EE2D9A"/>
    <w:rsid w:val="00EE31A9"/>
    <w:rsid w:val="00EE5A70"/>
    <w:rsid w:val="00F0359F"/>
    <w:rsid w:val="00F0466C"/>
    <w:rsid w:val="00F225DC"/>
    <w:rsid w:val="00F425A9"/>
    <w:rsid w:val="00F43733"/>
    <w:rsid w:val="00F52305"/>
    <w:rsid w:val="00F649C9"/>
    <w:rsid w:val="00F73F70"/>
    <w:rsid w:val="00F84388"/>
    <w:rsid w:val="00F84AE9"/>
    <w:rsid w:val="00F8668D"/>
    <w:rsid w:val="00FA3C3F"/>
    <w:rsid w:val="00FA5AF3"/>
    <w:rsid w:val="00FB6740"/>
    <w:rsid w:val="00FC0321"/>
    <w:rsid w:val="00FC6AC6"/>
    <w:rsid w:val="00FD41FE"/>
    <w:rsid w:val="00FD7A03"/>
    <w:rsid w:val="00FE29E5"/>
    <w:rsid w:val="00FE46B7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4F5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473</Words>
  <Characters>2701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2014-03-28T08:02:00Z</dcterms:created>
  <dcterms:modified xsi:type="dcterms:W3CDTF">2014-03-28T08:37:00Z</dcterms:modified>
</cp:coreProperties>
</file>