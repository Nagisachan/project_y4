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55AF5" w:rsidRPr="000513B7" w:rsidRDefault="00155AF5" w:rsidP="00206696">
      <w:pPr>
        <w:spacing w:after="125" w:line="360" w:lineRule="auto"/>
        <w:jc w:val="center"/>
        <w:rPr>
          <w:rFonts w:ascii="Tahoma" w:hAnsi="Tahoma" w:cs="Tahoma"/>
          <w:b/>
          <w:bCs/>
          <w:sz w:val="48"/>
          <w:szCs w:val="4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521.95pt;margin-top:-40.5pt;width:202.55pt;height:210.35pt;z-index:251661312;mso-position-horizontal-relative:margin;mso-position-vertical-relative:margin">
            <v:imagedata r:id="rId4" o:title="" croptop="36064f" cropbottom="14542f" cropleft="25826f" cropright="31679f"/>
            <w10:wrap type="square" anchorx="margin" anchory="margin"/>
          </v:shape>
        </w:pict>
      </w:r>
      <w:r>
        <w:rPr>
          <w:noProof/>
        </w:rPr>
        <w:pict>
          <v:shape id="Picture 5" o:spid="_x0000_s1027" type="#_x0000_t75" alt="http://us.123rf.com/400wm/400/400/lyusha/lyusha1203/lyusha120300062/12955560-cartoon-fish-cute-animal-and-fish.jpg" style="position:absolute;left:0;text-align:left;margin-left:-31.25pt;margin-top:7.75pt;width:83.75pt;height:83.75pt;z-index:251656192;visibility:visible">
            <v:imagedata r:id="rId5" r:href="rId6"/>
          </v:shape>
        </w:pict>
      </w:r>
      <w:r w:rsidRPr="000513B7">
        <w:rPr>
          <w:rFonts w:ascii="Tahoma" w:hAnsi="Tahoma" w:cs="Tahoma"/>
          <w:b/>
          <w:bCs/>
          <w:sz w:val="48"/>
          <w:szCs w:val="48"/>
          <w:cs/>
        </w:rPr>
        <w:t>เพลินกับเรื่องเล่าของคุณครูช่วงชั้นที่ ๒ :</w:t>
      </w:r>
    </w:p>
    <w:p w:rsidR="00155AF5" w:rsidRPr="000513B7" w:rsidRDefault="00155AF5" w:rsidP="00206696">
      <w:pPr>
        <w:spacing w:after="125" w:line="360" w:lineRule="auto"/>
        <w:jc w:val="center"/>
        <w:rPr>
          <w:rFonts w:ascii="Tahoma" w:hAnsi="Tahoma" w:cs="Tahoma"/>
          <w:b/>
          <w:bCs/>
          <w:color w:val="333333"/>
          <w:sz w:val="48"/>
          <w:szCs w:val="48"/>
        </w:rPr>
      </w:pPr>
      <w:r w:rsidRPr="000513B7">
        <w:rPr>
          <w:rFonts w:ascii="Tahoma" w:hAnsi="Tahoma" w:cs="Tahoma"/>
          <w:b/>
          <w:bCs/>
          <w:sz w:val="48"/>
          <w:szCs w:val="48"/>
          <w:cs/>
        </w:rPr>
        <w:t xml:space="preserve"> "สิ่งเล็กๆที่เรียกว่า ... "</w:t>
      </w:r>
    </w:p>
    <w:p w:rsidR="00155AF5" w:rsidRPr="000513B7" w:rsidRDefault="00155AF5" w:rsidP="00206696">
      <w:pPr>
        <w:spacing w:after="125" w:line="360" w:lineRule="auto"/>
        <w:ind w:firstLine="720"/>
        <w:rPr>
          <w:rFonts w:ascii="Angsana New" w:hAnsi="Angsana New" w:cs="Angsana New"/>
          <w:color w:val="333333"/>
          <w:sz w:val="40"/>
          <w:szCs w:val="40"/>
        </w:rPr>
      </w:pPr>
      <w:r>
        <w:rPr>
          <w:noProof/>
        </w:rPr>
        <w:pict>
          <v:shape id="Picture 4" o:spid="_x0000_s1028" type="#_x0000_t75" style="position:absolute;left:0;text-align:left;margin-left:409.25pt;margin-top:77.75pt;width:116.7pt;height:129.2pt;z-index:-251662336;visibility:visible">
            <v:imagedata r:id="rId7" o:title="" croptop="23476f" cropbottom="13926f" cropleft="15357f" cropright="35962f" blacklevel="10486f"/>
          </v:shape>
        </w:pict>
      </w:r>
      <w:r>
        <w:rPr>
          <w:noProof/>
        </w:rPr>
        <w:pict>
          <v:shape id="Picture 8" o:spid="_x0000_s1029" type="#_x0000_t75" style="position:absolute;left:0;text-align:left;margin-left:92.65pt;margin-top:83.15pt;width:141.65pt;height:136.75pt;z-index:-251657216;visibility:visible">
            <v:imagedata r:id="rId8" o:title="" croptop="23614f" cropbottom="14889f" cropleft="13995f" cropright="35823f" blacklevel="15729f"/>
          </v:shape>
        </w:pict>
      </w:r>
      <w:r w:rsidRPr="000513B7">
        <w:rPr>
          <w:rFonts w:ascii="Tahoma" w:hAnsi="Tahoma" w:cs="Tahoma"/>
          <w:color w:val="333333"/>
          <w:sz w:val="40"/>
          <w:szCs w:val="40"/>
          <w:cs/>
        </w:rPr>
        <w:t>ในภาคเรียนนี้คุณครูชั้น</w:t>
      </w:r>
      <w:r w:rsidRPr="000513B7">
        <w:rPr>
          <w:rFonts w:ascii="Tahoma" w:hAnsi="Tahoma" w:cs="Tahoma"/>
          <w:color w:val="333333"/>
          <w:sz w:val="40"/>
          <w:szCs w:val="40"/>
        </w:rPr>
        <w:t xml:space="preserve"> </w:t>
      </w:r>
      <w:r w:rsidRPr="000513B7">
        <w:rPr>
          <w:rFonts w:ascii="Tahoma" w:hAnsi="Tahoma" w:cs="Tahoma"/>
          <w:color w:val="333333"/>
          <w:sz w:val="40"/>
          <w:szCs w:val="40"/>
          <w:cs/>
        </w:rPr>
        <w:t xml:space="preserve">๔ ได้พานักเรียนไปภาคสนาม เพื่อดูความหลากหลายและระบบนิเวศที่ป่าชายเลน และในภาคสนามครั้งนี้ก็มีกิจกรรมเล็กๆที่ไม่ธรรมดาเกิดขึ้น นั่นคือการทำอาหารเย็นร่วมกันของเด็กๆ </w:t>
      </w:r>
    </w:p>
    <w:p w:rsidR="00155AF5" w:rsidRPr="000513B7" w:rsidRDefault="00155AF5" w:rsidP="00206696">
      <w:pPr>
        <w:spacing w:before="125" w:after="125" w:line="360" w:lineRule="auto"/>
        <w:rPr>
          <w:rFonts w:ascii="Angsana New" w:hAnsi="Angsana New" w:cs="Angsana New"/>
          <w:color w:val="333333"/>
          <w:sz w:val="40"/>
          <w:szCs w:val="40"/>
          <w:cs/>
        </w:rPr>
      </w:pPr>
      <w:r w:rsidRPr="000513B7">
        <w:rPr>
          <w:rFonts w:ascii="Tahoma" w:hAnsi="Tahoma" w:cs="Tahoma"/>
          <w:b/>
          <w:bCs/>
          <w:color w:val="333333"/>
          <w:sz w:val="40"/>
          <w:szCs w:val="40"/>
          <w:cs/>
        </w:rPr>
        <w:t xml:space="preserve">คุณลุงอู๋- และคุณป้าแดง </w:t>
      </w:r>
      <w:r w:rsidRPr="000513B7">
        <w:rPr>
          <w:rFonts w:ascii="Tahoma" w:hAnsi="Tahoma" w:cs="Tahoma"/>
          <w:color w:val="333333"/>
          <w:sz w:val="40"/>
          <w:szCs w:val="40"/>
          <w:cs/>
        </w:rPr>
        <w:t>แห่งบางตะบูนโฮมสเตย์</w:t>
      </w:r>
      <w:r w:rsidRPr="000513B7">
        <w:rPr>
          <w:rFonts w:ascii="Tahoma" w:hAnsi="Tahoma" w:cs="Tahoma"/>
          <w:color w:val="333333"/>
          <w:sz w:val="40"/>
          <w:szCs w:val="40"/>
        </w:rPr>
        <w:t> </w:t>
      </w:r>
      <w:r w:rsidRPr="000513B7">
        <w:rPr>
          <w:rFonts w:ascii="Tahoma" w:hAnsi="Tahoma" w:cs="Tahoma"/>
          <w:color w:val="333333"/>
          <w:sz w:val="40"/>
          <w:szCs w:val="40"/>
          <w:cs/>
        </w:rPr>
        <w:t>ได้เอื้อเฟื้อสถานที่ในการเรียนรู้ ต้อนรับและให้การสนับสนุนเป็นอย่างดี และ ณ ที่นี้ที่แรงบันดาลใจ และความเป็นเจ้าของการเรียนรู้ (</w:t>
      </w:r>
      <w:r w:rsidRPr="000513B7">
        <w:rPr>
          <w:rFonts w:ascii="Tahoma" w:hAnsi="Tahoma" w:cs="Tahoma"/>
          <w:color w:val="333333"/>
          <w:sz w:val="40"/>
          <w:szCs w:val="40"/>
        </w:rPr>
        <w:t xml:space="preserve">Ownership) </w:t>
      </w:r>
      <w:r w:rsidRPr="000513B7">
        <w:rPr>
          <w:rFonts w:ascii="Tahoma" w:hAnsi="Tahoma" w:cs="Tahoma"/>
          <w:color w:val="333333"/>
          <w:sz w:val="40"/>
          <w:szCs w:val="40"/>
          <w:cs/>
        </w:rPr>
        <w:t>ได้เกิดขึ้น</w:t>
      </w:r>
      <w:r w:rsidRPr="000513B7">
        <w:rPr>
          <w:rFonts w:ascii="Angsana New" w:hAnsi="Angsana New" w:cs="Angsana New"/>
          <w:color w:val="333333"/>
          <w:sz w:val="40"/>
          <w:szCs w:val="40"/>
          <w:cs/>
        </w:rPr>
        <w:t xml:space="preserve"> </w:t>
      </w:r>
    </w:p>
    <w:p w:rsidR="00155AF5" w:rsidRPr="000513B7" w:rsidRDefault="00155AF5" w:rsidP="000513B7">
      <w:pPr>
        <w:spacing w:before="125" w:after="125" w:line="360" w:lineRule="auto"/>
        <w:ind w:firstLine="720"/>
        <w:rPr>
          <w:rFonts w:ascii="Angsana New" w:hAnsi="Angsana New" w:cs="Angsana New"/>
          <w:color w:val="333333"/>
          <w:sz w:val="40"/>
          <w:szCs w:val="40"/>
        </w:rPr>
      </w:pPr>
      <w:r>
        <w:rPr>
          <w:noProof/>
        </w:rPr>
        <w:pict>
          <v:shape id="Picture 7" o:spid="_x0000_s1030" type="#_x0000_t75" style="position:absolute;left:0;text-align:left;margin-left:506.1pt;margin-top:95.7pt;width:86.7pt;height:134.95pt;z-index:-251658240;visibility:visible">
            <v:imagedata r:id="rId9" o:title="" croptop="27026f" cropbottom="16348f" cropleft="18097f" cropright="39430f" blacklevel="5898f"/>
          </v:shape>
        </w:pict>
      </w:r>
      <w:r>
        <w:rPr>
          <w:noProof/>
        </w:rPr>
        <w:pict>
          <v:shape id="Picture 3" o:spid="_x0000_s1031" type="#_x0000_t75" style="position:absolute;left:0;text-align:left;margin-left:18.2pt;margin-top:101.7pt;width:174.85pt;height:213.9pt;z-index:-251661312;visibility:visible">
            <v:imagedata r:id="rId10" o:title="" croptop="18605f" cropbottom="8449f" cropleft="13283f" cropright="34569f" blacklevel="15729f"/>
          </v:shape>
        </w:pict>
      </w:r>
      <w:r w:rsidRPr="000513B7">
        <w:rPr>
          <w:rFonts w:ascii="Tahoma" w:hAnsi="Tahoma" w:cs="Tahoma"/>
          <w:color w:val="333333"/>
          <w:sz w:val="40"/>
          <w:szCs w:val="40"/>
          <w:cs/>
        </w:rPr>
        <w:t>คุณครูได้ให้โจทย์การทำอาหารจากสัตว์ทะเลที่ชื่นชอบ ซึ่งเป็นการต่อยอดการเรียนรู้จากโจทย์การบ้านเชิงโครงงานข้อที่ ๒</w:t>
      </w:r>
      <w:r w:rsidRPr="000513B7">
        <w:rPr>
          <w:rFonts w:ascii="Tahoma" w:hAnsi="Tahoma" w:cs="Tahoma"/>
          <w:color w:val="333333"/>
          <w:sz w:val="40"/>
          <w:szCs w:val="40"/>
        </w:rPr>
        <w:t xml:space="preserve"> </w:t>
      </w:r>
      <w:r w:rsidRPr="000513B7">
        <w:rPr>
          <w:rFonts w:ascii="Tahoma" w:hAnsi="Tahoma" w:cs="Tahoma"/>
          <w:color w:val="333333"/>
          <w:sz w:val="40"/>
          <w:szCs w:val="40"/>
          <w:cs/>
        </w:rPr>
        <w:t xml:space="preserve">ที่นักเรียนได้สืบค้นห่วงโซ่อาหาร วงจรชีวิตของสัตว์ทะเลที่ตนเองชื่นชอบ และออกแบบเมนูอาหาร หลังจากนั้นก่อนออกภาคสนามเด็กๆที่อยู่กลุ่ม ภาคสนามเดียวกันก็ได้มาปรึกษาหาเมนูร่วมกันของกลุ่ม พร้อมทั้งวางแผนจัดเตรียมวัตถุดิบและอุปกรณ์ บางกลุ่มอาจพบกับอุปสรรคบ้าง เช่น มีเพื่อนในกลุ่มเปลี่ยนและซื้อวัตถุดิบมาโดยไม่ได้ปรึกษา  ซึ่งภายหลังกลุ่มก็ยอมรับ และปรับปรุงเมนูจากวัตถุดิบใหม่ในที่สุด สำหรับอุปกรณ์และวัตถุดิบในการทำ ก็เช่น เขียง มีด หม้อ เตาถ่าน ที่ปิ้ง และสัตว์ทะเล อาทิ หมึก ปลา กุ้ง </w:t>
      </w:r>
      <w:r w:rsidRPr="000513B7">
        <w:rPr>
          <w:rFonts w:ascii="Tahoma" w:hAnsi="Tahoma" w:cs="Tahoma"/>
          <w:sz w:val="40"/>
          <w:szCs w:val="40"/>
          <w:cs/>
        </w:rPr>
        <w:t>เด็กๆ ทุกคนสามารถได้ทดลองทำด้วยตัวเองอย่างทั่วถึง</w:t>
      </w:r>
      <w:r w:rsidRPr="000513B7">
        <w:rPr>
          <w:rFonts w:ascii="Tahoma" w:hAnsi="Tahoma" w:cs="Tahoma"/>
          <w:color w:val="333333"/>
          <w:sz w:val="40"/>
          <w:szCs w:val="40"/>
          <w:cs/>
        </w:rPr>
        <w:t xml:space="preserve"> โดยมีคุณครูทุกท่านก็เข้าไปช่วยเหลือหรือให้คำแนะนำตามความถนัด บ้างก็เข้าไปแนะนำ บ้างก็เข้าไปอำนวยความสะดวกเรื่องอุปกรณ์ มีเพียงครูแป๊ะที่ถอยออกมายืนมองภาพประทับใจอยู่เพียงลำพัง </w:t>
      </w:r>
      <w:r w:rsidRPr="000513B7">
        <w:rPr>
          <w:rFonts w:ascii="Tahoma" w:hAnsi="Tahoma" w:cs="Tahoma"/>
          <w:sz w:val="40"/>
          <w:szCs w:val="40"/>
          <w:cs/>
        </w:rPr>
        <w:t>เมื่อได้เห็น</w:t>
      </w:r>
      <w:r w:rsidRPr="000513B7">
        <w:rPr>
          <w:rFonts w:ascii="Tahoma" w:hAnsi="Tahoma" w:cs="Tahoma"/>
          <w:color w:val="333333"/>
          <w:sz w:val="40"/>
          <w:szCs w:val="40"/>
          <w:cs/>
        </w:rPr>
        <w:t>เด็กๆ กำลังเป็นเจ้าของการเรียนรู้กันอย่างสนุกสนาน</w:t>
      </w:r>
      <w:r w:rsidRPr="000513B7">
        <w:rPr>
          <w:rFonts w:ascii="Angsana New" w:hAnsi="Angsana New" w:cs="Angsana New"/>
          <w:color w:val="333333"/>
          <w:sz w:val="40"/>
          <w:szCs w:val="40"/>
        </w:rPr>
        <w:t xml:space="preserve"> </w:t>
      </w:r>
    </w:p>
    <w:p w:rsidR="00155AF5" w:rsidRPr="000513B7" w:rsidRDefault="00155AF5" w:rsidP="00206696">
      <w:pPr>
        <w:spacing w:before="125" w:after="125" w:line="360" w:lineRule="auto"/>
        <w:ind w:firstLine="720"/>
        <w:rPr>
          <w:rFonts w:ascii="Tahoma" w:hAnsi="Tahoma" w:cs="Tahoma"/>
          <w:color w:val="333333"/>
          <w:sz w:val="40"/>
          <w:szCs w:val="40"/>
        </w:rPr>
      </w:pPr>
      <w:r>
        <w:rPr>
          <w:noProof/>
        </w:rPr>
        <w:pict>
          <v:shape id="Picture 6" o:spid="_x0000_s1032" type="#_x0000_t75" style="position:absolute;left:0;text-align:left;margin-left:4.05pt;margin-top:61.6pt;width:177pt;height:124.9pt;z-index:-251659264;visibility:visible">
            <v:imagedata r:id="rId11" o:title="" croptop="26103f" cropbottom="15211f" cropleft="12620f" cropright="33719f"/>
          </v:shape>
        </w:pict>
      </w:r>
      <w:r>
        <w:rPr>
          <w:noProof/>
        </w:rPr>
        <w:pict>
          <v:shape id="Picture 9" o:spid="_x0000_s1033" type="#_x0000_t75" style="position:absolute;left:0;text-align:left;margin-left:355.85pt;margin-top:28.95pt;width:227.5pt;height:124.9pt;z-index:-251656192;visibility:visible">
            <v:imagedata r:id="rId12" o:title="" croptop="25100f" cropbottom="14889f" cropleft="9180f" cropright="30405f" blacklevel="18350f"/>
          </v:shape>
        </w:pict>
      </w:r>
      <w:r w:rsidRPr="000513B7">
        <w:rPr>
          <w:rFonts w:ascii="Tahoma" w:hAnsi="Tahoma" w:cs="Tahoma"/>
          <w:color w:val="333333"/>
          <w:sz w:val="40"/>
          <w:szCs w:val="40"/>
          <w:cs/>
        </w:rPr>
        <w:t xml:space="preserve">ครูแป๊ะคิดว่า </w:t>
      </w:r>
      <w:r w:rsidRPr="000513B7">
        <w:rPr>
          <w:rFonts w:ascii="Tahoma" w:hAnsi="Tahoma" w:cs="Tahoma"/>
          <w:color w:val="333333"/>
          <w:sz w:val="40"/>
          <w:szCs w:val="40"/>
        </w:rPr>
        <w:t>“</w:t>
      </w:r>
      <w:r w:rsidRPr="000513B7">
        <w:rPr>
          <w:rFonts w:ascii="Tahoma" w:hAnsi="Tahoma" w:cs="Tahoma"/>
          <w:color w:val="333333"/>
          <w:sz w:val="40"/>
          <w:szCs w:val="40"/>
          <w:cs/>
        </w:rPr>
        <w:t>การเรียนรู้ที่ผู้เรียนไม่มีแรงบันดาลใจ ไม่มีความสุข ก็เหมือนกับการกินผักที่มีประโยชน์ แต่ไม่อร่อย สำหรับกิจกรรมนี้เด็กช่วยกันปรุงการเรียนรู้ด้วยตนเอง จนเกิดการเรียนรู้ที่กลมกล่อม ไม่บีบคั้น ไม่มีการบังคับ เด็กๆทุกคนกระโดดเข้าไปเรียนรู้ด้วยตนเอง และได้พัฒนาตัวตนของเขา ของกลุ่มร่วมกัน แบบครูแทบจะแค่ยืนมอง เพราะเขาเป็นเจ้าของการเรียนรู้จริงๆ  ครูมีหน้าที่แค่เพียงหาโจทย์ที่เหมาะสมกับประสบการณ์เดิม ความสนใจ และช่วงวัย เท่านี้การเรียนรู้ดีดีก็จะเกิดขึ้น</w:t>
      </w:r>
      <w:r w:rsidRPr="000513B7">
        <w:rPr>
          <w:rFonts w:ascii="Tahoma" w:hAnsi="Tahoma" w:cs="Tahoma"/>
          <w:color w:val="333333"/>
          <w:sz w:val="40"/>
          <w:szCs w:val="40"/>
        </w:rPr>
        <w:t xml:space="preserve"> ” </w:t>
      </w:r>
      <w:r w:rsidRPr="000513B7">
        <w:rPr>
          <w:rFonts w:ascii="Tahoma" w:hAnsi="Tahoma" w:cs="Tahoma"/>
          <w:color w:val="333333"/>
          <w:sz w:val="40"/>
          <w:szCs w:val="40"/>
          <w:cs/>
        </w:rPr>
        <w:t>ซึ่งจากกิจกรรมนี้ก็เชื่อมโยงสู่การอนุรักษ์ โดยที่นักเรียนเริ่มจากความชอบ และเห็นความสำคัญของสัตว์ทะเลจากการได้ชิม ลิ้มรส และอยากที่จะอนุรักษ์สิ่งดีดีนี้ต่อไป เพื่อจะได้แบ่งปันให้กับผู้อื่นต่อไปอย่างไม่มีวันสิ้นสุด</w:t>
      </w:r>
    </w:p>
    <w:p w:rsidR="00155AF5" w:rsidRPr="000513B7" w:rsidRDefault="00155AF5" w:rsidP="000513B7">
      <w:pPr>
        <w:spacing w:before="125" w:after="125" w:line="360" w:lineRule="auto"/>
        <w:jc w:val="right"/>
        <w:rPr>
          <w:rFonts w:ascii="Tahoma" w:hAnsi="Tahoma" w:cs="Tahoma"/>
          <w:b/>
          <w:bCs/>
          <w:color w:val="333333"/>
          <w:sz w:val="40"/>
          <w:szCs w:val="40"/>
        </w:rPr>
      </w:pPr>
      <w:r>
        <w:rPr>
          <w:rFonts w:ascii="Tahoma" w:hAnsi="Tahoma" w:cs="Tahoma"/>
          <w:b/>
          <w:bCs/>
          <w:color w:val="333333"/>
          <w:sz w:val="40"/>
          <w:szCs w:val="40"/>
        </w:rPr>
        <w:tab/>
      </w:r>
      <w:r>
        <w:rPr>
          <w:rFonts w:ascii="Tahoma" w:hAnsi="Tahoma" w:cs="Tahoma"/>
          <w:b/>
          <w:bCs/>
          <w:color w:val="333333"/>
          <w:sz w:val="40"/>
          <w:szCs w:val="40"/>
        </w:rPr>
        <w:tab/>
      </w:r>
      <w:r>
        <w:rPr>
          <w:rFonts w:ascii="Tahoma" w:hAnsi="Tahoma" w:cs="Tahoma"/>
          <w:b/>
          <w:bCs/>
          <w:color w:val="333333"/>
          <w:sz w:val="40"/>
          <w:szCs w:val="40"/>
        </w:rPr>
        <w:tab/>
      </w:r>
      <w:r>
        <w:rPr>
          <w:rFonts w:ascii="Tahoma" w:hAnsi="Tahoma" w:cs="Tahoma"/>
          <w:b/>
          <w:bCs/>
          <w:color w:val="333333"/>
          <w:sz w:val="40"/>
          <w:szCs w:val="40"/>
        </w:rPr>
        <w:tab/>
      </w:r>
      <w:r>
        <w:rPr>
          <w:rFonts w:ascii="Tahoma" w:hAnsi="Tahoma" w:cs="Tahoma"/>
          <w:b/>
          <w:bCs/>
          <w:color w:val="333333"/>
          <w:sz w:val="40"/>
          <w:szCs w:val="40"/>
        </w:rPr>
        <w:tab/>
      </w:r>
      <w:r>
        <w:rPr>
          <w:rFonts w:ascii="Tahoma" w:hAnsi="Tahoma" w:cs="Tahoma"/>
          <w:b/>
          <w:bCs/>
          <w:color w:val="333333"/>
          <w:sz w:val="40"/>
          <w:szCs w:val="40"/>
        </w:rPr>
        <w:tab/>
      </w:r>
      <w:r w:rsidRPr="000513B7">
        <w:rPr>
          <w:rFonts w:ascii="Tahoma" w:hAnsi="Tahoma" w:cs="Tahoma"/>
          <w:b/>
          <w:bCs/>
          <w:color w:val="333333"/>
          <w:sz w:val="40"/>
          <w:szCs w:val="40"/>
          <w:cs/>
        </w:rPr>
        <w:t>เรียบเรียงโดย ครูแป๊ะ สรนัย  กนกกาญจนะ</w:t>
      </w:r>
    </w:p>
    <w:sectPr w:rsidR="00155AF5" w:rsidRPr="000513B7" w:rsidSect="000513B7">
      <w:pgSz w:w="16840" w:h="23814" w:code="9"/>
      <w:pgMar w:top="1418" w:right="964" w:bottom="851" w:left="1134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TrackMoves/>
  <w:defaultTabStop w:val="720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206696"/>
    <w:rsid w:val="000513B7"/>
    <w:rsid w:val="000C5AAF"/>
    <w:rsid w:val="00155AF5"/>
    <w:rsid w:val="001E5370"/>
    <w:rsid w:val="00206696"/>
    <w:rsid w:val="0036105B"/>
    <w:rsid w:val="00521F51"/>
    <w:rsid w:val="00E64F3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06696"/>
    <w:pPr>
      <w:spacing w:after="200" w:line="276" w:lineRule="auto"/>
    </w:pPr>
    <w:rPr>
      <w:rFonts w:cs="Cordia New"/>
      <w:sz w:val="2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http://us.123rf.com/400wm/400/400/lyusha/lyusha1203/lyusha120300062/12955560-cartoon-fish-cute-animal-and-fish.jpg" TargetMode="External"/><Relationship Id="rId11" Type="http://schemas.openxmlformats.org/officeDocument/2006/relationships/image" Target="media/image7.png"/><Relationship Id="rId5" Type="http://schemas.openxmlformats.org/officeDocument/2006/relationships/image" Target="media/image2.jpe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14</TotalTime>
  <Pages>1</Pages>
  <Words>309</Words>
  <Characters>1766</Characters>
  <Application>Microsoft Office Outlook</Application>
  <DocSecurity>0</DocSecurity>
  <Lines>0</Lines>
  <Paragraphs>0</Paragraphs>
  <ScaleCrop>false</ScaleCrop>
  <Company>DarkOS</Company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pornpimol_k</cp:lastModifiedBy>
  <cp:revision>8</cp:revision>
  <dcterms:created xsi:type="dcterms:W3CDTF">2013-10-08T03:31:00Z</dcterms:created>
  <dcterms:modified xsi:type="dcterms:W3CDTF">2013-10-08T06:48:00Z</dcterms:modified>
</cp:coreProperties>
</file>