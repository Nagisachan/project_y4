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37EE" w:rsidRDefault="00C437EE" w:rsidP="003B5569">
      <w:pPr>
        <w:rPr>
          <w:rFonts w:ascii="4805_KwangMD_Melt" w:hAnsi="4805_KwangMD_Melt" w:cs="4805_KwangMD_Melt"/>
          <w:sz w:val="40"/>
          <w:szCs w:val="4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http://www.smartphotoprint.com/images/column_1294904161/grob_Inter_A4_33.png" style="position:absolute;margin-left:-55.3pt;margin-top:-58.15pt;width:802.4pt;height:1154.75pt;z-index:-251662848;visibility:visible" wrapcoords="-35 0 -35 21554 21600 21554 21600 0 -35 0">
            <v:imagedata r:id="rId5" o:title="" croptop="2403f" cropbottom="3152f" cropleft="5436f" cropright="5452f"/>
          </v:shape>
        </w:pict>
      </w:r>
      <w:r>
        <w:rPr>
          <w:noProof/>
        </w:rPr>
        <w:pict>
          <v:shape id="_x0000_s1027" type="#_x0000_t75" style="position:absolute;margin-left:541.05pt;margin-top:-31.15pt;width:189.25pt;height:283pt;z-index:251651584">
            <v:imagedata r:id="rId6" o:title=""/>
            <w10:wrap type="square"/>
          </v:shape>
        </w:pict>
      </w:r>
      <w:r w:rsidRPr="00C73998">
        <w:rPr>
          <w:noProof/>
        </w:rPr>
        <w:t xml:space="preserve">  </w:t>
      </w:r>
    </w:p>
    <w:p w:rsidR="00C437EE" w:rsidRPr="00105723" w:rsidRDefault="00C437EE" w:rsidP="00803151">
      <w:pPr>
        <w:ind w:left="1440" w:firstLine="720"/>
        <w:jc w:val="center"/>
        <w:rPr>
          <w:rFonts w:ascii="4805_KwangMD_Melt" w:hAnsi="4805_KwangMD_Melt" w:cs="4805_KwangMD_Melt"/>
          <w:b/>
          <w:bCs/>
          <w:sz w:val="40"/>
          <w:szCs w:val="40"/>
        </w:rPr>
      </w:pPr>
      <w:r w:rsidRPr="00105723">
        <w:rPr>
          <w:rFonts w:ascii="4805_KwangMD_Melt (Thai)" w:hAnsi="4805_KwangMD_Melt (Thai)" w:cs="4805_KwangMD_Melt (Thai)"/>
          <w:b/>
          <w:bCs/>
          <w:sz w:val="40"/>
          <w:szCs w:val="40"/>
          <w:cs/>
        </w:rPr>
        <w:t>วิชาจินตทัศน์ ชั้น ๓ ในภาคเรียนวิริยะ ๕๖</w:t>
      </w:r>
    </w:p>
    <w:p w:rsidR="00C437EE" w:rsidRDefault="00C437EE" w:rsidP="00617DCE">
      <w:pPr>
        <w:tabs>
          <w:tab w:val="num" w:pos="0"/>
        </w:tabs>
        <w:spacing w:line="240" w:lineRule="auto"/>
        <w:ind w:firstLine="1080"/>
        <w:jc w:val="thaiDistribute"/>
        <w:rPr>
          <w:rFonts w:ascii="4805_KwangMD_Melt" w:hAnsi="4805_KwangMD_Melt" w:cs="4805_KwangMD_Melt"/>
          <w:b/>
          <w:bCs/>
          <w:sz w:val="24"/>
          <w:szCs w:val="24"/>
        </w:rPr>
      </w:pPr>
      <w:r>
        <w:rPr>
          <w:noProof/>
        </w:rPr>
        <w:pict>
          <v:rect id="_x0000_s1028" style="position:absolute;left:0;text-align:left;margin-left:563.6pt;margin-top:92.95pt;width:144.1pt;height:63.35pt;z-index:251652608" stroked="f">
            <v:textbox style="mso-next-textbox:#_x0000_s1028">
              <w:txbxContent>
                <w:p w:rsidR="00C437EE" w:rsidRPr="00063D90" w:rsidRDefault="00C437EE" w:rsidP="004577A3">
                  <w:pPr>
                    <w:spacing w:after="0" w:line="240" w:lineRule="auto"/>
                    <w:jc w:val="center"/>
                    <w:rPr>
                      <w:rFonts w:ascii="4805_KwangMD_Melt" w:hAnsi="4805_KwangMD_Melt" w:cs="4805_KwangMD_Melt"/>
                      <w:b/>
                      <w:bCs/>
                      <w:sz w:val="36"/>
                      <w:szCs w:val="36"/>
                    </w:rPr>
                  </w:pPr>
                  <w:r w:rsidRPr="00063D90">
                    <w:rPr>
                      <w:rFonts w:ascii="4805_KwangMD_Melt (Thai)" w:hAnsi="4805_KwangMD_Melt (Thai)" w:cs="4805_KwangMD_Melt (Thai)"/>
                      <w:b/>
                      <w:bCs/>
                      <w:sz w:val="36"/>
                      <w:szCs w:val="36"/>
                      <w:cs/>
                    </w:rPr>
                    <w:t>ครูนิด</w:t>
                  </w:r>
                </w:p>
                <w:p w:rsidR="00C437EE" w:rsidRPr="00063D90" w:rsidRDefault="00C437EE" w:rsidP="004577A3">
                  <w:pPr>
                    <w:spacing w:after="0" w:line="240" w:lineRule="auto"/>
                    <w:jc w:val="center"/>
                    <w:rPr>
                      <w:rFonts w:ascii="4805_KwangMD_Melt" w:hAnsi="4805_KwangMD_Melt" w:cs="4805_KwangMD_Melt"/>
                      <w:b/>
                      <w:bCs/>
                      <w:sz w:val="36"/>
                      <w:szCs w:val="36"/>
                    </w:rPr>
                  </w:pPr>
                  <w:r w:rsidRPr="00063D90">
                    <w:rPr>
                      <w:rFonts w:ascii="4805_KwangMD_Melt (Thai)" w:hAnsi="4805_KwangMD_Melt (Thai)" w:cs="4805_KwangMD_Melt (Thai)"/>
                      <w:b/>
                      <w:bCs/>
                      <w:sz w:val="36"/>
                      <w:szCs w:val="36"/>
                      <w:cs/>
                    </w:rPr>
                    <w:t>วิชาจินตทัศน์ ชั้น ๓</w:t>
                  </w:r>
                </w:p>
                <w:p w:rsidR="00C437EE" w:rsidRPr="004577A3" w:rsidRDefault="00C437EE" w:rsidP="004577A3">
                  <w:pPr>
                    <w:rPr>
                      <w:cs/>
                    </w:rPr>
                  </w:pPr>
                </w:p>
              </w:txbxContent>
            </v:textbox>
          </v:rect>
        </w:pict>
      </w:r>
      <w:r w:rsidRPr="00105723">
        <w:rPr>
          <w:rFonts w:ascii="4805_KwangMD_Melt (Thai)" w:hAnsi="4805_KwangMD_Melt (Thai)" w:cs="4805_KwangMD_Melt (Thai)"/>
          <w:sz w:val="40"/>
          <w:szCs w:val="40"/>
          <w:cs/>
        </w:rPr>
        <w:t>นักเรียนได้เรียนรู้ช่องทางการรับรู้</w:t>
      </w:r>
      <w:r>
        <w:rPr>
          <w:rFonts w:ascii="4805_KwangMD_Melt (Thai)" w:hAnsi="4805_KwangMD_Melt (Thai)" w:cs="4805_KwangMD_Melt (Thai)"/>
          <w:sz w:val="40"/>
          <w:szCs w:val="40"/>
          <w:cs/>
        </w:rPr>
        <w:t>ได้แก่</w:t>
      </w:r>
      <w:r w:rsidRPr="00105723">
        <w:rPr>
          <w:rFonts w:ascii="4805_KwangMD_Melt (Thai)" w:hAnsi="4805_KwangMD_Melt (Thai)" w:cs="4805_KwangMD_Melt (Thai)"/>
          <w:sz w:val="40"/>
          <w:szCs w:val="40"/>
          <w:cs/>
        </w:rPr>
        <w:t>ประสาทสัมผัสทั้ง ๕</w:t>
      </w:r>
      <w:r w:rsidRPr="00105723">
        <w:rPr>
          <w:rFonts w:ascii="4805_KwangMD_Melt" w:hAnsi="4805_KwangMD_Melt" w:cs="4805_KwangMD_Melt"/>
          <w:sz w:val="40"/>
          <w:szCs w:val="40"/>
        </w:rPr>
        <w:t xml:space="preserve"> </w:t>
      </w:r>
      <w:r w:rsidRPr="00105723">
        <w:rPr>
          <w:rFonts w:ascii="4805_KwangMD_Melt" w:hAnsi="4805_KwangMD_Melt" w:cs="4805_KwangMD_Melt"/>
          <w:sz w:val="40"/>
          <w:szCs w:val="40"/>
          <w:cs/>
        </w:rPr>
        <w:t>(</w:t>
      </w:r>
      <w:r w:rsidRPr="00105723">
        <w:rPr>
          <w:rFonts w:ascii="4805_KwangMD_Melt (Thai)" w:hAnsi="4805_KwangMD_Melt (Thai)" w:cs="4805_KwangMD_Melt (Thai)"/>
          <w:sz w:val="40"/>
          <w:szCs w:val="40"/>
          <w:cs/>
        </w:rPr>
        <w:t>ตา หู จมูก ลิ้น สัมผัส</w:t>
      </w:r>
      <w:r w:rsidRPr="00105723">
        <w:rPr>
          <w:rFonts w:ascii="4805_KwangMD_Melt" w:hAnsi="4805_KwangMD_Melt" w:cs="4805_KwangMD_Melt"/>
          <w:sz w:val="40"/>
          <w:szCs w:val="40"/>
          <w:cs/>
        </w:rPr>
        <w:t xml:space="preserve">) </w:t>
      </w:r>
      <w:r>
        <w:rPr>
          <w:rFonts w:ascii="4805_KwangMD_Melt (Thai)" w:hAnsi="4805_KwangMD_Melt (Thai)" w:cs="4805_KwangMD_Melt (Thai)"/>
          <w:sz w:val="40"/>
          <w:szCs w:val="40"/>
          <w:cs/>
        </w:rPr>
        <w:t>รับรู้</w:t>
      </w:r>
      <w:r w:rsidRPr="00105723">
        <w:rPr>
          <w:rFonts w:ascii="4805_KwangMD_Melt (Thai)" w:hAnsi="4805_KwangMD_Melt (Thai)" w:cs="4805_KwangMD_Melt (Thai)"/>
          <w:sz w:val="40"/>
          <w:szCs w:val="40"/>
          <w:cs/>
        </w:rPr>
        <w:t>อารมณ์และความรู้สึก</w:t>
      </w:r>
      <w:r>
        <w:rPr>
          <w:rFonts w:ascii="4805_KwangMD_Melt (Thai)" w:hAnsi="4805_KwangMD_Melt (Thai)" w:cs="4805_KwangMD_Melt (Thai)"/>
          <w:sz w:val="40"/>
          <w:szCs w:val="40"/>
          <w:cs/>
        </w:rPr>
        <w:t>จากภาษาภาพและภาษา</w:t>
      </w:r>
      <w:r w:rsidRPr="00105723">
        <w:rPr>
          <w:rFonts w:ascii="4805_KwangMD_Melt (Thai)" w:hAnsi="4805_KwangMD_Melt (Thai)" w:cs="4805_KwangMD_Melt (Thai)"/>
          <w:sz w:val="40"/>
          <w:szCs w:val="40"/>
          <w:cs/>
        </w:rPr>
        <w:t>ผ่านประสาทสัมผัส</w:t>
      </w:r>
      <w:r w:rsidRPr="00105723">
        <w:rPr>
          <w:rFonts w:ascii="4805_KwangMD_Melt" w:hAnsi="4805_KwangMD_Melt" w:cs="4805_KwangMD_Melt"/>
          <w:sz w:val="40"/>
          <w:szCs w:val="40"/>
          <w:cs/>
        </w:rPr>
        <w:t xml:space="preserve"> </w:t>
      </w:r>
      <w:r w:rsidRPr="00105723">
        <w:rPr>
          <w:rFonts w:ascii="4805_KwangMD_Melt (Thai)" w:hAnsi="4805_KwangMD_Melt (Thai)" w:cs="4805_KwangMD_Melt (Thai)"/>
          <w:sz w:val="40"/>
          <w:szCs w:val="40"/>
          <w:cs/>
        </w:rPr>
        <w:t>การสื่อสารผ่านภาษาหน้าตาและท่าทางรวมถึงภาษาภาพสัญลักษณ์ที่แสดงในฉลากอาหารและของใช้</w:t>
      </w:r>
      <w:r w:rsidRPr="00105723">
        <w:rPr>
          <w:rFonts w:ascii="4805_KwangMD_Melt" w:hAnsi="4805_KwangMD_Melt" w:cs="4805_KwangMD_Melt"/>
          <w:b/>
          <w:bCs/>
          <w:sz w:val="40"/>
          <w:szCs w:val="40"/>
          <w:cs/>
        </w:rPr>
        <w:t xml:space="preserve"> </w:t>
      </w:r>
      <w:r w:rsidRPr="00105723">
        <w:rPr>
          <w:rFonts w:ascii="4805_KwangMD_Melt (Thai)" w:hAnsi="4805_KwangMD_Melt (Thai)" w:cs="4805_KwangMD_Melt (Thai)"/>
          <w:sz w:val="40"/>
          <w:szCs w:val="40"/>
          <w:cs/>
        </w:rPr>
        <w:t>และจบลงด้วย</w:t>
      </w:r>
      <w:r>
        <w:rPr>
          <w:rFonts w:ascii="4805_KwangMD_Melt (Thai)" w:hAnsi="4805_KwangMD_Melt (Thai)" w:cs="4805_KwangMD_Melt (Thai)"/>
          <w:sz w:val="40"/>
          <w:szCs w:val="40"/>
          <w:cs/>
        </w:rPr>
        <w:t>การ</w:t>
      </w:r>
      <w:r w:rsidRPr="00105723">
        <w:rPr>
          <w:rFonts w:ascii="4805_KwangMD_Melt (Thai)" w:hAnsi="4805_KwangMD_Melt (Thai)" w:cs="4805_KwangMD_Melt (Thai)"/>
          <w:sz w:val="40"/>
          <w:szCs w:val="40"/>
          <w:cs/>
        </w:rPr>
        <w:t>ประมวลความรู้ความเข้าใจผ่านภาษาสัญลักษณ์และนำเสนอผ่านกระบวนการทำงานด้วยการทำ</w:t>
      </w:r>
      <w:r>
        <w:rPr>
          <w:rFonts w:ascii="4805_KwangMD_Melt (Thai)" w:hAnsi="4805_KwangMD_Melt (Thai)" w:cs="4805_KwangMD_Melt (Thai)"/>
          <w:sz w:val="40"/>
          <w:szCs w:val="40"/>
          <w:cs/>
        </w:rPr>
        <w:t>ชิ้นงาน “</w:t>
      </w:r>
      <w:r w:rsidRPr="00105723">
        <w:rPr>
          <w:rFonts w:ascii="4805_KwangMD_Melt (Thai)" w:hAnsi="4805_KwangMD_Melt (Thai)" w:cs="4805_KwangMD_Melt (Thai)"/>
          <w:sz w:val="40"/>
          <w:szCs w:val="40"/>
          <w:cs/>
        </w:rPr>
        <w:t>ถังขยะจากวัสดุเหลือใช้ภายในบ้าน</w:t>
      </w:r>
      <w:r>
        <w:rPr>
          <w:rFonts w:ascii="4805_KwangMD_Melt" w:hAnsi="4805_KwangMD_Melt" w:cs="4805_KwangMD_Melt"/>
          <w:sz w:val="40"/>
          <w:szCs w:val="40"/>
          <w:cs/>
        </w:rPr>
        <w:t>”</w:t>
      </w:r>
      <w:r>
        <w:rPr>
          <w:noProof/>
        </w:rPr>
        <w:pict>
          <v:rect id="_x0000_s1029" style="position:absolute;left:0;text-align:left;margin-left:578.85pt;margin-top:-911.55pt;width:117.25pt;height:45.25pt;z-index:251650560;mso-position-horizontal-relative:text;mso-position-vertical-relative:text" stroked="f">
            <v:textbox style="mso-next-textbox:#_x0000_s1029">
              <w:txbxContent>
                <w:p w:rsidR="00C437EE" w:rsidRPr="00A7354E" w:rsidRDefault="00C437EE" w:rsidP="00A7354E">
                  <w:pPr>
                    <w:spacing w:after="0" w:line="240" w:lineRule="auto"/>
                    <w:jc w:val="center"/>
                    <w:rPr>
                      <w:rFonts w:ascii="4815_KwangMD_Catthai" w:hAnsi="4815_KwangMD_Catthai" w:cs="4815_KwangMD_Catthai"/>
                      <w:b/>
                      <w:bCs/>
                      <w:sz w:val="28"/>
                      <w:szCs w:val="28"/>
                    </w:rPr>
                  </w:pPr>
                  <w:r w:rsidRPr="00A7354E">
                    <w:rPr>
                      <w:rFonts w:ascii="4815_KwangMD_Catthai (Thai)" w:hAnsi="4815_KwangMD_Catthai (Thai)" w:cs="4815_KwangMD_Catthai (Thai)"/>
                      <w:b/>
                      <w:bCs/>
                      <w:sz w:val="28"/>
                      <w:szCs w:val="28"/>
                      <w:cs/>
                    </w:rPr>
                    <w:t>ครูนิด</w:t>
                  </w:r>
                </w:p>
                <w:p w:rsidR="00C437EE" w:rsidRPr="000A7026" w:rsidRDefault="00C437EE" w:rsidP="00A7354E">
                  <w:pPr>
                    <w:spacing w:after="0" w:line="240" w:lineRule="auto"/>
                    <w:jc w:val="center"/>
                    <w:rPr>
                      <w:sz w:val="28"/>
                      <w:szCs w:val="28"/>
                    </w:rPr>
                  </w:pPr>
                  <w:r w:rsidRPr="000A7026">
                    <w:rPr>
                      <w:rFonts w:ascii="4805_KwangMD_Melt (Thai)" w:hAnsi="4805_KwangMD_Melt (Thai)" w:cs="4805_KwangMD_Melt (Thai)"/>
                      <w:b/>
                      <w:bCs/>
                      <w:sz w:val="28"/>
                      <w:szCs w:val="28"/>
                      <w:cs/>
                    </w:rPr>
                    <w:t>วิชามานุษกับโลก ชั้น ๓</w:t>
                  </w:r>
                </w:p>
                <w:p w:rsidR="00C437EE" w:rsidRDefault="00C437EE"/>
              </w:txbxContent>
            </v:textbox>
          </v:rect>
        </w:pict>
      </w:r>
      <w:r>
        <w:rPr>
          <w:noProof/>
        </w:rPr>
        <w:pict>
          <v:shape id="Picture 1" o:spid="_x0000_s1030" type="#_x0000_t75" alt="https://fbcdn-sphotos-f-a.akamaihd.net/hphotos-ak-ash4/269905_255327271150505_4893763_n.jpg" style="position:absolute;left:0;text-align:left;margin-left:547.15pt;margin-top:-1088.45pt;width:163.55pt;height:222.15pt;z-index:251649536;visibility:visible;mso-position-horizontal-relative:text;mso-position-vertical-relative:text" wrapcoords="9811 0 8739 52 5771 680 5111 1098 3957 1674 2721 2510 1814 3347 577 5021 247 5858 0 6694 -82 8368 247 10042 1154 11715 1814 12552 2638 13389 3957 14226 5689 15062 5771 15272 9234 15899 10388 15899 11130 15899 12202 15899 15664 15272 15747 15062 17560 14226 18797 13389 19704 12552 20363 11715 20858 10878 21188 10042 21435 9205 21600 7531 21270 5858 20363 4184 19621 3347 18715 2510 17478 1674 16159 994 15747 680 12696 52 11624 0 9811 0"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&#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">
            <v:imagedata r:id="rId7" o:title=""/>
            <o:lock v:ext="edit" aspectratio="f"/>
          </v:shape>
        </w:pict>
      </w:r>
    </w:p>
    <w:p w:rsidR="00C437EE" w:rsidRPr="0023490A" w:rsidRDefault="00C437EE" w:rsidP="00617DCE">
      <w:pPr>
        <w:tabs>
          <w:tab w:val="num" w:pos="0"/>
        </w:tabs>
        <w:ind w:firstLine="1080"/>
        <w:rPr>
          <w:rFonts w:ascii="4805_KwangMD_Melt" w:hAnsi="4805_KwangMD_Melt" w:cs="4805_KwangMD_Melt"/>
          <w:b/>
          <w:bCs/>
          <w:sz w:val="40"/>
          <w:szCs w:val="40"/>
          <w:cs/>
        </w:rPr>
      </w:pPr>
      <w:r>
        <w:rPr>
          <w:rFonts w:ascii="4805_KwangMD_Melt" w:hAnsi="4805_KwangMD_Melt"/>
          <w:b/>
          <w:bCs/>
          <w:cs/>
        </w:rPr>
        <w:tab/>
      </w:r>
      <w:r>
        <w:rPr>
          <w:rFonts w:ascii="4805_KwangMD_Melt" w:hAnsi="4805_KwangMD_Melt"/>
          <w:b/>
          <w:bCs/>
          <w:cs/>
        </w:rPr>
        <w:tab/>
      </w:r>
      <w:r>
        <w:rPr>
          <w:rFonts w:ascii="4805_KwangMD_Melt" w:hAnsi="4805_KwangMD_Melt"/>
          <w:b/>
          <w:bCs/>
          <w:cs/>
        </w:rPr>
        <w:tab/>
      </w:r>
      <w:r>
        <w:rPr>
          <w:rFonts w:ascii="4805_KwangMD_Melt" w:hAnsi="4805_KwangMD_Melt"/>
          <w:b/>
          <w:bCs/>
          <w:cs/>
        </w:rPr>
        <w:tab/>
      </w:r>
      <w:r>
        <w:rPr>
          <w:rFonts w:ascii="4805_KwangMD_Melt" w:hAnsi="4805_KwangMD_Melt"/>
          <w:b/>
          <w:bCs/>
          <w:cs/>
        </w:rPr>
        <w:tab/>
      </w:r>
      <w:r w:rsidRPr="0023490A">
        <w:rPr>
          <w:rFonts w:ascii="4805_KwangMD_Melt (Thai)" w:hAnsi="4805_KwangMD_Melt (Thai)" w:cs="4805_KwangMD_Melt (Thai)"/>
          <w:b/>
          <w:bCs/>
          <w:sz w:val="40"/>
          <w:szCs w:val="40"/>
          <w:cs/>
        </w:rPr>
        <w:t>กิจกรรมที่ก่อให้เกิด</w:t>
      </w:r>
      <w:r>
        <w:rPr>
          <w:rFonts w:ascii="4805_KwangMD_Melt (Thai)" w:hAnsi="4805_KwangMD_Melt (Thai)" w:cs="4805_KwangMD_Melt (Thai)"/>
          <w:b/>
          <w:bCs/>
          <w:sz w:val="40"/>
          <w:szCs w:val="40"/>
          <w:cs/>
        </w:rPr>
        <w:t>ความรู้สะสม</w:t>
      </w:r>
    </w:p>
    <w:p w:rsidR="00C437EE" w:rsidRDefault="00C437EE" w:rsidP="00617DCE">
      <w:pPr>
        <w:tabs>
          <w:tab w:val="num" w:pos="720"/>
        </w:tabs>
        <w:spacing w:after="0"/>
        <w:ind w:firstLine="1134"/>
        <w:jc w:val="thaiDistribute"/>
        <w:rPr>
          <w:rFonts w:ascii="4805_KwangMD_Melt" w:hAnsi="4805_KwangMD_Melt" w:cs="4805_KwangMD_Melt"/>
          <w:b/>
          <w:bCs/>
          <w:sz w:val="40"/>
          <w:szCs w:val="40"/>
        </w:rPr>
      </w:pPr>
      <w:r w:rsidRPr="001F3B78">
        <w:rPr>
          <w:rFonts w:ascii="4805_KwangMD_Melt (Thai)" w:hAnsi="4805_KwangMD_Melt (Thai)" w:cs="4805_KwangMD_Melt (Thai)"/>
          <w:sz w:val="40"/>
          <w:szCs w:val="40"/>
          <w:cs/>
        </w:rPr>
        <w:t>ก่อนที่นักเรียนจะถ่ายทอดออกมาสู่ชิ้นงาน</w:t>
      </w:r>
      <w:r w:rsidRPr="001F3B78">
        <w:rPr>
          <w:rFonts w:ascii="4805_KwangMD_Melt" w:hAnsi="4805_KwangMD_Melt" w:cs="4805_KwangMD_Melt"/>
          <w:sz w:val="40"/>
          <w:szCs w:val="40"/>
          <w:cs/>
        </w:rPr>
        <w:t xml:space="preserve"> </w:t>
      </w:r>
      <w:r w:rsidRPr="001F3B78">
        <w:rPr>
          <w:rFonts w:ascii="4805_KwangMD_Melt" w:hAnsi="4805_KwangMD_Melt" w:cs="4805_KwangMD_Melt"/>
          <w:sz w:val="40"/>
          <w:szCs w:val="40"/>
        </w:rPr>
        <w:t>“</w:t>
      </w:r>
      <w:r w:rsidRPr="001F3B78">
        <w:rPr>
          <w:rFonts w:ascii="4805_KwangMD_Melt (Thai)" w:hAnsi="4805_KwangMD_Melt (Thai)" w:cs="4805_KwangMD_Melt (Thai)"/>
          <w:sz w:val="40"/>
          <w:szCs w:val="40"/>
          <w:cs/>
        </w:rPr>
        <w:t>ถังขยะจากวัสดุเหลือใช้</w:t>
      </w:r>
      <w:r>
        <w:rPr>
          <w:rFonts w:ascii="4805_KwangMD_Melt (Thai)" w:hAnsi="4805_KwangMD_Melt (Thai)" w:cs="4805_KwangMD_Melt (Thai)"/>
          <w:sz w:val="40"/>
          <w:szCs w:val="40"/>
          <w:cs/>
        </w:rPr>
        <w:t>ภาย</w:t>
      </w:r>
      <w:r w:rsidRPr="001F3B78">
        <w:rPr>
          <w:rFonts w:ascii="4805_KwangMD_Melt (Thai)" w:hAnsi="4805_KwangMD_Melt (Thai)" w:cs="4805_KwangMD_Melt (Thai)"/>
          <w:sz w:val="40"/>
          <w:szCs w:val="40"/>
          <w:cs/>
        </w:rPr>
        <w:t>ในบ้าน</w:t>
      </w:r>
      <w:r w:rsidRPr="001F3B78">
        <w:rPr>
          <w:rFonts w:ascii="4805_KwangMD_Melt" w:hAnsi="4805_KwangMD_Melt" w:cs="4805_KwangMD_Melt"/>
          <w:sz w:val="40"/>
          <w:szCs w:val="40"/>
        </w:rPr>
        <w:t xml:space="preserve">” </w:t>
      </w:r>
      <w:r w:rsidRPr="001F3B78">
        <w:rPr>
          <w:rFonts w:ascii="4805_KwangMD_Melt (Thai)" w:hAnsi="4805_KwangMD_Melt (Thai)" w:cs="4805_KwangMD_Melt (Thai)"/>
          <w:spacing w:val="-2"/>
          <w:sz w:val="40"/>
          <w:szCs w:val="40"/>
          <w:cs/>
        </w:rPr>
        <w:t>นักเรียนจะต้องเก็บเกี่ยวเนื้อหาสาระและมีทักษะที่จำเป็นต่อกระบวนการแสวงหาความรู้จนเกิดเป็นสมรรถนะที่ฝังแน่น</w:t>
      </w:r>
      <w:r w:rsidRPr="001F3B78">
        <w:rPr>
          <w:rFonts w:ascii="4805_KwangMD_Melt" w:hAnsi="4805_KwangMD_Melt" w:cs="4805_KwangMD_Melt"/>
          <w:sz w:val="40"/>
          <w:szCs w:val="40"/>
          <w:cs/>
        </w:rPr>
        <w:t xml:space="preserve"> </w:t>
      </w:r>
      <w:r w:rsidRPr="001F3B78">
        <w:rPr>
          <w:rFonts w:ascii="4805_KwangMD_Melt (Thai)" w:hAnsi="4805_KwangMD_Melt (Thai)" w:cs="4805_KwangMD_Melt (Thai)"/>
          <w:sz w:val="40"/>
          <w:szCs w:val="40"/>
          <w:cs/>
        </w:rPr>
        <w:t>ได้แก่ การเชื่อมโยงจินตภาพกับมโนทัศน์</w:t>
      </w:r>
      <w:r w:rsidRPr="001F3B78">
        <w:rPr>
          <w:rFonts w:ascii="4805_KwangMD_Melt" w:hAnsi="4805_KwangMD_Melt" w:cs="4805_KwangMD_Melt"/>
          <w:sz w:val="40"/>
          <w:szCs w:val="40"/>
        </w:rPr>
        <w:t xml:space="preserve"> </w:t>
      </w:r>
      <w:r w:rsidRPr="001F3B78">
        <w:rPr>
          <w:rFonts w:ascii="4805_KwangMD_Melt (Thai)" w:hAnsi="4805_KwangMD_Melt (Thai)" w:cs="4805_KwangMD_Melt (Thai)"/>
          <w:sz w:val="40"/>
          <w:szCs w:val="40"/>
          <w:cs/>
        </w:rPr>
        <w:t>ภาษาหน้า</w:t>
      </w:r>
      <w:r>
        <w:rPr>
          <w:rFonts w:ascii="4805_KwangMD_Melt (Thai)" w:hAnsi="4805_KwangMD_Melt (Thai)" w:cs="4805_KwangMD_Melt (Thai)"/>
          <w:sz w:val="40"/>
          <w:szCs w:val="40"/>
          <w:cs/>
        </w:rPr>
        <w:t>ตา</w:t>
      </w:r>
      <w:r w:rsidRPr="001F3B78">
        <w:rPr>
          <w:rFonts w:ascii="4805_KwangMD_Melt (Thai)" w:hAnsi="4805_KwangMD_Melt (Thai)" w:cs="4805_KwangMD_Melt (Thai)"/>
          <w:sz w:val="40"/>
          <w:szCs w:val="40"/>
          <w:cs/>
        </w:rPr>
        <w:t>ท่าทาง</w:t>
      </w:r>
      <w:r w:rsidRPr="001F3B78">
        <w:rPr>
          <w:rFonts w:ascii="4805_KwangMD_Melt" w:hAnsi="4805_KwangMD_Melt" w:cs="4805_KwangMD_Melt"/>
          <w:sz w:val="40"/>
          <w:szCs w:val="40"/>
          <w:cs/>
        </w:rPr>
        <w:t xml:space="preserve">  </w:t>
      </w:r>
      <w:r w:rsidRPr="001F3B78">
        <w:rPr>
          <w:rFonts w:ascii="4805_KwangMD_Melt (Thai)" w:hAnsi="4805_KwangMD_Melt (Thai)" w:cs="4805_KwangMD_Melt (Thai)"/>
          <w:sz w:val="40"/>
          <w:szCs w:val="40"/>
          <w:cs/>
        </w:rPr>
        <w:t>ความหมายของภาษาภาพและสัญลักษณ์ที่แสดงในฉลากอาหารและของใช้</w:t>
      </w:r>
      <w:r w:rsidRPr="001F3B78">
        <w:rPr>
          <w:rFonts w:ascii="4805_KwangMD_Melt" w:hAnsi="4805_KwangMD_Melt" w:cs="4805_KwangMD_Melt"/>
          <w:b/>
          <w:bCs/>
          <w:sz w:val="40"/>
          <w:szCs w:val="40"/>
        </w:rPr>
        <w:t xml:space="preserve"> </w:t>
      </w:r>
      <w:r w:rsidRPr="001F3B78">
        <w:rPr>
          <w:rFonts w:ascii="4805_KwangMD_Melt (Thai)" w:hAnsi="4805_KwangMD_Melt (Thai)" w:cs="4805_KwangMD_Melt (Thai)"/>
          <w:sz w:val="40"/>
          <w:szCs w:val="40"/>
          <w:cs/>
        </w:rPr>
        <w:t>รวมถึงการวาดภาพประเภทถังขยะและสัญลักษณ์ที่แสดงบนถังขยะที่บุคคลโดยทั่วไปสามารถเข้าใจได้ตรงกัน</w:t>
      </w:r>
    </w:p>
    <w:p w:rsidR="00C437EE" w:rsidRPr="00453117" w:rsidRDefault="00C437EE" w:rsidP="00A55E6C">
      <w:pPr>
        <w:tabs>
          <w:tab w:val="num" w:pos="720"/>
        </w:tabs>
        <w:spacing w:after="0"/>
        <w:ind w:firstLine="1134"/>
        <w:rPr>
          <w:rFonts w:ascii="4805_KwangMD_Melt" w:hAnsi="4805_KwangMD_Melt" w:cs="4805_KwangMD_Melt"/>
          <w:b/>
          <w:bCs/>
          <w:sz w:val="40"/>
          <w:szCs w:val="40"/>
        </w:rPr>
      </w:pPr>
      <w:r>
        <w:rPr>
          <w:rFonts w:ascii="4805_KwangMD_Melt" w:hAnsi="4805_KwangMD_Melt"/>
          <w:b/>
          <w:bCs/>
          <w:sz w:val="40"/>
          <w:szCs w:val="40"/>
          <w:cs/>
        </w:rPr>
        <w:tab/>
      </w:r>
      <w:r>
        <w:rPr>
          <w:rFonts w:ascii="4805_KwangMD_Melt" w:hAnsi="4805_KwangMD_Melt"/>
          <w:b/>
          <w:bCs/>
          <w:sz w:val="40"/>
          <w:szCs w:val="40"/>
          <w:cs/>
        </w:rPr>
        <w:tab/>
      </w:r>
      <w:r>
        <w:rPr>
          <w:rFonts w:ascii="4805_KwangMD_Melt" w:hAnsi="4805_KwangMD_Melt"/>
          <w:b/>
          <w:bCs/>
          <w:sz w:val="40"/>
          <w:szCs w:val="40"/>
          <w:cs/>
        </w:rPr>
        <w:tab/>
      </w:r>
      <w:r>
        <w:rPr>
          <w:rFonts w:ascii="4805_KwangMD_Melt" w:hAnsi="4805_KwangMD_Melt"/>
          <w:b/>
          <w:bCs/>
          <w:sz w:val="40"/>
          <w:szCs w:val="40"/>
          <w:cs/>
        </w:rPr>
        <w:tab/>
      </w:r>
      <w:r>
        <w:rPr>
          <w:rFonts w:ascii="4805_KwangMD_Melt" w:hAnsi="4805_KwangMD_Melt"/>
          <w:b/>
          <w:bCs/>
          <w:sz w:val="40"/>
          <w:szCs w:val="40"/>
          <w:cs/>
        </w:rPr>
        <w:tab/>
      </w:r>
      <w:r w:rsidRPr="00453117">
        <w:rPr>
          <w:rFonts w:ascii="4805_KwangMD_Melt (Thai)" w:hAnsi="4805_KwangMD_Melt (Thai)" w:cs="4805_KwangMD_Melt (Thai)"/>
          <w:b/>
          <w:bCs/>
          <w:sz w:val="40"/>
          <w:szCs w:val="40"/>
          <w:cs/>
        </w:rPr>
        <w:t>ก่อนให้โจทย์สถานการณ์</w:t>
      </w:r>
    </w:p>
    <w:p w:rsidR="00C437EE" w:rsidRPr="00803151" w:rsidRDefault="00C437EE" w:rsidP="00617DCE">
      <w:pPr>
        <w:tabs>
          <w:tab w:val="left" w:pos="270"/>
        </w:tabs>
        <w:ind w:firstLine="1134"/>
        <w:jc w:val="thaiDistribute"/>
        <w:rPr>
          <w:rFonts w:ascii="4805_KwangMD_Melt" w:hAnsi="4805_KwangMD_Melt" w:cs="4805_KwangMD_Melt"/>
          <w:sz w:val="40"/>
          <w:szCs w:val="40"/>
        </w:rPr>
      </w:pPr>
      <w:r>
        <w:rPr>
          <w:rFonts w:ascii="4805_KwangMD_Melt" w:hAnsi="4805_KwangMD_Melt"/>
          <w:sz w:val="40"/>
          <w:szCs w:val="40"/>
          <w:cs/>
        </w:rPr>
        <w:tab/>
      </w:r>
      <w:r w:rsidRPr="00803151">
        <w:rPr>
          <w:rFonts w:ascii="4805_KwangMD_Melt (Thai)" w:hAnsi="4805_KwangMD_Melt (Thai)" w:cs="4805_KwangMD_Melt (Thai)"/>
          <w:sz w:val="40"/>
          <w:szCs w:val="40"/>
          <w:cs/>
        </w:rPr>
        <w:t>ครูได้ชวนให้นักเรียนทุกคนพิจารณาสัญลักษณ์ถังขยะ</w:t>
      </w:r>
      <w:r>
        <w:rPr>
          <w:rFonts w:ascii="4805_KwangMD_Melt (Thai)" w:hAnsi="4805_KwangMD_Melt (Thai)" w:cs="4805_KwangMD_Melt (Thai)"/>
          <w:sz w:val="40"/>
          <w:szCs w:val="40"/>
          <w:cs/>
        </w:rPr>
        <w:t xml:space="preserve">๑ </w:t>
      </w:r>
      <w:r w:rsidRPr="00803151">
        <w:rPr>
          <w:rFonts w:ascii="4805_KwangMD_Melt (Thai)" w:hAnsi="4805_KwangMD_Melt (Thai)" w:cs="4805_KwangMD_Melt (Thai)"/>
          <w:sz w:val="40"/>
          <w:szCs w:val="40"/>
          <w:cs/>
        </w:rPr>
        <w:t>ที่นักเรียนทำครั้งก่อนถึงจุดเด่น จุดด้อยของชิ้นงานที่นักเรียนชอบและไม่ชอบ</w:t>
      </w:r>
      <w:r>
        <w:rPr>
          <w:rFonts w:ascii="4805_KwangMD_Melt" w:hAnsi="4805_KwangMD_Melt" w:cs="4805_KwangMD_Melt"/>
          <w:sz w:val="40"/>
          <w:szCs w:val="40"/>
          <w:cs/>
        </w:rPr>
        <w:t xml:space="preserve"> </w:t>
      </w:r>
      <w:r w:rsidRPr="00803151">
        <w:rPr>
          <w:rFonts w:ascii="4805_KwangMD_Melt (Thai)" w:hAnsi="4805_KwangMD_Melt (Thai)" w:cs="4805_KwangMD_Melt (Thai)"/>
          <w:sz w:val="40"/>
          <w:szCs w:val="40"/>
          <w:cs/>
        </w:rPr>
        <w:t>รวมถึงจุดที่อยากปรับปรุงและพัฒนาลงสมุดจินตทัศน์</w:t>
      </w:r>
      <w:r w:rsidRPr="00803151">
        <w:rPr>
          <w:rFonts w:ascii="4805_KwangMD_Melt" w:hAnsi="4805_KwangMD_Melt" w:cs="4805_KwangMD_Melt"/>
          <w:sz w:val="40"/>
          <w:szCs w:val="40"/>
        </w:rPr>
        <w:t xml:space="preserve"> </w:t>
      </w:r>
      <w:r>
        <w:rPr>
          <w:rFonts w:ascii="4805_KwangMD_Melt (Thai)" w:hAnsi="4805_KwangMD_Melt (Thai)" w:cs="4805_KwangMD_Melt (Thai)"/>
          <w:sz w:val="40"/>
          <w:szCs w:val="40"/>
          <w:cs/>
        </w:rPr>
        <w:t>เมื่อนักเรียนทุกคนทำเสร็จครูจึงให้โจทย์สถานการณ์</w:t>
      </w:r>
      <w:r w:rsidRPr="00803151">
        <w:rPr>
          <w:rFonts w:ascii="4805_KwangMD_Melt" w:hAnsi="4805_KwangMD_Melt" w:cs="4805_KwangMD_Melt"/>
          <w:sz w:val="40"/>
          <w:szCs w:val="40"/>
        </w:rPr>
        <w:t xml:space="preserve"> </w:t>
      </w:r>
    </w:p>
    <w:p w:rsidR="00C437EE" w:rsidRPr="00803151" w:rsidRDefault="00C437EE" w:rsidP="00A55E6C">
      <w:pPr>
        <w:tabs>
          <w:tab w:val="num" w:pos="720"/>
        </w:tabs>
        <w:spacing w:after="0"/>
        <w:ind w:firstLine="1134"/>
        <w:rPr>
          <w:rFonts w:ascii="4805_KwangMD_Melt" w:hAnsi="4805_KwangMD_Melt" w:cs="4805_KwangMD_Melt"/>
          <w:b/>
          <w:bCs/>
          <w:sz w:val="40"/>
          <w:szCs w:val="40"/>
        </w:rPr>
      </w:pPr>
      <w:r>
        <w:rPr>
          <w:rFonts w:ascii="4805_KwangMD_Melt" w:hAnsi="4805_KwangMD_Melt"/>
          <w:b/>
          <w:bCs/>
          <w:sz w:val="40"/>
          <w:szCs w:val="40"/>
          <w:cs/>
        </w:rPr>
        <w:tab/>
      </w:r>
      <w:r w:rsidRPr="00803151">
        <w:rPr>
          <w:rFonts w:ascii="4805_KwangMD_Melt (Thai)" w:hAnsi="4805_KwangMD_Melt (Thai)" w:cs="4805_KwangMD_Melt (Thai)"/>
          <w:b/>
          <w:bCs/>
          <w:sz w:val="40"/>
          <w:szCs w:val="40"/>
          <w:cs/>
        </w:rPr>
        <w:t>โจทย์สถานการณ์</w:t>
      </w:r>
      <w:r w:rsidRPr="00803151">
        <w:rPr>
          <w:rFonts w:ascii="4805_KwangMD_Melt" w:hAnsi="4805_KwangMD_Melt" w:cs="4805_KwangMD_Melt"/>
          <w:b/>
          <w:bCs/>
          <w:sz w:val="40"/>
          <w:szCs w:val="40"/>
        </w:rPr>
        <w:t xml:space="preserve"> </w:t>
      </w:r>
      <w:r>
        <w:rPr>
          <w:rFonts w:ascii="4805_KwangMD_Melt" w:hAnsi="4805_KwangMD_Melt" w:cs="4805_KwangMD_Melt"/>
          <w:sz w:val="40"/>
          <w:szCs w:val="40"/>
          <w:cs/>
        </w:rPr>
        <w:t>“</w:t>
      </w:r>
      <w:r w:rsidRPr="00803151">
        <w:rPr>
          <w:rFonts w:ascii="4805_KwangMD_Melt (Thai)" w:hAnsi="4805_KwangMD_Melt (Thai)" w:cs="4805_KwangMD_Melt (Thai)"/>
          <w:sz w:val="40"/>
          <w:szCs w:val="40"/>
          <w:cs/>
        </w:rPr>
        <w:t>นักเรียนสร้างถังขยะและวาดสัญลักษณ์ที่แสดงบนถังขยะจากวัสดุเหลือใช้ที่เตรียมมาคนละ ๑ ชิ้น</w:t>
      </w:r>
      <w:r>
        <w:rPr>
          <w:rFonts w:ascii="4805_KwangMD_Melt" w:hAnsi="4805_KwangMD_Melt" w:cs="4805_KwangMD_Melt"/>
          <w:sz w:val="40"/>
          <w:szCs w:val="40"/>
          <w:cs/>
        </w:rPr>
        <w:t>”</w:t>
      </w:r>
    </w:p>
    <w:p w:rsidR="00C437EE" w:rsidRDefault="00C437EE" w:rsidP="00617DCE">
      <w:pPr>
        <w:tabs>
          <w:tab w:val="num" w:pos="720"/>
        </w:tabs>
        <w:spacing w:after="0"/>
        <w:ind w:firstLine="1134"/>
        <w:jc w:val="thaiDistribute"/>
        <w:rPr>
          <w:rFonts w:ascii="4805_KwangMD_Melt" w:hAnsi="4805_KwangMD_Melt" w:cs="4805_KwangMD_Melt"/>
          <w:sz w:val="40"/>
          <w:szCs w:val="40"/>
        </w:rPr>
      </w:pPr>
      <w:r>
        <w:rPr>
          <w:rFonts w:ascii="4805_KwangMD_Melt" w:hAnsi="4805_KwangMD_Melt"/>
          <w:sz w:val="40"/>
          <w:szCs w:val="40"/>
          <w:cs/>
        </w:rPr>
        <w:tab/>
      </w:r>
      <w:r>
        <w:rPr>
          <w:rFonts w:ascii="4805_KwangMD_Melt (Thai)" w:hAnsi="4805_KwangMD_Melt (Thai)" w:cs="4805_KwangMD_Melt (Thai)"/>
          <w:sz w:val="40"/>
          <w:szCs w:val="40"/>
          <w:cs/>
        </w:rPr>
        <w:t>เมื่อนักเรียนได้เห็นโจทย์สถานการณ์  ครูพบว่านักเรียนส่วนใหญ่มีความมุ่งมั่นที่จะทำงานต่างคนต่างหยิบอุปกรณ์ของตนเองออกมา  และในขณะเดียวกันครูก็ได้สังเกตเห็นว่า ที  กับ</w:t>
      </w:r>
      <w:r>
        <w:rPr>
          <w:rFonts w:ascii="4805_KwangMD_Melt" w:hAnsi="4805_KwangMD_Melt" w:cs="4805_KwangMD_Melt"/>
          <w:sz w:val="40"/>
          <w:szCs w:val="40"/>
          <w:cs/>
        </w:rPr>
        <w:t xml:space="preserve"> </w:t>
      </w:r>
      <w:r>
        <w:rPr>
          <w:rFonts w:ascii="4805_KwangMD_Melt (Thai)" w:hAnsi="4805_KwangMD_Melt (Thai)" w:cs="4805_KwangMD_Melt (Thai)"/>
          <w:sz w:val="40"/>
          <w:szCs w:val="40"/>
          <w:cs/>
        </w:rPr>
        <w:t>กันย์  เลือกทำงานอย่างสงบบนโต๊ะนักเรียน เทมส์เลือกที่จะนั่งหันหน้าเข้าหามุมหนังสือและไม่ให้เพื่อนคนอื่นเข้าใกล้กลัวคนอื่นจะลอกเลียนแบบงานของตนเอง ส่วนคู่หู ฟิน</w:t>
      </w:r>
      <w:r>
        <w:rPr>
          <w:rFonts w:ascii="4805_KwangMD_Melt" w:hAnsi="4805_KwangMD_Melt" w:cs="4805_KwangMD_Melt"/>
          <w:sz w:val="40"/>
          <w:szCs w:val="40"/>
          <w:cs/>
        </w:rPr>
        <w:t xml:space="preserve"> </w:t>
      </w:r>
      <w:r>
        <w:rPr>
          <w:rFonts w:ascii="4805_KwangMD_Melt (Thai)" w:hAnsi="4805_KwangMD_Melt (Thai)" w:cs="4805_KwangMD_Melt (Thai)"/>
          <w:sz w:val="40"/>
          <w:szCs w:val="40"/>
          <w:cs/>
        </w:rPr>
        <w:t>กับ</w:t>
      </w:r>
      <w:r>
        <w:rPr>
          <w:rFonts w:ascii="4805_KwangMD_Melt" w:hAnsi="4805_KwangMD_Melt" w:cs="4805_KwangMD_Melt"/>
          <w:sz w:val="40"/>
          <w:szCs w:val="40"/>
          <w:cs/>
        </w:rPr>
        <w:t xml:space="preserve"> </w:t>
      </w:r>
      <w:r>
        <w:rPr>
          <w:rFonts w:ascii="4805_KwangMD_Melt (Thai)" w:hAnsi="4805_KwangMD_Melt (Thai)" w:cs="4805_KwangMD_Melt (Thai)"/>
          <w:sz w:val="40"/>
          <w:szCs w:val="40"/>
          <w:cs/>
        </w:rPr>
        <w:t>วินทร์ก็จับมือกันไปนั่งทำงานที่พื้นห้องเรียนด้วยกันอย่างมีความสุข ระหว่างทำงานครูได้เปิดเพลงบรรเลงให้นักเรียนฟังประกอบการทำงาน  ครูพบว่านักเรียนตั้งใจทำงานดี  มีเสียงพูดคุยปรึกษากันบ้าง  มีเสียงหัวเราะเล็ก ๆ จากกลุ่มนักเรียนหญิงบ้าง  มีนักเรียนนำภาพสัญลักษณ์ที่วาดเสร็จมาให้ครูดูตลอดเวลาแล้วถามว่า  สวยไหมคะ ผ่านไหมครับ  ผมติดสัญลักษณ์บนถังขยะได้แล้วใช่ไหม  ถ้านักเรียนได้ฟังและจับประเด็นคำตอบที่ครูตอบนักเรียนจะพบว่าส่วนใหญ่ครูจะตอบเด็กว่า  สวยค่ะ  ผ่านค่ะ  เพิ่มตรงนั้นนิดตรงนี้หน่อยจะดีนะคะ  ติดได้เลยค่ะ  เมื่อเวลาล่วงเลยผ่านไปจนเหลือเวลาเพียง ๑๕ นาที ครูได้บอกกับเด็ก ๆ ว่าจะหมดเวลาแล้วนะคะ</w:t>
      </w:r>
      <w:r>
        <w:rPr>
          <w:rFonts w:ascii="4805_KwangMD_Melt" w:hAnsi="4805_KwangMD_Melt" w:cs="4805_KwangMD_Melt"/>
          <w:sz w:val="40"/>
          <w:szCs w:val="40"/>
          <w:cs/>
        </w:rPr>
        <w:t xml:space="preserve">  </w:t>
      </w:r>
      <w:r>
        <w:rPr>
          <w:rFonts w:ascii="4805_KwangMD_Melt (Thai)" w:hAnsi="4805_KwangMD_Melt (Thai)" w:cs="4805_KwangMD_Melt (Thai)"/>
          <w:sz w:val="40"/>
          <w:szCs w:val="40"/>
          <w:cs/>
        </w:rPr>
        <w:t>เด็ก</w:t>
      </w:r>
      <w:r>
        <w:rPr>
          <w:rFonts w:ascii="4805_KwangMD_Melt" w:hAnsi="4805_KwangMD_Melt" w:cs="4805_KwangMD_Melt"/>
          <w:sz w:val="40"/>
          <w:szCs w:val="40"/>
          <w:cs/>
        </w:rPr>
        <w:t xml:space="preserve"> </w:t>
      </w:r>
      <w:r>
        <w:rPr>
          <w:rFonts w:ascii="4805_KwangMD_Melt (Thai)" w:hAnsi="4805_KwangMD_Melt (Thai)" w:cs="4805_KwangMD_Melt (Thai)"/>
          <w:sz w:val="40"/>
          <w:szCs w:val="40"/>
          <w:cs/>
        </w:rPr>
        <w:t>ๆ</w:t>
      </w:r>
      <w:r>
        <w:rPr>
          <w:rFonts w:ascii="4805_KwangMD_Melt" w:hAnsi="4805_KwangMD_Melt" w:cs="4805_KwangMD_Melt"/>
          <w:sz w:val="40"/>
          <w:szCs w:val="40"/>
          <w:cs/>
        </w:rPr>
        <w:t xml:space="preserve"> </w:t>
      </w:r>
      <w:r>
        <w:rPr>
          <w:rFonts w:ascii="4805_KwangMD_Melt (Thai)" w:hAnsi="4805_KwangMD_Melt (Thai)" w:cs="4805_KwangMD_Melt (Thai)"/>
          <w:sz w:val="40"/>
          <w:szCs w:val="40"/>
          <w:cs/>
        </w:rPr>
        <w:t>พูดเป็นเสียงเดียวกันว่า ว้า</w:t>
      </w:r>
      <w:r>
        <w:rPr>
          <w:rFonts w:ascii="4805_KwangMD_Melt" w:hAnsi="4805_KwangMD_Melt" w:cs="4805_KwangMD_Melt"/>
          <w:sz w:val="40"/>
          <w:szCs w:val="40"/>
          <w:cs/>
        </w:rPr>
        <w:t xml:space="preserve"> </w:t>
      </w:r>
      <w:r>
        <w:rPr>
          <w:rFonts w:ascii="4805_KwangMD_Melt" w:hAnsi="4805_KwangMD_Melt" w:cs="4805_KwangMD_Melt"/>
          <w:sz w:val="40"/>
          <w:szCs w:val="40"/>
        </w:rPr>
        <w:t xml:space="preserve">! </w:t>
      </w:r>
      <w:r>
        <w:rPr>
          <w:rFonts w:ascii="4805_KwangMD_Melt (Thai)" w:hAnsi="4805_KwangMD_Melt (Thai)" w:cs="4805_KwangMD_Melt (Thai)"/>
          <w:sz w:val="40"/>
          <w:szCs w:val="40"/>
          <w:cs/>
        </w:rPr>
        <w:t xml:space="preserve">เวลาอย่าเพิ่งหมดยังไม่สวยพอ  จะทำต่ออีก  แยมบอกครูนิดว่าหยุดเวลาก่อนได้ไหมขออีกนิดค่ะ ใกล้สวยแล้ว ครูบอกว่านี่ก็สวยมากแล้วนะ ให้เด็ก ๆ ทุกคนช่วยกันเก็บกวาดห้องได้แล้วค่ะ  ครูก็พบว่าไม่มีใครลุกจากที่เลย  ครูจึงพูดให้นักเรียนทุกคนได้ยินว่า  สิบห้าคนแรกที่เก็บขยะได้ครบหนึ่งร้อยชิ้นก่อนครูจะมีคะแนนพิเศษหนึ่งร้อยแต้มให้  เมื่อสิ้นเสียงครู  ก็พบว่าทุกคนลุกจากที่นั่งเพื่อเก็บขยะภายในไม่ถึง สองนาทีห้องเรียนก็สะอาดเพราะเด็ก ๆ ทุกคนช่วยกัน  จากนั้นครู </w:t>
      </w:r>
      <w:r w:rsidRPr="002E2C16">
        <w:rPr>
          <w:rFonts w:ascii="4805_KwangMD_Melt (Thai)" w:hAnsi="4805_KwangMD_Melt (Thai)" w:cs="4805_KwangMD_Melt (Thai)"/>
          <w:sz w:val="40"/>
          <w:szCs w:val="40"/>
          <w:cs/>
        </w:rPr>
        <w:t>พานักเรียนแลกเปลี่ยนเรียนรู้ โดยให้นักเรียนนำถังขยะที่สร้างเสร็จวางเป็นวงกลมที่บริเวณโถงห้องเรียนและให้นักเรียนแต่ละคนประเมินผลงานของตนเองและเพื่อน  โดยการจัดจำแนกชิ้นงานของเพื่อนแต่ละคนว่า</w:t>
      </w:r>
      <w:r>
        <w:rPr>
          <w:rFonts w:ascii="4805_KwangMD_Melt (Thai)" w:hAnsi="4805_KwangMD_Melt (Thai)" w:cs="4805_KwangMD_Melt (Thai)"/>
          <w:sz w:val="40"/>
          <w:szCs w:val="40"/>
          <w:cs/>
        </w:rPr>
        <w:t>เป็น</w:t>
      </w:r>
      <w:r w:rsidRPr="002E2C16">
        <w:rPr>
          <w:rFonts w:ascii="4805_KwangMD_Melt (Thai)" w:hAnsi="4805_KwangMD_Melt (Thai)" w:cs="4805_KwangMD_Melt (Thai)"/>
          <w:sz w:val="40"/>
          <w:szCs w:val="40"/>
          <w:cs/>
        </w:rPr>
        <w:t xml:space="preserve">ในถังขยะประเภทใด </w:t>
      </w:r>
      <w:r>
        <w:rPr>
          <w:rFonts w:ascii="4805_KwangMD_Melt" w:hAnsi="4805_KwangMD_Melt"/>
          <w:sz w:val="40"/>
          <w:szCs w:val="40"/>
          <w:cs/>
        </w:rPr>
        <w:tab/>
      </w:r>
      <w:r>
        <w:rPr>
          <w:rFonts w:ascii="4805_KwangMD_Melt" w:hAnsi="4805_KwangMD_Melt"/>
          <w:sz w:val="40"/>
          <w:szCs w:val="40"/>
          <w:cs/>
        </w:rPr>
        <w:tab/>
      </w:r>
      <w:r>
        <w:rPr>
          <w:rFonts w:ascii="4805_KwangMD_Melt" w:hAnsi="4805_KwangMD_Melt"/>
          <w:sz w:val="40"/>
          <w:szCs w:val="40"/>
          <w:cs/>
        </w:rPr>
        <w:tab/>
      </w:r>
      <w:r>
        <w:rPr>
          <w:rFonts w:ascii="4805_KwangMD_Melt" w:hAnsi="4805_KwangMD_Melt"/>
          <w:sz w:val="40"/>
          <w:szCs w:val="40"/>
          <w:cs/>
        </w:rPr>
        <w:tab/>
      </w:r>
    </w:p>
    <w:p w:rsidR="00C437EE" w:rsidRDefault="00C437EE" w:rsidP="00617DCE">
      <w:pPr>
        <w:tabs>
          <w:tab w:val="num" w:pos="720"/>
        </w:tabs>
        <w:spacing w:after="0"/>
        <w:ind w:firstLine="1134"/>
        <w:rPr>
          <w:rFonts w:ascii="4805_KwangMD_Melt" w:hAnsi="4805_KwangMD_Melt" w:cs="4805_KwangMD_Melt"/>
          <w:b/>
          <w:bCs/>
          <w:sz w:val="40"/>
          <w:szCs w:val="40"/>
        </w:rPr>
      </w:pPr>
      <w:r>
        <w:rPr>
          <w:rFonts w:ascii="4805_KwangMD_Melt" w:hAnsi="4805_KwangMD_Melt"/>
          <w:sz w:val="40"/>
          <w:szCs w:val="40"/>
          <w:cs/>
        </w:rPr>
        <w:tab/>
      </w:r>
      <w:r>
        <w:rPr>
          <w:rFonts w:ascii="4805_KwangMD_Melt" w:hAnsi="4805_KwangMD_Melt"/>
          <w:sz w:val="40"/>
          <w:szCs w:val="40"/>
          <w:cs/>
        </w:rPr>
        <w:tab/>
      </w:r>
      <w:r>
        <w:rPr>
          <w:rFonts w:ascii="4805_KwangMD_Melt" w:hAnsi="4805_KwangMD_Melt"/>
          <w:sz w:val="40"/>
          <w:szCs w:val="40"/>
          <w:cs/>
        </w:rPr>
        <w:tab/>
      </w:r>
      <w:r>
        <w:rPr>
          <w:rFonts w:ascii="4805_KwangMD_Melt" w:hAnsi="4805_KwangMD_Melt"/>
          <w:sz w:val="40"/>
          <w:szCs w:val="40"/>
          <w:cs/>
        </w:rPr>
        <w:tab/>
      </w:r>
      <w:r>
        <w:rPr>
          <w:rFonts w:ascii="4805_KwangMD_Melt" w:hAnsi="4805_KwangMD_Melt"/>
          <w:sz w:val="40"/>
          <w:szCs w:val="40"/>
          <w:cs/>
        </w:rPr>
        <w:tab/>
      </w:r>
      <w:r>
        <w:rPr>
          <w:rFonts w:ascii="4805_KwangMD_Melt" w:hAnsi="4805_KwangMD_Melt" w:cs="4805_KwangMD_Melt"/>
          <w:sz w:val="40"/>
          <w:szCs w:val="40"/>
          <w:cs/>
        </w:rPr>
        <w:t xml:space="preserve">                </w:t>
      </w:r>
      <w:r w:rsidRPr="002E2C16">
        <w:rPr>
          <w:rFonts w:ascii="4805_KwangMD_Melt (Thai)" w:hAnsi="4805_KwangMD_Melt (Thai)" w:cs="4805_KwangMD_Melt (Thai)"/>
          <w:b/>
          <w:bCs/>
          <w:sz w:val="40"/>
          <w:szCs w:val="40"/>
          <w:cs/>
        </w:rPr>
        <w:t>ผลลัพธ์ที่เกิดขึ้น</w:t>
      </w:r>
    </w:p>
    <w:p w:rsidR="00C437EE" w:rsidRPr="00FB7F1C" w:rsidRDefault="00C437EE" w:rsidP="00617DCE">
      <w:pPr>
        <w:tabs>
          <w:tab w:val="num" w:pos="720"/>
        </w:tabs>
        <w:spacing w:after="0"/>
        <w:ind w:firstLine="1134"/>
        <w:jc w:val="thaiDistribute"/>
        <w:rPr>
          <w:rFonts w:ascii="4805_KwangMD_Melt" w:hAnsi="4805_KwangMD_Melt" w:cs="4805_KwangMD_Melt"/>
          <w:sz w:val="40"/>
          <w:szCs w:val="40"/>
          <w:cs/>
        </w:rPr>
      </w:pPr>
      <w:r w:rsidRPr="002E2C16">
        <w:rPr>
          <w:rFonts w:ascii="4805_KwangMD_Melt (Thai)" w:hAnsi="4805_KwangMD_Melt (Thai)" w:cs="4805_KwangMD_Melt (Thai)"/>
          <w:sz w:val="40"/>
          <w:szCs w:val="40"/>
          <w:cs/>
        </w:rPr>
        <w:tab/>
        <w:t>นักเรียนทุกคนสามารถสร้างถังขยะ</w:t>
      </w:r>
      <w:r>
        <w:rPr>
          <w:rFonts w:ascii="4805_KwangMD_Melt (Thai)" w:hAnsi="4805_KwangMD_Melt (Thai)" w:cs="4805_KwangMD_Melt (Thai)"/>
          <w:sz w:val="40"/>
          <w:szCs w:val="40"/>
          <w:cs/>
        </w:rPr>
        <w:t>และสัญลักษณ์</w:t>
      </w:r>
      <w:r w:rsidRPr="002E2C16">
        <w:rPr>
          <w:rFonts w:ascii="4805_KwangMD_Melt (Thai)" w:hAnsi="4805_KwangMD_Melt (Thai)" w:cs="4805_KwangMD_Melt (Thai)"/>
          <w:sz w:val="40"/>
          <w:szCs w:val="40"/>
          <w:cs/>
        </w:rPr>
        <w:t>จากวัสดุเหลือใช้</w:t>
      </w:r>
      <w:r>
        <w:rPr>
          <w:rFonts w:ascii="4805_KwangMD_Melt (Thai)" w:hAnsi="4805_KwangMD_Melt (Thai)" w:cs="4805_KwangMD_Melt (Thai)"/>
          <w:sz w:val="40"/>
          <w:szCs w:val="40"/>
          <w:cs/>
        </w:rPr>
        <w:t>ภายใน</w:t>
      </w:r>
      <w:r w:rsidRPr="002E2C16">
        <w:rPr>
          <w:rFonts w:ascii="4805_KwangMD_Melt (Thai)" w:hAnsi="4805_KwangMD_Melt (Thai)" w:cs="4805_KwangMD_Melt (Thai)"/>
          <w:sz w:val="40"/>
          <w:szCs w:val="40"/>
          <w:cs/>
        </w:rPr>
        <w:t>บ้านได้</w:t>
      </w:r>
      <w:r>
        <w:rPr>
          <w:rFonts w:ascii="4805_KwangMD_Melt" w:hAnsi="4805_KwangMD_Melt" w:cs="4805_KwangMD_Melt"/>
          <w:sz w:val="40"/>
          <w:szCs w:val="40"/>
        </w:rPr>
        <w:t xml:space="preserve"> </w:t>
      </w:r>
      <w:r>
        <w:rPr>
          <w:rFonts w:ascii="4805_KwangMD_Melt (Thai)" w:hAnsi="4805_KwangMD_Melt (Thai)" w:cs="4805_KwangMD_Melt (Thai)"/>
          <w:sz w:val="40"/>
          <w:szCs w:val="40"/>
          <w:cs/>
        </w:rPr>
        <w:t>ในงานโครงงาน “ชื่นใจ...ได้เรียนรู้” มีหลายคนที่เลือกที่จะนำเสนอเรื่องของถังขยะ และยังเขียนกลอนสี่ เล่าเรื่องการพัฒนาถังขยะของพวกเขาให้ใช้งานได้ดีขึ้นอีกด้วย</w:t>
      </w:r>
    </w:p>
    <w:p w:rsidR="00C437EE" w:rsidRDefault="00C437EE" w:rsidP="002E2C16">
      <w:pPr>
        <w:tabs>
          <w:tab w:val="num" w:pos="720"/>
        </w:tabs>
        <w:spacing w:after="0"/>
        <w:ind w:firstLine="1134"/>
        <w:rPr>
          <w:rFonts w:ascii="4805_KwangMD_Melt" w:hAnsi="4805_KwangMD_Melt" w:cs="4805_KwangMD_Melt"/>
          <w:sz w:val="40"/>
          <w:szCs w:val="40"/>
        </w:rPr>
      </w:pPr>
      <w:r>
        <w:rPr>
          <w:noProof/>
        </w:rPr>
        <w:pict>
          <v:shape id="_x0000_s1031" type="#_x0000_t75" alt="http://www.smartphotoprint.com/images/column_1294904161/grob_Inter_A4_33.png" style="position:absolute;left:0;text-align:left;margin-left:-55.6pt;margin-top:-55.7pt;width:802.4pt;height:1154.75pt;z-index:-251660800;visibility:visible" wrapcoords="-35 0 -35 21554 21600 21554 21600 0 -35 0">
            <v:imagedata r:id="rId8" o:title="" croptop="2403f" cropbottom="3152f" cropleft="5436f" cropright="5452f"/>
          </v:shape>
        </w:pict>
      </w:r>
    </w:p>
    <w:p w:rsidR="00C437EE" w:rsidRDefault="00C437EE" w:rsidP="002E2C16">
      <w:pPr>
        <w:tabs>
          <w:tab w:val="num" w:pos="720"/>
        </w:tabs>
        <w:spacing w:after="0"/>
        <w:ind w:firstLine="1134"/>
        <w:rPr>
          <w:rFonts w:ascii="4805_KwangMD_Melt" w:hAnsi="4805_KwangMD_Melt" w:cs="4805_KwangMD_Melt"/>
          <w:sz w:val="40"/>
          <w:szCs w:val="40"/>
          <w:cs/>
        </w:rPr>
      </w:pPr>
      <w:r>
        <w:rPr>
          <w:noProof/>
        </w:rPr>
        <w:pict>
          <v:shape id="Picture 7" o:spid="_x0000_s1032" type="#_x0000_t75" style="position:absolute;left:0;text-align:left;margin-left:25.2pt;margin-top:775.65pt;width:159.35pt;height:174.3pt;z-index:251662848;visibility:visible" wrapcoords="2698 -1014 737 -872 -2205 436 -1961 22199 737 23942 1474 23942 22555 23942 23292 23942 25741 22488 25741 22199 25991 20025 25991 1307 26234 578 23292 -872 21331 -1014 2698 -1014"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">
            <v:imagedata r:id="rId9" o:title=""/>
            <o:lock v:ext="edit" aspectratio="f"/>
            <w10:wrap type="through"/>
          </v:shape>
        </w:pict>
      </w:r>
      <w:r>
        <w:rPr>
          <w:noProof/>
        </w:rPr>
        <w:pict>
          <v:shape id="Picture 5" o:spid="_x0000_s1033" type="#_x0000_t75" style="position:absolute;left:0;text-align:left;margin-left:290.05pt;margin-top:800.1pt;width:127.05pt;height:189.05pt;z-index:251665920;visibility:visible;mso-wrap-distance-left:13.32pt;mso-wrap-distance-right:4.71756mm" wrapcoords="23143 21194 25672 21071 27510 20340 27283 1218 25213 609 23143 609 -1239 609 -3076 609 -5605 1218 -5378 1704 -5605 3535 -5605 17295 -5837 20099 -3535 21194 -1239 21194 23143 21194"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">
            <v:imagedata r:id="rId10" o:title=""/>
            <o:lock v:ext="edit" aspectratio="f"/>
            <w10:wrap type="through"/>
          </v:shape>
        </w:pict>
      </w:r>
      <w:r>
        <w:rPr>
          <w:noProof/>
        </w:rPr>
        <w:pict>
          <v:shape id="Picture 6" o:spid="_x0000_s1034" type="#_x0000_t75" style="position:absolute;left:0;text-align:left;margin-left:232.2pt;margin-top:610.95pt;width:238.95pt;height:161pt;z-index:251664896;visibility:visible" wrapcoords="-613 -699 -613 22364 21947 22364 22070 22364 22193 21839 22193 1746 22070 -347 21947 -699 -613 -699"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">
            <v:imagedata r:id="rId11" o:title=""/>
            <o:lock v:ext="edit" aspectratio="f"/>
            <w10:wrap type="through"/>
          </v:shape>
        </w:pict>
      </w:r>
      <w:r>
        <w:rPr>
          <w:noProof/>
        </w:rPr>
        <w:pict>
          <v:rect id="_x0000_s1035" style="position:absolute;left:0;text-align:left;margin-left:25.2pt;margin-top:330.4pt;width:171pt;height:236.7pt;z-index:251660800;mso-wrap-distance-left:2.88pt;mso-wrap-distance-top:2.88pt;mso-wrap-distance-right:2.88pt;mso-wrap-distance-bottom:2.88pt" o:preferrelative="t" filled="f" stroked="f" insetpen="t" o:cliptowrap="t">
            <v:imagedata r:id="rId12" o:title="" croptop="4631f" cropbottom="2062f" cropleft="13183f" cropright=".3125"/>
            <v:shadow on="t" color="#ccc" opacity=".5" offset="-6pt,-6pt"/>
            <v:path o:extrusionok="f"/>
            <o:lock v:ext="edit" aspectratio="t"/>
          </v:rect>
        </w:pict>
      </w:r>
      <w:r>
        <w:rPr>
          <w:noProof/>
        </w:rPr>
        <w:pict>
          <v:shape id="Picture 4" o:spid="_x0000_s1036" type="#_x0000_t75" style="position:absolute;left:0;text-align:left;margin-left:250.2pt;margin-top:330.4pt;width:206.05pt;height:311.15pt;z-index:251661824;visibility:visible" wrapcoords="624 0 -413 1648 -413 28018 21810 28018 21810 23732 21390 21259 21390 21094 21600 21094 21810 19282 21810 1648 21390 493 20766 0 624 0"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">
            <v:imagedata r:id="rId13" o:title=""/>
            <o:lock v:ext="edit" aspectratio="f"/>
            <w10:wrap type="through"/>
          </v:shape>
        </w:pict>
      </w:r>
      <w:r>
        <w:rPr>
          <w:noProof/>
        </w:rPr>
        <w:pict>
          <v:shape id="Picture 2" o:spid="_x0000_s1037" type="#_x0000_t75" style="position:absolute;left:0;text-align:left;margin-left:489.15pt;margin-top:319.6pt;width:193.95pt;height:261.6pt;z-index:251659776;visibility:visible"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">
            <v:imagedata r:id="rId14" o:title=""/>
            <o:lock v:ext="edit" aspectratio="f"/>
          </v:shape>
        </w:pict>
      </w:r>
      <w:r>
        <w:rPr>
          <w:noProof/>
        </w:rPr>
        <w:pict>
          <v:rect id="_x0000_s1038" style="position:absolute;left:0;text-align:left;margin-left:502.2pt;margin-top:67.4pt;width:150.7pt;height:175.4pt;z-index:251657728;mso-wrap-distance-left:2.88pt;mso-wrap-distance-top:2.88pt;mso-wrap-distance-right:2.88pt;mso-wrap-distance-bottom:2.88pt" o:preferrelative="t" filled="f" stroked="f" insetpen="t" o:cliptowrap="t">
            <v:imagedata r:id="rId15" o:title="" croptop="3347f" cropbottom="4981f" cropleft="13183f" cropright="18028f"/>
            <v:shadow color="#ccc"/>
            <v:path o:extrusionok="f"/>
            <o:lock v:ext="edit" aspectratio="t"/>
          </v:rect>
        </w:pict>
      </w:r>
      <w:r>
        <w:rPr>
          <w:noProof/>
        </w:rPr>
        <w:pict>
          <v:rect id="_x0000_s1039" style="position:absolute;left:0;text-align:left;margin-left:326.65pt;margin-top:67.4pt;width:111.6pt;height:175.4pt;z-index:251658752;mso-wrap-distance-left:2.88pt;mso-wrap-distance-top:2.88pt;mso-wrap-distance-right:2.88pt;mso-wrap-distance-bottom:2.88pt" o:preferrelative="t" filled="f" stroked="f" insetpen="t" o:cliptowrap="t">
            <v:imagedata r:id="rId16" o:title="" croptop="12143f" cropbottom="4978f" cropleft="21457f" cropright="20972f"/>
            <v:shadow color="#ccc"/>
            <v:path o:extrusionok="f"/>
            <o:lock v:ext="edit" aspectratio="t"/>
          </v:rect>
        </w:pict>
      </w:r>
      <w:r>
        <w:rPr>
          <w:noProof/>
        </w:rPr>
        <w:pict>
          <v:rect id="_x0000_s1040" style="position:absolute;left:0;text-align:left;margin-left:19.15pt;margin-top:63.95pt;width:248.05pt;height:178.85pt;z-index:251656704;mso-wrap-distance-left:2.88pt;mso-wrap-distance-top:2.88pt;mso-wrap-distance-right:2.88pt;mso-wrap-distance-bottom:2.88pt" o:preferrelative="t" filled="f" stroked="f" insetpen="t" o:cliptowrap="t">
            <v:imagedata r:id="rId17" o:title="" croptop="5526f" cropbottom="9340f" cropleft="5828f" cropright="6995f"/>
            <v:shadow color="#ccc"/>
            <v:path o:extrusionok="f"/>
            <o:lock v:ext="edit" aspectratio="t"/>
          </v:rect>
        </w:pict>
      </w:r>
      <w:r>
        <w:rPr>
          <w:noProof/>
        </w:rPr>
        <w:pict>
          <v:shape id="Picture 8" o:spid="_x0000_s1041" type="#_x0000_t75" style="position:absolute;left:0;text-align:left;margin-left:562.1pt;margin-top:785.6pt;width:113.8pt;height:153.65pt;z-index:251663872;visibility:visible" wrapcoords="-949 -702 -949 20898 -237 21512 21600 21512 21600 0 20769 -702 -949 -702">
            <v:imagedata r:id="rId18" o:title="" croptop="6497f" cropbottom="2866f" cropleft="17718f" cropright="16455f"/>
            <v:shadow on="t" type="double" opacity=".5" color2="shadow add(102)" offset="-3pt,-3pt" offset2="-6pt,-6pt"/>
            <w10:wrap type="through"/>
          </v:shape>
        </w:pict>
      </w:r>
      <w:r>
        <w:rPr>
          <w:noProof/>
        </w:rPr>
        <w:pict>
          <v:shape id="_x0000_s1042" type="#_x0000_t75" style="position:absolute;left:0;text-align:left;margin-left:263.6pt;margin-top:162.15pt;width:55.85pt;height:94.3pt;z-index:-251661824">
            <v:imagedata r:id="rId19" o:title="" croptop="6547f" cropbottom="1826f" cropleft="20413f" cropright="19913f"/>
          </v:shape>
        </w:pict>
      </w:r>
    </w:p>
    <w:sectPr w:rsidR="00C437EE" w:rsidSect="00063D90">
      <w:pgSz w:w="16783" w:h="23814"/>
      <w:pgMar w:top="1440" w:right="1440" w:bottom="1440" w:left="1440" w:header="709" w:footer="709" w:gutter="0"/>
      <w:cols w:space="708"/>
      <w:docGrid w:linePitch="435"/>
    </w:sectPr>
  </w:body>
</w:document>
</file>

<file path=word/fontTable.xml><?xml version="1.0" encoding="utf-8"?>
<w:fonts xmlns:r="http://schemas.openxmlformats.org/officeDocument/2006/relationships" xmlns:w="http://schemas.openxmlformats.org/wordprocessingml/2006/main">
  <w:font w:name="Angsana New">
    <w:panose1 w:val="02020603050405020304"/>
    <w:charset w:val="00"/>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4805_KwangMD_Melt">
    <w:panose1 w:val="00000000000000000000"/>
    <w:charset w:val="00"/>
    <w:family w:val="auto"/>
    <w:notTrueType/>
    <w:pitch w:val="variable"/>
    <w:sig w:usb0="00000003" w:usb1="00000000" w:usb2="00000000" w:usb3="00000000" w:csb0="00000001" w:csb1="00000000"/>
  </w:font>
  <w:font w:name="4805_KwangMD_Melt (Thai)">
    <w:panose1 w:val="00000000000000000000"/>
    <w:charset w:val="DE"/>
    <w:family w:val="auto"/>
    <w:notTrueType/>
    <w:pitch w:val="variable"/>
    <w:sig w:usb0="01000001" w:usb1="00000000" w:usb2="00000000" w:usb3="00000000" w:csb0="00010000" w:csb1="00000000"/>
  </w:font>
  <w:font w:name="4815_KwangMD_Catthai (Thai)">
    <w:panose1 w:val="00000000000000000000"/>
    <w:charset w:val="DE"/>
    <w:family w:val="auto"/>
    <w:notTrueType/>
    <w:pitch w:val="variable"/>
    <w:sig w:usb0="01000001" w:usb1="00000000" w:usb2="00000000" w:usb3="00000000" w:csb0="00010000" w:csb1="00000000"/>
  </w:font>
  <w:font w:name="4815_KwangMD_Catthai">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0F54B9"/>
    <w:multiLevelType w:val="hybridMultilevel"/>
    <w:tmpl w:val="11ECCB70"/>
    <w:lvl w:ilvl="0" w:tplc="20BAFF6E">
      <w:start w:val="1"/>
      <w:numFmt w:val="bullet"/>
      <w:lvlText w:val="-"/>
      <w:lvlJc w:val="left"/>
      <w:pPr>
        <w:tabs>
          <w:tab w:val="num" w:pos="720"/>
        </w:tabs>
        <w:ind w:left="720" w:hanging="360"/>
      </w:pPr>
      <w:rPr>
        <w:rFonts w:ascii="Angsana New" w:hAnsi="Angsana New" w:hint="default"/>
      </w:rPr>
    </w:lvl>
    <w:lvl w:ilvl="1" w:tplc="BA9EF868" w:tentative="1">
      <w:start w:val="1"/>
      <w:numFmt w:val="bullet"/>
      <w:lvlText w:val="-"/>
      <w:lvlJc w:val="left"/>
      <w:pPr>
        <w:tabs>
          <w:tab w:val="num" w:pos="1440"/>
        </w:tabs>
        <w:ind w:left="1440" w:hanging="360"/>
      </w:pPr>
      <w:rPr>
        <w:rFonts w:ascii="Angsana New" w:hAnsi="Angsana New" w:hint="default"/>
      </w:rPr>
    </w:lvl>
    <w:lvl w:ilvl="2" w:tplc="5D201FB8" w:tentative="1">
      <w:start w:val="1"/>
      <w:numFmt w:val="bullet"/>
      <w:lvlText w:val="-"/>
      <w:lvlJc w:val="left"/>
      <w:pPr>
        <w:tabs>
          <w:tab w:val="num" w:pos="2160"/>
        </w:tabs>
        <w:ind w:left="2160" w:hanging="360"/>
      </w:pPr>
      <w:rPr>
        <w:rFonts w:ascii="Angsana New" w:hAnsi="Angsana New" w:hint="default"/>
      </w:rPr>
    </w:lvl>
    <w:lvl w:ilvl="3" w:tplc="3A5EA850" w:tentative="1">
      <w:start w:val="1"/>
      <w:numFmt w:val="bullet"/>
      <w:lvlText w:val="-"/>
      <w:lvlJc w:val="left"/>
      <w:pPr>
        <w:tabs>
          <w:tab w:val="num" w:pos="2880"/>
        </w:tabs>
        <w:ind w:left="2880" w:hanging="360"/>
      </w:pPr>
      <w:rPr>
        <w:rFonts w:ascii="Angsana New" w:hAnsi="Angsana New" w:hint="default"/>
      </w:rPr>
    </w:lvl>
    <w:lvl w:ilvl="4" w:tplc="97CC0A46" w:tentative="1">
      <w:start w:val="1"/>
      <w:numFmt w:val="bullet"/>
      <w:lvlText w:val="-"/>
      <w:lvlJc w:val="left"/>
      <w:pPr>
        <w:tabs>
          <w:tab w:val="num" w:pos="3600"/>
        </w:tabs>
        <w:ind w:left="3600" w:hanging="360"/>
      </w:pPr>
      <w:rPr>
        <w:rFonts w:ascii="Angsana New" w:hAnsi="Angsana New" w:hint="default"/>
      </w:rPr>
    </w:lvl>
    <w:lvl w:ilvl="5" w:tplc="58D2031C" w:tentative="1">
      <w:start w:val="1"/>
      <w:numFmt w:val="bullet"/>
      <w:lvlText w:val="-"/>
      <w:lvlJc w:val="left"/>
      <w:pPr>
        <w:tabs>
          <w:tab w:val="num" w:pos="4320"/>
        </w:tabs>
        <w:ind w:left="4320" w:hanging="360"/>
      </w:pPr>
      <w:rPr>
        <w:rFonts w:ascii="Angsana New" w:hAnsi="Angsana New" w:hint="default"/>
      </w:rPr>
    </w:lvl>
    <w:lvl w:ilvl="6" w:tplc="A63E3804" w:tentative="1">
      <w:start w:val="1"/>
      <w:numFmt w:val="bullet"/>
      <w:lvlText w:val="-"/>
      <w:lvlJc w:val="left"/>
      <w:pPr>
        <w:tabs>
          <w:tab w:val="num" w:pos="5040"/>
        </w:tabs>
        <w:ind w:left="5040" w:hanging="360"/>
      </w:pPr>
      <w:rPr>
        <w:rFonts w:ascii="Angsana New" w:hAnsi="Angsana New" w:hint="default"/>
      </w:rPr>
    </w:lvl>
    <w:lvl w:ilvl="7" w:tplc="4296ED8A" w:tentative="1">
      <w:start w:val="1"/>
      <w:numFmt w:val="bullet"/>
      <w:lvlText w:val="-"/>
      <w:lvlJc w:val="left"/>
      <w:pPr>
        <w:tabs>
          <w:tab w:val="num" w:pos="5760"/>
        </w:tabs>
        <w:ind w:left="5760" w:hanging="360"/>
      </w:pPr>
      <w:rPr>
        <w:rFonts w:ascii="Angsana New" w:hAnsi="Angsana New" w:hint="default"/>
      </w:rPr>
    </w:lvl>
    <w:lvl w:ilvl="8" w:tplc="56743088" w:tentative="1">
      <w:start w:val="1"/>
      <w:numFmt w:val="bullet"/>
      <w:lvlText w:val="-"/>
      <w:lvlJc w:val="left"/>
      <w:pPr>
        <w:tabs>
          <w:tab w:val="num" w:pos="6480"/>
        </w:tabs>
        <w:ind w:left="6480" w:hanging="360"/>
      </w:pPr>
      <w:rPr>
        <w:rFonts w:ascii="Angsana New" w:hAnsi="Angsana New" w:hint="default"/>
      </w:rPr>
    </w:lvl>
  </w:abstractNum>
  <w:abstractNum w:abstractNumId="1">
    <w:nsid w:val="18D851D8"/>
    <w:multiLevelType w:val="hybridMultilevel"/>
    <w:tmpl w:val="25D607BE"/>
    <w:lvl w:ilvl="0" w:tplc="4E76675C">
      <w:start w:val="1"/>
      <w:numFmt w:val="bullet"/>
      <w:lvlText w:val="-"/>
      <w:lvlJc w:val="left"/>
      <w:pPr>
        <w:tabs>
          <w:tab w:val="num" w:pos="720"/>
        </w:tabs>
        <w:ind w:left="720" w:hanging="360"/>
      </w:pPr>
      <w:rPr>
        <w:rFonts w:ascii="Angsana New" w:hAnsi="Angsana New" w:hint="default"/>
      </w:rPr>
    </w:lvl>
    <w:lvl w:ilvl="1" w:tplc="A2040A26" w:tentative="1">
      <w:start w:val="1"/>
      <w:numFmt w:val="bullet"/>
      <w:lvlText w:val="-"/>
      <w:lvlJc w:val="left"/>
      <w:pPr>
        <w:tabs>
          <w:tab w:val="num" w:pos="1440"/>
        </w:tabs>
        <w:ind w:left="1440" w:hanging="360"/>
      </w:pPr>
      <w:rPr>
        <w:rFonts w:ascii="Angsana New" w:hAnsi="Angsana New" w:hint="default"/>
      </w:rPr>
    </w:lvl>
    <w:lvl w:ilvl="2" w:tplc="A2763A0C" w:tentative="1">
      <w:start w:val="1"/>
      <w:numFmt w:val="bullet"/>
      <w:lvlText w:val="-"/>
      <w:lvlJc w:val="left"/>
      <w:pPr>
        <w:tabs>
          <w:tab w:val="num" w:pos="2160"/>
        </w:tabs>
        <w:ind w:left="2160" w:hanging="360"/>
      </w:pPr>
      <w:rPr>
        <w:rFonts w:ascii="Angsana New" w:hAnsi="Angsana New" w:hint="default"/>
      </w:rPr>
    </w:lvl>
    <w:lvl w:ilvl="3" w:tplc="345C353A" w:tentative="1">
      <w:start w:val="1"/>
      <w:numFmt w:val="bullet"/>
      <w:lvlText w:val="-"/>
      <w:lvlJc w:val="left"/>
      <w:pPr>
        <w:tabs>
          <w:tab w:val="num" w:pos="2880"/>
        </w:tabs>
        <w:ind w:left="2880" w:hanging="360"/>
      </w:pPr>
      <w:rPr>
        <w:rFonts w:ascii="Angsana New" w:hAnsi="Angsana New" w:hint="default"/>
      </w:rPr>
    </w:lvl>
    <w:lvl w:ilvl="4" w:tplc="5AE0DA60" w:tentative="1">
      <w:start w:val="1"/>
      <w:numFmt w:val="bullet"/>
      <w:lvlText w:val="-"/>
      <w:lvlJc w:val="left"/>
      <w:pPr>
        <w:tabs>
          <w:tab w:val="num" w:pos="3600"/>
        </w:tabs>
        <w:ind w:left="3600" w:hanging="360"/>
      </w:pPr>
      <w:rPr>
        <w:rFonts w:ascii="Angsana New" w:hAnsi="Angsana New" w:hint="default"/>
      </w:rPr>
    </w:lvl>
    <w:lvl w:ilvl="5" w:tplc="459A74B2" w:tentative="1">
      <w:start w:val="1"/>
      <w:numFmt w:val="bullet"/>
      <w:lvlText w:val="-"/>
      <w:lvlJc w:val="left"/>
      <w:pPr>
        <w:tabs>
          <w:tab w:val="num" w:pos="4320"/>
        </w:tabs>
        <w:ind w:left="4320" w:hanging="360"/>
      </w:pPr>
      <w:rPr>
        <w:rFonts w:ascii="Angsana New" w:hAnsi="Angsana New" w:hint="default"/>
      </w:rPr>
    </w:lvl>
    <w:lvl w:ilvl="6" w:tplc="7526C3F8" w:tentative="1">
      <w:start w:val="1"/>
      <w:numFmt w:val="bullet"/>
      <w:lvlText w:val="-"/>
      <w:lvlJc w:val="left"/>
      <w:pPr>
        <w:tabs>
          <w:tab w:val="num" w:pos="5040"/>
        </w:tabs>
        <w:ind w:left="5040" w:hanging="360"/>
      </w:pPr>
      <w:rPr>
        <w:rFonts w:ascii="Angsana New" w:hAnsi="Angsana New" w:hint="default"/>
      </w:rPr>
    </w:lvl>
    <w:lvl w:ilvl="7" w:tplc="8BB29C1C" w:tentative="1">
      <w:start w:val="1"/>
      <w:numFmt w:val="bullet"/>
      <w:lvlText w:val="-"/>
      <w:lvlJc w:val="left"/>
      <w:pPr>
        <w:tabs>
          <w:tab w:val="num" w:pos="5760"/>
        </w:tabs>
        <w:ind w:left="5760" w:hanging="360"/>
      </w:pPr>
      <w:rPr>
        <w:rFonts w:ascii="Angsana New" w:hAnsi="Angsana New" w:hint="default"/>
      </w:rPr>
    </w:lvl>
    <w:lvl w:ilvl="8" w:tplc="526A0794" w:tentative="1">
      <w:start w:val="1"/>
      <w:numFmt w:val="bullet"/>
      <w:lvlText w:val="-"/>
      <w:lvlJc w:val="left"/>
      <w:pPr>
        <w:tabs>
          <w:tab w:val="num" w:pos="6480"/>
        </w:tabs>
        <w:ind w:left="6480" w:hanging="360"/>
      </w:pPr>
      <w:rPr>
        <w:rFonts w:ascii="Angsana New" w:hAnsi="Angsana New" w:hint="default"/>
      </w:rPr>
    </w:lvl>
  </w:abstractNum>
  <w:abstractNum w:abstractNumId="2">
    <w:nsid w:val="19E80DD5"/>
    <w:multiLevelType w:val="hybridMultilevel"/>
    <w:tmpl w:val="999C88E0"/>
    <w:lvl w:ilvl="0" w:tplc="6F92A282">
      <w:start w:val="1"/>
      <w:numFmt w:val="bullet"/>
      <w:lvlText w:val=""/>
      <w:lvlJc w:val="left"/>
      <w:pPr>
        <w:tabs>
          <w:tab w:val="num" w:pos="720"/>
        </w:tabs>
        <w:ind w:left="720" w:hanging="360"/>
      </w:pPr>
      <w:rPr>
        <w:rFonts w:ascii="Wingdings 2" w:hAnsi="Wingdings 2" w:hint="default"/>
      </w:rPr>
    </w:lvl>
    <w:lvl w:ilvl="1" w:tplc="E3DE69CC" w:tentative="1">
      <w:start w:val="1"/>
      <w:numFmt w:val="bullet"/>
      <w:lvlText w:val=""/>
      <w:lvlJc w:val="left"/>
      <w:pPr>
        <w:tabs>
          <w:tab w:val="num" w:pos="1440"/>
        </w:tabs>
        <w:ind w:left="1440" w:hanging="360"/>
      </w:pPr>
      <w:rPr>
        <w:rFonts w:ascii="Wingdings 2" w:hAnsi="Wingdings 2" w:hint="default"/>
      </w:rPr>
    </w:lvl>
    <w:lvl w:ilvl="2" w:tplc="2D125750" w:tentative="1">
      <w:start w:val="1"/>
      <w:numFmt w:val="bullet"/>
      <w:lvlText w:val=""/>
      <w:lvlJc w:val="left"/>
      <w:pPr>
        <w:tabs>
          <w:tab w:val="num" w:pos="2160"/>
        </w:tabs>
        <w:ind w:left="2160" w:hanging="360"/>
      </w:pPr>
      <w:rPr>
        <w:rFonts w:ascii="Wingdings 2" w:hAnsi="Wingdings 2" w:hint="default"/>
      </w:rPr>
    </w:lvl>
    <w:lvl w:ilvl="3" w:tplc="21C02E48" w:tentative="1">
      <w:start w:val="1"/>
      <w:numFmt w:val="bullet"/>
      <w:lvlText w:val=""/>
      <w:lvlJc w:val="left"/>
      <w:pPr>
        <w:tabs>
          <w:tab w:val="num" w:pos="2880"/>
        </w:tabs>
        <w:ind w:left="2880" w:hanging="360"/>
      </w:pPr>
      <w:rPr>
        <w:rFonts w:ascii="Wingdings 2" w:hAnsi="Wingdings 2" w:hint="default"/>
      </w:rPr>
    </w:lvl>
    <w:lvl w:ilvl="4" w:tplc="01FA2CA4" w:tentative="1">
      <w:start w:val="1"/>
      <w:numFmt w:val="bullet"/>
      <w:lvlText w:val=""/>
      <w:lvlJc w:val="left"/>
      <w:pPr>
        <w:tabs>
          <w:tab w:val="num" w:pos="3600"/>
        </w:tabs>
        <w:ind w:left="3600" w:hanging="360"/>
      </w:pPr>
      <w:rPr>
        <w:rFonts w:ascii="Wingdings 2" w:hAnsi="Wingdings 2" w:hint="default"/>
      </w:rPr>
    </w:lvl>
    <w:lvl w:ilvl="5" w:tplc="D7B84484" w:tentative="1">
      <w:start w:val="1"/>
      <w:numFmt w:val="bullet"/>
      <w:lvlText w:val=""/>
      <w:lvlJc w:val="left"/>
      <w:pPr>
        <w:tabs>
          <w:tab w:val="num" w:pos="4320"/>
        </w:tabs>
        <w:ind w:left="4320" w:hanging="360"/>
      </w:pPr>
      <w:rPr>
        <w:rFonts w:ascii="Wingdings 2" w:hAnsi="Wingdings 2" w:hint="default"/>
      </w:rPr>
    </w:lvl>
    <w:lvl w:ilvl="6" w:tplc="E4D8F8C6" w:tentative="1">
      <w:start w:val="1"/>
      <w:numFmt w:val="bullet"/>
      <w:lvlText w:val=""/>
      <w:lvlJc w:val="left"/>
      <w:pPr>
        <w:tabs>
          <w:tab w:val="num" w:pos="5040"/>
        </w:tabs>
        <w:ind w:left="5040" w:hanging="360"/>
      </w:pPr>
      <w:rPr>
        <w:rFonts w:ascii="Wingdings 2" w:hAnsi="Wingdings 2" w:hint="default"/>
      </w:rPr>
    </w:lvl>
    <w:lvl w:ilvl="7" w:tplc="67385A9A" w:tentative="1">
      <w:start w:val="1"/>
      <w:numFmt w:val="bullet"/>
      <w:lvlText w:val=""/>
      <w:lvlJc w:val="left"/>
      <w:pPr>
        <w:tabs>
          <w:tab w:val="num" w:pos="5760"/>
        </w:tabs>
        <w:ind w:left="5760" w:hanging="360"/>
      </w:pPr>
      <w:rPr>
        <w:rFonts w:ascii="Wingdings 2" w:hAnsi="Wingdings 2" w:hint="default"/>
      </w:rPr>
    </w:lvl>
    <w:lvl w:ilvl="8" w:tplc="30BE71DC" w:tentative="1">
      <w:start w:val="1"/>
      <w:numFmt w:val="bullet"/>
      <w:lvlText w:val=""/>
      <w:lvlJc w:val="left"/>
      <w:pPr>
        <w:tabs>
          <w:tab w:val="num" w:pos="6480"/>
        </w:tabs>
        <w:ind w:left="6480" w:hanging="360"/>
      </w:pPr>
      <w:rPr>
        <w:rFonts w:ascii="Wingdings 2" w:hAnsi="Wingdings 2" w:hint="default"/>
      </w:rPr>
    </w:lvl>
  </w:abstractNum>
  <w:abstractNum w:abstractNumId="3">
    <w:nsid w:val="42B02AF4"/>
    <w:multiLevelType w:val="hybridMultilevel"/>
    <w:tmpl w:val="0C3CD0CA"/>
    <w:lvl w:ilvl="0" w:tplc="7CAA04B8">
      <w:start w:val="1"/>
      <w:numFmt w:val="thaiNumbers"/>
      <w:lvlText w:val="%1."/>
      <w:lvlJc w:val="left"/>
      <w:pPr>
        <w:ind w:left="360" w:hanging="360"/>
      </w:pPr>
      <w:rPr>
        <w:rFonts w:ascii="Times New Roman" w:hAnsi="Times New Roman" w:cs="Times New Roman"/>
        <w:b w:val="0"/>
        <w:bCs w:val="0"/>
        <w:szCs w:val="32"/>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4">
    <w:nsid w:val="554171A3"/>
    <w:multiLevelType w:val="hybridMultilevel"/>
    <w:tmpl w:val="8FA63AB0"/>
    <w:lvl w:ilvl="0" w:tplc="6A968A1A">
      <w:start w:val="1"/>
      <w:numFmt w:val="thaiNumbers"/>
      <w:lvlText w:val="%1."/>
      <w:lvlJc w:val="left"/>
      <w:pPr>
        <w:ind w:left="360" w:hanging="360"/>
      </w:pPr>
      <w:rPr>
        <w:rFonts w:ascii="Times New Roman" w:hAnsi="Times New Roman" w:cs="Times New Roman"/>
        <w:szCs w:val="32"/>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5">
    <w:nsid w:val="59583AFD"/>
    <w:multiLevelType w:val="hybridMultilevel"/>
    <w:tmpl w:val="4F3AE200"/>
    <w:lvl w:ilvl="0" w:tplc="31F6FF3C">
      <w:start w:val="1"/>
      <w:numFmt w:val="thaiNumbers"/>
      <w:lvlText w:val="%1."/>
      <w:lvlJc w:val="left"/>
      <w:pPr>
        <w:tabs>
          <w:tab w:val="num" w:pos="1495"/>
        </w:tabs>
        <w:ind w:left="1495" w:hanging="360"/>
      </w:pPr>
      <w:rPr>
        <w:rFonts w:ascii="Times New Roman" w:hAnsi="Times New Roman" w:cs="Times New Roman"/>
        <w:szCs w:val="32"/>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6">
    <w:nsid w:val="6FCC2E4B"/>
    <w:multiLevelType w:val="hybridMultilevel"/>
    <w:tmpl w:val="55B67FA6"/>
    <w:lvl w:ilvl="0" w:tplc="8CC269BA">
      <w:start w:val="1"/>
      <w:numFmt w:val="bullet"/>
      <w:lvlText w:val="-"/>
      <w:lvlJc w:val="left"/>
      <w:pPr>
        <w:tabs>
          <w:tab w:val="num" w:pos="720"/>
        </w:tabs>
        <w:ind w:left="720" w:hanging="360"/>
      </w:pPr>
      <w:rPr>
        <w:rFonts w:ascii="Angsana New" w:hAnsi="Angsana New" w:hint="default"/>
      </w:rPr>
    </w:lvl>
    <w:lvl w:ilvl="1" w:tplc="93E8BD1E" w:tentative="1">
      <w:start w:val="1"/>
      <w:numFmt w:val="bullet"/>
      <w:lvlText w:val="-"/>
      <w:lvlJc w:val="left"/>
      <w:pPr>
        <w:tabs>
          <w:tab w:val="num" w:pos="1440"/>
        </w:tabs>
        <w:ind w:left="1440" w:hanging="360"/>
      </w:pPr>
      <w:rPr>
        <w:rFonts w:ascii="Angsana New" w:hAnsi="Angsana New" w:hint="default"/>
      </w:rPr>
    </w:lvl>
    <w:lvl w:ilvl="2" w:tplc="E2C404C8" w:tentative="1">
      <w:start w:val="1"/>
      <w:numFmt w:val="bullet"/>
      <w:lvlText w:val="-"/>
      <w:lvlJc w:val="left"/>
      <w:pPr>
        <w:tabs>
          <w:tab w:val="num" w:pos="2160"/>
        </w:tabs>
        <w:ind w:left="2160" w:hanging="360"/>
      </w:pPr>
      <w:rPr>
        <w:rFonts w:ascii="Angsana New" w:hAnsi="Angsana New" w:hint="default"/>
      </w:rPr>
    </w:lvl>
    <w:lvl w:ilvl="3" w:tplc="BF90B1C0" w:tentative="1">
      <w:start w:val="1"/>
      <w:numFmt w:val="bullet"/>
      <w:lvlText w:val="-"/>
      <w:lvlJc w:val="left"/>
      <w:pPr>
        <w:tabs>
          <w:tab w:val="num" w:pos="2880"/>
        </w:tabs>
        <w:ind w:left="2880" w:hanging="360"/>
      </w:pPr>
      <w:rPr>
        <w:rFonts w:ascii="Angsana New" w:hAnsi="Angsana New" w:hint="default"/>
      </w:rPr>
    </w:lvl>
    <w:lvl w:ilvl="4" w:tplc="8D36DF56" w:tentative="1">
      <w:start w:val="1"/>
      <w:numFmt w:val="bullet"/>
      <w:lvlText w:val="-"/>
      <w:lvlJc w:val="left"/>
      <w:pPr>
        <w:tabs>
          <w:tab w:val="num" w:pos="3600"/>
        </w:tabs>
        <w:ind w:left="3600" w:hanging="360"/>
      </w:pPr>
      <w:rPr>
        <w:rFonts w:ascii="Angsana New" w:hAnsi="Angsana New" w:hint="default"/>
      </w:rPr>
    </w:lvl>
    <w:lvl w:ilvl="5" w:tplc="921E31F6" w:tentative="1">
      <w:start w:val="1"/>
      <w:numFmt w:val="bullet"/>
      <w:lvlText w:val="-"/>
      <w:lvlJc w:val="left"/>
      <w:pPr>
        <w:tabs>
          <w:tab w:val="num" w:pos="4320"/>
        </w:tabs>
        <w:ind w:left="4320" w:hanging="360"/>
      </w:pPr>
      <w:rPr>
        <w:rFonts w:ascii="Angsana New" w:hAnsi="Angsana New" w:hint="default"/>
      </w:rPr>
    </w:lvl>
    <w:lvl w:ilvl="6" w:tplc="1BC47816" w:tentative="1">
      <w:start w:val="1"/>
      <w:numFmt w:val="bullet"/>
      <w:lvlText w:val="-"/>
      <w:lvlJc w:val="left"/>
      <w:pPr>
        <w:tabs>
          <w:tab w:val="num" w:pos="5040"/>
        </w:tabs>
        <w:ind w:left="5040" w:hanging="360"/>
      </w:pPr>
      <w:rPr>
        <w:rFonts w:ascii="Angsana New" w:hAnsi="Angsana New" w:hint="default"/>
      </w:rPr>
    </w:lvl>
    <w:lvl w:ilvl="7" w:tplc="3F90C468" w:tentative="1">
      <w:start w:val="1"/>
      <w:numFmt w:val="bullet"/>
      <w:lvlText w:val="-"/>
      <w:lvlJc w:val="left"/>
      <w:pPr>
        <w:tabs>
          <w:tab w:val="num" w:pos="5760"/>
        </w:tabs>
        <w:ind w:left="5760" w:hanging="360"/>
      </w:pPr>
      <w:rPr>
        <w:rFonts w:ascii="Angsana New" w:hAnsi="Angsana New" w:hint="default"/>
      </w:rPr>
    </w:lvl>
    <w:lvl w:ilvl="8" w:tplc="7A660AE4" w:tentative="1">
      <w:start w:val="1"/>
      <w:numFmt w:val="bullet"/>
      <w:lvlText w:val="-"/>
      <w:lvlJc w:val="left"/>
      <w:pPr>
        <w:tabs>
          <w:tab w:val="num" w:pos="6480"/>
        </w:tabs>
        <w:ind w:left="6480" w:hanging="360"/>
      </w:pPr>
      <w:rPr>
        <w:rFonts w:ascii="Angsana New" w:hAnsi="Angsana New" w:hint="default"/>
      </w:rPr>
    </w:lvl>
  </w:abstractNum>
  <w:num w:numId="1">
    <w:abstractNumId w:val="1"/>
  </w:num>
  <w:num w:numId="2">
    <w:abstractNumId w:val="6"/>
  </w:num>
  <w:num w:numId="3">
    <w:abstractNumId w:val="0"/>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9"/>
  <w:doNotTrackMoves/>
  <w:defaultTabStop w:val="720"/>
  <w:drawingGridHorizontalSpacing w:val="160"/>
  <w:displayHorizontalDrawingGridEvery w:val="2"/>
  <w:characterSpacingControl w:val="doNotCompress"/>
  <w:compat>
    <w:applyBreaking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5899"/>
    <w:rsid w:val="0001305B"/>
    <w:rsid w:val="00054738"/>
    <w:rsid w:val="00063D90"/>
    <w:rsid w:val="00070691"/>
    <w:rsid w:val="00081E96"/>
    <w:rsid w:val="000A7026"/>
    <w:rsid w:val="000C023E"/>
    <w:rsid w:val="000C0AA6"/>
    <w:rsid w:val="000C1C49"/>
    <w:rsid w:val="000C2CB0"/>
    <w:rsid w:val="000D1866"/>
    <w:rsid w:val="000E75D3"/>
    <w:rsid w:val="00105723"/>
    <w:rsid w:val="001520BC"/>
    <w:rsid w:val="00156633"/>
    <w:rsid w:val="00180B6A"/>
    <w:rsid w:val="00180BE7"/>
    <w:rsid w:val="0018256B"/>
    <w:rsid w:val="00191463"/>
    <w:rsid w:val="00192D4C"/>
    <w:rsid w:val="00193A05"/>
    <w:rsid w:val="001B76F9"/>
    <w:rsid w:val="001C556C"/>
    <w:rsid w:val="001F3B78"/>
    <w:rsid w:val="002075FB"/>
    <w:rsid w:val="00214243"/>
    <w:rsid w:val="0022201B"/>
    <w:rsid w:val="002222A5"/>
    <w:rsid w:val="00222A99"/>
    <w:rsid w:val="0023490A"/>
    <w:rsid w:val="0023654D"/>
    <w:rsid w:val="00243359"/>
    <w:rsid w:val="00244FAB"/>
    <w:rsid w:val="00250A95"/>
    <w:rsid w:val="00260872"/>
    <w:rsid w:val="002A2B95"/>
    <w:rsid w:val="002A5E09"/>
    <w:rsid w:val="002B73F0"/>
    <w:rsid w:val="002D6FA6"/>
    <w:rsid w:val="002D7445"/>
    <w:rsid w:val="002E0965"/>
    <w:rsid w:val="002E2C16"/>
    <w:rsid w:val="002F06E1"/>
    <w:rsid w:val="002F484C"/>
    <w:rsid w:val="00303BC5"/>
    <w:rsid w:val="00350C1E"/>
    <w:rsid w:val="00353543"/>
    <w:rsid w:val="00354748"/>
    <w:rsid w:val="003674D4"/>
    <w:rsid w:val="00384ADF"/>
    <w:rsid w:val="00386213"/>
    <w:rsid w:val="003B2313"/>
    <w:rsid w:val="003B5569"/>
    <w:rsid w:val="003D11AE"/>
    <w:rsid w:val="003D34F7"/>
    <w:rsid w:val="003D4A5C"/>
    <w:rsid w:val="00410C18"/>
    <w:rsid w:val="004332AC"/>
    <w:rsid w:val="00453117"/>
    <w:rsid w:val="00454C27"/>
    <w:rsid w:val="004577A3"/>
    <w:rsid w:val="00475C1E"/>
    <w:rsid w:val="00481425"/>
    <w:rsid w:val="004A1612"/>
    <w:rsid w:val="004A765A"/>
    <w:rsid w:val="004C0ABC"/>
    <w:rsid w:val="00512814"/>
    <w:rsid w:val="005416C1"/>
    <w:rsid w:val="005552D7"/>
    <w:rsid w:val="00582D75"/>
    <w:rsid w:val="00585C12"/>
    <w:rsid w:val="0059537F"/>
    <w:rsid w:val="00595BDA"/>
    <w:rsid w:val="005E50A5"/>
    <w:rsid w:val="006153D3"/>
    <w:rsid w:val="00617DCE"/>
    <w:rsid w:val="00627F21"/>
    <w:rsid w:val="00633863"/>
    <w:rsid w:val="00640E19"/>
    <w:rsid w:val="0065190C"/>
    <w:rsid w:val="00652F1B"/>
    <w:rsid w:val="006664FB"/>
    <w:rsid w:val="00666F52"/>
    <w:rsid w:val="00675F46"/>
    <w:rsid w:val="006D3630"/>
    <w:rsid w:val="006F56BE"/>
    <w:rsid w:val="007451FB"/>
    <w:rsid w:val="00760B1E"/>
    <w:rsid w:val="00792BE2"/>
    <w:rsid w:val="007B26DD"/>
    <w:rsid w:val="007D04EE"/>
    <w:rsid w:val="007E3D53"/>
    <w:rsid w:val="00803151"/>
    <w:rsid w:val="008103E2"/>
    <w:rsid w:val="00826267"/>
    <w:rsid w:val="008608CC"/>
    <w:rsid w:val="008A2920"/>
    <w:rsid w:val="008B46D3"/>
    <w:rsid w:val="008C5F1A"/>
    <w:rsid w:val="008F4329"/>
    <w:rsid w:val="008F6A14"/>
    <w:rsid w:val="00916A4B"/>
    <w:rsid w:val="00954434"/>
    <w:rsid w:val="0097147E"/>
    <w:rsid w:val="009724E1"/>
    <w:rsid w:val="009A2857"/>
    <w:rsid w:val="009C4656"/>
    <w:rsid w:val="009D667E"/>
    <w:rsid w:val="00A017B8"/>
    <w:rsid w:val="00A03B77"/>
    <w:rsid w:val="00A55E6C"/>
    <w:rsid w:val="00A7354E"/>
    <w:rsid w:val="00A87B2E"/>
    <w:rsid w:val="00AA36CB"/>
    <w:rsid w:val="00AC3CD7"/>
    <w:rsid w:val="00AD2251"/>
    <w:rsid w:val="00AE32C9"/>
    <w:rsid w:val="00AE5DBA"/>
    <w:rsid w:val="00BA1969"/>
    <w:rsid w:val="00BB2D4D"/>
    <w:rsid w:val="00BD1260"/>
    <w:rsid w:val="00C3537F"/>
    <w:rsid w:val="00C437EE"/>
    <w:rsid w:val="00C51996"/>
    <w:rsid w:val="00C60A77"/>
    <w:rsid w:val="00C6159D"/>
    <w:rsid w:val="00C673E5"/>
    <w:rsid w:val="00C73998"/>
    <w:rsid w:val="00C85943"/>
    <w:rsid w:val="00C871E1"/>
    <w:rsid w:val="00C95145"/>
    <w:rsid w:val="00CB017D"/>
    <w:rsid w:val="00CB7958"/>
    <w:rsid w:val="00D231EA"/>
    <w:rsid w:val="00D32895"/>
    <w:rsid w:val="00D64846"/>
    <w:rsid w:val="00D87DEC"/>
    <w:rsid w:val="00D96173"/>
    <w:rsid w:val="00D96A1E"/>
    <w:rsid w:val="00DA1558"/>
    <w:rsid w:val="00DF0F33"/>
    <w:rsid w:val="00E078B1"/>
    <w:rsid w:val="00E27CBE"/>
    <w:rsid w:val="00E417E3"/>
    <w:rsid w:val="00E60ADD"/>
    <w:rsid w:val="00E65A66"/>
    <w:rsid w:val="00E800B3"/>
    <w:rsid w:val="00E80114"/>
    <w:rsid w:val="00E836D7"/>
    <w:rsid w:val="00EB3828"/>
    <w:rsid w:val="00ED7160"/>
    <w:rsid w:val="00F056AE"/>
    <w:rsid w:val="00F11CDC"/>
    <w:rsid w:val="00F25FDF"/>
    <w:rsid w:val="00F3234C"/>
    <w:rsid w:val="00F75366"/>
    <w:rsid w:val="00F930BA"/>
    <w:rsid w:val="00F95899"/>
    <w:rsid w:val="00FB7F1C"/>
    <w:rsid w:val="00FD0690"/>
    <w:rsid w:val="00FE69EE"/>
    <w:rsid w:val="00FF0162"/>
  </w:rsids>
  <m:mathPr>
    <m:mathFont m:val="Cambria Math"/>
    <m:brkBin m:val="before"/>
    <m:brkBinSub m:val="--"/>
    <m:smallFrac m:val="off"/>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forceUpgrade/>
  <w:shapeDefaults>
    <o:shapedefaults v:ext="edit" spidmax="104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rdia New" w:eastAsia="Times New Roman" w:hAnsi="Cordia New" w:cs="Times New Roman"/>
        <w:lang w:val="en-US" w:eastAsia="en-US" w:bidi="th-TH"/>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3151"/>
    <w:pPr>
      <w:spacing w:after="200" w:line="276" w:lineRule="auto"/>
    </w:pPr>
    <w:rPr>
      <w:rFonts w:cs="Angsana New"/>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222A5"/>
    <w:pPr>
      <w:spacing w:before="100" w:beforeAutospacing="1" w:after="100" w:afterAutospacing="1" w:line="240" w:lineRule="auto"/>
    </w:pPr>
    <w:rPr>
      <w:rFonts w:ascii="Tahoma" w:hAnsi="Tahoma" w:cs="Tahoma"/>
      <w:sz w:val="24"/>
      <w:szCs w:val="24"/>
    </w:rPr>
  </w:style>
  <w:style w:type="paragraph" w:styleId="ListParagraph">
    <w:name w:val="List Paragraph"/>
    <w:basedOn w:val="Normal"/>
    <w:uiPriority w:val="34"/>
    <w:qFormat/>
    <w:rsid w:val="00105723"/>
    <w:pPr>
      <w:spacing w:after="0" w:line="240" w:lineRule="auto"/>
      <w:ind w:left="720"/>
      <w:contextualSpacing/>
    </w:pPr>
    <w:rPr>
      <w:rFonts w:ascii="Angsana New" w:hAnsi="Angsana New"/>
      <w:sz w:val="28"/>
      <w:szCs w:val="35"/>
    </w:rPr>
  </w:style>
</w:styles>
</file>

<file path=word/webSettings.xml><?xml version="1.0" encoding="utf-8"?>
<w:webSettings xmlns:r="http://schemas.openxmlformats.org/officeDocument/2006/relationships" xmlns:w="http://schemas.openxmlformats.org/wordprocessingml/2006/main">
  <w:divs>
    <w:div w:id="121273098">
      <w:marLeft w:val="0"/>
      <w:marRight w:val="0"/>
      <w:marTop w:val="0"/>
      <w:marBottom w:val="0"/>
      <w:divBdr>
        <w:top w:val="none" w:sz="0" w:space="0" w:color="auto"/>
        <w:left w:val="none" w:sz="0" w:space="0" w:color="auto"/>
        <w:bottom w:val="none" w:sz="0" w:space="0" w:color="auto"/>
        <w:right w:val="none" w:sz="0" w:space="0" w:color="auto"/>
      </w:divBdr>
    </w:div>
    <w:div w:id="121273099">
      <w:marLeft w:val="0"/>
      <w:marRight w:val="0"/>
      <w:marTop w:val="0"/>
      <w:marBottom w:val="0"/>
      <w:divBdr>
        <w:top w:val="none" w:sz="0" w:space="0" w:color="auto"/>
        <w:left w:val="none" w:sz="0" w:space="0" w:color="auto"/>
        <w:bottom w:val="none" w:sz="0" w:space="0" w:color="auto"/>
        <w:right w:val="none" w:sz="0" w:space="0" w:color="auto"/>
      </w:divBdr>
    </w:div>
    <w:div w:id="121273100">
      <w:marLeft w:val="0"/>
      <w:marRight w:val="0"/>
      <w:marTop w:val="0"/>
      <w:marBottom w:val="0"/>
      <w:divBdr>
        <w:top w:val="none" w:sz="0" w:space="0" w:color="auto"/>
        <w:left w:val="none" w:sz="0" w:space="0" w:color="auto"/>
        <w:bottom w:val="none" w:sz="0" w:space="0" w:color="auto"/>
        <w:right w:val="none" w:sz="0" w:space="0" w:color="auto"/>
      </w:divBdr>
    </w:div>
    <w:div w:id="121273101">
      <w:marLeft w:val="0"/>
      <w:marRight w:val="0"/>
      <w:marTop w:val="0"/>
      <w:marBottom w:val="0"/>
      <w:divBdr>
        <w:top w:val="none" w:sz="0" w:space="0" w:color="auto"/>
        <w:left w:val="none" w:sz="0" w:space="0" w:color="auto"/>
        <w:bottom w:val="none" w:sz="0" w:space="0" w:color="auto"/>
        <w:right w:val="none" w:sz="0" w:space="0" w:color="auto"/>
      </w:divBdr>
    </w:div>
    <w:div w:id="121273102">
      <w:marLeft w:val="0"/>
      <w:marRight w:val="0"/>
      <w:marTop w:val="0"/>
      <w:marBottom w:val="0"/>
      <w:divBdr>
        <w:top w:val="none" w:sz="0" w:space="0" w:color="auto"/>
        <w:left w:val="none" w:sz="0" w:space="0" w:color="auto"/>
        <w:bottom w:val="none" w:sz="0" w:space="0" w:color="auto"/>
        <w:right w:val="none" w:sz="0" w:space="0" w:color="auto"/>
      </w:divBdr>
    </w:div>
    <w:div w:id="121273103">
      <w:marLeft w:val="0"/>
      <w:marRight w:val="0"/>
      <w:marTop w:val="0"/>
      <w:marBottom w:val="0"/>
      <w:divBdr>
        <w:top w:val="none" w:sz="0" w:space="0" w:color="auto"/>
        <w:left w:val="none" w:sz="0" w:space="0" w:color="auto"/>
        <w:bottom w:val="none" w:sz="0" w:space="0" w:color="auto"/>
        <w:right w:val="none" w:sz="0" w:space="0" w:color="auto"/>
      </w:divBdr>
    </w:div>
    <w:div w:id="121273104">
      <w:marLeft w:val="0"/>
      <w:marRight w:val="0"/>
      <w:marTop w:val="0"/>
      <w:marBottom w:val="0"/>
      <w:divBdr>
        <w:top w:val="none" w:sz="0" w:space="0" w:color="auto"/>
        <w:left w:val="none" w:sz="0" w:space="0" w:color="auto"/>
        <w:bottom w:val="none" w:sz="0" w:space="0" w:color="auto"/>
        <w:right w:val="none" w:sz="0" w:space="0" w:color="auto"/>
      </w:divBdr>
    </w:div>
    <w:div w:id="121273105">
      <w:marLeft w:val="0"/>
      <w:marRight w:val="0"/>
      <w:marTop w:val="0"/>
      <w:marBottom w:val="0"/>
      <w:divBdr>
        <w:top w:val="none" w:sz="0" w:space="0" w:color="auto"/>
        <w:left w:val="none" w:sz="0" w:space="0" w:color="auto"/>
        <w:bottom w:val="none" w:sz="0" w:space="0" w:color="auto"/>
        <w:right w:val="none" w:sz="0" w:space="0" w:color="auto"/>
      </w:divBdr>
    </w:div>
    <w:div w:id="121273106">
      <w:marLeft w:val="0"/>
      <w:marRight w:val="0"/>
      <w:marTop w:val="0"/>
      <w:marBottom w:val="0"/>
      <w:divBdr>
        <w:top w:val="none" w:sz="0" w:space="0" w:color="auto"/>
        <w:left w:val="none" w:sz="0" w:space="0" w:color="auto"/>
        <w:bottom w:val="none" w:sz="0" w:space="0" w:color="auto"/>
        <w:right w:val="none" w:sz="0" w:space="0" w:color="auto"/>
      </w:divBdr>
    </w:div>
    <w:div w:id="121273107">
      <w:marLeft w:val="0"/>
      <w:marRight w:val="0"/>
      <w:marTop w:val="0"/>
      <w:marBottom w:val="0"/>
      <w:divBdr>
        <w:top w:val="none" w:sz="0" w:space="0" w:color="auto"/>
        <w:left w:val="none" w:sz="0" w:space="0" w:color="auto"/>
        <w:bottom w:val="none" w:sz="0" w:space="0" w:color="auto"/>
        <w:right w:val="none" w:sz="0" w:space="0" w:color="auto"/>
      </w:divBdr>
    </w:div>
    <w:div w:id="121273108">
      <w:marLeft w:val="0"/>
      <w:marRight w:val="0"/>
      <w:marTop w:val="0"/>
      <w:marBottom w:val="0"/>
      <w:divBdr>
        <w:top w:val="none" w:sz="0" w:space="0" w:color="auto"/>
        <w:left w:val="none" w:sz="0" w:space="0" w:color="auto"/>
        <w:bottom w:val="none" w:sz="0" w:space="0" w:color="auto"/>
        <w:right w:val="none" w:sz="0" w:space="0" w:color="auto"/>
      </w:divBdr>
    </w:div>
    <w:div w:id="121273109">
      <w:marLeft w:val="0"/>
      <w:marRight w:val="0"/>
      <w:marTop w:val="0"/>
      <w:marBottom w:val="0"/>
      <w:divBdr>
        <w:top w:val="none" w:sz="0" w:space="0" w:color="auto"/>
        <w:left w:val="none" w:sz="0" w:space="0" w:color="auto"/>
        <w:bottom w:val="none" w:sz="0" w:space="0" w:color="auto"/>
        <w:right w:val="none" w:sz="0" w:space="0" w:color="auto"/>
      </w:divBdr>
    </w:div>
    <w:div w:id="121273110">
      <w:marLeft w:val="0"/>
      <w:marRight w:val="0"/>
      <w:marTop w:val="0"/>
      <w:marBottom w:val="0"/>
      <w:divBdr>
        <w:top w:val="none" w:sz="0" w:space="0" w:color="auto"/>
        <w:left w:val="none" w:sz="0" w:space="0" w:color="auto"/>
        <w:bottom w:val="none" w:sz="0" w:space="0" w:color="auto"/>
        <w:right w:val="none" w:sz="0" w:space="0" w:color="auto"/>
      </w:divBdr>
    </w:div>
    <w:div w:id="121273111">
      <w:marLeft w:val="0"/>
      <w:marRight w:val="0"/>
      <w:marTop w:val="0"/>
      <w:marBottom w:val="0"/>
      <w:divBdr>
        <w:top w:val="none" w:sz="0" w:space="0" w:color="auto"/>
        <w:left w:val="none" w:sz="0" w:space="0" w:color="auto"/>
        <w:bottom w:val="none" w:sz="0" w:space="0" w:color="auto"/>
        <w:right w:val="none" w:sz="0" w:space="0" w:color="auto"/>
      </w:divBdr>
    </w:div>
    <w:div w:id="121273112">
      <w:marLeft w:val="0"/>
      <w:marRight w:val="0"/>
      <w:marTop w:val="0"/>
      <w:marBottom w:val="0"/>
      <w:divBdr>
        <w:top w:val="none" w:sz="0" w:space="0" w:color="auto"/>
        <w:left w:val="none" w:sz="0" w:space="0" w:color="auto"/>
        <w:bottom w:val="none" w:sz="0" w:space="0" w:color="auto"/>
        <w:right w:val="none" w:sz="0" w:space="0" w:color="auto"/>
      </w:divBdr>
    </w:div>
    <w:div w:id="121273113">
      <w:marLeft w:val="0"/>
      <w:marRight w:val="0"/>
      <w:marTop w:val="0"/>
      <w:marBottom w:val="0"/>
      <w:divBdr>
        <w:top w:val="none" w:sz="0" w:space="0" w:color="auto"/>
        <w:left w:val="none" w:sz="0" w:space="0" w:color="auto"/>
        <w:bottom w:val="none" w:sz="0" w:space="0" w:color="auto"/>
        <w:right w:val="none" w:sz="0" w:space="0" w:color="auto"/>
      </w:divBdr>
    </w:div>
    <w:div w:id="121273114">
      <w:marLeft w:val="0"/>
      <w:marRight w:val="0"/>
      <w:marTop w:val="0"/>
      <w:marBottom w:val="0"/>
      <w:divBdr>
        <w:top w:val="none" w:sz="0" w:space="0" w:color="auto"/>
        <w:left w:val="none" w:sz="0" w:space="0" w:color="auto"/>
        <w:bottom w:val="none" w:sz="0" w:space="0" w:color="auto"/>
        <w:right w:val="none" w:sz="0" w:space="0" w:color="auto"/>
      </w:divBdr>
    </w:div>
    <w:div w:id="121273115">
      <w:marLeft w:val="0"/>
      <w:marRight w:val="0"/>
      <w:marTop w:val="0"/>
      <w:marBottom w:val="0"/>
      <w:divBdr>
        <w:top w:val="none" w:sz="0" w:space="0" w:color="auto"/>
        <w:left w:val="none" w:sz="0" w:space="0" w:color="auto"/>
        <w:bottom w:val="none" w:sz="0" w:space="0" w:color="auto"/>
        <w:right w:val="none" w:sz="0" w:space="0" w:color="auto"/>
      </w:divBdr>
    </w:div>
    <w:div w:id="121273116">
      <w:marLeft w:val="0"/>
      <w:marRight w:val="0"/>
      <w:marTop w:val="0"/>
      <w:marBottom w:val="0"/>
      <w:divBdr>
        <w:top w:val="none" w:sz="0" w:space="0" w:color="auto"/>
        <w:left w:val="none" w:sz="0" w:space="0" w:color="auto"/>
        <w:bottom w:val="none" w:sz="0" w:space="0" w:color="auto"/>
        <w:right w:val="none" w:sz="0" w:space="0" w:color="auto"/>
      </w:divBdr>
    </w:div>
    <w:div w:id="121273117">
      <w:marLeft w:val="0"/>
      <w:marRight w:val="0"/>
      <w:marTop w:val="0"/>
      <w:marBottom w:val="0"/>
      <w:divBdr>
        <w:top w:val="none" w:sz="0" w:space="0" w:color="auto"/>
        <w:left w:val="none" w:sz="0" w:space="0" w:color="auto"/>
        <w:bottom w:val="none" w:sz="0" w:space="0" w:color="auto"/>
        <w:right w:val="none" w:sz="0" w:space="0" w:color="auto"/>
      </w:divBdr>
    </w:div>
    <w:div w:id="121273118">
      <w:marLeft w:val="0"/>
      <w:marRight w:val="0"/>
      <w:marTop w:val="0"/>
      <w:marBottom w:val="0"/>
      <w:divBdr>
        <w:top w:val="none" w:sz="0" w:space="0" w:color="auto"/>
        <w:left w:val="none" w:sz="0" w:space="0" w:color="auto"/>
        <w:bottom w:val="none" w:sz="0" w:space="0" w:color="auto"/>
        <w:right w:val="none" w:sz="0" w:space="0" w:color="auto"/>
      </w:divBdr>
    </w:div>
    <w:div w:id="121273119">
      <w:marLeft w:val="0"/>
      <w:marRight w:val="0"/>
      <w:marTop w:val="0"/>
      <w:marBottom w:val="0"/>
      <w:divBdr>
        <w:top w:val="none" w:sz="0" w:space="0" w:color="auto"/>
        <w:left w:val="none" w:sz="0" w:space="0" w:color="auto"/>
        <w:bottom w:val="none" w:sz="0" w:space="0" w:color="auto"/>
        <w:right w:val="none" w:sz="0" w:space="0" w:color="auto"/>
      </w:divBdr>
    </w:div>
    <w:div w:id="121273120">
      <w:marLeft w:val="0"/>
      <w:marRight w:val="0"/>
      <w:marTop w:val="0"/>
      <w:marBottom w:val="0"/>
      <w:divBdr>
        <w:top w:val="none" w:sz="0" w:space="0" w:color="auto"/>
        <w:left w:val="none" w:sz="0" w:space="0" w:color="auto"/>
        <w:bottom w:val="none" w:sz="0" w:space="0" w:color="auto"/>
        <w:right w:val="none" w:sz="0" w:space="0" w:color="auto"/>
      </w:divBdr>
    </w:div>
    <w:div w:id="121273121">
      <w:marLeft w:val="0"/>
      <w:marRight w:val="0"/>
      <w:marTop w:val="0"/>
      <w:marBottom w:val="0"/>
      <w:divBdr>
        <w:top w:val="none" w:sz="0" w:space="0" w:color="auto"/>
        <w:left w:val="none" w:sz="0" w:space="0" w:color="auto"/>
        <w:bottom w:val="none" w:sz="0" w:space="0" w:color="auto"/>
        <w:right w:val="none" w:sz="0" w:space="0" w:color="auto"/>
      </w:divBdr>
    </w:div>
    <w:div w:id="12127312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39</TotalTime>
  <Pages>2</Pages>
  <Words>462</Words>
  <Characters>2635</Characters>
  <Application>Microsoft Office Outlook</Application>
  <DocSecurity>0</DocSecurity>
  <Lines>0</Lines>
  <Paragraphs>0</Paragraphs>
  <ScaleCrop>false</ScaleCrop>
  <Company>Microsoft Corporation</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เมื่อเสียง “เฮ</dc:title>
  <dc:subject/>
  <dc:creator>Corporate Edition</dc:creator>
  <cp:keywords/>
  <dc:description/>
  <cp:lastModifiedBy>user</cp:lastModifiedBy>
  <cp:revision>10</cp:revision>
  <dcterms:created xsi:type="dcterms:W3CDTF">2013-10-07T07:41:00Z</dcterms:created>
  <dcterms:modified xsi:type="dcterms:W3CDTF">2013-10-08T10:27:00Z</dcterms:modified>
</cp:coreProperties>
</file>