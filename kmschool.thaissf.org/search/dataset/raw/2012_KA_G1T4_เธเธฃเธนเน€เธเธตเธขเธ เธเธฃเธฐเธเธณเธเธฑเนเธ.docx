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5029" w:rsidRDefault="00565029">
      <w:pPr>
        <w:rPr>
          <w:rFonts w:ascii="Cordia New" w:hAnsi="Cordia New" w:cs="Cordia New"/>
          <w:b/>
          <w:bCs/>
          <w:color w:val="800080"/>
          <w:sz w:val="40"/>
          <w:szCs w:val="40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261pt;margin-top:0;width:174pt;height:153pt;z-index:-251658240" wrapcoords="-93 0 -93 21507 21600 21507 21600 0 -93 0">
            <v:imagedata r:id="rId4" o:title="" blacklevel="6554f"/>
            <w10:wrap type="tight"/>
          </v:shape>
        </w:pict>
      </w:r>
    </w:p>
    <w:p w:rsidR="00565029" w:rsidRDefault="00565029">
      <w:pPr>
        <w:rPr>
          <w:rFonts w:ascii="Cordia New" w:hAnsi="Cordia New" w:cs="Cordia New"/>
          <w:b/>
          <w:bCs/>
          <w:color w:val="800080"/>
          <w:sz w:val="40"/>
          <w:szCs w:val="40"/>
        </w:rPr>
      </w:pPr>
      <w:r>
        <w:rPr>
          <w:rFonts w:ascii="Cordia New" w:hAnsi="Cordia New" w:cs="Cordia New"/>
          <w:b/>
          <w:bCs/>
          <w:color w:val="800080"/>
          <w:sz w:val="40"/>
          <w:szCs w:val="40"/>
        </w:rPr>
        <w:t xml:space="preserve">                      </w:t>
      </w:r>
      <w:r w:rsidRPr="00EF6AFC">
        <w:rPr>
          <w:rFonts w:ascii="Cordia New" w:hAnsi="Cordia New" w:cs="Cordia New"/>
          <w:b/>
          <w:bCs/>
          <w:color w:val="800080"/>
          <w:sz w:val="40"/>
          <w:szCs w:val="40"/>
          <w:cs/>
        </w:rPr>
        <w:t>ครูสุนันท์ฐิณัฐ พจนพิมล</w:t>
      </w:r>
      <w:r>
        <w:rPr>
          <w:rFonts w:ascii="Cordia New" w:hAnsi="Cordia New" w:cs="Cordia New"/>
          <w:b/>
          <w:bCs/>
          <w:color w:val="800080"/>
          <w:sz w:val="40"/>
          <w:szCs w:val="40"/>
        </w:rPr>
        <w:t xml:space="preserve">   </w:t>
      </w:r>
    </w:p>
    <w:p w:rsidR="00565029" w:rsidRDefault="00565029" w:rsidP="00EF6AFC">
      <w:pPr>
        <w:rPr>
          <w:rFonts w:ascii="Cordia New" w:hAnsi="Cordia New" w:cs="Cordia New"/>
          <w:b/>
          <w:bCs/>
          <w:color w:val="800080"/>
          <w:sz w:val="40"/>
          <w:szCs w:val="40"/>
        </w:rPr>
      </w:pPr>
      <w:r>
        <w:rPr>
          <w:rFonts w:ascii="Cordia New" w:hAnsi="Cordia New" w:cs="Cordia New"/>
          <w:b/>
          <w:bCs/>
          <w:color w:val="800080"/>
          <w:sz w:val="40"/>
          <w:szCs w:val="40"/>
          <w:cs/>
        </w:rPr>
        <w:t xml:space="preserve">                (</w:t>
      </w:r>
      <w:r w:rsidRPr="00EF6AFC">
        <w:rPr>
          <w:rFonts w:ascii="Cordia New" w:hAnsi="Cordia New" w:cs="Cordia New"/>
          <w:b/>
          <w:bCs/>
          <w:color w:val="800080"/>
          <w:sz w:val="40"/>
          <w:szCs w:val="40"/>
          <w:cs/>
        </w:rPr>
        <w:t>ครูเนียน</w:t>
      </w:r>
      <w:r>
        <w:rPr>
          <w:rFonts w:ascii="Cordia New" w:hAnsi="Cordia New" w:cs="Cordia New"/>
          <w:b/>
          <w:bCs/>
          <w:color w:val="800080"/>
          <w:sz w:val="40"/>
          <w:szCs w:val="40"/>
          <w:cs/>
        </w:rPr>
        <w:t>)</w:t>
      </w:r>
      <w:r w:rsidRPr="00EF6AFC">
        <w:rPr>
          <w:rFonts w:ascii="Cordia New" w:hAnsi="Cordia New" w:cs="Cordia New"/>
          <w:b/>
          <w:bCs/>
          <w:color w:val="800080"/>
          <w:sz w:val="40"/>
          <w:szCs w:val="40"/>
          <w:cs/>
        </w:rPr>
        <w:t xml:space="preserve"> ครูประจำชั้น ป.๑/๒</w:t>
      </w:r>
      <w:r>
        <w:rPr>
          <w:rFonts w:ascii="Cordia New" w:hAnsi="Cordia New" w:cs="Cordia New"/>
          <w:b/>
          <w:bCs/>
          <w:color w:val="800080"/>
          <w:sz w:val="40"/>
          <w:szCs w:val="40"/>
          <w:cs/>
        </w:rPr>
        <w:t xml:space="preserve">                             </w:t>
      </w:r>
    </w:p>
    <w:p w:rsidR="00565029" w:rsidRDefault="00565029" w:rsidP="00EF6AFC">
      <w:pPr>
        <w:rPr>
          <w:rFonts w:ascii="Cordia New" w:hAnsi="Cordia New" w:cs="Cordia New"/>
          <w:b/>
          <w:bCs/>
          <w:color w:val="800080"/>
          <w:sz w:val="40"/>
          <w:szCs w:val="40"/>
        </w:rPr>
      </w:pPr>
      <w:r>
        <w:rPr>
          <w:rFonts w:ascii="Cordia New" w:hAnsi="Cordia New" w:cs="Cordia New"/>
          <w:b/>
          <w:bCs/>
          <w:color w:val="800080"/>
          <w:sz w:val="40"/>
          <w:szCs w:val="40"/>
          <w:cs/>
        </w:rPr>
        <w:t xml:space="preserve">                              </w:t>
      </w:r>
      <w:r w:rsidRPr="00EF6AFC">
        <w:rPr>
          <w:rFonts w:ascii="Cordia New" w:hAnsi="Cordia New" w:cs="Cordia New"/>
          <w:b/>
          <w:bCs/>
          <w:color w:val="800080"/>
          <w:sz w:val="40"/>
          <w:szCs w:val="40"/>
          <w:cs/>
        </w:rPr>
        <w:t>ปีการศึกษา ๒๕๕๕</w:t>
      </w:r>
      <w:r>
        <w:rPr>
          <w:rFonts w:ascii="Cordia New" w:hAnsi="Cordia New" w:cs="Cordia New"/>
          <w:b/>
          <w:bCs/>
          <w:color w:val="800080"/>
          <w:sz w:val="40"/>
          <w:szCs w:val="40"/>
        </w:rPr>
        <w:t xml:space="preserve">                                   </w:t>
      </w:r>
      <w:r>
        <w:rPr>
          <w:rFonts w:ascii="Cordia New" w:hAnsi="Cordia New" w:cs="Cordia New"/>
          <w:b/>
          <w:bCs/>
          <w:color w:val="800080"/>
          <w:sz w:val="40"/>
          <w:szCs w:val="40"/>
          <w:cs/>
        </w:rPr>
        <w:t xml:space="preserve">                                                                 </w:t>
      </w:r>
      <w:r>
        <w:rPr>
          <w:rFonts w:ascii="Cordia New" w:hAnsi="Cordia New" w:cs="Cordia New"/>
          <w:b/>
          <w:bCs/>
          <w:color w:val="800080"/>
          <w:sz w:val="40"/>
          <w:szCs w:val="40"/>
        </w:rPr>
        <w:t xml:space="preserve">     </w:t>
      </w:r>
    </w:p>
    <w:p w:rsidR="00565029" w:rsidRPr="004A3B30" w:rsidRDefault="00565029" w:rsidP="00EF6AFC">
      <w:pPr>
        <w:rPr>
          <w:rFonts w:ascii="Cordia New" w:hAnsi="Cordia New" w:cs="Cordia New"/>
          <w:b/>
          <w:bCs/>
          <w:color w:val="800080"/>
          <w:sz w:val="40"/>
          <w:szCs w:val="40"/>
        </w:rPr>
      </w:pPr>
      <w:r>
        <w:rPr>
          <w:rFonts w:ascii="Cordia New" w:hAnsi="Cordia New" w:cs="Cordia New"/>
          <w:b/>
          <w:bCs/>
          <w:color w:val="800080"/>
          <w:sz w:val="40"/>
          <w:szCs w:val="40"/>
        </w:rPr>
        <w:t xml:space="preserve">                                                                </w:t>
      </w:r>
    </w:p>
    <w:p w:rsidR="00565029" w:rsidRDefault="00565029">
      <w:pPr>
        <w:rPr>
          <w:rFonts w:ascii="Cordia New" w:hAnsi="Cordia New" w:cs="Cordia New"/>
          <w:b/>
          <w:bCs/>
          <w:color w:val="800080"/>
          <w:sz w:val="40"/>
          <w:szCs w:val="40"/>
        </w:rPr>
      </w:pPr>
    </w:p>
    <w:p w:rsidR="00565029" w:rsidRPr="00EF6AFC" w:rsidRDefault="00565029">
      <w:pPr>
        <w:rPr>
          <w:rFonts w:ascii="Cordia New" w:hAnsi="Cordia New" w:cs="Cordia New"/>
          <w:b/>
          <w:bCs/>
          <w:color w:val="800080"/>
          <w:sz w:val="40"/>
          <w:szCs w:val="40"/>
        </w:rPr>
      </w:pPr>
      <w:r>
        <w:rPr>
          <w:rFonts w:ascii="Cordia New" w:hAnsi="Cordia New" w:cs="Cordia New"/>
          <w:b/>
          <w:bCs/>
          <w:color w:val="800080"/>
          <w:sz w:val="40"/>
          <w:szCs w:val="40"/>
        </w:rPr>
        <w:t xml:space="preserve">                        </w:t>
      </w:r>
    </w:p>
    <w:p w:rsidR="00565029" w:rsidRDefault="00565029" w:rsidP="00EF6AFC">
      <w:pPr>
        <w:jc w:val="center"/>
        <w:rPr>
          <w:rFonts w:ascii="Cordia New" w:hAnsi="Cordia New" w:cs="Cordia New"/>
          <w:b/>
          <w:bCs/>
          <w:color w:val="0000FF"/>
          <w:sz w:val="48"/>
          <w:szCs w:val="48"/>
        </w:rPr>
      </w:pPr>
      <w:r>
        <w:rPr>
          <w:noProof/>
        </w:rPr>
        <w:pict>
          <v:shape id="_x0000_s1027" type="#_x0000_t75" style="position:absolute;left:0;text-align:left;margin-left:-9pt;margin-top:23pt;width:450pt;height:597pt;z-index:-251659264">
            <v:imagedata r:id="rId5" o:title="" gain="26214f" blacklevel="13107f"/>
          </v:shape>
        </w:pict>
      </w:r>
      <w:r w:rsidRPr="00EF6AFC">
        <w:rPr>
          <w:rFonts w:ascii="Cordia New" w:hAnsi="Cordia New" w:cs="Cordia New"/>
          <w:b/>
          <w:bCs/>
          <w:color w:val="0000FF"/>
          <w:sz w:val="48"/>
          <w:szCs w:val="48"/>
          <w:cs/>
        </w:rPr>
        <w:t>มาโรงเรียนแต่เช้ากันเถอะ</w:t>
      </w:r>
      <w:r w:rsidRPr="00EF6AFC">
        <w:rPr>
          <w:rFonts w:ascii="Cordia New" w:hAnsi="Cordia New" w:cs="Cordia New"/>
          <w:b/>
          <w:bCs/>
          <w:color w:val="0000FF"/>
          <w:sz w:val="48"/>
          <w:szCs w:val="48"/>
        </w:rPr>
        <w:t>…</w:t>
      </w:r>
    </w:p>
    <w:p w:rsidR="00565029" w:rsidRPr="00EF6AFC" w:rsidRDefault="00565029" w:rsidP="00EF6AFC">
      <w:pPr>
        <w:jc w:val="center"/>
        <w:rPr>
          <w:rFonts w:ascii="Cordia New" w:hAnsi="Cordia New" w:cs="Cordia New"/>
          <w:b/>
          <w:bCs/>
          <w:color w:val="0000FF"/>
          <w:sz w:val="48"/>
          <w:szCs w:val="48"/>
        </w:rPr>
      </w:pPr>
    </w:p>
    <w:p w:rsidR="00565029" w:rsidRPr="00AB0A86" w:rsidRDefault="00565029" w:rsidP="004A3B30">
      <w:pPr>
        <w:ind w:left="-180" w:firstLine="720"/>
        <w:jc w:val="both"/>
        <w:rPr>
          <w:rFonts w:ascii="Cordia New" w:hAnsi="Cordia New" w:cs="Cordia New"/>
          <w:sz w:val="36"/>
          <w:szCs w:val="36"/>
        </w:rPr>
      </w:pPr>
      <w:r w:rsidRPr="00AB0A86">
        <w:rPr>
          <w:rFonts w:ascii="Cordia New" w:hAnsi="Cordia New" w:cs="Cordia New"/>
          <w:sz w:val="36"/>
          <w:szCs w:val="36"/>
          <w:cs/>
        </w:rPr>
        <w:t xml:space="preserve">เรื่องภายในห้องเรียน มีหลายสิ่งหลายอย่างให้จัดการ บางเรื่องสามารถจัดการและแก้ไขได้ภายในเวลารวดเร็ว บางเรื่องต้องอาศัยเวลาในการแก้ไข และความร่วมมือจากทางบ้าน  คุณครูประสบปัญหาเรื่องเด็กๆ มาสายมาก เวลาเข้าแถวเคารพธงชาติก็เหลือเด็กประมาณครึ่งห้องเท่านั้นเอง จึงได้พูดคุยกับเด็กๆ ในห้อง จนได้ข้อสรุปว่า ควรมีกระดาษให้เด็กๆ ได้ลงชื่อมาโรงเรียนที่ในห้อง และจะหมดสิทธิ์ลงชื่อตอนตีกลอง คือเวลา  ๐๗ </w:t>
      </w:r>
      <w:r w:rsidRPr="00AB0A86">
        <w:rPr>
          <w:rFonts w:ascii="Cordia New" w:hAnsi="Cordia New" w:cs="Cordia New"/>
          <w:sz w:val="36"/>
          <w:szCs w:val="36"/>
        </w:rPr>
        <w:t xml:space="preserve">: </w:t>
      </w:r>
      <w:r w:rsidRPr="00AB0A86">
        <w:rPr>
          <w:rFonts w:ascii="Cordia New" w:hAnsi="Cordia New" w:cs="Cordia New"/>
          <w:sz w:val="36"/>
          <w:szCs w:val="36"/>
          <w:cs/>
        </w:rPr>
        <w:t>๕๐ น. โดยคุณครูจะกล่าวชื่นชมเด็กๆ ที่มาลงชื่อทันตีกลอง ในช่วงโฮมรูม</w:t>
      </w:r>
      <w:r>
        <w:rPr>
          <w:rFonts w:ascii="Cordia New" w:hAnsi="Cordia New" w:cs="Cordia New"/>
          <w:sz w:val="36"/>
          <w:szCs w:val="36"/>
          <w:cs/>
        </w:rPr>
        <w:t xml:space="preserve"> </w:t>
      </w:r>
      <w:r w:rsidRPr="00AB0A86">
        <w:rPr>
          <w:rFonts w:ascii="Cordia New" w:hAnsi="Cordia New" w:cs="Cordia New"/>
          <w:sz w:val="36"/>
          <w:szCs w:val="36"/>
          <w:cs/>
        </w:rPr>
        <w:t>มีเด็กๆ ส่วนหนึ่งที่บอกคุณพ่อคุณแม่ให้มาส่งโรงเรียนแต่เช้าเพื่อจะได้ลงชื่อให้ทันเวลา...</w:t>
      </w:r>
      <w:r>
        <w:rPr>
          <w:rFonts w:ascii="Cordia New" w:hAnsi="Cordia New" w:cs="Cordia New"/>
          <w:sz w:val="36"/>
          <w:szCs w:val="36"/>
          <w:cs/>
        </w:rPr>
        <w:t xml:space="preserve"> </w:t>
      </w:r>
      <w:r w:rsidRPr="00AB0A86">
        <w:rPr>
          <w:rFonts w:ascii="Cordia New" w:hAnsi="Cordia New" w:cs="Cordia New"/>
          <w:sz w:val="36"/>
          <w:szCs w:val="36"/>
          <w:cs/>
        </w:rPr>
        <w:t>เด็กๆ เหล่านั้นรู้สึกภูมิใจกับ</w:t>
      </w:r>
      <w:r>
        <w:rPr>
          <w:rFonts w:ascii="Cordia New" w:hAnsi="Cordia New" w:cs="Cordia New"/>
          <w:sz w:val="36"/>
          <w:szCs w:val="36"/>
          <w:cs/>
        </w:rPr>
        <w:br/>
      </w:r>
      <w:r w:rsidRPr="00AB0A86">
        <w:rPr>
          <w:rFonts w:ascii="Cordia New" w:hAnsi="Cordia New" w:cs="Cordia New"/>
          <w:sz w:val="36"/>
          <w:szCs w:val="36"/>
          <w:cs/>
        </w:rPr>
        <w:t xml:space="preserve">คำชมและเสียงปรบมือของคุณครูและเพื่อนๆ  สังเกตจากสีหน้ามีความสุข ยิ้มแย้ม...หลายคนยังสนุกกับการมาโรงเรียนให้เช้าขึ้น เพื่อแข่งกับเพื่อนๆ ในกลุ่ม </w:t>
      </w:r>
    </w:p>
    <w:p w:rsidR="00565029" w:rsidRPr="00AB0A86" w:rsidRDefault="00565029" w:rsidP="004A3B30">
      <w:pPr>
        <w:ind w:left="-180"/>
        <w:jc w:val="both"/>
        <w:rPr>
          <w:rFonts w:ascii="Cordia New" w:hAnsi="Cordia New" w:cs="Cordia New"/>
          <w:sz w:val="36"/>
          <w:szCs w:val="36"/>
        </w:rPr>
      </w:pPr>
      <w:r w:rsidRPr="00AB0A86">
        <w:rPr>
          <w:rFonts w:ascii="Cordia New" w:hAnsi="Cordia New" w:cs="Cordia New"/>
          <w:sz w:val="36"/>
          <w:szCs w:val="36"/>
          <w:cs/>
        </w:rPr>
        <w:t xml:space="preserve">           แต่ยังมีเด็กๆ อีกกลุ่มหนึ่งที่ยังมาไม่ทันพิธีกรรมที่สำคัญหน้าเสาธงเป็นประจำเช่นกัน...เมื่อกระตุ้นเตือนก็จะมาเช้าได้เป็นครั้งๆ ไป บางคนนอนดึก ตื่นสาย บางคนต้องรอมาโรงเรียนพร้อมกับน้องที่เรียนชั้นอนุบาล หลากหลายปัญหา ไม่สามารถมาให้ทันตีกลองได้...</w:t>
      </w:r>
      <w:r>
        <w:rPr>
          <w:rFonts w:ascii="Cordia New" w:hAnsi="Cordia New" w:cs="Cordia New"/>
          <w:sz w:val="36"/>
          <w:szCs w:val="36"/>
          <w:cs/>
        </w:rPr>
        <w:t xml:space="preserve"> </w:t>
      </w:r>
      <w:r w:rsidRPr="00AB0A86">
        <w:rPr>
          <w:rFonts w:ascii="Cordia New" w:hAnsi="Cordia New" w:cs="Cordia New"/>
          <w:sz w:val="36"/>
          <w:szCs w:val="36"/>
          <w:cs/>
        </w:rPr>
        <w:t>เด็กๆ เหล่านี้ขาดโอกาสในการเรียนรู้ทักษะบางอย่าง หลายคนยังร้องเพลงชาติไม่ได้ ไม่รู้จักเพลงหน้าเสาธงบางเพลง สวดมนต์แบบแปลไม่คล่อง ไม่รู้จักบทบาทหน้าที่ของหัวหน้าห้องจะต้องให้เพื่อนๆ คอยกำกับ คอยบอกขั้นตอนที่ต้องทำ...บางคนเก็บกระเป๋า เตรียมอุปกรณ์การเรียนไม่ทัน...ก็ต้องเริ่มเรียนคาบแรกไปแล้ว...</w:t>
      </w:r>
    </w:p>
    <w:p w:rsidR="00565029" w:rsidRPr="00AB0A86" w:rsidRDefault="00565029" w:rsidP="004D2BE0">
      <w:pPr>
        <w:ind w:left="-180"/>
        <w:jc w:val="both"/>
        <w:rPr>
          <w:rFonts w:ascii="Cordia New" w:hAnsi="Cordia New" w:cs="Cordia New"/>
          <w:sz w:val="36"/>
          <w:szCs w:val="36"/>
          <w:cs/>
        </w:rPr>
      </w:pPr>
      <w:r w:rsidRPr="00AB0A86">
        <w:rPr>
          <w:rFonts w:ascii="Cordia New" w:hAnsi="Cordia New" w:cs="Cordia New"/>
          <w:sz w:val="36"/>
          <w:szCs w:val="36"/>
        </w:rPr>
        <w:tab/>
        <w:t xml:space="preserve">        </w:t>
      </w:r>
      <w:r w:rsidRPr="00AB0A86">
        <w:rPr>
          <w:rFonts w:ascii="Cordia New" w:hAnsi="Cordia New" w:cs="Cordia New"/>
          <w:sz w:val="36"/>
          <w:szCs w:val="36"/>
          <w:cs/>
        </w:rPr>
        <w:t xml:space="preserve">การพูดคุยกับผู้ปกครองเพื่อแจ้งปัญหาที่เกิดขึ้นสามารถแก้ไขได้เพียงบางครั้งเท่านั้น เงื่อนไขชีวิตแต่ละบ้านแตกต่างกัน  ทางคุณครูก็ได้แต่หวังว่าสักวันหนึ่งเมื่ออะไรๆ ในชีวิตพวกหนูพร้อมแล้ว การมาโรงเรียนให้ทันเวลาคงจะไม่ใช่เรื่องยากอีกต่อไป...คุณครูจะคอยดูวันนั้นของพวกหนู ...หวังว่าคงจะไม่นานเกินรอ คุณครูจะเป็นกำลังใจให้นะคะ...  </w:t>
      </w:r>
    </w:p>
    <w:sectPr w:rsidR="00565029" w:rsidRPr="00AB0A86" w:rsidSect="00EF6AFC">
      <w:pgSz w:w="11906" w:h="16838"/>
      <w:pgMar w:top="540" w:right="1286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stylePaneFormatFilter w:val="3F01"/>
  <w:doNotTrackMoves/>
  <w:defaultTabStop w:val="720"/>
  <w:characterSpacingControl w:val="doNotCompress"/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F31A9"/>
    <w:rsid w:val="00015681"/>
    <w:rsid w:val="00017F34"/>
    <w:rsid w:val="00045E2B"/>
    <w:rsid w:val="00076346"/>
    <w:rsid w:val="00085921"/>
    <w:rsid w:val="000A4DD3"/>
    <w:rsid w:val="000B6035"/>
    <w:rsid w:val="000C3BBE"/>
    <w:rsid w:val="00180402"/>
    <w:rsid w:val="001A5880"/>
    <w:rsid w:val="001A7849"/>
    <w:rsid w:val="001C6D21"/>
    <w:rsid w:val="001D4322"/>
    <w:rsid w:val="001D4D4C"/>
    <w:rsid w:val="001E1FF0"/>
    <w:rsid w:val="001E6868"/>
    <w:rsid w:val="001F52FC"/>
    <w:rsid w:val="00213F11"/>
    <w:rsid w:val="00232716"/>
    <w:rsid w:val="00256B29"/>
    <w:rsid w:val="00273597"/>
    <w:rsid w:val="00296E2F"/>
    <w:rsid w:val="002B1B07"/>
    <w:rsid w:val="002C405A"/>
    <w:rsid w:val="00312F9C"/>
    <w:rsid w:val="00335B1C"/>
    <w:rsid w:val="00343186"/>
    <w:rsid w:val="00346BFE"/>
    <w:rsid w:val="00366D55"/>
    <w:rsid w:val="00384A93"/>
    <w:rsid w:val="00386413"/>
    <w:rsid w:val="00392D1D"/>
    <w:rsid w:val="003B33C5"/>
    <w:rsid w:val="003B392A"/>
    <w:rsid w:val="003D73B8"/>
    <w:rsid w:val="003E1ED2"/>
    <w:rsid w:val="003E2F34"/>
    <w:rsid w:val="003F6DF9"/>
    <w:rsid w:val="00442618"/>
    <w:rsid w:val="004514EE"/>
    <w:rsid w:val="00465E47"/>
    <w:rsid w:val="004778FA"/>
    <w:rsid w:val="00480E90"/>
    <w:rsid w:val="004855B3"/>
    <w:rsid w:val="004A3B30"/>
    <w:rsid w:val="004D2BE0"/>
    <w:rsid w:val="004E4DA0"/>
    <w:rsid w:val="004F0933"/>
    <w:rsid w:val="004F7E59"/>
    <w:rsid w:val="005070D4"/>
    <w:rsid w:val="00513818"/>
    <w:rsid w:val="00517A54"/>
    <w:rsid w:val="0055799E"/>
    <w:rsid w:val="00561673"/>
    <w:rsid w:val="00565029"/>
    <w:rsid w:val="005A3BA2"/>
    <w:rsid w:val="005C643D"/>
    <w:rsid w:val="005F60DB"/>
    <w:rsid w:val="00601C60"/>
    <w:rsid w:val="00647BCD"/>
    <w:rsid w:val="00656417"/>
    <w:rsid w:val="0066527F"/>
    <w:rsid w:val="006666AF"/>
    <w:rsid w:val="00681345"/>
    <w:rsid w:val="006A6154"/>
    <w:rsid w:val="006A72CE"/>
    <w:rsid w:val="006B551F"/>
    <w:rsid w:val="006B7659"/>
    <w:rsid w:val="006E43D6"/>
    <w:rsid w:val="006E4D4A"/>
    <w:rsid w:val="00723CD9"/>
    <w:rsid w:val="007519E7"/>
    <w:rsid w:val="007556D3"/>
    <w:rsid w:val="007C56D6"/>
    <w:rsid w:val="00805D49"/>
    <w:rsid w:val="0081307A"/>
    <w:rsid w:val="00814BAD"/>
    <w:rsid w:val="00831CF5"/>
    <w:rsid w:val="0085714E"/>
    <w:rsid w:val="00872685"/>
    <w:rsid w:val="008A1B28"/>
    <w:rsid w:val="008D50CF"/>
    <w:rsid w:val="009170E6"/>
    <w:rsid w:val="0092262C"/>
    <w:rsid w:val="00960F54"/>
    <w:rsid w:val="009A16C8"/>
    <w:rsid w:val="009B58AC"/>
    <w:rsid w:val="009E5D1B"/>
    <w:rsid w:val="009F2A1A"/>
    <w:rsid w:val="00A16D87"/>
    <w:rsid w:val="00A204AC"/>
    <w:rsid w:val="00A43EC0"/>
    <w:rsid w:val="00A53F8D"/>
    <w:rsid w:val="00AB0A86"/>
    <w:rsid w:val="00AF31A9"/>
    <w:rsid w:val="00B12A93"/>
    <w:rsid w:val="00B3557C"/>
    <w:rsid w:val="00B5719B"/>
    <w:rsid w:val="00B60B15"/>
    <w:rsid w:val="00B82B9F"/>
    <w:rsid w:val="00B87CCE"/>
    <w:rsid w:val="00B91A89"/>
    <w:rsid w:val="00B97969"/>
    <w:rsid w:val="00BB6653"/>
    <w:rsid w:val="00C262A4"/>
    <w:rsid w:val="00C374E0"/>
    <w:rsid w:val="00C5188F"/>
    <w:rsid w:val="00C62B78"/>
    <w:rsid w:val="00CA02A5"/>
    <w:rsid w:val="00CA37F7"/>
    <w:rsid w:val="00CD2673"/>
    <w:rsid w:val="00CE40C7"/>
    <w:rsid w:val="00CE5058"/>
    <w:rsid w:val="00D36083"/>
    <w:rsid w:val="00D55A5B"/>
    <w:rsid w:val="00DA16FA"/>
    <w:rsid w:val="00DA3B57"/>
    <w:rsid w:val="00DC6C95"/>
    <w:rsid w:val="00DE1076"/>
    <w:rsid w:val="00DE4EEE"/>
    <w:rsid w:val="00DE77F8"/>
    <w:rsid w:val="00E00266"/>
    <w:rsid w:val="00E02CC3"/>
    <w:rsid w:val="00E1217D"/>
    <w:rsid w:val="00E94871"/>
    <w:rsid w:val="00E967FD"/>
    <w:rsid w:val="00EB17B4"/>
    <w:rsid w:val="00EC1AA5"/>
    <w:rsid w:val="00EC2BAE"/>
    <w:rsid w:val="00EC42C2"/>
    <w:rsid w:val="00ED57C4"/>
    <w:rsid w:val="00EE05E4"/>
    <w:rsid w:val="00EF6AFC"/>
    <w:rsid w:val="00F037C8"/>
    <w:rsid w:val="00F47261"/>
    <w:rsid w:val="00F76022"/>
    <w:rsid w:val="00FC3C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forceUpgrade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cs="Angsana New"/>
      <w:sz w:val="24"/>
      <w:szCs w:val="28"/>
    </w:rPr>
  </w:style>
  <w:style w:type="character" w:default="1" w:styleId="DefaultParagraphFont">
    <w:name w:val="Default Paragraph Font"/>
    <w:uiPriority w:val="1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144</TotalTime>
  <Pages>1</Pages>
  <Words>299</Words>
  <Characters>1707</Characters>
  <Application>Microsoft Office Outlook</Application>
  <DocSecurity>0</DocSecurity>
  <Lines>0</Lines>
  <Paragraphs>0</Paragraphs>
  <ScaleCrop>false</ScaleCrop>
  <Company>TrueFasterOS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TrueFasterUser</dc:creator>
  <cp:keywords/>
  <dc:description/>
  <cp:lastModifiedBy>user</cp:lastModifiedBy>
  <cp:revision>24</cp:revision>
  <dcterms:created xsi:type="dcterms:W3CDTF">2013-05-07T17:06:00Z</dcterms:created>
  <dcterms:modified xsi:type="dcterms:W3CDTF">2013-05-08T04:36:00Z</dcterms:modified>
</cp:coreProperties>
</file>