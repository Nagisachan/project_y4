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CAC" w:rsidRPr="00DA3DB7" w:rsidRDefault="00064CAC">
      <w:pPr>
        <w:rPr>
          <w:b/>
          <w:bCs/>
          <w:sz w:val="44"/>
          <w:szCs w:val="44"/>
        </w:rPr>
      </w:pPr>
      <w:r w:rsidRPr="00DA3DB7">
        <w:rPr>
          <w:b/>
          <w:bCs/>
          <w:sz w:val="44"/>
          <w:szCs w:val="44"/>
          <w:cs/>
        </w:rPr>
        <w:t>เพิ่มเวลาเรียน  เพิ่มเวลารู้  พาหนูๆ เล่นเกม</w:t>
      </w:r>
    </w:p>
    <w:p w:rsidR="00064CAC" w:rsidRDefault="00064CAC">
      <w:pPr>
        <w:rPr>
          <w:sz w:val="32"/>
          <w:szCs w:val="32"/>
        </w:rPr>
      </w:pPr>
      <w:r>
        <w:rPr>
          <w:sz w:val="32"/>
          <w:szCs w:val="32"/>
          <w:cs/>
        </w:rPr>
        <w:t>อยากเล่นเกม</w:t>
      </w:r>
      <w:r>
        <w:rPr>
          <w:sz w:val="32"/>
          <w:szCs w:val="32"/>
        </w:rPr>
        <w:t>&lt;&lt;&lt;</w:t>
      </w:r>
      <w:r>
        <w:rPr>
          <w:sz w:val="32"/>
          <w:szCs w:val="32"/>
          <w:cs/>
        </w:rPr>
        <w:t xml:space="preserve">  อยากเล่นเกม  เสียงของเด็กตะโกนร้องดังลั่น</w:t>
      </w:r>
      <w:r>
        <w:rPr>
          <w:sz w:val="32"/>
          <w:szCs w:val="32"/>
        </w:rPr>
        <w:t>&lt;&lt;&lt;</w:t>
      </w:r>
      <w:r>
        <w:rPr>
          <w:sz w:val="32"/>
          <w:szCs w:val="32"/>
          <w:cs/>
        </w:rPr>
        <w:t xml:space="preserve">  บน </w:t>
      </w:r>
      <w:r>
        <w:rPr>
          <w:sz w:val="32"/>
          <w:szCs w:val="32"/>
        </w:rPr>
        <w:t xml:space="preserve">AAR </w:t>
      </w:r>
    </w:p>
    <w:p w:rsidR="00064CAC" w:rsidRPr="00DA3DB7" w:rsidRDefault="00064CAC">
      <w:pPr>
        <w:rPr>
          <w:b/>
          <w:bCs/>
          <w:sz w:val="48"/>
          <w:szCs w:val="48"/>
        </w:rPr>
      </w:pPr>
      <w:r w:rsidRPr="00DA3DB7">
        <w:rPr>
          <w:b/>
          <w:bCs/>
          <w:sz w:val="48"/>
          <w:szCs w:val="48"/>
          <w:cs/>
        </w:rPr>
        <w:t xml:space="preserve">ไม่ลดเรียน  ไม่ลดรู้  เพิ่มเกม  </w:t>
      </w:r>
    </w:p>
    <w:p w:rsidR="00064CAC" w:rsidRDefault="00064CAC">
      <w:pPr>
        <w:rPr>
          <w:sz w:val="32"/>
          <w:szCs w:val="32"/>
        </w:rPr>
      </w:pPr>
      <w:r>
        <w:rPr>
          <w:sz w:val="32"/>
          <w:szCs w:val="32"/>
          <w:cs/>
        </w:rPr>
        <w:t xml:space="preserve">ต้องเพิ่มเวลา  เท่าเดิม ( </w:t>
      </w:r>
      <w:r w:rsidRPr="00DA3DB7">
        <w:rPr>
          <w:i/>
          <w:iCs/>
          <w:sz w:val="32"/>
          <w:szCs w:val="32"/>
          <w:cs/>
        </w:rPr>
        <w:t>เสียงความจริงผ่านความคิด</w:t>
      </w:r>
      <w:r>
        <w:rPr>
          <w:sz w:val="32"/>
          <w:szCs w:val="32"/>
          <w:cs/>
        </w:rPr>
        <w:t xml:space="preserve"> )...เวลาที่เท่าไหร่( </w:t>
      </w:r>
      <w:r w:rsidRPr="00DA3DB7">
        <w:rPr>
          <w:i/>
          <w:iCs/>
          <w:sz w:val="32"/>
          <w:szCs w:val="32"/>
          <w:cs/>
        </w:rPr>
        <w:t>เวลาก็มีอยู่เท่านั้น</w:t>
      </w:r>
      <w:r>
        <w:rPr>
          <w:sz w:val="32"/>
          <w:szCs w:val="32"/>
          <w:cs/>
        </w:rPr>
        <w:t xml:space="preserve"> )  </w:t>
      </w:r>
    </w:p>
    <w:p w:rsidR="00064CAC" w:rsidRPr="00DA3DB7" w:rsidRDefault="00064CAC">
      <w:pPr>
        <w:rPr>
          <w:b/>
          <w:bCs/>
          <w:sz w:val="40"/>
          <w:szCs w:val="40"/>
        </w:rPr>
      </w:pPr>
      <w:r>
        <w:rPr>
          <w:sz w:val="32"/>
          <w:szCs w:val="32"/>
          <w:cs/>
        </w:rPr>
        <w:t xml:space="preserve">แต่..........................ใจกับความต้องการไม่เท่าเดิม  </w:t>
      </w:r>
      <w:r w:rsidRPr="00DA3DB7">
        <w:rPr>
          <w:b/>
          <w:bCs/>
          <w:sz w:val="40"/>
          <w:szCs w:val="40"/>
          <w:cs/>
        </w:rPr>
        <w:t>ตัดสินใจ</w:t>
      </w:r>
      <w:r>
        <w:rPr>
          <w:sz w:val="32"/>
          <w:szCs w:val="32"/>
          <w:cs/>
        </w:rPr>
        <w:t xml:space="preserve"> </w:t>
      </w:r>
      <w:r w:rsidRPr="00DA3DB7">
        <w:rPr>
          <w:sz w:val="32"/>
          <w:szCs w:val="32"/>
          <w:cs/>
        </w:rPr>
        <w:t xml:space="preserve">เพิ่มเกม  </w:t>
      </w:r>
      <w:r w:rsidRPr="00DA3DB7">
        <w:rPr>
          <w:b/>
          <w:bCs/>
          <w:sz w:val="40"/>
          <w:szCs w:val="40"/>
          <w:cs/>
        </w:rPr>
        <w:t>เพิ่มความรู้ผ่านเกม</w:t>
      </w:r>
    </w:p>
    <w:p w:rsidR="00064CAC" w:rsidRPr="00DA3DB7" w:rsidRDefault="00064CAC">
      <w:pPr>
        <w:rPr>
          <w:b/>
          <w:bCs/>
          <w:sz w:val="40"/>
          <w:szCs w:val="40"/>
        </w:rPr>
      </w:pPr>
      <w:r w:rsidRPr="00DA3DB7">
        <w:rPr>
          <w:b/>
          <w:bCs/>
          <w:sz w:val="40"/>
          <w:szCs w:val="40"/>
          <w:cs/>
        </w:rPr>
        <w:t>อยากรู้ก็ให้รู้  อยากเล่นก็ให้เล่น  อยากสนุก...เราไปสนุกด้วยกัน</w:t>
      </w:r>
    </w:p>
    <w:p w:rsidR="00064CAC" w:rsidRDefault="00064CAC">
      <w:pPr>
        <w:rPr>
          <w:sz w:val="32"/>
          <w:szCs w:val="32"/>
        </w:rPr>
      </w:pPr>
      <w:r>
        <w:rPr>
          <w:sz w:val="32"/>
          <w:szCs w:val="32"/>
          <w:cs/>
        </w:rPr>
        <w:t>เล่นอะไรดี ?   เล่นอะไรถึงสนุก ?   เล่นสนุกจริงไหม ?    มันจะสนุกใช่ไหม ?    เราจะสนุกจริงนะ ????????</w:t>
      </w:r>
    </w:p>
    <w:p w:rsidR="00064CAC" w:rsidRDefault="00064CAC">
      <w:pPr>
        <w:rPr>
          <w:b/>
          <w:bCs/>
          <w:sz w:val="32"/>
          <w:szCs w:val="32"/>
        </w:rPr>
      </w:pPr>
      <w:r>
        <w:rPr>
          <w:sz w:val="32"/>
          <w:szCs w:val="32"/>
          <w:cs/>
        </w:rPr>
        <w:t xml:space="preserve">นอน นิ่ง ๆ  ให้สติได้พัก  เปิดใจ....มองผ่านสายความเข้าใจ  </w:t>
      </w:r>
      <w:r w:rsidRPr="00DA3DB7">
        <w:rPr>
          <w:b/>
          <w:bCs/>
          <w:i/>
          <w:iCs/>
          <w:sz w:val="36"/>
          <w:szCs w:val="36"/>
        </w:rPr>
        <w:t>“</w:t>
      </w:r>
      <w:r w:rsidRPr="00DA3DB7">
        <w:rPr>
          <w:b/>
          <w:bCs/>
          <w:i/>
          <w:iCs/>
          <w:sz w:val="36"/>
          <w:szCs w:val="36"/>
          <w:cs/>
        </w:rPr>
        <w:t xml:space="preserve"> </w:t>
      </w:r>
      <w:r w:rsidRPr="00DA3DB7">
        <w:rPr>
          <w:i/>
          <w:iCs/>
          <w:sz w:val="32"/>
          <w:szCs w:val="32"/>
          <w:cs/>
        </w:rPr>
        <w:t>เล่นแม่ลูกกัน</w:t>
      </w:r>
      <w:r w:rsidRPr="00DA3DB7">
        <w:rPr>
          <w:b/>
          <w:bCs/>
          <w:i/>
          <w:iCs/>
          <w:sz w:val="36"/>
          <w:szCs w:val="36"/>
          <w:cs/>
        </w:rPr>
        <w:t xml:space="preserve">   </w:t>
      </w:r>
      <w:r w:rsidRPr="00DA3DB7">
        <w:rPr>
          <w:b/>
          <w:bCs/>
          <w:i/>
          <w:iCs/>
          <w:sz w:val="40"/>
          <w:szCs w:val="40"/>
          <w:cs/>
        </w:rPr>
        <w:t xml:space="preserve">เล่นด้วยคนนะ  </w:t>
      </w:r>
      <w:r w:rsidRPr="00DA3DB7">
        <w:rPr>
          <w:i/>
          <w:iCs/>
          <w:sz w:val="32"/>
          <w:szCs w:val="32"/>
          <w:cs/>
        </w:rPr>
        <w:t>ฉันอยากเป็นนางเงือก  เสียงเด็กผู้หญิงตาโตบอกเพื่อนถึงความปรารถนาของเธอ  เพื่อนสาววัยกระเตาะหัวเราะดังลั่น  เด็กน้อยมีผ้าขนหนูพันรอบเอว  ลากยาวก่ายพื้น</w:t>
      </w:r>
      <w:r w:rsidRPr="00DA3DB7">
        <w:rPr>
          <w:b/>
          <w:bCs/>
          <w:i/>
          <w:iCs/>
          <w:sz w:val="36"/>
          <w:szCs w:val="36"/>
          <w:cs/>
        </w:rPr>
        <w:t xml:space="preserve"> </w:t>
      </w:r>
      <w:r w:rsidRPr="00DA3DB7">
        <w:rPr>
          <w:b/>
          <w:bCs/>
          <w:i/>
          <w:iCs/>
          <w:sz w:val="36"/>
          <w:szCs w:val="36"/>
        </w:rPr>
        <w:t>”</w:t>
      </w:r>
      <w:r w:rsidRPr="00DA3DB7">
        <w:rPr>
          <w:b/>
          <w:bCs/>
          <w:sz w:val="32"/>
          <w:szCs w:val="32"/>
        </w:rPr>
        <w:t xml:space="preserve"> </w:t>
      </w:r>
    </w:p>
    <w:p w:rsidR="00064CAC" w:rsidRDefault="00064CAC">
      <w:pPr>
        <w:rPr>
          <w:sz w:val="44"/>
          <w:szCs w:val="44"/>
        </w:rPr>
      </w:pPr>
      <w:r>
        <w:rPr>
          <w:sz w:val="32"/>
          <w:szCs w:val="32"/>
          <w:cs/>
        </w:rPr>
        <w:t xml:space="preserve">สนุกจัง  ลืมตาตื่น  สนุกทุกครั้งที่ได้เป็นนางเงือก  </w:t>
      </w:r>
      <w:r w:rsidRPr="00DA3DB7">
        <w:rPr>
          <w:b/>
          <w:bCs/>
          <w:sz w:val="40"/>
          <w:szCs w:val="40"/>
          <w:cs/>
        </w:rPr>
        <w:t>ยังเป็นได้อยู่ไหม?</w:t>
      </w:r>
      <w:r w:rsidRPr="00DA3DB7">
        <w:rPr>
          <w:sz w:val="40"/>
          <w:szCs w:val="40"/>
          <w:cs/>
        </w:rPr>
        <w:t xml:space="preserve">  </w:t>
      </w:r>
      <w:r>
        <w:rPr>
          <w:sz w:val="32"/>
          <w:szCs w:val="32"/>
          <w:cs/>
        </w:rPr>
        <w:t xml:space="preserve">ไม่ใช่ .......ไม่ใช่นางเงือก  สนุกไหม  ถ้าได้เป็นนางเงือกอีกครั้ง ?  คำถามย้อนกลับไป – มา  </w:t>
      </w:r>
      <w:r w:rsidRPr="00DA3DB7">
        <w:rPr>
          <w:b/>
          <w:bCs/>
          <w:sz w:val="52"/>
          <w:szCs w:val="52"/>
          <w:cs/>
        </w:rPr>
        <w:t>สนุก</w:t>
      </w:r>
      <w:r w:rsidRPr="00DA3DB7">
        <w:rPr>
          <w:b/>
          <w:bCs/>
          <w:sz w:val="44"/>
          <w:szCs w:val="44"/>
          <w:cs/>
        </w:rPr>
        <w:t>...จบนะ</w:t>
      </w:r>
      <w:r w:rsidRPr="00DA3DB7">
        <w:rPr>
          <w:sz w:val="44"/>
          <w:szCs w:val="44"/>
          <w:cs/>
        </w:rPr>
        <w:t xml:space="preserve">  </w:t>
      </w:r>
    </w:p>
    <w:p w:rsidR="00064CAC" w:rsidRDefault="00064CAC">
      <w:pPr>
        <w:rPr>
          <w:sz w:val="32"/>
          <w:szCs w:val="32"/>
        </w:rPr>
      </w:pPr>
      <w:r>
        <w:rPr>
          <w:sz w:val="32"/>
          <w:szCs w:val="32"/>
          <w:cs/>
        </w:rPr>
        <w:t xml:space="preserve">ความซื่อสัตย์  </w:t>
      </w:r>
      <w:r w:rsidRPr="00DA3DB7">
        <w:rPr>
          <w:b/>
          <w:bCs/>
          <w:sz w:val="40"/>
          <w:szCs w:val="40"/>
          <w:cs/>
        </w:rPr>
        <w:t xml:space="preserve">ถามไปตรง ๆ </w:t>
      </w:r>
      <w:r>
        <w:rPr>
          <w:sz w:val="32"/>
          <w:szCs w:val="32"/>
          <w:cs/>
        </w:rPr>
        <w:t xml:space="preserve"> ถามเลย  </w:t>
      </w:r>
    </w:p>
    <w:p w:rsidR="00064CAC" w:rsidRDefault="00064CAC">
      <w:pPr>
        <w:rPr>
          <w:sz w:val="32"/>
          <w:szCs w:val="32"/>
        </w:rPr>
      </w:pPr>
      <w:r>
        <w:rPr>
          <w:sz w:val="32"/>
          <w:szCs w:val="32"/>
          <w:cs/>
        </w:rPr>
        <w:t>ภาคเรียนต้องเรียนอะไร ?  เขียนมา  วางมา  คิดดี ๆ นะ  คิดดี ๆ  ต้องได้รู้  ต้องได้เรียน  ต้อง...........ได้เล่น</w:t>
      </w:r>
    </w:p>
    <w:p w:rsidR="00064CAC" w:rsidRDefault="00064CAC">
      <w:pPr>
        <w:rPr>
          <w:sz w:val="32"/>
          <w:szCs w:val="32"/>
        </w:rPr>
      </w:pPr>
      <w:r>
        <w:rPr>
          <w:sz w:val="32"/>
          <w:szCs w:val="32"/>
          <w:cs/>
        </w:rPr>
        <w:t xml:space="preserve">จะเป็นนางเงือก  ต้องไปทะเล  ไปว่ายน้ำ  ต้องสวย  ก็ต้องมี  ความสวยต้องมา  </w:t>
      </w:r>
    </w:p>
    <w:p w:rsidR="00064CAC" w:rsidRDefault="00064CAC">
      <w:pPr>
        <w:rPr>
          <w:sz w:val="32"/>
          <w:szCs w:val="32"/>
        </w:rPr>
      </w:pPr>
      <w:r>
        <w:rPr>
          <w:sz w:val="32"/>
          <w:szCs w:val="32"/>
          <w:cs/>
        </w:rPr>
        <w:t>ตามนั้น...เล่นด้วยคนนะ  ฉันอยากเป็นนางเงือก</w:t>
      </w:r>
    </w:p>
    <w:p w:rsidR="00064CAC" w:rsidRDefault="00064CAC">
      <w:pPr>
        <w:rPr>
          <w:b/>
          <w:bCs/>
          <w:sz w:val="32"/>
          <w:szCs w:val="32"/>
        </w:rPr>
      </w:pPr>
    </w:p>
    <w:p w:rsidR="00064CAC" w:rsidRDefault="00064CAC">
      <w:pPr>
        <w:rPr>
          <w:b/>
          <w:bCs/>
          <w:sz w:val="32"/>
          <w:szCs w:val="32"/>
        </w:rPr>
      </w:pPr>
    </w:p>
    <w:p w:rsidR="00064CAC" w:rsidRDefault="00064CAC">
      <w:pPr>
        <w:rPr>
          <w:b/>
          <w:bCs/>
          <w:sz w:val="32"/>
          <w:szCs w:val="32"/>
        </w:rPr>
      </w:pPr>
    </w:p>
    <w:p w:rsidR="00064CAC" w:rsidRPr="00863D45" w:rsidRDefault="00064CAC">
      <w:pPr>
        <w:rPr>
          <w:b/>
          <w:bCs/>
          <w:sz w:val="32"/>
          <w:szCs w:val="32"/>
        </w:rPr>
      </w:pPr>
      <w:r w:rsidRPr="00863D45">
        <w:rPr>
          <w:b/>
          <w:bCs/>
          <w:sz w:val="32"/>
          <w:szCs w:val="32"/>
          <w:cs/>
        </w:rPr>
        <w:t>เริ่ม</w:t>
      </w:r>
    </w:p>
    <w:p w:rsidR="00064CAC" w:rsidRDefault="00064CAC">
      <w:pPr>
        <w:rPr>
          <w:sz w:val="32"/>
          <w:szCs w:val="32"/>
        </w:rPr>
      </w:pPr>
      <w:r>
        <w:rPr>
          <w:sz w:val="32"/>
          <w:szCs w:val="32"/>
          <w:cs/>
        </w:rPr>
        <w:t>ไปทะเล</w:t>
      </w:r>
    </w:p>
    <w:p w:rsidR="00064CAC" w:rsidRPr="00DA3DB7" w:rsidRDefault="00064CAC">
      <w:pPr>
        <w:rPr>
          <w:b/>
          <w:bCs/>
          <w:i/>
          <w:iCs/>
          <w:sz w:val="48"/>
          <w:szCs w:val="48"/>
          <w:cs/>
        </w:rPr>
      </w:pPr>
      <w:r>
        <w:rPr>
          <w:sz w:val="32"/>
          <w:szCs w:val="32"/>
          <w:cs/>
        </w:rPr>
        <w:t>ออกทะเล   นำแผนที่มีมาวางแผนใหม่  สร้างโน้ตรอบห้อง  ให้ไม่....</w:t>
      </w:r>
      <w:r w:rsidRPr="00DA3DB7">
        <w:rPr>
          <w:b/>
          <w:bCs/>
          <w:i/>
          <w:iCs/>
          <w:sz w:val="48"/>
          <w:szCs w:val="48"/>
          <w:cs/>
        </w:rPr>
        <w:t>ออกทะเล</w:t>
      </w:r>
    </w:p>
    <w:p w:rsidR="00064CAC" w:rsidRPr="00DA3DB7" w:rsidRDefault="00064CAC">
      <w:pPr>
        <w:rPr>
          <w:sz w:val="32"/>
          <w:szCs w:val="32"/>
          <w:cs/>
        </w:rPr>
      </w:pPr>
      <w:r>
        <w:rPr>
          <w:sz w:val="32"/>
          <w:szCs w:val="32"/>
          <w:cs/>
        </w:rPr>
        <w:t>ปรับเปลี่ยนแผนและเพิ่มบทเพลง มองทะเล  ใช้โน้ตบนขลุ่ยเป็นหลักในการวางฐาน  เกาะการเคลื่อนไหวการใช้ร่างกาย  และการขับร้องบทเพลงตามระดับเสียง  รวมถึงการทำงานเป็นทีมขณะร่วมสร้างสรรค์  และเพิ่มการแก้ไขปัญหาอย่างฉับพลัน  เพื่อเพิ่มความตือตัว</w:t>
      </w:r>
    </w:p>
    <w:p w:rsidR="00064CAC" w:rsidRPr="00863D45" w:rsidRDefault="00064CAC">
      <w:pPr>
        <w:rPr>
          <w:b/>
          <w:bCs/>
          <w:sz w:val="32"/>
          <w:szCs w:val="32"/>
        </w:rPr>
      </w:pPr>
      <w:r w:rsidRPr="00863D45">
        <w:rPr>
          <w:b/>
          <w:bCs/>
          <w:sz w:val="32"/>
          <w:szCs w:val="32"/>
          <w:cs/>
        </w:rPr>
        <w:t>เริ่มว่ายน้ำ</w:t>
      </w:r>
    </w:p>
    <w:p w:rsidR="00064CAC" w:rsidRPr="00303B81" w:rsidRDefault="00064CAC">
      <w:pPr>
        <w:rPr>
          <w:sz w:val="32"/>
          <w:szCs w:val="32"/>
          <w:cs/>
        </w:rPr>
      </w:pPr>
      <w:r>
        <w:rPr>
          <w:sz w:val="32"/>
          <w:szCs w:val="32"/>
          <w:cs/>
        </w:rPr>
        <w:t>บทบาทสมมติ  เรื่องราวของกะลาสีเรือ  และการดูแลทำความสะอาดเรือ....  เริ่มเล่าเรื่อง  และให้นักเรียนตั้งใจฟังเรื่องอย่างจริงจัง  ให้ความเงียบมีคุณค่าในการจดจำเรื่องราว  ผ่านส่ายตามการมองจ้องกันระหว่างนักเรียนและครู</w:t>
      </w:r>
      <w:r>
        <w:rPr>
          <w:sz w:val="32"/>
          <w:szCs w:val="32"/>
        </w:rPr>
        <w:t xml:space="preserve">  </w:t>
      </w:r>
    </w:p>
    <w:p w:rsidR="00064CAC" w:rsidRPr="00863D45" w:rsidRDefault="00064CAC">
      <w:pPr>
        <w:rPr>
          <w:b/>
          <w:bCs/>
          <w:sz w:val="32"/>
          <w:szCs w:val="32"/>
        </w:rPr>
      </w:pPr>
      <w:r w:rsidRPr="00863D45">
        <w:rPr>
          <w:b/>
          <w:bCs/>
          <w:sz w:val="32"/>
          <w:szCs w:val="32"/>
          <w:cs/>
        </w:rPr>
        <w:t>ต้องสวย</w:t>
      </w:r>
    </w:p>
    <w:p w:rsidR="00064CAC" w:rsidRPr="00303B81" w:rsidRDefault="00064CAC">
      <w:pPr>
        <w:rPr>
          <w:sz w:val="32"/>
          <w:szCs w:val="32"/>
          <w:cs/>
        </w:rPr>
      </w:pPr>
      <w:r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Movement  </w:t>
      </w:r>
      <w:r>
        <w:rPr>
          <w:sz w:val="32"/>
          <w:szCs w:val="32"/>
          <w:cs/>
        </w:rPr>
        <w:t>ในลักษณะคู่และกลุ่มผสมการสร้างสรรค์จินตนาการเล็ก ๆ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cs/>
        </w:rPr>
        <w:t xml:space="preserve">เปิดโอกาสให้นักเรียนร่วมแสดงความคิดเห็นถึงตัวละคร  และท่าทาง  พร้อมออกแบบการแต่งกายร่วมกัน  </w:t>
      </w:r>
    </w:p>
    <w:p w:rsidR="00064CAC" w:rsidRPr="00863D45" w:rsidRDefault="00064CAC">
      <w:pPr>
        <w:rPr>
          <w:b/>
          <w:bCs/>
          <w:sz w:val="32"/>
          <w:szCs w:val="32"/>
        </w:rPr>
      </w:pPr>
      <w:r w:rsidRPr="00863D45">
        <w:rPr>
          <w:b/>
          <w:bCs/>
          <w:sz w:val="32"/>
          <w:szCs w:val="32"/>
          <w:cs/>
        </w:rPr>
        <w:t>ความสวยต้องมา</w:t>
      </w:r>
    </w:p>
    <w:p w:rsidR="00064CAC" w:rsidRDefault="00064CAC">
      <w:pPr>
        <w:rPr>
          <w:sz w:val="32"/>
          <w:szCs w:val="32"/>
        </w:rPr>
      </w:pPr>
      <w:r>
        <w:rPr>
          <w:sz w:val="32"/>
          <w:szCs w:val="32"/>
          <w:cs/>
        </w:rPr>
        <w:t>นำบทเพลงมาถ่ายทอดผ่านขลุ่ยร่วมกัน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cs/>
        </w:rPr>
        <w:t>เป็นเรื่องสุดท้ายหลังจากนักเรียนผ่านการร้องและซึมซับบทเพลงครั้งแล้วครั้งเล่า</w:t>
      </w:r>
    </w:p>
    <w:p w:rsidR="00064CAC" w:rsidRPr="00303B81" w:rsidRDefault="00064CAC">
      <w:pPr>
        <w:rPr>
          <w:sz w:val="32"/>
          <w:szCs w:val="32"/>
          <w:cs/>
        </w:rPr>
      </w:pPr>
    </w:p>
    <w:p w:rsidR="00064CAC" w:rsidRPr="00F2588A" w:rsidRDefault="00064CAC">
      <w:pPr>
        <w:rPr>
          <w:sz w:val="32"/>
          <w:szCs w:val="32"/>
          <w:cs/>
        </w:rPr>
      </w:pPr>
      <w:r w:rsidRPr="00303B81">
        <w:rPr>
          <w:b/>
          <w:bCs/>
          <w:sz w:val="44"/>
          <w:szCs w:val="44"/>
          <w:cs/>
        </w:rPr>
        <w:t>พรุ่งนี้มาเล่นกันไหมนะ</w:t>
      </w:r>
      <w:r>
        <w:rPr>
          <w:sz w:val="32"/>
          <w:szCs w:val="32"/>
          <w:cs/>
        </w:rPr>
        <w:t>..........................................................ครูตุ๊กตา  ดนตรีชีวิตช่วงชั้นที่ ๑</w:t>
      </w:r>
    </w:p>
    <w:sectPr w:rsidR="00064CAC" w:rsidRPr="00F2588A" w:rsidSect="00B4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588A"/>
    <w:rsid w:val="00064CAC"/>
    <w:rsid w:val="000D2802"/>
    <w:rsid w:val="000D39A2"/>
    <w:rsid w:val="00303B81"/>
    <w:rsid w:val="00410C20"/>
    <w:rsid w:val="004863F2"/>
    <w:rsid w:val="007F18C3"/>
    <w:rsid w:val="00863D45"/>
    <w:rsid w:val="0091005A"/>
    <w:rsid w:val="00B47873"/>
    <w:rsid w:val="00DA3DB7"/>
    <w:rsid w:val="00F25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873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</TotalTime>
  <Pages>2</Pages>
  <Words>320</Words>
  <Characters>1829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2001-12-31T18:19:00Z</dcterms:created>
  <dcterms:modified xsi:type="dcterms:W3CDTF">2001-12-31T20:13:00Z</dcterms:modified>
</cp:coreProperties>
</file>