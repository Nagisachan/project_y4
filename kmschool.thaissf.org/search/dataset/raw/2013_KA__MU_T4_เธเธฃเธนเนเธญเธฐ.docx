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BD" w:rsidRDefault="009871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BG KM1 copy.jpg" style="position:absolute;margin-left:-61.8pt;margin-top:-65.8pt;width:1171.6pt;height:828pt;z-index:-251658240;visibility:visible">
            <v:imagedata r:id="rId4" o:title=""/>
          </v:shape>
        </w:pict>
      </w:r>
    </w:p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/>
    <w:p w:rsidR="009871BD" w:rsidRDefault="009871BD">
      <w:r>
        <w:rPr>
          <w:noProof/>
        </w:rPr>
        <w:pict>
          <v:shape id="Picture 1" o:spid="_x0000_s1027" type="#_x0000_t75" alt="BG KM2 copy.jpg" style="position:absolute;margin-left:-61.8pt;margin-top:-65.8pt;width:1171.6pt;height:829.1pt;z-index:-251657216;visibility:visible">
            <v:imagedata r:id="rId5" o:title=""/>
          </v:shape>
        </w:pict>
      </w:r>
    </w:p>
    <w:sectPr w:rsidR="009871BD" w:rsidSect="00C73CD4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CD4"/>
    <w:rsid w:val="009871BD"/>
    <w:rsid w:val="00A25E17"/>
    <w:rsid w:val="00C73CD4"/>
    <w:rsid w:val="00ED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CD4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4</Words>
  <Characters>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2014-03-27T08:07:00Z</dcterms:created>
  <dcterms:modified xsi:type="dcterms:W3CDTF">2014-03-27T08:15:00Z</dcterms:modified>
</cp:coreProperties>
</file>