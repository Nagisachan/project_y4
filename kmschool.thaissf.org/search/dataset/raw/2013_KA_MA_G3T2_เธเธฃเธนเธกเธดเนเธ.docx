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C75F7" w:rsidRPr="003F4CAB" w:rsidRDefault="007C75F7" w:rsidP="000F4ACA">
      <w:pPr>
        <w:tabs>
          <w:tab w:val="left" w:pos="6650"/>
        </w:tabs>
        <w:spacing w:after="0" w:line="240" w:lineRule="auto"/>
        <w:jc w:val="center"/>
        <w:rPr>
          <w:rFonts w:ascii="4805_KwangMD_Melt" w:hAnsi="4805_KwangMD_Melt"/>
          <w:b/>
          <w:bCs/>
          <w:sz w:val="56"/>
          <w:szCs w:val="56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565.85pt;margin-top:-56.45pt;width:142.55pt;height:179.05pt;z-index:251658752;visibility:visible" o:gfxdata="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">
            <v:imagedata r:id="rId5" o:title=""/>
            <o:lock v:ext="edit" aspectratio="f"/>
          </v:shape>
        </w:pict>
      </w:r>
      <w:r>
        <w:rPr>
          <w:noProof/>
        </w:rPr>
        <w:pict>
          <v:shape id="_x0000_s1027" type="#_x0000_t75" alt="Name:  Background Image photos 1024X768.jpgViews: 55399Size:  228.9 KB" style="position:absolute;left:0;text-align:left;margin-left:-171.15pt;margin-top:-77.25pt;width:944.85pt;height:1197pt;z-index:-251655680">
            <v:imagedata r:id="rId6" r:href="rId7" croptop="10329f" cropleft="14581f"/>
          </v:shape>
        </w:pict>
      </w:r>
      <w:r w:rsidRPr="003F4CAB">
        <w:rPr>
          <w:rFonts w:ascii="4805_KwangMD_Melt" w:hAnsi="4805_KwangMD_Melt"/>
          <w:b/>
          <w:bCs/>
          <w:sz w:val="56"/>
          <w:szCs w:val="56"/>
          <w:cs/>
        </w:rPr>
        <w:t>ชีวิตการเรียนรู้</w:t>
      </w:r>
      <w:r w:rsidRPr="003F4CAB">
        <w:rPr>
          <w:rFonts w:ascii="4805_KwangMD_Melt" w:hAnsi="4805_KwangMD_Melt"/>
          <w:b/>
          <w:bCs/>
          <w:sz w:val="56"/>
          <w:szCs w:val="56"/>
        </w:rPr>
        <w:t>…</w:t>
      </w:r>
      <w:r w:rsidRPr="003F4CAB">
        <w:rPr>
          <w:rFonts w:ascii="4805_KwangMD_Melt" w:hAnsi="4805_KwangMD_Melt"/>
          <w:b/>
          <w:bCs/>
          <w:sz w:val="56"/>
          <w:szCs w:val="56"/>
          <w:cs/>
        </w:rPr>
        <w:t>ของครูเพลิน</w:t>
      </w:r>
      <w:r w:rsidRPr="003F4CAB">
        <w:rPr>
          <w:rFonts w:ascii="4805_KwangMD_Melt" w:hAnsi="4805_KwangMD_Melt"/>
          <w:b/>
          <w:bCs/>
          <w:sz w:val="56"/>
          <w:szCs w:val="56"/>
        </w:rPr>
        <w:t xml:space="preserve"> </w:t>
      </w:r>
      <w:r w:rsidRPr="003F4CAB">
        <w:rPr>
          <w:rFonts w:ascii="4805_KwangMD_Melt" w:hAnsi="4805_KwangMD_Melt"/>
          <w:b/>
          <w:bCs/>
          <w:sz w:val="56"/>
          <w:szCs w:val="56"/>
          <w:cs/>
        </w:rPr>
        <w:t>(ห้องลับนับกระดุม)</w:t>
      </w:r>
    </w:p>
    <w:p w:rsidR="007C75F7" w:rsidRPr="003F4CAB" w:rsidRDefault="007C75F7" w:rsidP="000F4ACA">
      <w:pPr>
        <w:spacing w:after="0" w:line="240" w:lineRule="auto"/>
        <w:ind w:left="-142"/>
        <w:rPr>
          <w:rFonts w:ascii="4805_KwangMD_Melt" w:hAnsi="4805_KwangMD_Melt"/>
          <w:b/>
          <w:bCs/>
          <w:sz w:val="48"/>
          <w:szCs w:val="48"/>
        </w:rPr>
      </w:pPr>
      <w:r>
        <w:rPr>
          <w:rFonts w:ascii="4805_KwangMD_Melt" w:hAnsi="4805_KwangMD_Melt"/>
          <w:b/>
          <w:bCs/>
          <w:sz w:val="48"/>
          <w:szCs w:val="48"/>
          <w:cs/>
        </w:rPr>
        <w:t xml:space="preserve">            </w:t>
      </w:r>
      <w:r w:rsidRPr="003F4CAB">
        <w:rPr>
          <w:rFonts w:ascii="4805_KwangMD_Melt" w:hAnsi="4805_KwangMD_Melt"/>
          <w:b/>
          <w:bCs/>
          <w:sz w:val="48"/>
          <w:szCs w:val="48"/>
          <w:cs/>
        </w:rPr>
        <w:t>นายจารุพันธ์ เหล่าแก้วก่อง ( ครูมิ้น )      หน่วยวิชาคณิตศาสตร์  ชั้น ๓</w:t>
      </w:r>
    </w:p>
    <w:p w:rsidR="007C75F7" w:rsidRPr="003F4CAB" w:rsidRDefault="007C75F7" w:rsidP="000F4ACA">
      <w:pPr>
        <w:pStyle w:val="ListParagraph"/>
        <w:ind w:left="142" w:firstLine="567"/>
        <w:jc w:val="thaiDistribute"/>
        <w:rPr>
          <w:rFonts w:ascii="4805_KwangMD_Melt" w:hAnsi="4805_KwangMD_Melt" w:cs="Angsana New"/>
          <w:sz w:val="48"/>
          <w:szCs w:val="48"/>
        </w:rPr>
      </w:pPr>
      <w:r w:rsidRPr="003F4CAB">
        <w:rPr>
          <w:rFonts w:ascii="4805_KwangMD_Melt" w:hAnsi="4805_KwangMD_Melt" w:cs="Angsana New"/>
          <w:b/>
          <w:bCs/>
          <w:sz w:val="48"/>
          <w:szCs w:val="48"/>
          <w:cs/>
        </w:rPr>
        <w:t xml:space="preserve">              </w:t>
      </w:r>
    </w:p>
    <w:p w:rsidR="007C75F7" w:rsidRPr="003F4CAB" w:rsidRDefault="007C75F7" w:rsidP="000F4ACA">
      <w:pPr>
        <w:pStyle w:val="ListParagraph"/>
        <w:ind w:left="142" w:firstLine="567"/>
        <w:jc w:val="thaiDistribute"/>
        <w:rPr>
          <w:rFonts w:ascii="4805_KwangMD_Melt" w:hAnsi="4805_KwangMD_Melt" w:cs="Angsana New"/>
          <w:b/>
          <w:bCs/>
          <w:sz w:val="40"/>
          <w:szCs w:val="40"/>
        </w:rPr>
      </w:pPr>
      <w:r w:rsidRPr="003F4CAB">
        <w:rPr>
          <w:rFonts w:ascii="4805_KwangMD_Melt" w:hAnsi="4805_KwangMD_Melt" w:cs="Angsana New"/>
          <w:sz w:val="40"/>
          <w:szCs w:val="40"/>
          <w:cs/>
        </w:rPr>
        <w:t xml:space="preserve">            การสอนที่ผ่านมาเป็นเวลา ๒ ปี ก้าวเข้าสู่ปีที่ ๓ อย่างเต็มรูปแบบแบบต้องบอกเลยว่าเข้าใจการเรียนการสอนแบบ </w:t>
      </w:r>
      <w:r w:rsidRPr="003F4CAB">
        <w:rPr>
          <w:rFonts w:ascii="Cambria" w:hAnsi="Cambria" w:cs="Angsana New"/>
          <w:sz w:val="40"/>
          <w:szCs w:val="40"/>
        </w:rPr>
        <w:t>Open Approach &amp; Lesson study</w:t>
      </w:r>
      <w:r w:rsidRPr="003F4CAB">
        <w:rPr>
          <w:rFonts w:ascii="4805_KwangMD_Melt" w:hAnsi="4805_KwangMD_Melt" w:cs="Angsana New"/>
          <w:sz w:val="40"/>
          <w:szCs w:val="40"/>
        </w:rPr>
        <w:t xml:space="preserve"> </w:t>
      </w:r>
      <w:r w:rsidRPr="003F4CAB">
        <w:rPr>
          <w:rFonts w:ascii="4805_KwangMD_Melt" w:hAnsi="4805_KwangMD_Melt" w:cs="Angsana New"/>
          <w:sz w:val="40"/>
          <w:szCs w:val="40"/>
          <w:cs/>
        </w:rPr>
        <w:t>มากขึ้นพอจะมองเห็นภาพจากการทำแผน สังเกตการณ์สอน การเปิดชั้นเรียน และการสอนด้วยตัวเอง</w:t>
      </w:r>
      <w:r w:rsidRPr="003F4CAB">
        <w:rPr>
          <w:rFonts w:cs="Angsana New"/>
          <w:color w:val="000000"/>
          <w:sz w:val="40"/>
          <w:szCs w:val="40"/>
        </w:rPr>
        <w:t xml:space="preserve"> </w:t>
      </w:r>
      <w:r w:rsidRPr="003F4CAB">
        <w:rPr>
          <w:rFonts w:ascii="Cordia New" w:hAnsi="Cordia New" w:cs="Angsana New"/>
          <w:color w:val="000000"/>
          <w:sz w:val="40"/>
          <w:szCs w:val="40"/>
          <w:cs/>
        </w:rPr>
        <w:t xml:space="preserve">ก่อนหน้าที่ตนเองจะได้จัดการเรียนการสอนแบบ </w:t>
      </w:r>
      <w:r w:rsidRPr="003F4CAB">
        <w:rPr>
          <w:rFonts w:ascii="Cordia New" w:hAnsi="Cordia New" w:cs="Angsana New"/>
          <w:color w:val="000000"/>
          <w:sz w:val="40"/>
          <w:szCs w:val="40"/>
        </w:rPr>
        <w:t xml:space="preserve">Open Approach </w:t>
      </w:r>
      <w:r w:rsidRPr="003F4CAB">
        <w:rPr>
          <w:rFonts w:ascii="Cordia New" w:hAnsi="Cordia New" w:cs="Angsana New"/>
          <w:color w:val="000000"/>
          <w:sz w:val="40"/>
          <w:szCs w:val="40"/>
          <w:cs/>
        </w:rPr>
        <w:t>ตนเองก็ยังยึดติดอยู่กับบทบาทของความเป็นครูที่เป็นผู้ชี้นำคำตอบหรือบอกคำตอบ</w:t>
      </w:r>
      <w:r w:rsidRPr="003F4CAB">
        <w:rPr>
          <w:rFonts w:ascii="Cordia New" w:hAnsi="Cordia New" w:cs="Angsana New"/>
          <w:color w:val="000000"/>
          <w:sz w:val="40"/>
          <w:szCs w:val="40"/>
        </w:rPr>
        <w:t xml:space="preserve"> </w:t>
      </w:r>
      <w:r w:rsidRPr="003F4CAB">
        <w:rPr>
          <w:rFonts w:ascii="Cordia New" w:hAnsi="Cordia New" w:cs="Angsana New"/>
          <w:color w:val="000000"/>
          <w:sz w:val="40"/>
          <w:szCs w:val="40"/>
          <w:cs/>
        </w:rPr>
        <w:t>ขาดการวางใจในความสามารถการเรียนรู้ได้เองของเด็กๆ หรือรอเวลาที่จะให้เด็กๆได้คิดเอง ได้ลองลงมือแก้ปัญหาด้วยตัวเอง การทำแบบฝึกหัดให้นักเรียนดูเป็นตัวอย่าง</w:t>
      </w:r>
      <w:r w:rsidRPr="003F4CAB">
        <w:rPr>
          <w:rFonts w:ascii="Cordia New" w:hAnsi="Cordia New" w:cs="Angsana New"/>
          <w:color w:val="000000"/>
          <w:sz w:val="40"/>
          <w:szCs w:val="40"/>
        </w:rPr>
        <w:t xml:space="preserve"> </w:t>
      </w:r>
      <w:r w:rsidRPr="003F4CAB">
        <w:rPr>
          <w:rFonts w:ascii="Cordia New" w:hAnsi="Cordia New" w:cs="Angsana New"/>
          <w:color w:val="000000"/>
          <w:sz w:val="40"/>
          <w:szCs w:val="40"/>
          <w:cs/>
        </w:rPr>
        <w:t xml:space="preserve">และการสรุปเนื้อหาหรือวิธีการคิดที่เรียนในช่วงท้ายบทเรียน ซึ่งการจัดการความรู้ด้วยวิธีการแบบ </w:t>
      </w:r>
      <w:r w:rsidRPr="003F4CAB">
        <w:rPr>
          <w:rFonts w:ascii="Cordia New" w:hAnsi="Cordia New" w:cs="Angsana New"/>
          <w:color w:val="000000"/>
          <w:sz w:val="40"/>
          <w:szCs w:val="40"/>
        </w:rPr>
        <w:t xml:space="preserve">Open Approach </w:t>
      </w:r>
      <w:r w:rsidRPr="003F4CAB">
        <w:rPr>
          <w:rFonts w:ascii="Cordia New" w:hAnsi="Cordia New" w:cs="Angsana New"/>
          <w:color w:val="000000"/>
          <w:sz w:val="40"/>
          <w:szCs w:val="40"/>
          <w:cs/>
        </w:rPr>
        <w:t>เป็นการเรียนรู้ที่ต้องการการเปลี่ยนแปลงบทบาทของครูไปสู่การจัดกิจกรรมการเรียนการสอนที่เน้นการเรียนรู้ของนักเรียน</w:t>
      </w:r>
      <w:r w:rsidRPr="003F4CAB">
        <w:rPr>
          <w:rFonts w:ascii="Cordia New" w:hAnsi="Cordia New" w:cs="Angsana New"/>
          <w:color w:val="000000"/>
          <w:sz w:val="40"/>
          <w:szCs w:val="40"/>
        </w:rPr>
        <w:t xml:space="preserve"> </w:t>
      </w:r>
      <w:r w:rsidRPr="003F4CAB">
        <w:rPr>
          <w:rFonts w:ascii="Cordia New" w:hAnsi="Cordia New" w:cs="Angsana New"/>
          <w:color w:val="000000"/>
          <w:sz w:val="40"/>
          <w:szCs w:val="40"/>
          <w:cs/>
        </w:rPr>
        <w:t>ให้ผู้เรียนเป็นเจ้าของชั้นเรียน และค่อยๆขับเคลื่อนชั้นเรียนไปพร้อมๆกันโดยมีครูเป็นผู้พาเดินผ่านสะพานสถานการณ์โจทย์</w:t>
      </w:r>
      <w:r w:rsidRPr="003F4CAB">
        <w:rPr>
          <w:rFonts w:ascii="Cordia New" w:hAnsi="Cordia New" w:cs="Angsana New"/>
          <w:color w:val="000000"/>
          <w:sz w:val="40"/>
          <w:szCs w:val="40"/>
        </w:rPr>
        <w:t xml:space="preserve"> </w:t>
      </w:r>
      <w:r w:rsidRPr="003F4CAB">
        <w:rPr>
          <w:rFonts w:ascii="Cordia New" w:hAnsi="Cordia New" w:cs="Angsana New"/>
          <w:color w:val="000000"/>
          <w:sz w:val="40"/>
          <w:szCs w:val="40"/>
          <w:cs/>
        </w:rPr>
        <w:t xml:space="preserve">ที่มีความรู้สะสมเป็นทุนเดินมาก่อนเพื่อที่จะไปถึงเป้าหมายปลายทางได้อย่างสบาย ไม่เหนื่อย เพื่อให้นักเรียนรู้สึกสนุก ท้าทายไปกับการเดินทางใน </w:t>
      </w:r>
      <w:r w:rsidRPr="003F4CAB">
        <w:rPr>
          <w:rFonts w:ascii="AngsanaUPC" w:hAnsi="AngsanaUPC" w:cs="Angsana New"/>
          <w:color w:val="000000"/>
          <w:sz w:val="40"/>
          <w:szCs w:val="40"/>
        </w:rPr>
        <w:t>Class</w:t>
      </w:r>
      <w:r w:rsidRPr="003F4CAB">
        <w:rPr>
          <w:rFonts w:cs="Angsana New"/>
          <w:color w:val="000000"/>
          <w:sz w:val="40"/>
          <w:szCs w:val="40"/>
        </w:rPr>
        <w:t xml:space="preserve"> </w:t>
      </w:r>
      <w:r w:rsidRPr="003F4CAB">
        <w:rPr>
          <w:rFonts w:cs="Angsana New"/>
          <w:color w:val="000000"/>
          <w:sz w:val="40"/>
          <w:szCs w:val="40"/>
          <w:cs/>
        </w:rPr>
        <w:t>เรียนนั้นๆ</w:t>
      </w:r>
      <w:r w:rsidRPr="003F4CAB">
        <w:rPr>
          <w:rFonts w:ascii="Cordia New" w:hAnsi="Cordia New" w:cs="Angsana New"/>
          <w:color w:val="000000"/>
          <w:sz w:val="40"/>
          <w:szCs w:val="40"/>
          <w:cs/>
        </w:rPr>
        <w:t xml:space="preserve">  </w:t>
      </w:r>
    </w:p>
    <w:p w:rsidR="007C75F7" w:rsidRPr="003F4CAB" w:rsidRDefault="007C75F7" w:rsidP="000155D1">
      <w:pPr>
        <w:ind w:firstLine="720"/>
        <w:jc w:val="thaiDistribute"/>
        <w:rPr>
          <w:rFonts w:cs="Angsana New"/>
          <w:color w:val="000000"/>
          <w:sz w:val="40"/>
          <w:szCs w:val="40"/>
        </w:rPr>
      </w:pPr>
      <w:r w:rsidRPr="003F4CAB">
        <w:rPr>
          <w:rFonts w:ascii="4805_KwangMD_Melt" w:hAnsi="4805_KwangMD_Melt" w:cs="Angsana New"/>
          <w:sz w:val="40"/>
          <w:szCs w:val="40"/>
          <w:cs/>
        </w:rPr>
        <w:t xml:space="preserve">           กิจกรรมที่</w:t>
      </w:r>
      <w:r w:rsidRPr="003F4CAB">
        <w:rPr>
          <w:rFonts w:ascii="Cordia New" w:hAnsi="Cordia New" w:cs="Angsana New"/>
          <w:sz w:val="40"/>
          <w:szCs w:val="40"/>
          <w:cs/>
        </w:rPr>
        <w:t xml:space="preserve">ก่อให้เกิดการเรียนรู้มากที่สุดในภาคเรียนวิริยะที่ผ่านมาคือ </w:t>
      </w:r>
      <w:bookmarkStart w:id="0" w:name="OLE_LINK1"/>
      <w:bookmarkStart w:id="1" w:name="OLE_LINK2"/>
      <w:r w:rsidRPr="003F4CAB">
        <w:rPr>
          <w:rFonts w:ascii="Angsana New" w:hAnsi="Angsana New" w:cs="Angsana New"/>
          <w:color w:val="000000"/>
          <w:sz w:val="40"/>
          <w:szCs w:val="40"/>
          <w:cs/>
        </w:rPr>
        <w:t>วิธีการคูณที่มีตัวตั้ง ๒ หลักกับตัวคูณ ๒ หลัก</w:t>
      </w:r>
      <w:bookmarkEnd w:id="0"/>
      <w:bookmarkEnd w:id="1"/>
      <w:r w:rsidRPr="003F4CAB">
        <w:rPr>
          <w:rFonts w:ascii="Angsana New" w:hAnsi="Angsana New" w:cs="Angsana New"/>
          <w:color w:val="000000"/>
          <w:sz w:val="40"/>
          <w:szCs w:val="40"/>
          <w:cs/>
        </w:rPr>
        <w:t xml:space="preserve"> โดยใช้ความรู้สะสมที่มีมาก่อนหน้านี้คือ ความหมายการคูณ , การคูณที่มีตัวคูณ ๑ หลัก , การคูณที่มีตัวคูณเป็นจำนวนพหุคูณ เช่น ๑๐ , ๑๐๐ , .... และการแยกตัวตั้ง–ตัวคูณ มาต่อยอดเพื่อสร้างความรู้ใหม่ผ่านสะพานสถานการณ์โจทย์ จนเกิดเป็นการเรียนรู้ที่หลากหลายและสามารถสรุปวิธีการคูณที่มีตัวตั้ง ๒ หลักกับตัวคูณ </w:t>
      </w:r>
      <w:r w:rsidRPr="003F4CAB">
        <w:rPr>
          <w:rFonts w:ascii="Angsana New" w:hAnsi="Angsana New" w:cs="Angsana New"/>
          <w:color w:val="000000"/>
          <w:sz w:val="40"/>
          <w:szCs w:val="40"/>
        </w:rPr>
        <w:t xml:space="preserve"> </w:t>
      </w:r>
      <w:r w:rsidRPr="003F4CAB">
        <w:rPr>
          <w:rFonts w:ascii="Angsana New" w:hAnsi="Angsana New" w:cs="Angsana New"/>
          <w:color w:val="000000"/>
          <w:sz w:val="40"/>
          <w:szCs w:val="40"/>
          <w:cs/>
        </w:rPr>
        <w:t>๒  หลัก  ที่ได้จากการนำเสนอวิธีการคิดของเพื่อนและของตนเองได้  โดยกิจกรรมเริ่มต้นจาก</w:t>
      </w:r>
      <w:r w:rsidRPr="003F4CAB">
        <w:rPr>
          <w:rFonts w:cs="Angsana New"/>
          <w:color w:val="000000"/>
          <w:sz w:val="40"/>
          <w:szCs w:val="40"/>
        </w:rPr>
        <w:t xml:space="preserve"> </w:t>
      </w:r>
      <w:r w:rsidRPr="003F4CAB">
        <w:rPr>
          <w:rFonts w:ascii="Angsana New" w:hAnsi="Angsana New" w:cs="Angsana New"/>
          <w:color w:val="000000"/>
          <w:sz w:val="40"/>
          <w:szCs w:val="40"/>
          <w:cs/>
        </w:rPr>
        <w:t xml:space="preserve">ให้นักเรียนปรบมือตามแม่สูตรคูณที่ครูพูด  เพื่อสร้างความพร้อมก่อนเรียนและยังเป็นการทบทวนสูตรคูณไปพร้อมๆกัน </w:t>
      </w:r>
      <w:r w:rsidRPr="003F4CAB">
        <w:rPr>
          <w:rFonts w:cs="Angsana New"/>
          <w:color w:val="000000"/>
          <w:sz w:val="40"/>
          <w:szCs w:val="40"/>
          <w:cs/>
        </w:rPr>
        <w:t>แล้วก็เริ่ม</w:t>
      </w:r>
      <w:r w:rsidRPr="003F4CAB">
        <w:rPr>
          <w:rFonts w:ascii="Angsana New" w:hAnsi="Angsana New" w:cs="Angsana New"/>
          <w:color w:val="000000"/>
          <w:sz w:val="40"/>
          <w:szCs w:val="40"/>
          <w:cs/>
        </w:rPr>
        <w:t xml:space="preserve">สร้างแรงบันดาลใจโดยการกระตุ้นให้นักเรียนอยากเรียนรู้โดยบอกว่า </w:t>
      </w:r>
    </w:p>
    <w:p w:rsidR="007C75F7" w:rsidRPr="003F4CAB" w:rsidRDefault="007C75F7" w:rsidP="000753B7">
      <w:pPr>
        <w:jc w:val="center"/>
        <w:rPr>
          <w:rFonts w:ascii="Angsana New" w:hAnsi="Angsana New" w:cs="Angsana New"/>
          <w:b/>
          <w:bCs/>
          <w:color w:val="000000"/>
          <w:sz w:val="40"/>
          <w:szCs w:val="40"/>
        </w:rPr>
      </w:pPr>
      <w:r>
        <w:rPr>
          <w:noProof/>
        </w:rPr>
        <w:pict>
          <v:shape id="Picture 4" o:spid="_x0000_s1028" type="#_x0000_t75" alt="Picture 096" style="position:absolute;left:0;text-align:left;margin-left:185.25pt;margin-top:39.35pt;width:337.9pt;height:223.2pt;z-index:251655680;visibility:visible;mso-wrap-distance-top:.96pt;mso-wrap-distance-right:9.58pt;mso-wrap-distance-bottom:1.59pt" o:gfxdata="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8ABwBwAGAAAgAJAAkA&#10;gA0ACbAQIAtzAHMAcwCiAMgAogBzAHMAcwCZAJkAmQBpAMcAaQCZAJkAmQCZ+179Xv0AAAAAAACi&#10;AqICZwQAAEEBv/5bAgAApf1BAb/+AACAAAAAAAD/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AAAAAAAAAAAAAAAAAAAAAAAAAAAAAAAAAAA&#10;AP////99AAAAAAAAADoAMAAAAAAAAAAAAEVGLVMxOC01NW1tIGYvMy41LTUuNiBJUwAAAAAAAAAA&#10;AAAAAAAAAAAAAAAAAAAAAAAAAAAAAAAAAAAAAAAAAAAAAAAAAABVMjIxMDcwN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EA&#10;gQC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HQAAQAAAAAAAAA/AAAA&#10;AAAAAFwSkBJgDP8fdB+nHuYd1xwHGgAAsgPqBWUH3wgaCgAAAAAAAAAAAAAAAAAAAAAAAAAAAAAA&#10;AAAAAAAAAAAAAAAAAAAAAAAAAAAAAAAAAAAAAAAAAAAAAAAAAAAAAAAAABgAAAAAAAAAAQAAAAAA&#10;AAABAAAAAQAAAAMGAwABAABKSUkqADo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EAAgAEAAAAUjk4AAIABwAEAAAAMDEwMAAAAAAAvDQAfgMAAAAoIwBRAgAAAQAAAAEA&#10;BAAAAAI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">
            <v:imagedata r:id="rId8" o:title=""/>
            <o:lock v:ext="edit" aspectratio="f"/>
          </v:shape>
        </w:pict>
      </w:r>
      <w:r w:rsidRPr="003F4CAB">
        <w:rPr>
          <w:rFonts w:ascii="Angsana New" w:hAnsi="Angsana New" w:cs="Angsana New"/>
          <w:b/>
          <w:bCs/>
          <w:color w:val="000000"/>
          <w:sz w:val="40"/>
          <w:szCs w:val="40"/>
        </w:rPr>
        <w:t xml:space="preserve">“   </w:t>
      </w:r>
      <w:r w:rsidRPr="003F4CAB">
        <w:rPr>
          <w:rFonts w:ascii="Angsana New" w:hAnsi="Angsana New" w:cs="Angsana New"/>
          <w:b/>
          <w:bCs/>
          <w:color w:val="000000"/>
          <w:sz w:val="40"/>
          <w:szCs w:val="40"/>
          <w:cs/>
        </w:rPr>
        <w:t xml:space="preserve">ในห้องลับ  ครูซ่อนบางสิ่งเอาไว้  ให้ใช้สิ่งนั้นหาคำตอบ  </w:t>
      </w:r>
      <w:r w:rsidRPr="003F4CAB">
        <w:rPr>
          <w:rFonts w:ascii="Angsana New" w:hAnsi="Angsana New" w:cs="Angsana New"/>
          <w:b/>
          <w:bCs/>
          <w:color w:val="000000"/>
          <w:sz w:val="40"/>
          <w:szCs w:val="40"/>
        </w:rPr>
        <w:t xml:space="preserve"> ”</w:t>
      </w:r>
    </w:p>
    <w:p w:rsidR="007C75F7" w:rsidRPr="003F4CAB" w:rsidRDefault="007C75F7" w:rsidP="000753B7">
      <w:pPr>
        <w:jc w:val="center"/>
        <w:rPr>
          <w:rFonts w:cs="Angsana New"/>
          <w:b/>
          <w:bCs/>
          <w:color w:val="000000"/>
          <w:sz w:val="40"/>
          <w:szCs w:val="40"/>
        </w:rPr>
      </w:pPr>
      <w:r>
        <w:rPr>
          <w:noProof/>
        </w:rPr>
        <w:pict>
          <v:shape id="Picture 3" o:spid="_x0000_s1029" type="#_x0000_t75" alt="Picture 096" style="position:absolute;left:0;text-align:left;margin-left:255.45pt;margin-top:687.85pt;width:338.5pt;height:225.45pt;z-index:251654656;visibility:visible" stroked="t" strokecolor="lime" strokeweight="2.25pt">
            <v:stroke dashstyle="dash"/>
            <v:imagedata r:id="rId9" o:title=""/>
          </v:shape>
        </w:pict>
      </w:r>
    </w:p>
    <w:p w:rsidR="007C75F7" w:rsidRPr="003F4CAB" w:rsidRDefault="007C75F7" w:rsidP="000753B7">
      <w:pPr>
        <w:jc w:val="center"/>
        <w:rPr>
          <w:rFonts w:cs="Angsana New"/>
          <w:b/>
          <w:bCs/>
          <w:color w:val="000000"/>
          <w:sz w:val="40"/>
          <w:szCs w:val="40"/>
        </w:rPr>
      </w:pPr>
      <w:r>
        <w:rPr>
          <w:noProof/>
        </w:rPr>
        <w:pict>
          <v:shape id="Picture 2" o:spid="_x0000_s1030" type="#_x0000_t75" alt="Picture 096" style="position:absolute;left:0;text-align:left;margin-left:255.45pt;margin-top:687.85pt;width:338.5pt;height:225.45pt;z-index:251653632;visibility:visible" stroked="t" strokecolor="lime" strokeweight="2.25pt">
            <v:stroke dashstyle="dash"/>
            <v:imagedata r:id="rId9" o:title=""/>
          </v:shape>
        </w:pict>
      </w:r>
    </w:p>
    <w:p w:rsidR="007C75F7" w:rsidRPr="003F4CAB" w:rsidRDefault="007C75F7" w:rsidP="000155D1">
      <w:pPr>
        <w:ind w:firstLine="720"/>
        <w:jc w:val="thaiDistribute"/>
        <w:rPr>
          <w:rFonts w:cs="Angsana New"/>
          <w:color w:val="000000"/>
          <w:sz w:val="40"/>
          <w:szCs w:val="40"/>
        </w:rPr>
      </w:pPr>
    </w:p>
    <w:p w:rsidR="007C75F7" w:rsidRPr="003F4CAB" w:rsidRDefault="007C75F7" w:rsidP="00D4500F">
      <w:pPr>
        <w:jc w:val="both"/>
        <w:rPr>
          <w:rFonts w:cs="Angsana New"/>
          <w:color w:val="000000"/>
          <w:sz w:val="40"/>
          <w:szCs w:val="40"/>
        </w:rPr>
      </w:pPr>
    </w:p>
    <w:p w:rsidR="007C75F7" w:rsidRPr="003F4CAB" w:rsidRDefault="007C75F7" w:rsidP="00EE11F8">
      <w:pPr>
        <w:pStyle w:val="ListParagraph"/>
        <w:ind w:left="142" w:firstLine="567"/>
        <w:jc w:val="thaiDistribute"/>
        <w:rPr>
          <w:rFonts w:cs="Angsana New"/>
          <w:color w:val="000000"/>
          <w:sz w:val="40"/>
          <w:szCs w:val="40"/>
        </w:rPr>
      </w:pPr>
    </w:p>
    <w:p w:rsidR="007C75F7" w:rsidRPr="003F4CAB" w:rsidRDefault="007C75F7" w:rsidP="00EE11F8">
      <w:pPr>
        <w:pStyle w:val="ListParagraph"/>
        <w:ind w:left="142" w:firstLine="567"/>
        <w:jc w:val="thaiDistribute"/>
        <w:rPr>
          <w:rFonts w:cs="Angsana New"/>
          <w:color w:val="000000"/>
          <w:sz w:val="40"/>
          <w:szCs w:val="40"/>
          <w:cs/>
        </w:rPr>
      </w:pPr>
      <w:r w:rsidRPr="003F4CAB">
        <w:rPr>
          <w:rFonts w:ascii="Cordia New" w:hAnsi="Cordia New" w:cs="Angsana New"/>
          <w:color w:val="000000"/>
          <w:sz w:val="40"/>
          <w:szCs w:val="40"/>
        </w:rPr>
        <w:tab/>
      </w:r>
    </w:p>
    <w:p w:rsidR="007C75F7" w:rsidRPr="003F4CAB" w:rsidRDefault="007C75F7" w:rsidP="00EE11F8">
      <w:pPr>
        <w:pStyle w:val="ListParagraph"/>
        <w:ind w:left="142" w:firstLine="567"/>
        <w:jc w:val="thaiDistribute"/>
        <w:rPr>
          <w:rFonts w:ascii="Cordia New" w:hAnsi="Cordia New" w:cs="Angsana New"/>
          <w:color w:val="000000"/>
          <w:sz w:val="40"/>
          <w:szCs w:val="40"/>
          <w:cs/>
        </w:rPr>
      </w:pPr>
    </w:p>
    <w:p w:rsidR="007C75F7" w:rsidRPr="003F4CAB" w:rsidRDefault="007C75F7" w:rsidP="000753B7">
      <w:pPr>
        <w:ind w:firstLine="720"/>
        <w:rPr>
          <w:rFonts w:cs="Angsana New"/>
          <w:color w:val="000000"/>
          <w:sz w:val="40"/>
          <w:szCs w:val="40"/>
          <w:cs/>
        </w:rPr>
      </w:pPr>
      <w:r w:rsidRPr="003F4CAB">
        <w:rPr>
          <w:rFonts w:ascii="Angsana New" w:hAnsi="Angsana New" w:cs="Angsana New"/>
          <w:color w:val="000000"/>
          <w:sz w:val="40"/>
          <w:szCs w:val="40"/>
          <w:cs/>
        </w:rPr>
        <w:t xml:space="preserve">โดยครูบอกสถานการณ์และเงื่อนไขว่า  </w:t>
      </w:r>
      <w:r w:rsidRPr="003F4CAB">
        <w:rPr>
          <w:rFonts w:ascii="Angsana New" w:hAnsi="Angsana New" w:cs="Angsana New"/>
          <w:color w:val="000000"/>
          <w:sz w:val="40"/>
          <w:szCs w:val="40"/>
        </w:rPr>
        <w:t xml:space="preserve">“ </w:t>
      </w:r>
      <w:r w:rsidRPr="003F4CAB">
        <w:rPr>
          <w:rFonts w:ascii="Angsana New" w:hAnsi="Angsana New" w:cs="Angsana New"/>
          <w:color w:val="000000"/>
          <w:sz w:val="40"/>
          <w:szCs w:val="40"/>
          <w:cs/>
        </w:rPr>
        <w:t xml:space="preserve"> ให้แต่ละกลุ่มส่งตัวแทนมา  ๒  คน  เพื่อดูสิ่งของที่ซ่อนอยู่ในห้องคอมฯภายใน   ๑  นาที แล้วกลับไปบอกเพื่อนในกลุ่มว่ามีสิ่งของนั้นทั้งหมดเท่าไร  แต่มีเงื่อนไขว่าห้ามนักเรียนนับสิ่งของนั้นทีละหนึ่ง </w:t>
      </w:r>
      <w:r w:rsidRPr="003F4CAB">
        <w:rPr>
          <w:rFonts w:ascii="Angsana New" w:hAnsi="Angsana New" w:cs="Angsana New"/>
          <w:color w:val="000000"/>
          <w:sz w:val="40"/>
          <w:szCs w:val="40"/>
        </w:rPr>
        <w:t>”</w:t>
      </w:r>
      <w:r w:rsidRPr="003F4CAB">
        <w:rPr>
          <w:rFonts w:ascii="Angsana New" w:hAnsi="Angsana New" w:cs="Angsana New"/>
          <w:color w:val="000000"/>
          <w:sz w:val="40"/>
          <w:szCs w:val="40"/>
          <w:cs/>
        </w:rPr>
        <w:t xml:space="preserve">   ซึ่งสิ่งของที่ครูซ่อนอยู่ในห้องคอมฯ  ก็คือ  </w:t>
      </w:r>
      <w:r w:rsidRPr="003F4CAB">
        <w:rPr>
          <w:rFonts w:ascii="Angsana New" w:hAnsi="Angsana New" w:cs="Angsana New"/>
          <w:b/>
          <w:bCs/>
          <w:color w:val="000000"/>
          <w:sz w:val="40"/>
          <w:szCs w:val="40"/>
          <w:cs/>
        </w:rPr>
        <w:t>กระดุม</w:t>
      </w:r>
      <w:r w:rsidRPr="003F4CAB">
        <w:rPr>
          <w:rFonts w:ascii="Angsana New" w:hAnsi="Angsana New" w:cs="Angsana New"/>
          <w:color w:val="000000"/>
          <w:sz w:val="40"/>
          <w:szCs w:val="40"/>
          <w:cs/>
        </w:rPr>
        <w:t xml:space="preserve">   </w:t>
      </w:r>
    </w:p>
    <w:p w:rsidR="007C75F7" w:rsidRDefault="007C75F7" w:rsidP="00C43A59">
      <w:pPr>
        <w:jc w:val="center"/>
        <w:rPr>
          <w:sz w:val="32"/>
          <w:szCs w:val="32"/>
        </w:rPr>
      </w:pPr>
    </w:p>
    <w:p w:rsidR="007C75F7" w:rsidRPr="003F4CAB" w:rsidRDefault="007C75F7" w:rsidP="00C43A59">
      <w:pPr>
        <w:jc w:val="center"/>
        <w:rPr>
          <w:rFonts w:ascii="Angsana New" w:hAnsi="Angsana New" w:cs="Angsana New"/>
          <w:b/>
          <w:bCs/>
          <w:color w:val="000000"/>
          <w:sz w:val="44"/>
          <w:szCs w:val="44"/>
          <w:cs/>
        </w:rPr>
      </w:pPr>
      <w:r>
        <w:rPr>
          <w:noProof/>
        </w:rPr>
        <w:pict>
          <v:shape id="_x0000_s1031" type="#_x0000_t75" alt="Name:  Background Image photos 1024X768.jpgViews: 55399Size:  228.9 KB" style="position:absolute;left:0;text-align:left;margin-left:-159.15pt;margin-top:-71.8pt;width:944.85pt;height:1197pt;z-index:-251654656">
            <v:imagedata r:id="rId6" r:href="rId10" croptop="10329f" cropleft="14581f"/>
          </v:shape>
        </w:pict>
      </w:r>
      <w:r w:rsidRPr="003F4CAB">
        <w:rPr>
          <w:rFonts w:ascii="Angsana New" w:hAnsi="Angsana New" w:cs="Angsana New"/>
          <w:b/>
          <w:bCs/>
          <w:color w:val="000000"/>
          <w:sz w:val="44"/>
          <w:szCs w:val="44"/>
        </w:rPr>
        <w:t>“</w:t>
      </w:r>
      <w:r w:rsidRPr="003F4CAB">
        <w:rPr>
          <w:rFonts w:ascii="Angsana New" w:hAnsi="Angsana New" w:cs="Angsana New"/>
          <w:b/>
          <w:bCs/>
          <w:color w:val="000000"/>
          <w:sz w:val="44"/>
          <w:szCs w:val="44"/>
          <w:cs/>
        </w:rPr>
        <w:t xml:space="preserve"> จากสถานการณ์ที่ครูกำหนดไว้  แท้จริงครูซ่อนอะไรไว้บ้าง </w:t>
      </w:r>
      <w:r w:rsidRPr="003F4CAB">
        <w:rPr>
          <w:rFonts w:ascii="Angsana New" w:hAnsi="Angsana New" w:cs="Angsana New"/>
          <w:b/>
          <w:bCs/>
          <w:color w:val="000000"/>
          <w:sz w:val="44"/>
          <w:szCs w:val="44"/>
        </w:rPr>
        <w:t>”</w:t>
      </w:r>
    </w:p>
    <w:p w:rsidR="007C75F7" w:rsidRPr="003F4CAB" w:rsidRDefault="007C75F7" w:rsidP="00C43A59">
      <w:pPr>
        <w:ind w:firstLine="720"/>
        <w:rPr>
          <w:rFonts w:ascii="Angsana New" w:hAnsi="Angsana New"/>
          <w:color w:val="000000"/>
          <w:sz w:val="40"/>
          <w:szCs w:val="40"/>
        </w:rPr>
      </w:pPr>
      <w:r>
        <w:rPr>
          <w:noProof/>
        </w:rPr>
        <w:pict>
          <v:shape id="Picture 5" o:spid="_x0000_s1032" type="#_x0000_t75" alt="Picture 092" style="position:absolute;left:0;text-align:left;margin-left:185.75pt;margin-top:6.25pt;width:336pt;height:153.6pt;z-index:251656704;visibility:visible;mso-wrap-distance-left:9.48pt;mso-wrap-distance-top:.96pt;mso-wrap-distance-right:3.41533mm;mso-wrap-distance-bottom:1.44pt" o:gfxdata="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fAAcAcABgAAIACQAJAIANAAmwECALcwBzAHMAogDIAKIAcwBzAHMAmQCZAJkAaQDH&#10;AGkAmQCZAJkAmfte/V79AAAAAAAAogKiAmcEAABBAb/+WwIAAKX9QQG//gAAgAAAAAAA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QAAAAA&#10;AAAAAAAAAAAAAAAAAAAAAAAAAAAAAAD/////hwAAAAAAAABxAEwAAAAAAAAAAABFRi1TMTgtNTVt&#10;bSBmLzMuNS01LjYgSVMAAAAAAAAAAAAAAAAAAAAAAAAAAAAAAAAAAAAAAAAAAAAAAAAAAAAAAAAA&#10;AAAAVTIyMTA3MD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BAIEAg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B0AAEAAAAAAAAAPwAAAAAAAABcEpASYAz+Hz8fHB4SHcwb+RkAALID6gVlB98IGgoA&#10;AAAAAAAAAAAAAAAAAAAAAAAAAAAAAAAAAAAAAAAAAAAAAAAAAAAAAAAAAAAAAAAAAAAAAAAAAAAA&#10;AAAAAAAAAAAYAAAAAAAAAAEAAAAAAAAAAQAAAAEAAAADBgMAAQAASklJKgA6A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BAAIABAAAAFI5OAACAAcABAAAADAxMDAAAAAA&#10;ALw0AH4DAAAAKCMAUQIAAAEAAAABAAQAAAAC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">
            <v:imagedata r:id="rId11" o:title=""/>
            <o:lock v:ext="edit" aspectratio="f"/>
          </v:shape>
        </w:pict>
      </w:r>
    </w:p>
    <w:p w:rsidR="007C75F7" w:rsidRPr="003F4CAB" w:rsidRDefault="007C75F7" w:rsidP="00EE11F8">
      <w:pPr>
        <w:pStyle w:val="ListParagraph"/>
        <w:ind w:left="142" w:firstLine="578"/>
        <w:jc w:val="thaiDistribute"/>
        <w:rPr>
          <w:sz w:val="40"/>
          <w:szCs w:val="40"/>
        </w:rPr>
      </w:pPr>
    </w:p>
    <w:p w:rsidR="007C75F7" w:rsidRPr="003F4CAB" w:rsidRDefault="007C75F7" w:rsidP="00EE11F8">
      <w:pPr>
        <w:pStyle w:val="ListParagraph"/>
        <w:ind w:left="142" w:firstLine="567"/>
        <w:jc w:val="thaiDistribute"/>
        <w:rPr>
          <w:rFonts w:ascii="Cordia New" w:hAnsi="Cordia New"/>
          <w:color w:val="000000"/>
          <w:sz w:val="40"/>
          <w:szCs w:val="40"/>
          <w:cs/>
        </w:rPr>
      </w:pPr>
    </w:p>
    <w:p w:rsidR="007C75F7" w:rsidRPr="003F4CAB" w:rsidRDefault="007C75F7">
      <w:pPr>
        <w:rPr>
          <w:sz w:val="40"/>
          <w:szCs w:val="40"/>
        </w:rPr>
      </w:pPr>
    </w:p>
    <w:p w:rsidR="007C75F7" w:rsidRPr="003F4CAB" w:rsidRDefault="007C75F7" w:rsidP="00C43A59">
      <w:pPr>
        <w:rPr>
          <w:sz w:val="40"/>
          <w:szCs w:val="40"/>
        </w:rPr>
      </w:pPr>
    </w:p>
    <w:p w:rsidR="007C75F7" w:rsidRPr="003F4CAB" w:rsidRDefault="007C75F7" w:rsidP="00C43A59">
      <w:pPr>
        <w:rPr>
          <w:rFonts w:cs="Angsana New"/>
          <w:sz w:val="40"/>
          <w:szCs w:val="40"/>
        </w:rPr>
      </w:pPr>
    </w:p>
    <w:p w:rsidR="007C75F7" w:rsidRPr="003F4CAB" w:rsidRDefault="007C75F7" w:rsidP="00C43A59">
      <w:pPr>
        <w:rPr>
          <w:rFonts w:cs="Angsana New"/>
          <w:color w:val="000000"/>
          <w:sz w:val="40"/>
          <w:szCs w:val="40"/>
          <w:cs/>
        </w:rPr>
      </w:pPr>
      <w:r>
        <w:rPr>
          <w:noProof/>
        </w:rPr>
        <w:pict>
          <v:shape id="Picture 1" o:spid="_x0000_s1033" type="#_x0000_t75" alt="Picture 069" style="position:absolute;margin-left:506pt;margin-top:165pt;width:191.05pt;height:143.05pt;z-index:251657728;visibility:visible;mso-wrap-distance-left:9.48pt;mso-wrap-distance-top:.96pt;mso-wrap-distance-right:9.48pt;mso-wrap-distance-bottom:1.5pt" o:gfxdata="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">
            <v:imagedata r:id="rId12" o:title=""/>
            <o:lock v:ext="edit" aspectratio="f"/>
          </v:shape>
        </w:pict>
      </w:r>
      <w:r w:rsidRPr="003F4CAB">
        <w:rPr>
          <w:rFonts w:cs="Angsana New"/>
          <w:sz w:val="40"/>
          <w:szCs w:val="40"/>
        </w:rPr>
        <w:tab/>
      </w:r>
      <w:r w:rsidRPr="003F4CAB">
        <w:rPr>
          <w:rFonts w:ascii="Angsana New" w:hAnsi="Angsana New" w:cs="Angsana New"/>
          <w:color w:val="000000"/>
          <w:sz w:val="40"/>
          <w:szCs w:val="40"/>
          <w:cs/>
        </w:rPr>
        <w:t xml:space="preserve">           จากสถานการณ์และเงื่อนไขที่ครูกำหนด  กระตุ้นให้นักเรียนแต่ละกลุ่มวางแผนว่าจะต้องได้ข้อมูลที่ได้ดูมาใช้ประโยชน์อย่างไร โดยแต่ละกลุ่มบอกได้คล้ายคลึงกันหรือเหมือนกันแถบจะทุกเลยทีเดียว ตัวอย่างที่นักเรียนได้บอก คือ เป็นกระดุมมี ๒๓  แถว แถวละ ๑๒ เม็ด บางกลุ่มก็บอกว่ามีกระดุม ๑๒ แถว แถวละ ๒๓ เม็ด บางกลุ่มวาดรูปสิ่งที่ได้เห็นมาให้เพื่อนๆดู  และวาดจัดแถว แถวละเท่าๆ กันได้อย่างชัดเจน นั่นความหมายว่านักเรียนสามารถนำความรู้สะสมเดิมเรื่องความหมายการคูณมาใช้ได้ถูกต้อง  เด็กๆรู้ว่าจะสามารถหาจำนวนกระดุมทั้งหมดได้โดยการนำ  </w:t>
      </w:r>
      <w:bookmarkStart w:id="2" w:name="OLE_LINK3"/>
      <w:bookmarkStart w:id="3" w:name="OLE_LINK4"/>
      <w:r w:rsidRPr="003F4CAB">
        <w:rPr>
          <w:rFonts w:ascii="Angsana New" w:hAnsi="Angsana New" w:cs="Angsana New"/>
          <w:color w:val="000000"/>
          <w:sz w:val="40"/>
          <w:szCs w:val="40"/>
          <w:cs/>
        </w:rPr>
        <w:t xml:space="preserve">๑๒ </w:t>
      </w:r>
      <w:r w:rsidRPr="003F4CAB">
        <w:rPr>
          <w:rFonts w:ascii="Angsana New" w:hAnsi="Angsana New" w:cs="Angsana New"/>
          <w:color w:val="000000"/>
          <w:sz w:val="40"/>
          <w:szCs w:val="40"/>
        </w:rPr>
        <w:sym w:font="Symbol" w:char="F0B4"/>
      </w:r>
      <w:r w:rsidRPr="003F4CAB">
        <w:rPr>
          <w:rFonts w:ascii="Angsana New" w:hAnsi="Angsana New" w:cs="Angsana New"/>
          <w:color w:val="000000"/>
          <w:sz w:val="40"/>
          <w:szCs w:val="40"/>
        </w:rPr>
        <w:t xml:space="preserve"> </w:t>
      </w:r>
      <w:r w:rsidRPr="003F4CAB">
        <w:rPr>
          <w:rFonts w:ascii="Angsana New" w:hAnsi="Angsana New" w:cs="Angsana New"/>
          <w:color w:val="000000"/>
          <w:sz w:val="40"/>
          <w:szCs w:val="40"/>
          <w:cs/>
        </w:rPr>
        <w:t>๒๓</w:t>
      </w:r>
      <w:r w:rsidRPr="003F4CAB">
        <w:rPr>
          <w:rFonts w:ascii="Angsana New" w:hAnsi="Angsana New" w:cs="Angsana New"/>
          <w:color w:val="000000"/>
          <w:sz w:val="40"/>
          <w:szCs w:val="40"/>
        </w:rPr>
        <w:t xml:space="preserve"> </w:t>
      </w:r>
      <w:r w:rsidRPr="003F4CAB">
        <w:rPr>
          <w:rFonts w:ascii="Angsana New" w:hAnsi="Angsana New" w:cs="Angsana New"/>
          <w:color w:val="000000"/>
          <w:sz w:val="40"/>
          <w:szCs w:val="40"/>
          <w:cs/>
        </w:rPr>
        <w:t xml:space="preserve"> หรือ   ๒๓ </w:t>
      </w:r>
      <w:r w:rsidRPr="003F4CAB">
        <w:rPr>
          <w:rFonts w:ascii="Angsana New" w:hAnsi="Angsana New" w:cs="Angsana New"/>
          <w:color w:val="000000"/>
          <w:sz w:val="40"/>
          <w:szCs w:val="40"/>
        </w:rPr>
        <w:sym w:font="Symbol" w:char="F0B4"/>
      </w:r>
      <w:r w:rsidRPr="003F4CAB">
        <w:rPr>
          <w:rFonts w:ascii="Angsana New" w:hAnsi="Angsana New" w:cs="Angsana New"/>
          <w:color w:val="000000"/>
          <w:sz w:val="40"/>
          <w:szCs w:val="40"/>
        </w:rPr>
        <w:t xml:space="preserve"> </w:t>
      </w:r>
      <w:r w:rsidRPr="003F4CAB">
        <w:rPr>
          <w:rFonts w:ascii="Angsana New" w:hAnsi="Angsana New" w:cs="Angsana New"/>
          <w:color w:val="000000"/>
          <w:sz w:val="40"/>
          <w:szCs w:val="40"/>
          <w:cs/>
        </w:rPr>
        <w:t>๑๒</w:t>
      </w:r>
      <w:r w:rsidRPr="003F4CAB">
        <w:rPr>
          <w:rFonts w:ascii="Angsana New" w:hAnsi="Angsana New" w:cs="Angsana New"/>
          <w:color w:val="000000"/>
          <w:sz w:val="40"/>
          <w:szCs w:val="40"/>
        </w:rPr>
        <w:t xml:space="preserve"> </w:t>
      </w:r>
      <w:r w:rsidRPr="003F4CAB">
        <w:rPr>
          <w:rFonts w:cs="Angsana New"/>
          <w:color w:val="000000"/>
          <w:sz w:val="40"/>
          <w:szCs w:val="40"/>
        </w:rPr>
        <w:t xml:space="preserve"> </w:t>
      </w:r>
      <w:r w:rsidRPr="003F4CAB">
        <w:rPr>
          <w:rFonts w:ascii="Angsana New" w:hAnsi="Angsana New" w:cs="Angsana New"/>
          <w:color w:val="000000"/>
          <w:sz w:val="40"/>
          <w:szCs w:val="40"/>
          <w:cs/>
        </w:rPr>
        <w:t xml:space="preserve"> </w:t>
      </w:r>
      <w:bookmarkEnd w:id="2"/>
      <w:bookmarkEnd w:id="3"/>
      <w:r w:rsidRPr="003F4CAB">
        <w:rPr>
          <w:rFonts w:ascii="Angsana New" w:hAnsi="Angsana New" w:cs="Angsana New"/>
          <w:color w:val="000000"/>
          <w:sz w:val="40"/>
          <w:szCs w:val="40"/>
          <w:cs/>
        </w:rPr>
        <w:t xml:space="preserve">แต่ความยากของเด็กๆก็ คือ ยังไม่เคยเรียนการคูณ ๒ หลัก กับตัวคูณ </w:t>
      </w:r>
      <w:r w:rsidRPr="003F4CAB">
        <w:rPr>
          <w:rFonts w:cs="Angsana New"/>
          <w:color w:val="000000"/>
          <w:sz w:val="40"/>
          <w:szCs w:val="40"/>
          <w:cs/>
        </w:rPr>
        <w:t>๒ หลัก มาก่อนเลย</w:t>
      </w:r>
    </w:p>
    <w:p w:rsidR="007C75F7" w:rsidRPr="003F4CAB" w:rsidRDefault="007C75F7" w:rsidP="009D2562">
      <w:pPr>
        <w:jc w:val="center"/>
        <w:rPr>
          <w:rFonts w:cs="Angsana New"/>
          <w:b/>
          <w:bCs/>
          <w:sz w:val="40"/>
          <w:szCs w:val="40"/>
        </w:rPr>
      </w:pPr>
      <w:r w:rsidRPr="003F4CAB">
        <w:rPr>
          <w:rFonts w:ascii="Angsana New" w:hAnsi="Angsana New" w:cs="Angsana New"/>
          <w:b/>
          <w:bCs/>
          <w:color w:val="000000"/>
          <w:sz w:val="40"/>
          <w:szCs w:val="40"/>
        </w:rPr>
        <w:t>“</w:t>
      </w:r>
      <w:r w:rsidRPr="003F4CAB">
        <w:rPr>
          <w:rFonts w:ascii="Angsana New" w:hAnsi="Angsana New" w:cs="Angsana New"/>
          <w:b/>
          <w:bCs/>
          <w:color w:val="000000"/>
          <w:sz w:val="40"/>
          <w:szCs w:val="40"/>
          <w:cs/>
        </w:rPr>
        <w:t xml:space="preserve">  ๑๒ </w:t>
      </w:r>
      <w:r w:rsidRPr="003F4CAB">
        <w:rPr>
          <w:rFonts w:ascii="Angsana New" w:hAnsi="Angsana New" w:cs="Angsana New"/>
          <w:b/>
          <w:bCs/>
          <w:color w:val="000000"/>
          <w:sz w:val="40"/>
          <w:szCs w:val="40"/>
        </w:rPr>
        <w:sym w:font="Symbol" w:char="F0B4"/>
      </w:r>
      <w:r w:rsidRPr="003F4CAB">
        <w:rPr>
          <w:rFonts w:ascii="Angsana New" w:hAnsi="Angsana New" w:cs="Angsana New"/>
          <w:b/>
          <w:bCs/>
          <w:color w:val="000000"/>
          <w:sz w:val="40"/>
          <w:szCs w:val="40"/>
        </w:rPr>
        <w:t xml:space="preserve"> </w:t>
      </w:r>
      <w:r w:rsidRPr="003F4CAB">
        <w:rPr>
          <w:rFonts w:ascii="Angsana New" w:hAnsi="Angsana New" w:cs="Angsana New"/>
          <w:b/>
          <w:bCs/>
          <w:color w:val="000000"/>
          <w:sz w:val="40"/>
          <w:szCs w:val="40"/>
          <w:cs/>
        </w:rPr>
        <w:t xml:space="preserve">๒๓  หรือ  ๒๓ </w:t>
      </w:r>
      <w:r w:rsidRPr="003F4CAB">
        <w:rPr>
          <w:rFonts w:ascii="Angsana New" w:hAnsi="Angsana New" w:cs="Angsana New"/>
          <w:b/>
          <w:bCs/>
          <w:color w:val="000000"/>
          <w:sz w:val="40"/>
          <w:szCs w:val="40"/>
        </w:rPr>
        <w:sym w:font="Symbol" w:char="F0B4"/>
      </w:r>
      <w:r w:rsidRPr="003F4CAB">
        <w:rPr>
          <w:rFonts w:ascii="Angsana New" w:hAnsi="Angsana New" w:cs="Angsana New"/>
          <w:b/>
          <w:bCs/>
          <w:color w:val="000000"/>
          <w:sz w:val="40"/>
          <w:szCs w:val="40"/>
        </w:rPr>
        <w:t xml:space="preserve"> </w:t>
      </w:r>
      <w:r w:rsidRPr="003F4CAB">
        <w:rPr>
          <w:rFonts w:ascii="Angsana New" w:hAnsi="Angsana New" w:cs="Angsana New"/>
          <w:b/>
          <w:bCs/>
          <w:color w:val="000000"/>
          <w:sz w:val="40"/>
          <w:szCs w:val="40"/>
          <w:cs/>
        </w:rPr>
        <w:t>๑๒</w:t>
      </w:r>
      <w:r w:rsidRPr="003F4CAB">
        <w:rPr>
          <w:rFonts w:ascii="Angsana New" w:hAnsi="Angsana New" w:cs="Angsana New"/>
          <w:b/>
          <w:bCs/>
          <w:color w:val="000000"/>
          <w:sz w:val="40"/>
          <w:szCs w:val="40"/>
        </w:rPr>
        <w:t xml:space="preserve"> </w:t>
      </w:r>
      <w:r w:rsidRPr="003F4CAB">
        <w:rPr>
          <w:rFonts w:ascii="Angsana New" w:hAnsi="Angsana New" w:cs="Angsana New"/>
          <w:b/>
          <w:bCs/>
          <w:color w:val="000000"/>
          <w:sz w:val="40"/>
          <w:szCs w:val="40"/>
          <w:cs/>
        </w:rPr>
        <w:t xml:space="preserve">   มีวิธีการคูณอย่างไร    </w:t>
      </w:r>
      <w:r w:rsidRPr="003F4CAB">
        <w:rPr>
          <w:rFonts w:ascii="Angsana New" w:hAnsi="Angsana New" w:cs="Angsana New"/>
          <w:b/>
          <w:bCs/>
          <w:color w:val="000000"/>
          <w:sz w:val="40"/>
          <w:szCs w:val="40"/>
        </w:rPr>
        <w:t>”</w:t>
      </w:r>
    </w:p>
    <w:p w:rsidR="007C75F7" w:rsidRPr="003F4CAB" w:rsidRDefault="007C75F7" w:rsidP="00314D57">
      <w:pPr>
        <w:rPr>
          <w:rFonts w:cs="Angsana New"/>
          <w:sz w:val="40"/>
          <w:szCs w:val="40"/>
        </w:rPr>
      </w:pPr>
      <w:r w:rsidRPr="003F4CAB">
        <w:rPr>
          <w:rFonts w:cs="Angsana New"/>
          <w:sz w:val="40"/>
          <w:szCs w:val="40"/>
          <w:cs/>
        </w:rPr>
        <w:t xml:space="preserve">                        นักเรียนใช้วิธีการลองผิดลองถูกอยู่หลายรอบด้วยกันบางคนใช้วิธีการ วาดรูป</w:t>
      </w:r>
    </w:p>
    <w:p w:rsidR="007C75F7" w:rsidRPr="003F4CAB" w:rsidRDefault="007C75F7" w:rsidP="00314D57">
      <w:pPr>
        <w:rPr>
          <w:rFonts w:cs="Angsana New"/>
          <w:sz w:val="40"/>
          <w:szCs w:val="40"/>
          <w:cs/>
        </w:rPr>
      </w:pPr>
      <w:r w:rsidRPr="003F4CAB">
        <w:rPr>
          <w:rFonts w:cs="Angsana New"/>
          <w:sz w:val="40"/>
          <w:szCs w:val="40"/>
          <w:cs/>
        </w:rPr>
        <w:t xml:space="preserve"> หรือบวกครั้งละเท่าๆกัน  และอีกหลายๆคนเชื่องโยงความรู้เดิมมาต่อยอดความรู้ใหม่ได้ดี</w:t>
      </w:r>
    </w:p>
    <w:p w:rsidR="007C75F7" w:rsidRPr="003F4CAB" w:rsidRDefault="007C75F7" w:rsidP="0003512C">
      <w:pPr>
        <w:jc w:val="thaiDistribute"/>
        <w:rPr>
          <w:rFonts w:cs="Angsana New"/>
          <w:color w:val="000000"/>
          <w:sz w:val="40"/>
          <w:szCs w:val="40"/>
        </w:rPr>
      </w:pPr>
      <w:r w:rsidRPr="003F4CAB">
        <w:rPr>
          <w:rFonts w:ascii="Angsana New" w:hAnsi="Angsana New" w:cs="Angsana New"/>
          <w:color w:val="000000"/>
          <w:sz w:val="40"/>
          <w:szCs w:val="40"/>
          <w:cs/>
        </w:rPr>
        <w:t>เมื่อจบกิจกรรมครูก็ให้นักเรียนช่วยกันสรุปกิจกรรมการคูณที่มีตัวตั้ง ๒ หลักกับตัวคูณ ๒ หลัก  โดยได้แนวคิดที่หลากหลายมาก จากนั้นก็ให้นักเรียนแต่ละคนเขียนสรุปตามความเข้าใจของตนเองลงสมุด</w:t>
      </w:r>
    </w:p>
    <w:p w:rsidR="007C75F7" w:rsidRDefault="007C75F7" w:rsidP="003D68BC">
      <w:pPr>
        <w:rPr>
          <w:rFonts w:cs="Angsana New"/>
          <w:sz w:val="40"/>
          <w:szCs w:val="40"/>
        </w:rPr>
      </w:pPr>
      <w:r w:rsidRPr="003F4CAB">
        <w:rPr>
          <w:rFonts w:cs="Angsana New"/>
          <w:sz w:val="40"/>
          <w:szCs w:val="40"/>
          <w:cs/>
        </w:rPr>
        <w:t xml:space="preserve">    </w:t>
      </w:r>
    </w:p>
    <w:p w:rsidR="007C75F7" w:rsidRDefault="007C75F7" w:rsidP="00E14B10">
      <w:pPr>
        <w:spacing w:after="0" w:line="240" w:lineRule="auto"/>
        <w:rPr>
          <w:rFonts w:ascii="Cordia New" w:hAnsi="Cordia New" w:cs="Angsana New"/>
          <w:sz w:val="40"/>
          <w:szCs w:val="40"/>
        </w:rPr>
      </w:pPr>
      <w:r>
        <w:rPr>
          <w:rFonts w:cs="Angsana New"/>
          <w:b/>
          <w:bCs/>
          <w:sz w:val="40"/>
          <w:szCs w:val="40"/>
        </w:rPr>
        <w:t xml:space="preserve">                 </w:t>
      </w:r>
      <w:r w:rsidRPr="003D68BC">
        <w:rPr>
          <w:rFonts w:ascii="Cordia New" w:hAnsi="Cordia New" w:cs="Angsana New"/>
          <w:b/>
          <w:bCs/>
          <w:sz w:val="40"/>
          <w:szCs w:val="40"/>
          <w:cs/>
        </w:rPr>
        <w:t>ปัจจัยความสำเร็จ</w:t>
      </w:r>
      <w:r w:rsidRPr="003D68BC">
        <w:rPr>
          <w:rFonts w:ascii="Cordia New" w:hAnsi="Cordia New" w:cs="Angsana New"/>
          <w:sz w:val="40"/>
          <w:szCs w:val="40"/>
        </w:rPr>
        <w:t xml:space="preserve"> </w:t>
      </w:r>
      <w:r w:rsidRPr="003D68BC">
        <w:rPr>
          <w:rFonts w:ascii="Cordia New" w:hAnsi="Cordia New" w:cs="Angsana New"/>
          <w:sz w:val="40"/>
          <w:szCs w:val="40"/>
          <w:cs/>
        </w:rPr>
        <w:t>คือ นักเรียนสามารถหาคำตอบของการคูณ ๒ หลัก คูณด้วยตัวคูณ ๒ หลัก</w:t>
      </w:r>
    </w:p>
    <w:p w:rsidR="007C75F7" w:rsidRDefault="007C75F7" w:rsidP="00E14B10">
      <w:pPr>
        <w:spacing w:after="0" w:line="240" w:lineRule="auto"/>
        <w:rPr>
          <w:rFonts w:ascii="Cordia New" w:hAnsi="Cordia New" w:cs="Angsana New"/>
          <w:sz w:val="40"/>
          <w:szCs w:val="40"/>
        </w:rPr>
      </w:pPr>
      <w:r>
        <w:rPr>
          <w:noProof/>
        </w:rPr>
        <w:pict>
          <v:shape id="_x0000_s1034" type="#_x0000_t75" style="position:absolute;margin-left:480pt;margin-top:12.8pt;width:190.5pt;height:186.65pt;z-index:251659776" stroked="t" strokecolor="#17365d" strokeweight="1pt">
            <v:stroke dashstyle="longDashDot"/>
            <v:imagedata r:id="rId13" o:title="" cropbottom="5825f" cropleft="11996f" cropright="7829f" blacklevel="6554f"/>
          </v:shape>
        </w:pict>
      </w:r>
      <w:r w:rsidRPr="003D68BC">
        <w:rPr>
          <w:rFonts w:ascii="Cordia New" w:hAnsi="Cordia New" w:cs="Angsana New"/>
          <w:sz w:val="40"/>
          <w:szCs w:val="40"/>
          <w:cs/>
        </w:rPr>
        <w:t xml:space="preserve"> ได้อย่างถูกต้องพร้อมทั้งสามารถนำความรู้เดิมมาใช้ได้อย่างถูกที่และเหมาะสม นักเรียนมี</w:t>
      </w:r>
    </w:p>
    <w:p w:rsidR="007C75F7" w:rsidRDefault="007C75F7" w:rsidP="00E14B10">
      <w:pPr>
        <w:spacing w:after="0" w:line="240" w:lineRule="auto"/>
        <w:rPr>
          <w:rFonts w:ascii="Cordia New" w:hAnsi="Cordia New" w:cs="Angsana New"/>
          <w:sz w:val="40"/>
          <w:szCs w:val="40"/>
        </w:rPr>
      </w:pPr>
      <w:r w:rsidRPr="003D68BC">
        <w:rPr>
          <w:rFonts w:ascii="Cordia New" w:hAnsi="Cordia New" w:cs="Angsana New"/>
          <w:sz w:val="40"/>
          <w:szCs w:val="40"/>
          <w:cs/>
        </w:rPr>
        <w:t>การคิดตลอดเวลาไม่หยุดนิ่งแม้กระทั่งจะได้คำตอบแล้วก็ตาม เพื่อที่จะหาวิธีการคิดที่แปลก</w:t>
      </w:r>
    </w:p>
    <w:p w:rsidR="007C75F7" w:rsidRDefault="007C75F7" w:rsidP="00E14B10">
      <w:pPr>
        <w:spacing w:after="0" w:line="240" w:lineRule="auto"/>
        <w:rPr>
          <w:rFonts w:ascii="Cordia New" w:hAnsi="Cordia New" w:cs="Angsana New"/>
          <w:sz w:val="40"/>
          <w:szCs w:val="40"/>
        </w:rPr>
      </w:pPr>
      <w:r w:rsidRPr="003D68BC">
        <w:rPr>
          <w:rFonts w:ascii="Cordia New" w:hAnsi="Cordia New" w:cs="Angsana New"/>
          <w:sz w:val="40"/>
          <w:szCs w:val="40"/>
          <w:cs/>
        </w:rPr>
        <w:t>ใหม่จนถึงวินาทีสุดท้าย ซึ่งการเรียนรู้เหล่านี้จะเกิดขึ้นไม่ได้เลยถ้าขาดสถานการณ์โจทย์</w:t>
      </w:r>
    </w:p>
    <w:p w:rsidR="007C75F7" w:rsidRDefault="007C75F7" w:rsidP="00E14B10">
      <w:pPr>
        <w:spacing w:after="0" w:line="240" w:lineRule="auto"/>
        <w:rPr>
          <w:rFonts w:ascii="Cordia New" w:hAnsi="Cordia New" w:cs="Angsana New"/>
          <w:sz w:val="40"/>
          <w:szCs w:val="40"/>
        </w:rPr>
      </w:pPr>
      <w:r w:rsidRPr="003D68BC">
        <w:rPr>
          <w:rFonts w:ascii="Cordia New" w:hAnsi="Cordia New" w:cs="Angsana New"/>
          <w:sz w:val="40"/>
          <w:szCs w:val="40"/>
          <w:cs/>
        </w:rPr>
        <w:t>ที่เหมาะสมกับตัวเด็ก ความรู้เดิมที่ชัดเจนเพื่อที่จะสร้างสะพานสถานการณ์ที่ท้าทายและ</w:t>
      </w:r>
    </w:p>
    <w:p w:rsidR="007C75F7" w:rsidRPr="003D68BC" w:rsidRDefault="007C75F7" w:rsidP="00E14B10">
      <w:pPr>
        <w:spacing w:after="0" w:line="240" w:lineRule="auto"/>
        <w:rPr>
          <w:rFonts w:ascii="Cordia New" w:hAnsi="Cordia New" w:cs="Angsana New"/>
          <w:sz w:val="40"/>
          <w:szCs w:val="40"/>
          <w:cs/>
        </w:rPr>
      </w:pPr>
      <w:r w:rsidRPr="003D68BC">
        <w:rPr>
          <w:rFonts w:ascii="Cordia New" w:hAnsi="Cordia New" w:cs="Angsana New"/>
          <w:sz w:val="40"/>
          <w:szCs w:val="40"/>
          <w:cs/>
        </w:rPr>
        <w:t>เหมาะสมไม่ยากไม่ง่ายจนเกินไป</w:t>
      </w:r>
    </w:p>
    <w:p w:rsidR="007C75F7" w:rsidRPr="003D68BC" w:rsidRDefault="007C75F7" w:rsidP="006700C8">
      <w:pPr>
        <w:rPr>
          <w:rFonts w:cs="Angsana New"/>
          <w:sz w:val="40"/>
          <w:szCs w:val="40"/>
        </w:rPr>
      </w:pPr>
      <w:r w:rsidRPr="003D68BC">
        <w:rPr>
          <w:rFonts w:cs="Angsana New"/>
          <w:sz w:val="40"/>
          <w:szCs w:val="40"/>
          <w:cs/>
        </w:rPr>
        <w:t xml:space="preserve"> </w:t>
      </w:r>
    </w:p>
    <w:p w:rsidR="007C75F7" w:rsidRPr="009D2562" w:rsidRDefault="007C75F7" w:rsidP="009D2562"/>
    <w:p w:rsidR="007C75F7" w:rsidRPr="006700C8" w:rsidRDefault="007C75F7" w:rsidP="006700C8">
      <w:pPr>
        <w:tabs>
          <w:tab w:val="left" w:pos="3435"/>
        </w:tabs>
      </w:pPr>
    </w:p>
    <w:sectPr w:rsidR="007C75F7" w:rsidRPr="006700C8" w:rsidSect="00EE11F8">
      <w:pgSz w:w="16839" w:h="23814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4805_KwangMD_Melt">
    <w:altName w:val="Arial Unicode MS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EE04612"/>
    <w:multiLevelType w:val="hybridMultilevel"/>
    <w:tmpl w:val="4BBCCBF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8ACAD68E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ordia New" w:eastAsia="Times New Roman" w:hAnsi="Cordia New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TrackMoves/>
  <w:defaultTabStop w:val="720"/>
  <w:drawingGridHorizontalSpacing w:val="110"/>
  <w:displayHorizontalDrawingGridEvery w:val="2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EE11F8"/>
    <w:rsid w:val="000155D1"/>
    <w:rsid w:val="0003512C"/>
    <w:rsid w:val="000753B7"/>
    <w:rsid w:val="000F4ACA"/>
    <w:rsid w:val="00314D57"/>
    <w:rsid w:val="003D68BC"/>
    <w:rsid w:val="003F4CAB"/>
    <w:rsid w:val="00401095"/>
    <w:rsid w:val="00426423"/>
    <w:rsid w:val="00620AC0"/>
    <w:rsid w:val="006401D7"/>
    <w:rsid w:val="006700C8"/>
    <w:rsid w:val="00732685"/>
    <w:rsid w:val="007C75F7"/>
    <w:rsid w:val="008E165D"/>
    <w:rsid w:val="009D2562"/>
    <w:rsid w:val="00A22E8A"/>
    <w:rsid w:val="00AF344F"/>
    <w:rsid w:val="00C43A59"/>
    <w:rsid w:val="00D4500F"/>
    <w:rsid w:val="00D5671F"/>
    <w:rsid w:val="00E14B10"/>
    <w:rsid w:val="00EE11F8"/>
    <w:rsid w:val="00EE259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401D7"/>
    <w:pPr>
      <w:spacing w:after="200" w:line="276" w:lineRule="auto"/>
    </w:pPr>
    <w:rPr>
      <w:rFonts w:cs="Cordia New"/>
      <w:sz w:val="22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11F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14D57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314D57"/>
    <w:rPr>
      <w:rFonts w:ascii="Tahoma" w:hAnsi="Tahoma" w:cs="Angsana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http://www.whitegadget.com/attachments/pc-wallpapers/130362d1359002421-background-image-background-image-photos-1024x768.jpg" TargetMode="External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http://www.whitegadget.com/attachments/pc-wallpapers/130362d1359002421-background-image-background-image-photos-1024x768.jp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22</TotalTime>
  <Pages>2</Pages>
  <Words>565</Words>
  <Characters>3224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Share10s</dc:creator>
  <cp:keywords/>
  <dc:description/>
  <cp:lastModifiedBy>Share10s</cp:lastModifiedBy>
  <cp:revision>5</cp:revision>
  <dcterms:created xsi:type="dcterms:W3CDTF">2013-10-06T06:51:00Z</dcterms:created>
  <dcterms:modified xsi:type="dcterms:W3CDTF">2013-10-07T08:36:00Z</dcterms:modified>
</cp:coreProperties>
</file>