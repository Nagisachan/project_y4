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A" w:rsidRDefault="00BB347A" w:rsidP="00997F84">
      <w:pPr>
        <w:jc w:val="center"/>
      </w:pPr>
      <w:r>
        <w:rPr>
          <w:cs/>
        </w:rPr>
        <w:t>กิจกรรมที่ก่อให้เกิดการเรียนรู้</w:t>
      </w:r>
    </w:p>
    <w:p w:rsidR="00BB347A" w:rsidRDefault="00BB347A" w:rsidP="00997F84">
      <w:pPr>
        <w:jc w:val="center"/>
      </w:pPr>
      <w:r>
        <w:rPr>
          <w:cs/>
        </w:rPr>
        <w:t>ชื่นใจ ชื่นชม</w:t>
      </w:r>
    </w:p>
    <w:p w:rsidR="00BB347A" w:rsidRDefault="00BB347A" w:rsidP="00997F84"/>
    <w:p w:rsidR="00BB347A" w:rsidRDefault="00BB347A" w:rsidP="00997F84">
      <w:r>
        <w:rPr>
          <w:cs/>
        </w:rPr>
        <w:t>ครูผู้สอน ....ครูญา</w:t>
      </w:r>
    </w:p>
    <w:p w:rsidR="00BB347A" w:rsidRDefault="00BB347A" w:rsidP="00997F84">
      <w:pPr>
        <w:rPr>
          <w:cs/>
        </w:rPr>
      </w:pPr>
      <w:r>
        <w:rPr>
          <w:cs/>
        </w:rPr>
        <w:t>ครูประจำชั้น</w:t>
      </w:r>
    </w:p>
    <w:p w:rsidR="00BB347A" w:rsidRDefault="00BB347A" w:rsidP="00997F84">
      <w:pPr>
        <w:rPr>
          <w:cs/>
        </w:rPr>
      </w:pPr>
    </w:p>
    <w:p w:rsidR="00BB347A" w:rsidRDefault="00BB347A" w:rsidP="00B57D10">
      <w:pPr>
        <w:jc w:val="thaiDistribute"/>
      </w:pPr>
      <w:r>
        <w:rPr>
          <w:cs/>
        </w:rPr>
        <w:tab/>
        <w:t xml:space="preserve">งานชื่นใจได้ทำมาก็หลายครั้ง แต่ละครั้งที่ทำรับรู้ได้ถึงพลังที่อยู่ในตัวเด็กๆ เพราะเด็กพร้อมที่จะนำความรู้ที่เกิดในตัวเองออกมา อยู่ที่ครูผู้นำพาจากการทำชื่นใจมานานขบวนการทำมีอยู่แล้วแต่การนำพาถูกปรับเปลี่ยนตามตรีมของงานในแต่ละครั้ง ครั้งนี้เป็นการทำงานของเด็กชั้น 2 ทั้ง 4 ห้อง ครูญามีโอกาสได้ดูแลเด็กๆที่ไม่เคยได้สนทนากัน แต่เห็นหน้าทำให้ได้เรียนรู้ว่าบางคนอาจไม่พูดแสดงความคิดเห็น แต่เมื่อลงมือทำงาน ตั้งใจและรับผิดชอบตัวเองดี </w:t>
      </w:r>
    </w:p>
    <w:p w:rsidR="00BB347A" w:rsidRDefault="00BB347A" w:rsidP="00B57D10">
      <w:pPr>
        <w:jc w:val="thaiDistribute"/>
        <w:rPr>
          <w:cs/>
        </w:rPr>
      </w:pPr>
      <w:r>
        <w:rPr>
          <w:cs/>
        </w:rPr>
        <w:tab/>
        <w:t>ครูเป็นแค่ที่ปรึกษาให้คำแนะนำจากสิ่งที่เด็กคิด โดยเกิดภาวะผู้นำ แต่ผู้ตามก็ไม่ใช่จะตามอย่างเดียว เด็กเกิดภาวะผู้ตามที่คิดนำคำถามของตัวเองไปเชื่อมกับสิ่งที่คิดคือตรีมใหญ่ในระบบนิเวศ การเตรียมอุปกรณ์ การวางผัง การจัดห้อง ก็ร่วมกันคิดโดยวางผังในกระดาษก่อน แล้วนำมาจัดจริง มื่อทุกอย่างพร้อม เด็กๆทำการซ้อมด้วยความตั้งใจ แล้วก็พบว่ากลุ่มตัวเองยังขาดสีสัน ขอเพิ่มกิจกรรมเชือกที่เด็กๆได้ปฏิบัติในการเรียนในวิชามานุษกับโลก เด็กๆปรับจากภาพที่ครูเตรียมให้ เป็นการวาดภาพสิ่งมีชีวิตต่างๆที่เห็นความสัมพันธ์ เมื่อถึงวันนำเสนอเด็กๆตื่นเต้นต่อการนำเสนอต่อผู้ปกครอง รอบแรกมีผู้ปกครองมาแค่ 4 คน แต่การนำเนอก็เต็มที่และที่สำคัญก็เริ่มต้นเปลี่ยนจากตอนซ้อม คือ สัตว์ที่ใช้ไม่ตรงกับรอบซ้อม ครูจึงบอกว่าลองดูค่ะ เพราะหนูบอกว่าระบบนิเวศสัมพันธ์กัน ลองดูว่าจะสัมพันธ์กันได้ไหม สุดท้ายสัมพันธ์หมดและใช้เชือกได้หมด  ซึ่งตอนซ้อมเชือกเหลือ ทำให้ผู้ปกครองชื่นชมเด็กกลุ่มนิเวศมากว่าทำงานชื่นใจออกมาได้น่าชื่นชมจริงๆ เด็กๆทุกคนเก่งมากขอชื่นชมจากใจ และได้เรียนรู้ว่าถ้าเด็กๆเข้าใจจริงไม่ว่าจะอย่างไร เด็กก็นำพาไปได้ คิดต่อไปได้</w:t>
      </w:r>
    </w:p>
    <w:sectPr w:rsidR="00BB347A" w:rsidSect="00BB34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0C6"/>
    <w:rsid w:val="001F3CDD"/>
    <w:rsid w:val="006210C6"/>
    <w:rsid w:val="00790766"/>
    <w:rsid w:val="00930380"/>
    <w:rsid w:val="00997F84"/>
    <w:rsid w:val="00B57D10"/>
    <w:rsid w:val="00BB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225</Words>
  <Characters>1283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กิจกรรมที่ก่อให้เกิดการเรียนรู้</dc:title>
  <dc:subject/>
  <dc:creator>chanyanuch_k</dc:creator>
  <cp:keywords/>
  <dc:description/>
  <cp:lastModifiedBy>chanyanuch_k</cp:lastModifiedBy>
  <cp:revision>2</cp:revision>
  <dcterms:created xsi:type="dcterms:W3CDTF">2011-10-13T09:01:00Z</dcterms:created>
  <dcterms:modified xsi:type="dcterms:W3CDTF">2011-10-13T09:20:00Z</dcterms:modified>
</cp:coreProperties>
</file>