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08" w:rsidRDefault="00A46208" w:rsidP="00D31B52">
      <w:pPr>
        <w:ind w:firstLine="720"/>
        <w:jc w:val="center"/>
        <w:rPr>
          <w:rFonts w:ascii="Cordia New" w:hAnsi="Cordia New"/>
          <w:i/>
          <w:iCs/>
          <w:sz w:val="48"/>
          <w:szCs w:val="4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.5pt;margin-top:-18pt;width:506pt;height:146.4pt;z-index:-251661312">
            <v:imagedata r:id="rId5" o:title=""/>
          </v:shape>
        </w:pict>
      </w:r>
    </w:p>
    <w:p w:rsidR="00A46208" w:rsidRPr="00186C49" w:rsidRDefault="00A46208" w:rsidP="00D31B52">
      <w:pPr>
        <w:ind w:firstLine="720"/>
        <w:jc w:val="center"/>
        <w:rPr>
          <w:rFonts w:ascii="Cordia New" w:hAnsi="Cordia New"/>
          <w:i/>
          <w:iCs/>
          <w:sz w:val="48"/>
          <w:szCs w:val="48"/>
          <w:u w:val="single"/>
        </w:rPr>
      </w:pPr>
      <w:r w:rsidRPr="00186C49">
        <w:rPr>
          <w:rFonts w:ascii="Cordia New" w:hAnsi="Cordia New"/>
          <w:i/>
          <w:iCs/>
          <w:sz w:val="48"/>
          <w:szCs w:val="48"/>
          <w:u w:val="single"/>
          <w:cs/>
        </w:rPr>
        <w:t>สิ่งเล็กๆที่เรียกว่าเด็ก</w:t>
      </w:r>
      <w:r w:rsidRPr="00186C49">
        <w:rPr>
          <w:i/>
          <w:iCs/>
          <w:sz w:val="16"/>
          <w:szCs w:val="20"/>
          <w:u w:val="single"/>
        </w:rPr>
        <w:t xml:space="preserve"> </w:t>
      </w:r>
      <w:r>
        <w:rPr>
          <w:rFonts w:ascii="Cordia New" w:hAnsi="Cordia New"/>
          <w:i/>
          <w:iCs/>
          <w:sz w:val="48"/>
          <w:szCs w:val="48"/>
          <w:u w:val="single"/>
        </w:rPr>
        <w:t xml:space="preserve"> </w:t>
      </w:r>
      <w:r w:rsidRPr="00186C49">
        <w:rPr>
          <w:rFonts w:ascii="Cordia New" w:hAnsi="Cordia New"/>
          <w:i/>
          <w:iCs/>
          <w:sz w:val="48"/>
          <w:szCs w:val="48"/>
          <w:u w:val="single"/>
        </w:rPr>
        <w:t>A Little Thing Called Love</w:t>
      </w:r>
      <w:r>
        <w:rPr>
          <w:rFonts w:ascii="Cordia New" w:hAnsi="Cordia New"/>
          <w:i/>
          <w:iCs/>
          <w:sz w:val="48"/>
          <w:szCs w:val="48"/>
          <w:u w:val="single"/>
        </w:rPr>
        <w:t>!!!</w:t>
      </w:r>
      <w:r w:rsidRPr="00784372">
        <w:rPr>
          <w:rFonts w:ascii="Cordia New" w:hAnsi="Cordia New"/>
          <w:b/>
          <w:bCs/>
          <w:sz w:val="40"/>
          <w:szCs w:val="40"/>
        </w:rPr>
        <w:t xml:space="preserve"> </w:t>
      </w:r>
    </w:p>
    <w:p w:rsidR="00A46208" w:rsidRPr="00D31B52" w:rsidRDefault="00A46208" w:rsidP="00270560">
      <w:pPr>
        <w:ind w:firstLine="720"/>
        <w:jc w:val="right"/>
        <w:rPr>
          <w:rFonts w:ascii="Cordia New" w:hAnsi="Cordia New"/>
          <w:i/>
          <w:iCs/>
          <w:sz w:val="32"/>
          <w:szCs w:val="32"/>
          <w:cs/>
        </w:rPr>
      </w:pPr>
      <w:r w:rsidRPr="00D31B52">
        <w:rPr>
          <w:rFonts w:ascii="Cordia New" w:hAnsi="Cordia New"/>
          <w:i/>
          <w:iCs/>
          <w:sz w:val="32"/>
          <w:szCs w:val="32"/>
          <w:cs/>
        </w:rPr>
        <w:t>เรื่องเล่าจากครูปลา</w:t>
      </w:r>
    </w:p>
    <w:p w:rsidR="00A46208" w:rsidRPr="00426D76" w:rsidRDefault="00A46208" w:rsidP="00426D76">
      <w:pPr>
        <w:ind w:firstLine="720"/>
        <w:rPr>
          <w:rFonts w:ascii="Cordia New" w:hAnsi="Cordia New"/>
          <w:b/>
          <w:bCs/>
          <w:sz w:val="36"/>
          <w:szCs w:val="36"/>
          <w:cs/>
        </w:rPr>
      </w:pPr>
      <w:r>
        <w:rPr>
          <w:noProof/>
        </w:rPr>
        <w:pict>
          <v:shape id="_x0000_s1027" type="#_x0000_t75" alt="" style="position:absolute;left:0;text-align:left;margin-left:5.5pt;margin-top:13.45pt;width:145.9pt;height:214.5pt;z-index:-251657216" wrapcoords="-36 0 -36 21573 21600 21573 21600 0 -36 0">
            <v:imagedata r:id="rId6" r:href="rId7"/>
            <w10:wrap type="tight"/>
          </v:shape>
        </w:pict>
      </w:r>
      <w:r w:rsidRPr="00394C3B">
        <w:rPr>
          <w:rFonts w:ascii="Cordia New" w:hAnsi="Cordia New"/>
          <w:b/>
          <w:bCs/>
          <w:i/>
          <w:iCs/>
          <w:sz w:val="36"/>
          <w:szCs w:val="36"/>
        </w:rPr>
        <w:t xml:space="preserve"> “</w:t>
      </w:r>
      <w:r w:rsidRPr="00394C3B">
        <w:rPr>
          <w:rFonts w:ascii="Cordia New" w:hAnsi="Cordia New"/>
          <w:b/>
          <w:bCs/>
          <w:i/>
          <w:iCs/>
          <w:sz w:val="36"/>
          <w:szCs w:val="36"/>
          <w:cs/>
        </w:rPr>
        <w:t>ฉันจะทำอย่างไรให้ความรู้ที่ฉันมี ให้ประสบการณ์ในชีวิตที่ฉันมี และความสุขที่ฉันมี แผ่ออกไปเพียงเพื่อก่อประโยชน์ให้สังคม</w:t>
      </w:r>
      <w:r w:rsidRPr="00394C3B">
        <w:rPr>
          <w:rFonts w:ascii="Cordia New" w:hAnsi="Cordia New"/>
          <w:b/>
          <w:bCs/>
          <w:i/>
          <w:iCs/>
          <w:sz w:val="36"/>
          <w:szCs w:val="36"/>
        </w:rPr>
        <w:t>”</w:t>
      </w:r>
      <w:r w:rsidRPr="00394C3B">
        <w:rPr>
          <w:rFonts w:ascii="Cordia New" w:hAnsi="Cordia New"/>
          <w:b/>
          <w:bCs/>
          <w:sz w:val="36"/>
          <w:szCs w:val="36"/>
          <w:cs/>
        </w:rPr>
        <w:t xml:space="preserve">  </w:t>
      </w:r>
      <w:r w:rsidRPr="00394C3B">
        <w:rPr>
          <w:rFonts w:ascii="Cordia New" w:hAnsi="Cordia New"/>
          <w:sz w:val="36"/>
          <w:szCs w:val="36"/>
          <w:cs/>
        </w:rPr>
        <w:t>ฉันคาดหวังแค่นี้</w:t>
      </w:r>
      <w:r>
        <w:rPr>
          <w:rFonts w:ascii="Cordia New" w:hAnsi="Cordia New"/>
          <w:sz w:val="36"/>
          <w:szCs w:val="36"/>
          <w:cs/>
        </w:rPr>
        <w:t xml:space="preserve">  </w:t>
      </w:r>
      <w:r w:rsidRPr="00BB2357">
        <w:rPr>
          <w:rFonts w:ascii="Cordia New" w:hAnsi="Cordia New"/>
          <w:sz w:val="36"/>
          <w:szCs w:val="36"/>
          <w:cs/>
        </w:rPr>
        <w:t>และ</w:t>
      </w:r>
      <w:r w:rsidRPr="00E825FA">
        <w:rPr>
          <w:rFonts w:ascii="Cordia New" w:hAnsi="Cordia New"/>
          <w:sz w:val="36"/>
          <w:szCs w:val="36"/>
          <w:cs/>
        </w:rPr>
        <w:t xml:space="preserve">สิ่งที่จะทำให้ฉันประสบความสำเร็จในสิ่งที่ฉันคาดหวัง มีเพียงสิ่งเดียวเท่านั้นคือ </w:t>
      </w:r>
      <w:r w:rsidRPr="00E825FA">
        <w:rPr>
          <w:rFonts w:ascii="Cordia New" w:hAnsi="Cordia New"/>
          <w:b/>
          <w:bCs/>
          <w:i/>
          <w:iCs/>
          <w:sz w:val="36"/>
          <w:szCs w:val="36"/>
        </w:rPr>
        <w:t>“</w:t>
      </w:r>
      <w:r w:rsidRPr="00E825FA">
        <w:rPr>
          <w:rFonts w:ascii="Cordia New" w:hAnsi="Cordia New"/>
          <w:b/>
          <w:bCs/>
          <w:i/>
          <w:iCs/>
          <w:sz w:val="36"/>
          <w:szCs w:val="36"/>
          <w:cs/>
        </w:rPr>
        <w:t>ครู</w:t>
      </w:r>
      <w:r w:rsidRPr="00E825FA">
        <w:rPr>
          <w:rFonts w:ascii="Cordia New" w:hAnsi="Cordia New"/>
          <w:b/>
          <w:bCs/>
          <w:i/>
          <w:iCs/>
          <w:sz w:val="36"/>
          <w:szCs w:val="36"/>
        </w:rPr>
        <w:t>”</w:t>
      </w:r>
      <w:r w:rsidRPr="00BB2357">
        <w:rPr>
          <w:rFonts w:ascii="Cordia New" w:hAnsi="Cordia New"/>
          <w:sz w:val="48"/>
          <w:szCs w:val="48"/>
          <w:cs/>
        </w:rPr>
        <w:t xml:space="preserve"> </w:t>
      </w:r>
      <w:r w:rsidRPr="00BB2357">
        <w:rPr>
          <w:rFonts w:ascii="Cordia New" w:hAnsi="Cordia New"/>
          <w:sz w:val="36"/>
          <w:szCs w:val="36"/>
          <w:cs/>
        </w:rPr>
        <w:t>ครู</w:t>
      </w:r>
      <w:r>
        <w:rPr>
          <w:rFonts w:ascii="Cordia New" w:hAnsi="Cordia New"/>
          <w:sz w:val="36"/>
          <w:szCs w:val="36"/>
          <w:cs/>
        </w:rPr>
        <w:t xml:space="preserve"> </w:t>
      </w:r>
      <w:r w:rsidRPr="00BB2357">
        <w:rPr>
          <w:rFonts w:ascii="Cordia New" w:hAnsi="Cordia New"/>
          <w:sz w:val="36"/>
          <w:szCs w:val="36"/>
          <w:cs/>
        </w:rPr>
        <w:t>คือ</w:t>
      </w:r>
      <w:r>
        <w:rPr>
          <w:rFonts w:ascii="Cordia New" w:hAnsi="Cordia New"/>
          <w:sz w:val="36"/>
          <w:szCs w:val="36"/>
          <w:cs/>
        </w:rPr>
        <w:t xml:space="preserve"> </w:t>
      </w:r>
      <w:r w:rsidRPr="00BB2357">
        <w:rPr>
          <w:rFonts w:ascii="Cordia New" w:hAnsi="Cordia New"/>
          <w:sz w:val="36"/>
          <w:szCs w:val="36"/>
          <w:cs/>
        </w:rPr>
        <w:t>สิ่งที่ฉันปรารถนาจะเป็น</w:t>
      </w:r>
      <w:r>
        <w:rPr>
          <w:rFonts w:ascii="Cordia New" w:hAnsi="Cordia New"/>
          <w:sz w:val="36"/>
          <w:szCs w:val="36"/>
          <w:cs/>
        </w:rPr>
        <w:t xml:space="preserve"> </w:t>
      </w:r>
      <w:r w:rsidRPr="00BB2357">
        <w:rPr>
          <w:rFonts w:ascii="Cordia New" w:hAnsi="Cordia New"/>
          <w:sz w:val="36"/>
          <w:szCs w:val="36"/>
          <w:cs/>
        </w:rPr>
        <w:t>เพียงเพื่ออยากมีส่วนช่วยให้</w:t>
      </w:r>
      <w:r w:rsidRPr="00E825FA">
        <w:rPr>
          <w:rFonts w:ascii="Cordia New" w:hAnsi="Cordia New"/>
          <w:b/>
          <w:bCs/>
          <w:i/>
          <w:iCs/>
          <w:sz w:val="36"/>
          <w:szCs w:val="36"/>
          <w:cs/>
        </w:rPr>
        <w:t>สิ่งเล็กๆที่เรียกว่าเด็ก</w:t>
      </w:r>
      <w:r w:rsidRPr="00BB2357">
        <w:rPr>
          <w:rFonts w:ascii="Cordia New" w:hAnsi="Cordia New"/>
          <w:sz w:val="36"/>
          <w:szCs w:val="36"/>
          <w:cs/>
        </w:rPr>
        <w:t>ได้เติบโตเป็นพลังขับเคลื่อนให้ประเทศได้พัฒนาและสังคมให้ร่มเย็น</w:t>
      </w:r>
      <w:r>
        <w:rPr>
          <w:rFonts w:ascii="Cordia New" w:hAnsi="Cordia New"/>
          <w:b/>
          <w:bCs/>
          <w:sz w:val="36"/>
          <w:szCs w:val="36"/>
          <w:cs/>
        </w:rPr>
        <w:t xml:space="preserve"> </w:t>
      </w:r>
      <w:r w:rsidRPr="00B15FAE">
        <w:rPr>
          <w:rFonts w:ascii="Cordia New" w:hAnsi="Cordia New"/>
          <w:b/>
          <w:bCs/>
          <w:i/>
          <w:iCs/>
          <w:sz w:val="36"/>
          <w:szCs w:val="36"/>
          <w:cs/>
        </w:rPr>
        <w:t>สุดท้ายฉันได้รับโอกาสนั้น... โอกาสที่จะได้เป็นครู</w:t>
      </w:r>
    </w:p>
    <w:p w:rsidR="00A46208" w:rsidRDefault="00A46208" w:rsidP="00BB2357">
      <w:pPr>
        <w:ind w:firstLine="720"/>
        <w:jc w:val="thaiDistribute"/>
        <w:rPr>
          <w:rFonts w:ascii="Cordia New" w:hAnsi="Cordia New"/>
          <w:sz w:val="36"/>
          <w:szCs w:val="36"/>
        </w:rPr>
      </w:pPr>
      <w:r w:rsidRPr="00BB2357">
        <w:rPr>
          <w:rFonts w:ascii="Cordia New" w:hAnsi="Cordia New"/>
          <w:sz w:val="36"/>
          <w:szCs w:val="36"/>
          <w:cs/>
        </w:rPr>
        <w:t>นับจากวันแรกที่ได้มีโอกาสเข้ามาเป็นครูอย่างเต็มตัว บอกตามตรงว่าจากวันนั้นถึงวันนี้เกือบสองเดือนแล้วที่ฉันได้มีโอกาสเข้ามาเรียนรู้ระบบการทำงานที่ไม่เคยคุ้น เ</w:t>
      </w:r>
      <w:r>
        <w:rPr>
          <w:rFonts w:ascii="Cordia New" w:hAnsi="Cordia New"/>
          <w:sz w:val="36"/>
          <w:szCs w:val="36"/>
          <w:cs/>
        </w:rPr>
        <w:t xml:space="preserve">จอเพื่อนร่วมงานที่ไม่คุ้นเคย </w:t>
      </w:r>
      <w:r w:rsidRPr="00BB2357">
        <w:rPr>
          <w:rFonts w:ascii="Cordia New" w:hAnsi="Cordia New"/>
          <w:sz w:val="36"/>
          <w:szCs w:val="36"/>
          <w:cs/>
        </w:rPr>
        <w:t>นักเรียนหลายคนที่ฉันไม่รู้จัก</w:t>
      </w:r>
      <w:r>
        <w:rPr>
          <w:rFonts w:ascii="Cordia New" w:hAnsi="Cordia New"/>
          <w:sz w:val="36"/>
          <w:szCs w:val="36"/>
          <w:cs/>
        </w:rPr>
        <w:t xml:space="preserve"> และสิ่งที่ฉันไม่เคยได้รู้จักเลยคือ </w:t>
      </w:r>
      <w:r w:rsidRPr="00394C3B">
        <w:rPr>
          <w:rFonts w:ascii="Cordia New" w:hAnsi="Cordia New"/>
          <w:b/>
          <w:bCs/>
          <w:i/>
          <w:iCs/>
          <w:sz w:val="36"/>
          <w:szCs w:val="36"/>
          <w:cs/>
        </w:rPr>
        <w:t>การเรียนรู้อย่างโรงเรียนเพลินพัฒนา</w:t>
      </w:r>
      <w:r>
        <w:rPr>
          <w:rFonts w:ascii="Cordia New" w:hAnsi="Cordia New"/>
          <w:sz w:val="36"/>
          <w:szCs w:val="36"/>
          <w:cs/>
        </w:rPr>
        <w:t xml:space="preserve"> ในทุกๆวันที่ฉันเริ่มต้นทำงานที่นี่ สถานที่แห่งนี้เป็นที่ที่เรียนรู้ไม่สิ้นสุดฉันเติบโตได้ทุกวัน</w:t>
      </w:r>
    </w:p>
    <w:p w:rsidR="00A46208" w:rsidRPr="00D31B52" w:rsidRDefault="00A46208" w:rsidP="00D31B52">
      <w:pPr>
        <w:ind w:firstLine="720"/>
        <w:jc w:val="thaiDistribute"/>
        <w:rPr>
          <w:rFonts w:ascii="Cordia New" w:hAnsi="Cordia New"/>
          <w:sz w:val="36"/>
          <w:szCs w:val="36"/>
        </w:rPr>
      </w:pPr>
      <w:r w:rsidRPr="00565D54">
        <w:rPr>
          <w:rFonts w:ascii="Cordia New" w:hAnsi="Cordia New"/>
          <w:b/>
          <w:bCs/>
          <w:i/>
          <w:iCs/>
          <w:sz w:val="36"/>
          <w:szCs w:val="36"/>
          <w:cs/>
        </w:rPr>
        <w:t>ฉันเติบโตทางความคิด</w:t>
      </w:r>
      <w:r>
        <w:rPr>
          <w:rFonts w:ascii="Cordia New" w:hAnsi="Cordia New"/>
          <w:sz w:val="36"/>
          <w:szCs w:val="36"/>
          <w:cs/>
        </w:rPr>
        <w:t xml:space="preserve"> เมื่อฉันเห็นเด็กยกมือซักถาม แสดงความคิดเห็น แลกเปลี่ยนทางความคิด ฉันไม่เคยเห็นแบบนี้ ในที่อื่น ฉันจึงต้องฝึกทบทวนเนื้อหาที่ฉันเรียนมา ค้นคว้าหาความรู้ใหม่เพิ่มเติม</w:t>
      </w:r>
      <w:r w:rsidRPr="00565D54">
        <w:rPr>
          <w:rFonts w:ascii="Cordia New" w:hAnsi="Cordia New"/>
          <w:b/>
          <w:bCs/>
          <w:i/>
          <w:iCs/>
          <w:sz w:val="36"/>
          <w:szCs w:val="36"/>
          <w:cs/>
        </w:rPr>
        <w:t>ฉันเติบโตทางความรู้สึก</w:t>
      </w:r>
      <w:r>
        <w:rPr>
          <w:rFonts w:ascii="Cordia New" w:hAnsi="Cordia New"/>
          <w:sz w:val="36"/>
          <w:szCs w:val="36"/>
          <w:cs/>
        </w:rPr>
        <w:t xml:space="preserve"> เมื่อฉันเห็นเด็กแสดงความรู้สึกอย่างเปิดเผย มีความเข้าใจตนเองและภาคภูมิใจในตนเอง จึงทำให้ฉันเริ่มมองเห็นว่า อารมณ์และความรู้สึกไม่อาจแยกจากกันกับการเรียนรู้ได้</w:t>
      </w:r>
      <w:r w:rsidRPr="00565D54">
        <w:rPr>
          <w:rFonts w:ascii="Cordia New" w:hAnsi="Cordia New"/>
          <w:b/>
          <w:bCs/>
          <w:i/>
          <w:iCs/>
          <w:sz w:val="36"/>
          <w:szCs w:val="36"/>
          <w:cs/>
        </w:rPr>
        <w:t>ฉันเติบโตทางสังคม</w:t>
      </w:r>
      <w:r>
        <w:rPr>
          <w:rFonts w:ascii="Cordia New" w:hAnsi="Cordia New"/>
          <w:sz w:val="36"/>
          <w:szCs w:val="36"/>
          <w:cs/>
        </w:rPr>
        <w:t xml:space="preserve"> เมื่อฉันเห็นความเป็นกันเองของผู้ร่วมงาน จึงทำให้ฉันเริ่มมองเห็นว่า สัมพันธภาพ หรือ สังคมที่เราอยู่ในย่อมมีบทบาทสำคัญต่อการพัฒนาตนเอง </w:t>
      </w:r>
      <w:r w:rsidRPr="00B15FAE">
        <w:rPr>
          <w:rFonts w:ascii="Cordia New" w:hAnsi="Cordia New"/>
          <w:b/>
          <w:bCs/>
          <w:i/>
          <w:iCs/>
          <w:sz w:val="36"/>
          <w:szCs w:val="36"/>
          <w:cs/>
        </w:rPr>
        <w:t xml:space="preserve">เมื่อหันมามองเด็กๆที่ฉันเพิ่งได้รู้จัก </w:t>
      </w:r>
      <w:r w:rsidRPr="00B15FAE">
        <w:rPr>
          <w:rFonts w:ascii="Cordia New" w:hAnsi="Cordia New"/>
          <w:b/>
          <w:bCs/>
          <w:i/>
          <w:iCs/>
          <w:sz w:val="36"/>
          <w:szCs w:val="36"/>
        </w:rPr>
        <w:t>“</w:t>
      </w:r>
      <w:r w:rsidRPr="00B15FAE">
        <w:rPr>
          <w:rFonts w:ascii="Cordia New" w:hAnsi="Cordia New"/>
          <w:b/>
          <w:bCs/>
          <w:i/>
          <w:iCs/>
          <w:sz w:val="36"/>
          <w:szCs w:val="36"/>
          <w:cs/>
        </w:rPr>
        <w:t>สิ่งเล็กๆที่เรียกว่าเด็ก</w:t>
      </w:r>
      <w:r w:rsidRPr="00B15FAE">
        <w:rPr>
          <w:rFonts w:ascii="Cordia New" w:hAnsi="Cordia New"/>
          <w:b/>
          <w:bCs/>
          <w:i/>
          <w:iCs/>
          <w:sz w:val="36"/>
          <w:szCs w:val="36"/>
        </w:rPr>
        <w:t>”</w:t>
      </w:r>
      <w:r w:rsidRPr="00B15FAE">
        <w:rPr>
          <w:rFonts w:ascii="Cordia New" w:hAnsi="Cordia New"/>
          <w:b/>
          <w:bCs/>
          <w:i/>
          <w:iCs/>
          <w:sz w:val="36"/>
          <w:szCs w:val="36"/>
          <w:cs/>
        </w:rPr>
        <w:t xml:space="preserve"> พวกเขาเหล่านี้น่าทึ่งจริงๆ และในขณะเดียวกันฉันก็ได้เห็นเด็กๆ กลุ่มนึง ที่พวกเขามีจิตใจที่พร้อมจะก้าวเดินไปพร้อมกับเพื่อนๆและอยากเป็นน่าทึ่งเหมือนกับเพื่อนๆ  แต่มีบางอย่างมาขวางกั้นพวกเขาเหล่านั้นไว้ </w:t>
      </w:r>
      <w:r w:rsidRPr="00B15FAE">
        <w:rPr>
          <w:rFonts w:ascii="Cordia New" w:hAnsi="Cordia New"/>
          <w:b/>
          <w:bCs/>
          <w:i/>
          <w:iCs/>
          <w:sz w:val="36"/>
          <w:szCs w:val="36"/>
        </w:rPr>
        <w:t>!!!</w:t>
      </w:r>
    </w:p>
    <w:p w:rsidR="00A46208" w:rsidRDefault="00A46208" w:rsidP="00FC34E6">
      <w:pPr>
        <w:ind w:firstLine="720"/>
        <w:jc w:val="thaiDistribute"/>
        <w:rPr>
          <w:rFonts w:ascii="Cordia New" w:hAnsi="Cordia New"/>
          <w:sz w:val="36"/>
          <w:szCs w:val="36"/>
        </w:rPr>
      </w:pPr>
      <w:r>
        <w:rPr>
          <w:rFonts w:ascii="Cordia New" w:hAnsi="Cordia New"/>
          <w:sz w:val="36"/>
          <w:szCs w:val="36"/>
          <w:cs/>
        </w:rPr>
        <w:t xml:space="preserve">ไม่ว่าจะเป็น ความสามารถในการอ่านและเขียน แรงจูงใจในการเรียนรู้ สมาธิที่ไม่จดจ่อ(ที่พวกเขาเหล่านั้นอาจจะไม่ต้องการ) สัมพันธภาพระหว่างเขากับเพื่อน  ความเข้าใจในทักษะสังคม ความยากลำบากในการปรับตัวและแก้ปัญหาที่พวกเขาเผชิญไม่ได้ จึงทำให้พวกเขาเลือกที่จะแสดงพฤติกรรมต่างๆ ออกมา เช่น ไม่สนใจเรียน ไม่นิ่ง ทำงานไม่เสร็จ ขาดความรับผิดชอบ มีปัญหาในการทำงานเป็นกลุ่ม ไม่ชอบเขียนหนังสือ มีทัศนคติต่อเพื่อนและตนเองในทางลบ </w:t>
      </w:r>
    </w:p>
    <w:p w:rsidR="00A46208" w:rsidRDefault="00A46208" w:rsidP="00C014DD">
      <w:pPr>
        <w:ind w:firstLine="720"/>
        <w:jc w:val="thaiDistribute"/>
        <w:rPr>
          <w:sz w:val="36"/>
          <w:szCs w:val="36"/>
        </w:rPr>
      </w:pPr>
      <w:r>
        <w:rPr>
          <w:noProof/>
        </w:rPr>
        <w:pict>
          <v:shape id="_x0000_s1028" type="#_x0000_t75" style="position:absolute;left:0;text-align:left;margin-left:583pt;margin-top:69.7pt;width:165pt;height:132.6pt;rotation:-437188fd;z-index:-251660288" wrapcoords="-34 0 -34 21555 21600 21555 21600 0 -34 0">
            <v:imagedata r:id="rId8" o:title=""/>
            <w10:wrap type="tight"/>
          </v:shape>
        </w:pict>
      </w:r>
      <w:r w:rsidRPr="00166C6C">
        <w:rPr>
          <w:rFonts w:ascii="Cordia New" w:hAnsi="Cordia New"/>
          <w:sz w:val="36"/>
          <w:szCs w:val="36"/>
          <w:cs/>
        </w:rPr>
        <w:t xml:space="preserve">เมื่อฉันมองเห็นอย่างนั้นฉันจึงรีบปรึกษาเพื่อนร่วมงานของฉัน เพื่อนผู้ที่ใส่ใจและดูแลฉันตลอดการทำงาน และเป็นผู้ที่ต้องการจะพัฒนาศักยภาพของเด็กๆอยู่เสมอ </w:t>
      </w:r>
      <w:r w:rsidRPr="00C014DD">
        <w:rPr>
          <w:rFonts w:ascii="Cordia New" w:hAnsi="Cordia New"/>
          <w:b/>
          <w:bCs/>
          <w:i/>
          <w:iCs/>
          <w:sz w:val="32"/>
          <w:szCs w:val="32"/>
          <w:cs/>
        </w:rPr>
        <w:t>พวกเรา ทีมครูแนะแนว จึงมีความเห็นว่า พวกเราจะจัดทำโครงการซ่อมเสริมในช่วงปิดภาคเรียน วิมังสา ประจำปีการศึกษา</w:t>
      </w:r>
      <w:r w:rsidRPr="00C014DD">
        <w:rPr>
          <w:rFonts w:ascii="Cordia New" w:hAnsi="Cordia New"/>
          <w:b/>
          <w:bCs/>
          <w:i/>
          <w:iCs/>
          <w:sz w:val="32"/>
          <w:szCs w:val="32"/>
        </w:rPr>
        <w:t xml:space="preserve"> 2556 </w:t>
      </w:r>
      <w:r w:rsidRPr="00C014DD">
        <w:rPr>
          <w:rFonts w:ascii="Cordia New" w:hAnsi="Cordia New"/>
          <w:b/>
          <w:bCs/>
          <w:i/>
          <w:iCs/>
          <w:sz w:val="32"/>
          <w:szCs w:val="32"/>
          <w:cs/>
        </w:rPr>
        <w:t xml:space="preserve"> กับชื่อโครงการ </w:t>
      </w:r>
      <w:r w:rsidRPr="00C014DD">
        <w:rPr>
          <w:rFonts w:ascii="Cordia New" w:hAnsi="Cordia New"/>
          <w:b/>
          <w:bCs/>
          <w:i/>
          <w:iCs/>
          <w:sz w:val="32"/>
          <w:szCs w:val="32"/>
        </w:rPr>
        <w:t xml:space="preserve">LEARN FOR LIFE </w:t>
      </w:r>
      <w:r w:rsidRPr="00C014DD">
        <w:rPr>
          <w:rFonts w:ascii="Cordia New" w:hAnsi="Cordia New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Cordia New" w:hAnsi="Cordia New"/>
          <w:sz w:val="36"/>
          <w:szCs w:val="36"/>
          <w:cs/>
        </w:rPr>
        <w:t>การจัดโครงการนี้ระยะเริ่มตั้งแต่วันที่ 17 มี.ค. 57 – 26 มี.ค. 57  และในโครงการนี้เด็กๆจะทำกิจกรรมในรูปแบบเกม  มีดังนี้</w:t>
      </w:r>
    </w:p>
    <w:p w:rsidR="00A46208" w:rsidRDefault="00A46208" w:rsidP="009E65C1">
      <w:pPr>
        <w:pStyle w:val="ListParagraph"/>
        <w:ind w:left="0"/>
        <w:jc w:val="thaiDistribute"/>
        <w:rPr>
          <w:sz w:val="36"/>
          <w:szCs w:val="36"/>
          <w:cs/>
        </w:rPr>
      </w:pPr>
      <w:r>
        <w:rPr>
          <w:noProof/>
        </w:rPr>
        <w:pict>
          <v:shape id="_x0000_s1029" type="#_x0000_t75" style="position:absolute;left:0;text-align:left;margin-left:-5.5pt;margin-top:200.85pt;width:170.5pt;height:163.6pt;rotation:264640fd;z-index:-251658240" wrapcoords="-34 0 -34 21555 21600 21555 21600 0 -34 0">
            <v:imagedata r:id="rId9" o:title=""/>
            <w10:wrap type="tight"/>
          </v:shape>
        </w:pic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กิจกรรมส่งเสริมทักษะการเขียนภาษาไทย</w:t>
      </w:r>
      <w:r w:rsidRPr="00A41058">
        <w:rPr>
          <w:sz w:val="36"/>
          <w:szCs w:val="36"/>
          <w:cs/>
        </w:rPr>
        <w:t xml:space="preserve"> เช่น เกมต้มยำทำกลอน เกมมีอะไรอยู่ในชื่อ</w:t>
      </w:r>
      <w:r>
        <w:rPr>
          <w:sz w:val="36"/>
          <w:szCs w:val="36"/>
          <w:cs/>
        </w:rPr>
        <w:t xml:space="preserve"> </w:t>
      </w:r>
      <w:r w:rsidRPr="00E825FA">
        <w:rPr>
          <w:b/>
          <w:bCs/>
          <w:i/>
          <w:iCs/>
          <w:sz w:val="36"/>
          <w:szCs w:val="36"/>
          <w:cs/>
        </w:rPr>
        <w:t>กิจกรรมเสริมการสื่อสารผ่านการอ่านและจับใจความ</w:t>
      </w:r>
      <w:r w:rsidRPr="009E65C1">
        <w:rPr>
          <w:i/>
          <w:iCs/>
          <w:sz w:val="36"/>
          <w:szCs w:val="36"/>
          <w:cs/>
        </w:rPr>
        <w:t xml:space="preserve"> </w:t>
      </w:r>
      <w:r w:rsidRPr="00A41058">
        <w:rPr>
          <w:sz w:val="36"/>
          <w:szCs w:val="36"/>
          <w:cs/>
        </w:rPr>
        <w:t xml:space="preserve">เช่น เกมเล่าเรื่องความทรงจำ เกมกระซิบกระซาบคาบข่าว </w:t>
      </w:r>
      <w:r w:rsidRPr="00E825FA">
        <w:rPr>
          <w:b/>
          <w:bCs/>
          <w:sz w:val="36"/>
          <w:szCs w:val="36"/>
          <w:cs/>
        </w:rPr>
        <w:t>กิ</w:t>
      </w:r>
      <w:r w:rsidRPr="00E825FA">
        <w:rPr>
          <w:b/>
          <w:bCs/>
          <w:i/>
          <w:iCs/>
          <w:sz w:val="36"/>
          <w:szCs w:val="36"/>
          <w:cs/>
        </w:rPr>
        <w:t>จกรรมทักษะการคิด</w:t>
      </w:r>
      <w:r w:rsidRPr="00A41058">
        <w:rPr>
          <w:sz w:val="36"/>
          <w:szCs w:val="36"/>
          <w:cs/>
        </w:rPr>
        <w:t xml:space="preserve"> </w:t>
      </w:r>
      <w:r w:rsidRPr="00E825FA">
        <w:rPr>
          <w:b/>
          <w:bCs/>
          <w:i/>
          <w:iCs/>
          <w:sz w:val="36"/>
          <w:szCs w:val="36"/>
          <w:cs/>
        </w:rPr>
        <w:t>และส่งเสริมจินตนาการและความคิดสร้างสรรค์</w:t>
      </w:r>
      <w:r>
        <w:rPr>
          <w:sz w:val="36"/>
          <w:szCs w:val="36"/>
          <w:cs/>
        </w:rPr>
        <w:t xml:space="preserve"> </w:t>
      </w:r>
      <w:r w:rsidRPr="00A41058">
        <w:rPr>
          <w:sz w:val="36"/>
          <w:szCs w:val="36"/>
          <w:cs/>
        </w:rPr>
        <w:t xml:space="preserve">เช่น เกมกู้โลก เกมแก้ปัญหาหมากับแมว </w: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กิจกรรมส่งเสริมการทำงานร่วมกันและส่งเสริมทักษะสังค</w:t>
      </w:r>
      <w:r w:rsidRPr="009E65C1">
        <w:rPr>
          <w:i/>
          <w:iCs/>
          <w:sz w:val="36"/>
          <w:szCs w:val="36"/>
          <w:cs/>
        </w:rPr>
        <w:t>ม</w:t>
      </w:r>
      <w:r w:rsidRPr="00A41058">
        <w:rPr>
          <w:sz w:val="36"/>
          <w:szCs w:val="36"/>
          <w:cs/>
        </w:rPr>
        <w:t xml:space="preserve"> เช่น เกมเรือกระดาษ</w:t>
      </w:r>
      <w:r>
        <w:rPr>
          <w:sz w:val="36"/>
          <w:szCs w:val="36"/>
          <w:cs/>
        </w:rPr>
        <w:t xml:space="preserve"> </w: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กิจกรรมส่งเสริมทักษะการแก้ปัญหาและการวางแผน</w:t>
      </w:r>
      <w:r>
        <w:rPr>
          <w:i/>
          <w:iCs/>
          <w:sz w:val="36"/>
          <w:szCs w:val="36"/>
          <w:cs/>
        </w:rPr>
        <w:t xml:space="preserve"> </w:t>
      </w:r>
      <w:r w:rsidRPr="009E65C1">
        <w:rPr>
          <w:sz w:val="36"/>
          <w:szCs w:val="36"/>
          <w:cs/>
        </w:rPr>
        <w:t>เช่น เกมตึกสูงระฟ้า</w:t>
      </w:r>
      <w:r w:rsidRPr="009E65C1">
        <w:rPr>
          <w:i/>
          <w:iCs/>
          <w:sz w:val="36"/>
          <w:szCs w:val="36"/>
          <w:cs/>
        </w:rPr>
        <w:t xml:space="preserve"> </w: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กิจกรรมส่งเสริมกล้ามเนื้อมัดใหญ่</w:t>
      </w:r>
      <w:r>
        <w:rPr>
          <w:sz w:val="36"/>
          <w:szCs w:val="36"/>
          <w:cs/>
        </w:rPr>
        <w:t xml:space="preserve"> เช่น เกมมือพันกัน เกมรับส่งสินค้า เกมเคลื่อนไหวดุจสายน้ำ </w: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กิจกรรมส่งเสริมการเข้าใจตนเองและผู้อื่น</w:t>
      </w:r>
      <w:r w:rsidRPr="00A41058">
        <w:rPr>
          <w:sz w:val="36"/>
          <w:szCs w:val="36"/>
          <w:cs/>
        </w:rPr>
        <w:t xml:space="preserve"> โดยใช้ ศิลปะแทนความรู้สึก ใช้สัญลักษณ์แทนทัศนคติ ผ่านการใช้สีและการเขียนบรรยาย</w:t>
      </w:r>
      <w:r>
        <w:rPr>
          <w:sz w:val="36"/>
          <w:szCs w:val="36"/>
          <w:cs/>
        </w:rPr>
        <w:t xml:space="preserve"> </w:t>
      </w:r>
      <w:r w:rsidRPr="00E825FA">
        <w:rPr>
          <w:b/>
          <w:bCs/>
          <w:i/>
          <w:iCs/>
          <w:sz w:val="36"/>
          <w:szCs w:val="36"/>
          <w:cs/>
        </w:rPr>
        <w:t>กิจกรรมส่งเสริมทักษะการควบคุมกล้ามเนื้อมัดเล็ก</w:t>
      </w:r>
      <w:r>
        <w:rPr>
          <w:sz w:val="36"/>
          <w:szCs w:val="36"/>
          <w:cs/>
        </w:rPr>
        <w:t xml:space="preserve"> </w:t>
      </w:r>
      <w:r w:rsidRPr="00426D76">
        <w:rPr>
          <w:sz w:val="36"/>
          <w:szCs w:val="36"/>
          <w:cs/>
        </w:rPr>
        <w:t>เช่น</w:t>
      </w:r>
      <w:r>
        <w:rPr>
          <w:i/>
          <w:iCs/>
          <w:sz w:val="36"/>
          <w:szCs w:val="36"/>
          <w:cs/>
        </w:rPr>
        <w:t xml:space="preserve"> </w:t>
      </w:r>
      <w:r w:rsidRPr="00A41058">
        <w:rPr>
          <w:sz w:val="36"/>
          <w:szCs w:val="36"/>
          <w:cs/>
        </w:rPr>
        <w:t>ทำเสื้อค่าย ทำอาหาร</w:t>
      </w:r>
      <w:r>
        <w:rPr>
          <w:sz w:val="36"/>
          <w:szCs w:val="36"/>
          <w:cs/>
        </w:rPr>
        <w:t xml:space="preserve"> แผ่นงานกระดาษ (ในหัวข้อที่แตกต่างกันไป เช่น ให้เปรียบเทียบความรู้สึกกับสัตว์ การ์ตูน สี บรรยายประสบการณ์ที่ดีและแย่ใส่กล่อง)</w:t>
      </w:r>
    </w:p>
    <w:p w:rsidR="00A46208" w:rsidRDefault="00A46208" w:rsidP="009E65C1">
      <w:pPr>
        <w:pStyle w:val="ListParagraph"/>
        <w:ind w:left="0" w:firstLine="720"/>
        <w:jc w:val="thaiDistribute"/>
        <w:rPr>
          <w:sz w:val="36"/>
          <w:szCs w:val="36"/>
        </w:rPr>
      </w:pPr>
      <w:r w:rsidRPr="009E65C1">
        <w:rPr>
          <w:sz w:val="36"/>
          <w:szCs w:val="36"/>
          <w:cs/>
        </w:rPr>
        <w:t>รูปแบบกิจกรร</w:t>
      </w:r>
      <w:r>
        <w:rPr>
          <w:sz w:val="36"/>
          <w:szCs w:val="36"/>
          <w:cs/>
        </w:rPr>
        <w:t>มต่างๆนั้น</w:t>
      </w:r>
      <w:r w:rsidRPr="009E65C1">
        <w:rPr>
          <w:sz w:val="36"/>
          <w:szCs w:val="36"/>
          <w:cs/>
        </w:rPr>
        <w:t xml:space="preserve">มีโครงสร้างมาจากกิจกรรมพัฒนาผู้เรียนแบบพหุปัญญาร่วมไปกับการนำหลักการการเรียนรู้ทางจิตวิทยามาประยุกต์ใช้ เช่น การปรับความคิดและทัศนคติ การปรับพฤติกรรมที่เน้นให้สิ่งเสริมแรงทางบวกและทางลบ การเสริมสร้างอารมณ์และความรู้สึกให้เชื่อมั่นในตนเอง เข้าใจตนเองและผู้อื่น และการจัดการการเรียนรู้แบบกลุ่มเพื่อเสริมสร้างทักษะการปฏิสัมพันธ์ระหว่างบุคคล </w:t>
      </w:r>
    </w:p>
    <w:p w:rsidR="00A46208" w:rsidRPr="009E65C1" w:rsidRDefault="00A46208" w:rsidP="009E65C1">
      <w:pPr>
        <w:pStyle w:val="ListParagraph"/>
        <w:ind w:left="0" w:firstLine="720"/>
        <w:jc w:val="thaiDistribute"/>
        <w:rPr>
          <w:sz w:val="36"/>
          <w:szCs w:val="36"/>
        </w:rPr>
      </w:pPr>
    </w:p>
    <w:p w:rsidR="00A46208" w:rsidRPr="00426D76" w:rsidRDefault="00A46208" w:rsidP="00E825FA">
      <w:pPr>
        <w:ind w:firstLine="720"/>
        <w:jc w:val="thaiDistribute"/>
        <w:rPr>
          <w:rFonts w:ascii="Cordia New" w:hAnsi="Cordia New"/>
          <w:sz w:val="36"/>
          <w:szCs w:val="36"/>
          <w:cs/>
        </w:rPr>
      </w:pPr>
      <w:r>
        <w:rPr>
          <w:noProof/>
        </w:rPr>
        <w:pict>
          <v:shape id="_x0000_s1030" type="#_x0000_t75" style="position:absolute;left:0;text-align:left;margin-left:583pt;margin-top:2in;width:187pt;height:157pt;rotation:-420231fd;z-index:-251659264" wrapcoords="-60 0 -60 21555 21600 21555 21600 0 -60 0">
            <v:imagedata r:id="rId10" o:title=""/>
            <w10:wrap type="tight"/>
          </v:shape>
        </w:pict>
      </w:r>
      <w:r w:rsidRPr="00166C6C">
        <w:rPr>
          <w:rFonts w:ascii="Cordia New" w:hAnsi="Cordia New"/>
          <w:sz w:val="36"/>
          <w:szCs w:val="36"/>
          <w:cs/>
        </w:rPr>
        <w:t>สิ่งที่ได้กลับมาคือ ภาพรอยยิ้มของเด็กๆ เสียงหัวเราะที่มีความสุข การเคลื่อนไหวที่สนุก  การปรับตัวเข้าหาเพื่อนอย่างยอมรับและช่วยเหลือซึ่งกันและกัน</w:t>
      </w:r>
      <w:r w:rsidRPr="00166C6C">
        <w:rPr>
          <w:rFonts w:ascii="Cordia New" w:hAnsi="Cordia New"/>
          <w:sz w:val="48"/>
          <w:szCs w:val="48"/>
        </w:rPr>
        <w:t xml:space="preserve"> </w:t>
      </w:r>
      <w:r w:rsidRPr="00166C6C">
        <w:rPr>
          <w:rFonts w:ascii="Cordia New" w:hAnsi="Cordia New"/>
          <w:sz w:val="36"/>
          <w:szCs w:val="36"/>
          <w:cs/>
        </w:rPr>
        <w:t xml:space="preserve">ความกล้าที่จะอ่านและเขียน ความมั่นใจที่อยากจะสื่อสารในความคิดและความรู้สึกของตนเอง </w:t>
      </w:r>
      <w:r>
        <w:rPr>
          <w:rFonts w:ascii="Cordia New" w:hAnsi="Cordia New"/>
          <w:sz w:val="36"/>
          <w:szCs w:val="36"/>
          <w:cs/>
        </w:rPr>
        <w:t>ยกตัวอย่างเช่น เด็กหญิงคนหนึ่ง ชั้น ป.5 ก่อนเข้าร่วมกิจกรรม เธอมีความมั่นใจในตนเองน้อย ไม่กล้าตัดสินใจ</w:t>
      </w:r>
      <w:r w:rsidRPr="00426D76">
        <w:rPr>
          <w:rFonts w:ascii="Cordia New" w:hAnsi="Cordia New"/>
          <w:sz w:val="36"/>
          <w:szCs w:val="36"/>
          <w:cs/>
        </w:rPr>
        <w:t xml:space="preserve"> มีส่วนร่วมในการแสดงความคิดเห็นน้อย</w:t>
      </w:r>
      <w:r>
        <w:rPr>
          <w:rFonts w:ascii="Cordia New" w:hAnsi="Cordia New"/>
          <w:sz w:val="40"/>
          <w:szCs w:val="40"/>
          <w:cs/>
        </w:rPr>
        <w:t xml:space="preserve"> </w:t>
      </w:r>
      <w:r>
        <w:rPr>
          <w:rFonts w:ascii="Cordia New" w:hAnsi="Cordia New"/>
          <w:sz w:val="36"/>
          <w:szCs w:val="36"/>
          <w:cs/>
        </w:rPr>
        <w:t xml:space="preserve"> ไม่มีอารมณ์ร่วมที่จะเรียนรู้เชิงการเรียน ไม่ชื่นชอบการทำงานกลุ่ม ระหว่างที่เข้าร่วมกิจกรรม 2 วันแรก เธอบอกกับครูเสมอว่า รู้สึกเบื่อ เหนื่อย ไม่อยากเรียน สีหน้าแววตาของเธอมีรอยยิ้มน้อยมาก เมื่อเธอได้ทำกิจกรรมร่วมกับเพื่อน โดยมีครูคอยช่วยเสนอแนะวิธีการสื่อสารกับเพื่อน ให้กำลังใจโดยผ่านกระบวนการกลุ่มเพื่อนบอกเพื่อน ผลักดันความคิดและความกล้าตัดสินใจและการกล้าแสดงออกของเธอด้วยการเสริมแรงทางบวก ต่อจากนั้นสีหน้าแววตาเธอเปลี่ยนไป คำพูดว่าเบื่อหายไป ความกล้าคิด กล้าพูด กล้าตัดสินใจ เพิ่มขึ้น และเริ่มเสนอความคิดเห็นเพิ่มขึ้น วันสุดท้าย เธอทำงานร่วมกับเพื่อนด้วยสีหน้าแววตาที่ยิ้มแย้ม ริเริ่มสร้างสรรค์งานและร่วมแลกเปลี่ยนกลับเพื่อนเพิ่มขึ้น</w:t>
      </w:r>
    </w:p>
    <w:p w:rsidR="00A46208" w:rsidRDefault="00A46208" w:rsidP="00E7680F">
      <w:pPr>
        <w:ind w:firstLine="720"/>
        <w:jc w:val="thaiDistribute"/>
        <w:rPr>
          <w:rFonts w:ascii="Cordia New" w:hAnsi="Cordia New"/>
          <w:sz w:val="36"/>
          <w:szCs w:val="36"/>
        </w:rPr>
      </w:pPr>
      <w:r w:rsidRPr="00394C3B">
        <w:rPr>
          <w:rFonts w:ascii="Cordia New" w:hAnsi="Cordia New"/>
          <w:sz w:val="36"/>
          <w:szCs w:val="36"/>
          <w:cs/>
        </w:rPr>
        <w:t>ถึงแม้จะเป็นโครงการช่วงเวลาสั้นๆแต่สิ่งที่ทีมแนะแนวของเราได้คือ การได้รู้จักตัวตนของเด็กในมุมมองที่เราไม่เคยสัมผัส การได้สังเกตพฤติกรรมต่างๆเพิ่มเติมอย่างหลากหลายมิติ</w:t>
      </w:r>
      <w:r>
        <w:rPr>
          <w:rFonts w:ascii="Cordia New" w:hAnsi="Cordia New"/>
          <w:sz w:val="36"/>
          <w:szCs w:val="36"/>
          <w:cs/>
        </w:rPr>
        <w:t xml:space="preserve">  การได้พัฒนาศักยภาพในด้านต่างๆของพวกเขาอย่างเต็มที่ สิ่งเหล่านี้พวกเราทีมแนะแนวก็จะนำไปเป็นข้อมูลและวางแผนการช่วยเหลือพวกเขาในปีการศึกษาต่อไปให้เกิดประสิทธิภาพมากขึ้น</w:t>
      </w:r>
    </w:p>
    <w:p w:rsidR="00A46208" w:rsidRDefault="00A46208" w:rsidP="00E7680F">
      <w:pPr>
        <w:ind w:firstLine="720"/>
        <w:jc w:val="thaiDistribute"/>
        <w:rPr>
          <w:rFonts w:ascii="Cordia New" w:hAnsi="Cordia New"/>
          <w:sz w:val="36"/>
          <w:szCs w:val="36"/>
        </w:rPr>
      </w:pPr>
    </w:p>
    <w:p w:rsidR="00A46208" w:rsidRDefault="00A46208" w:rsidP="00E7680F">
      <w:pPr>
        <w:ind w:firstLine="720"/>
        <w:jc w:val="thaiDistribute"/>
        <w:rPr>
          <w:rFonts w:ascii="Cordia New" w:hAnsi="Cordia New"/>
          <w:sz w:val="36"/>
          <w:szCs w:val="36"/>
        </w:rPr>
      </w:pPr>
    </w:p>
    <w:p w:rsidR="00A46208" w:rsidRDefault="00A46208" w:rsidP="00E7680F">
      <w:pPr>
        <w:ind w:firstLine="720"/>
        <w:jc w:val="thaiDistribute"/>
        <w:rPr>
          <w:rFonts w:ascii="Cordia New" w:hAnsi="Cordia New"/>
          <w:sz w:val="36"/>
          <w:szCs w:val="36"/>
        </w:rPr>
      </w:pPr>
    </w:p>
    <w:p w:rsidR="00A46208" w:rsidRPr="00394C3B" w:rsidRDefault="00A46208" w:rsidP="00E7680F">
      <w:pPr>
        <w:ind w:firstLine="720"/>
        <w:jc w:val="thaiDistribute"/>
        <w:rPr>
          <w:rFonts w:ascii="Cordia New" w:hAnsi="Cordia New"/>
          <w:sz w:val="36"/>
          <w:szCs w:val="36"/>
          <w:cs/>
        </w:rPr>
      </w:pPr>
      <w:r>
        <w:rPr>
          <w:noProof/>
        </w:rPr>
        <w:pict>
          <v:shape id="_x0000_s1031" type="#_x0000_t75" style="position:absolute;left:0;text-align:left;margin-left:38.5pt;margin-top:24.1pt;width:673.5pt;height:378pt;z-index:-251656192" wrapcoords="-38 0 -38 21553 21600 21553 21600 0 -38 0">
            <v:imagedata r:id="rId11" o:title=""/>
            <w10:wrap type="tight"/>
          </v:shape>
        </w:pict>
      </w:r>
    </w:p>
    <w:sectPr w:rsidR="00A46208" w:rsidRPr="00394C3B" w:rsidSect="00370C5A">
      <w:pgSz w:w="16840" w:h="23814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255"/>
    <w:multiLevelType w:val="hybridMultilevel"/>
    <w:tmpl w:val="10A03FD0"/>
    <w:lvl w:ilvl="0" w:tplc="5A8AE28C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785"/>
    <w:rsid w:val="000249E9"/>
    <w:rsid w:val="000B374B"/>
    <w:rsid w:val="000C23A7"/>
    <w:rsid w:val="00166C6C"/>
    <w:rsid w:val="00186C49"/>
    <w:rsid w:val="00270560"/>
    <w:rsid w:val="00270BAF"/>
    <w:rsid w:val="00365F56"/>
    <w:rsid w:val="00370C5A"/>
    <w:rsid w:val="0039326F"/>
    <w:rsid w:val="00394C3B"/>
    <w:rsid w:val="003E5B8B"/>
    <w:rsid w:val="00417DF6"/>
    <w:rsid w:val="00426D76"/>
    <w:rsid w:val="004608EB"/>
    <w:rsid w:val="004F0EA6"/>
    <w:rsid w:val="004F44F2"/>
    <w:rsid w:val="00565D54"/>
    <w:rsid w:val="005F2778"/>
    <w:rsid w:val="00662E78"/>
    <w:rsid w:val="00674785"/>
    <w:rsid w:val="006B0897"/>
    <w:rsid w:val="006B5B63"/>
    <w:rsid w:val="00784372"/>
    <w:rsid w:val="00786A01"/>
    <w:rsid w:val="007D7187"/>
    <w:rsid w:val="00822209"/>
    <w:rsid w:val="008B5896"/>
    <w:rsid w:val="008F5150"/>
    <w:rsid w:val="00945FC9"/>
    <w:rsid w:val="009E65C1"/>
    <w:rsid w:val="00A41058"/>
    <w:rsid w:val="00A46208"/>
    <w:rsid w:val="00A655FF"/>
    <w:rsid w:val="00B15FAE"/>
    <w:rsid w:val="00BB2357"/>
    <w:rsid w:val="00C014DD"/>
    <w:rsid w:val="00D31B52"/>
    <w:rsid w:val="00D91878"/>
    <w:rsid w:val="00E7680F"/>
    <w:rsid w:val="00E825FA"/>
    <w:rsid w:val="00EF567D"/>
    <w:rsid w:val="00FC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DD"/>
    <w:pPr>
      <w:ind w:left="720"/>
      <w:contextualSpacing/>
    </w:pPr>
    <w:rPr>
      <w:rFonts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8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fbcdn-sphotos-f-a.akamaihd.net/hphotos-ak-frc3/t1.0-9/299279_280123178673352_1958536893_n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748</Words>
  <Characters>4266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สิ่งเล็กๆที่เรียกว่าเด็ก  A Little Thing Called Love</dc:title>
  <dc:subject/>
  <dc:creator>User</dc:creator>
  <cp:keywords/>
  <dc:description/>
  <cp:lastModifiedBy>user</cp:lastModifiedBy>
  <cp:revision>3</cp:revision>
  <dcterms:created xsi:type="dcterms:W3CDTF">2014-03-28T07:02:00Z</dcterms:created>
  <dcterms:modified xsi:type="dcterms:W3CDTF">2014-03-28T07:16:00Z</dcterms:modified>
</cp:coreProperties>
</file>