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F9E" w:rsidRPr="00D262C8" w:rsidRDefault="00770F9E" w:rsidP="00F42C7D">
      <w:pPr>
        <w:ind w:right="2852"/>
        <w:rPr>
          <w:sz w:val="40"/>
          <w:szCs w:val="40"/>
        </w:rPr>
      </w:pPr>
      <w:r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0" o:spid="_x0000_s1026" type="#_x0000_t75" alt="C360_2015-01-17-16-48-23-990.jpg" style="position:absolute;margin-left:486.05pt;margin-top:-3.05pt;width:166.55pt;height:199.7pt;z-index:251655680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">
            <v:imagedata r:id="rId4" o:title=""/>
            <o:lock v:ext="edit" aspectratio="f"/>
          </v:shape>
        </w:pict>
      </w:r>
      <w:r>
        <w:rPr>
          <w:noProof/>
          <w:lang w:eastAsia="en-US"/>
        </w:rPr>
        <w:pict>
          <v:shape id="รูปภาพ 4" o:spid="_x0000_s1027" type="#_x0000_t75" alt="Splashing-milk-vector-background-material.jpg" style="position:absolute;margin-left:-131.75pt;margin-top:-86.5pt;width:924.55pt;height:1243.85pt;z-index:-251656704;visibility:visible">
            <v:imagedata r:id="rId5" o:title="" gain="26214f" blacklevel="13107f"/>
          </v:shape>
        </w:pict>
      </w:r>
      <w:r w:rsidRPr="00D262C8">
        <w:rPr>
          <w:sz w:val="40"/>
          <w:szCs w:val="40"/>
        </w:rPr>
        <w:tab/>
      </w:r>
      <w:r w:rsidRPr="00D262C8">
        <w:rPr>
          <w:sz w:val="40"/>
          <w:szCs w:val="40"/>
          <w:cs/>
        </w:rPr>
        <w:t>ครูพรพิมล  รามฤก (ครูแอม)</w:t>
      </w:r>
    </w:p>
    <w:p w:rsidR="00770F9E" w:rsidRPr="00D262C8" w:rsidRDefault="00770F9E" w:rsidP="00F42C7D">
      <w:pPr>
        <w:ind w:right="2852"/>
        <w:rPr>
          <w:sz w:val="40"/>
          <w:szCs w:val="40"/>
        </w:rPr>
      </w:pPr>
      <w:r w:rsidRPr="00D262C8">
        <w:rPr>
          <w:sz w:val="40"/>
          <w:szCs w:val="40"/>
          <w:cs/>
        </w:rPr>
        <w:tab/>
        <w:t>ครูมานุษกับโลก ชั้น๑</w:t>
      </w:r>
    </w:p>
    <w:p w:rsidR="00770F9E" w:rsidRPr="00545500" w:rsidRDefault="00770F9E" w:rsidP="00296BA6">
      <w:pPr>
        <w:spacing w:after="100" w:afterAutospacing="1"/>
        <w:ind w:right="2852"/>
        <w:jc w:val="center"/>
        <w:rPr>
          <w:b/>
          <w:bCs/>
          <w:sz w:val="56"/>
          <w:szCs w:val="56"/>
          <w:cs/>
        </w:rPr>
      </w:pPr>
      <w:r w:rsidRPr="00545500">
        <w:rPr>
          <w:b/>
          <w:bCs/>
          <w:sz w:val="52"/>
          <w:szCs w:val="52"/>
          <w:cs/>
        </w:rPr>
        <w:tab/>
      </w:r>
      <w:r w:rsidRPr="00545500">
        <w:rPr>
          <w:b/>
          <w:bCs/>
          <w:sz w:val="56"/>
          <w:szCs w:val="56"/>
          <w:cs/>
        </w:rPr>
        <w:t>พอ พร้อม นม</w:t>
      </w:r>
    </w:p>
    <w:p w:rsidR="00770F9E" w:rsidRPr="00545500" w:rsidRDefault="00770F9E" w:rsidP="0073721C">
      <w:pPr>
        <w:ind w:right="2834"/>
        <w:jc w:val="center"/>
        <w:rPr>
          <w:sz w:val="44"/>
          <w:szCs w:val="44"/>
        </w:rPr>
      </w:pPr>
      <w:r w:rsidRPr="00545500">
        <w:rPr>
          <w:sz w:val="44"/>
          <w:szCs w:val="44"/>
        </w:rPr>
        <w:tab/>
        <w:t>“</w:t>
      </w:r>
      <w:r w:rsidRPr="00545500">
        <w:rPr>
          <w:sz w:val="44"/>
          <w:szCs w:val="44"/>
          <w:cs/>
        </w:rPr>
        <w:t>ครูแอมครับ ครูแอมครับ</w:t>
      </w:r>
      <w:r w:rsidRPr="00545500">
        <w:rPr>
          <w:sz w:val="44"/>
          <w:szCs w:val="44"/>
        </w:rPr>
        <w:t xml:space="preserve"> </w:t>
      </w:r>
      <w:r w:rsidRPr="00545500">
        <w:rPr>
          <w:sz w:val="44"/>
          <w:szCs w:val="44"/>
          <w:cs/>
        </w:rPr>
        <w:t>ผมรู้แล้วครับว่า นมธรรมชาติเป็นยังไง</w:t>
      </w:r>
      <w:r w:rsidRPr="00545500">
        <w:rPr>
          <w:sz w:val="44"/>
          <w:szCs w:val="44"/>
        </w:rPr>
        <w:t xml:space="preserve">” </w:t>
      </w:r>
    </w:p>
    <w:p w:rsidR="00770F9E" w:rsidRPr="00545500" w:rsidRDefault="00770F9E" w:rsidP="008045A4">
      <w:pPr>
        <w:spacing w:before="120"/>
        <w:rPr>
          <w:sz w:val="44"/>
          <w:szCs w:val="44"/>
        </w:rPr>
      </w:pPr>
      <w:r w:rsidRPr="00545500">
        <w:rPr>
          <w:sz w:val="44"/>
          <w:szCs w:val="44"/>
          <w:cs/>
        </w:rPr>
        <w:t xml:space="preserve">เด็กชายพอ </w:t>
      </w:r>
      <w:r w:rsidRPr="00545500">
        <w:rPr>
          <w:sz w:val="44"/>
          <w:szCs w:val="44"/>
        </w:rPr>
        <w:t xml:space="preserve">  : </w:t>
      </w:r>
      <w:r w:rsidRPr="00545500">
        <w:rPr>
          <w:sz w:val="44"/>
          <w:szCs w:val="44"/>
          <w:cs/>
        </w:rPr>
        <w:t xml:space="preserve"> ครูแอมครับ ครูแอมครับ ผมรู้แล้วครับว่านมธรรมชาติเป็นยัง</w:t>
      </w:r>
    </w:p>
    <w:p w:rsidR="00770F9E" w:rsidRPr="00545500" w:rsidRDefault="00770F9E" w:rsidP="008045A4">
      <w:pPr>
        <w:spacing w:before="120"/>
        <w:rPr>
          <w:sz w:val="44"/>
          <w:szCs w:val="44"/>
        </w:rPr>
      </w:pPr>
      <w:r w:rsidRPr="00545500">
        <w:rPr>
          <w:sz w:val="44"/>
          <w:szCs w:val="44"/>
          <w:cs/>
        </w:rPr>
        <w:t xml:space="preserve">ครูแอม        </w:t>
      </w:r>
      <w:r>
        <w:rPr>
          <w:sz w:val="44"/>
          <w:szCs w:val="44"/>
          <w:cs/>
        </w:rPr>
        <w:t xml:space="preserve"> </w:t>
      </w:r>
      <w:r w:rsidRPr="00545500">
        <w:rPr>
          <w:sz w:val="44"/>
          <w:szCs w:val="44"/>
        </w:rPr>
        <w:t xml:space="preserve">: </w:t>
      </w:r>
      <w:r w:rsidRPr="00545500">
        <w:rPr>
          <w:sz w:val="44"/>
          <w:szCs w:val="44"/>
          <w:cs/>
        </w:rPr>
        <w:t xml:space="preserve"> นมธรรมชาติเป็นยังไงครับ</w:t>
      </w:r>
    </w:p>
    <w:p w:rsidR="00770F9E" w:rsidRPr="00545500" w:rsidRDefault="00770F9E" w:rsidP="008045A4">
      <w:pPr>
        <w:spacing w:before="120"/>
        <w:rPr>
          <w:sz w:val="44"/>
          <w:szCs w:val="44"/>
        </w:rPr>
      </w:pPr>
      <w:r w:rsidRPr="00545500">
        <w:rPr>
          <w:sz w:val="44"/>
          <w:szCs w:val="44"/>
          <w:cs/>
        </w:rPr>
        <w:t xml:space="preserve">เด็กชายพอ </w:t>
      </w:r>
      <w:r w:rsidRPr="00545500">
        <w:rPr>
          <w:sz w:val="44"/>
          <w:szCs w:val="44"/>
        </w:rPr>
        <w:t xml:space="preserve">  : </w:t>
      </w:r>
      <w:r w:rsidRPr="00545500">
        <w:rPr>
          <w:sz w:val="44"/>
          <w:szCs w:val="44"/>
          <w:cs/>
        </w:rPr>
        <w:t xml:space="preserve"> ก็มันจะหอมๆ สีขาวเข้มๆ แล้วก็หวานๆ ครับ</w:t>
      </w:r>
    </w:p>
    <w:p w:rsidR="00770F9E" w:rsidRPr="00545500" w:rsidRDefault="00770F9E" w:rsidP="008045A4">
      <w:pPr>
        <w:spacing w:before="120"/>
        <w:rPr>
          <w:sz w:val="44"/>
          <w:szCs w:val="44"/>
        </w:rPr>
      </w:pPr>
      <w:r w:rsidRPr="00545500">
        <w:rPr>
          <w:sz w:val="44"/>
          <w:szCs w:val="44"/>
          <w:cs/>
        </w:rPr>
        <w:t xml:space="preserve">ครูแอม        </w:t>
      </w:r>
      <w:r>
        <w:rPr>
          <w:sz w:val="44"/>
          <w:szCs w:val="44"/>
        </w:rPr>
        <w:t xml:space="preserve"> </w:t>
      </w:r>
      <w:r w:rsidRPr="00545500">
        <w:rPr>
          <w:sz w:val="44"/>
          <w:szCs w:val="44"/>
        </w:rPr>
        <w:t xml:space="preserve">:  </w:t>
      </w:r>
      <w:r w:rsidRPr="00545500">
        <w:rPr>
          <w:sz w:val="44"/>
          <w:szCs w:val="44"/>
          <w:cs/>
        </w:rPr>
        <w:t>แล้วพอรู้ได้ยังไงครับ</w:t>
      </w:r>
    </w:p>
    <w:p w:rsidR="00770F9E" w:rsidRPr="00545500" w:rsidRDefault="00770F9E" w:rsidP="008045A4">
      <w:pPr>
        <w:spacing w:before="120"/>
        <w:rPr>
          <w:sz w:val="44"/>
          <w:szCs w:val="44"/>
          <w:cs/>
        </w:rPr>
      </w:pPr>
      <w:r w:rsidRPr="00545500">
        <w:rPr>
          <w:sz w:val="44"/>
          <w:szCs w:val="44"/>
          <w:cs/>
        </w:rPr>
        <w:t xml:space="preserve">เด็กชายพอ   </w:t>
      </w:r>
      <w:r w:rsidRPr="00545500">
        <w:rPr>
          <w:sz w:val="44"/>
          <w:szCs w:val="44"/>
        </w:rPr>
        <w:t xml:space="preserve">: </w:t>
      </w:r>
      <w:r w:rsidRPr="00545500">
        <w:rPr>
          <w:sz w:val="44"/>
          <w:szCs w:val="44"/>
          <w:cs/>
        </w:rPr>
        <w:t xml:space="preserve"> พร้อมบอกครับ </w:t>
      </w:r>
    </w:p>
    <w:p w:rsidR="00770F9E" w:rsidRPr="00545500" w:rsidRDefault="00770F9E" w:rsidP="008045A4">
      <w:pPr>
        <w:spacing w:before="120"/>
        <w:rPr>
          <w:sz w:val="44"/>
          <w:szCs w:val="44"/>
        </w:rPr>
      </w:pPr>
      <w:r w:rsidRPr="00545500">
        <w:rPr>
          <w:sz w:val="44"/>
          <w:szCs w:val="44"/>
          <w:cs/>
        </w:rPr>
        <w:t xml:space="preserve">ครูแอม </w:t>
      </w:r>
      <w:r w:rsidRPr="00545500">
        <w:rPr>
          <w:sz w:val="44"/>
          <w:szCs w:val="44"/>
        </w:rPr>
        <w:t xml:space="preserve">       </w:t>
      </w:r>
      <w:r>
        <w:rPr>
          <w:sz w:val="44"/>
          <w:szCs w:val="44"/>
        </w:rPr>
        <w:t xml:space="preserve"> </w:t>
      </w:r>
      <w:r w:rsidRPr="00545500">
        <w:rPr>
          <w:sz w:val="44"/>
          <w:szCs w:val="44"/>
        </w:rPr>
        <w:t xml:space="preserve">:  </w:t>
      </w:r>
      <w:r w:rsidRPr="00545500">
        <w:rPr>
          <w:sz w:val="44"/>
          <w:szCs w:val="44"/>
          <w:cs/>
        </w:rPr>
        <w:t xml:space="preserve">ครับพอ พร้อมเพิ่งเรียนใช่ไหมครับ เดี๋ยววันนี้เรามาดูกันว่าที่พร้อมบอกใช่หรือเปล่า </w:t>
      </w:r>
    </w:p>
    <w:p w:rsidR="00770F9E" w:rsidRDefault="00770F9E" w:rsidP="008045A4">
      <w:pPr>
        <w:spacing w:before="120"/>
        <w:rPr>
          <w:sz w:val="44"/>
          <w:szCs w:val="44"/>
        </w:rPr>
      </w:pPr>
      <w:r w:rsidRPr="00545500">
        <w:rPr>
          <w:sz w:val="44"/>
          <w:szCs w:val="44"/>
        </w:rPr>
        <w:tab/>
      </w:r>
      <w:r>
        <w:rPr>
          <w:sz w:val="44"/>
          <w:szCs w:val="44"/>
          <w:cs/>
        </w:rPr>
        <w:t>ได้</w:t>
      </w:r>
      <w:r w:rsidRPr="00545500">
        <w:rPr>
          <w:sz w:val="44"/>
          <w:szCs w:val="44"/>
          <w:cs/>
        </w:rPr>
        <w:t>เวลาชิมนมแล้ว</w:t>
      </w:r>
      <w:r w:rsidRPr="00545500">
        <w:rPr>
          <w:sz w:val="44"/>
          <w:szCs w:val="44"/>
        </w:rPr>
        <w:t xml:space="preserve">! </w:t>
      </w:r>
      <w:r w:rsidRPr="00545500">
        <w:rPr>
          <w:sz w:val="44"/>
          <w:szCs w:val="44"/>
          <w:cs/>
        </w:rPr>
        <w:t>ชั่วโมงมานุษกับโลก แววตาของเด็กที่อยากรู้ว่านมธรรมชาติกับนมอุตสาหกรรมมีความแตกต่างกันอย่างไร มีความความมุ่งมั่น ตั้งใจ และมั่นใจในสิ่งที่มีอยู่ในแก้วมาก นั่นคือ นมวัวรสจืดของวัวที่เลี้ยงแบบธรรมชาติกับนมรสจืดของวัวที่เลี้ยงแบบอุตสาหกรรม  ก่อนจะชิมสิ่งที่เด็กต้องฝึกสังเกตนมทั้งสองชนิดคือ สี กลิ่น รสชาติ แจกช้อนเด็กๆคนละคัน แล้วครูก็พูดว่า เริ่ม</w:t>
      </w:r>
      <w:r w:rsidRPr="00545500">
        <w:rPr>
          <w:sz w:val="44"/>
          <w:szCs w:val="44"/>
        </w:rPr>
        <w:t xml:space="preserve">!!! </w:t>
      </w:r>
      <w:r w:rsidRPr="00545500">
        <w:rPr>
          <w:sz w:val="44"/>
          <w:szCs w:val="44"/>
          <w:cs/>
        </w:rPr>
        <w:t xml:space="preserve">เด็กชายพร้อมตั้งใจสังเกตสี กลิ่น และค่อยๆชิมนมทั้งสองแก้ว ซึ่งมีนมอยู่หนึ่งแก้วที่พร้อมจะชิมแล้วชิมอีกด้วยความอร่อย เมื่อเดินไปถามพร้อมว่าแก้วไหนเป็นธรรมชาติครับ พร้อมจะชี้ไปที่แก้วที่เขาชิมมันอย่างอร่อยว่า “แก้วนี้ครับ” </w:t>
      </w:r>
      <w:r>
        <w:rPr>
          <w:sz w:val="44"/>
          <w:szCs w:val="44"/>
          <w:cs/>
        </w:rPr>
        <w:t xml:space="preserve"> </w:t>
      </w:r>
      <w:r>
        <w:rPr>
          <w:sz w:val="44"/>
          <w:szCs w:val="44"/>
          <w:cs/>
        </w:rPr>
        <w:br/>
      </w:r>
      <w:r>
        <w:rPr>
          <w:sz w:val="44"/>
          <w:szCs w:val="44"/>
          <w:cs/>
        </w:rPr>
        <w:tab/>
      </w:r>
      <w:r w:rsidRPr="00545500">
        <w:rPr>
          <w:sz w:val="44"/>
          <w:szCs w:val="44"/>
          <w:cs/>
        </w:rPr>
        <w:t>ถึงเวลาชิมนมของเด็กชายพอบ้างแล้ว เด็กชายพอนำสิ่งที่เด็กชายพร้อมบอกมาใช้ในการสังเกตนมที่เขาจะได้ชิมในวันนี้</w:t>
      </w:r>
      <w:r>
        <w:rPr>
          <w:sz w:val="44"/>
          <w:szCs w:val="44"/>
          <w:cs/>
        </w:rPr>
        <w:t xml:space="preserve">และบันทึกลงมาในใบงาน </w:t>
      </w:r>
      <w:r w:rsidRPr="00545500">
        <w:rPr>
          <w:sz w:val="44"/>
          <w:szCs w:val="44"/>
          <w:cs/>
        </w:rPr>
        <w:t xml:space="preserve">คือ </w:t>
      </w:r>
    </w:p>
    <w:p w:rsidR="00770F9E" w:rsidRDefault="00770F9E" w:rsidP="008045A4">
      <w:pPr>
        <w:spacing w:before="120"/>
        <w:rPr>
          <w:sz w:val="44"/>
          <w:szCs w:val="44"/>
        </w:rPr>
      </w:pPr>
      <w:r>
        <w:rPr>
          <w:noProof/>
          <w:lang w:eastAsia="en-US"/>
        </w:rPr>
        <w:pict>
          <v:shape id="รูปภาพ 3" o:spid="_x0000_s1028" type="#_x0000_t75" alt="20150316_171007.jpg" style="position:absolute;margin-left:215.25pt;margin-top:9.35pt;width:219.45pt;height:220.95pt;z-index:251658752;visibility:visible" stroked="t" strokecolor="#7f7f7f">
            <v:imagedata r:id="rId6" o:title="" croptop="14331f" cropbottom="14272f"/>
          </v:shape>
        </w:pict>
      </w:r>
    </w:p>
    <w:p w:rsidR="00770F9E" w:rsidRDefault="00770F9E" w:rsidP="008045A4">
      <w:pPr>
        <w:spacing w:before="120"/>
        <w:rPr>
          <w:sz w:val="44"/>
          <w:szCs w:val="44"/>
        </w:rPr>
      </w:pPr>
    </w:p>
    <w:p w:rsidR="00770F9E" w:rsidRDefault="00770F9E" w:rsidP="008045A4">
      <w:pPr>
        <w:spacing w:before="120"/>
        <w:rPr>
          <w:sz w:val="44"/>
          <w:szCs w:val="44"/>
        </w:rPr>
      </w:pPr>
      <w:r>
        <w:rPr>
          <w:noProof/>
          <w:lang w:eastAsia="en-US"/>
        </w:rPr>
        <w:pict>
          <v:shape id="Picture 3" o:spid="_x0000_s1029" type="#_x0000_t75" alt="20150316_171007" style="position:absolute;margin-left:216.65pt;margin-top:611.25pt;width:165.75pt;height:175.85pt;z-index:251657728;visibility:visible">
            <v:imagedata r:id="rId7" o:title="" croptop="14393f" cropbottom="14165f" cropleft="3670f"/>
          </v:shape>
        </w:pict>
      </w:r>
    </w:p>
    <w:p w:rsidR="00770F9E" w:rsidRDefault="00770F9E" w:rsidP="008045A4">
      <w:pPr>
        <w:spacing w:before="120"/>
        <w:rPr>
          <w:sz w:val="44"/>
          <w:szCs w:val="44"/>
        </w:rPr>
      </w:pPr>
    </w:p>
    <w:p w:rsidR="00770F9E" w:rsidRDefault="00770F9E" w:rsidP="008045A4">
      <w:pPr>
        <w:spacing w:before="120"/>
        <w:rPr>
          <w:sz w:val="44"/>
          <w:szCs w:val="44"/>
        </w:rPr>
      </w:pPr>
      <w:r>
        <w:rPr>
          <w:noProof/>
          <w:lang w:eastAsia="en-US"/>
        </w:rPr>
        <w:pict>
          <v:shape id="Picture 2" o:spid="_x0000_s1030" type="#_x0000_t75" alt="20150316_171007" style="position:absolute;margin-left:216.65pt;margin-top:611.25pt;width:165.75pt;height:175.85pt;z-index:251656704;visibility:visible">
            <v:imagedata r:id="rId7" o:title="" croptop="14393f" cropbottom="14165f" cropleft="3670f"/>
          </v:shape>
        </w:pict>
      </w:r>
    </w:p>
    <w:p w:rsidR="00770F9E" w:rsidRPr="00AC3C60" w:rsidRDefault="00770F9E" w:rsidP="008045A4">
      <w:pPr>
        <w:spacing w:before="120"/>
        <w:rPr>
          <w:sz w:val="74"/>
          <w:szCs w:val="74"/>
        </w:rPr>
      </w:pPr>
    </w:p>
    <w:p w:rsidR="00770F9E" w:rsidRPr="00545500" w:rsidRDefault="00770F9E">
      <w:pPr>
        <w:spacing w:before="120"/>
        <w:rPr>
          <w:sz w:val="44"/>
          <w:szCs w:val="44"/>
        </w:rPr>
      </w:pPr>
      <w:r w:rsidRPr="00545500">
        <w:rPr>
          <w:sz w:val="44"/>
          <w:szCs w:val="44"/>
        </w:rPr>
        <w:tab/>
      </w:r>
      <w:r w:rsidRPr="00545500">
        <w:rPr>
          <w:sz w:val="44"/>
          <w:szCs w:val="44"/>
          <w:cs/>
        </w:rPr>
        <w:t xml:space="preserve">จากการแลกเปลี่ยนความรู้กันระหว่างเด็กชายพอกับเด็กชายพร้อม </w:t>
      </w:r>
      <w:r>
        <w:rPr>
          <w:sz w:val="44"/>
          <w:szCs w:val="44"/>
          <w:cs/>
        </w:rPr>
        <w:t>ครู</w:t>
      </w:r>
      <w:r w:rsidRPr="00545500">
        <w:rPr>
          <w:sz w:val="44"/>
          <w:szCs w:val="44"/>
          <w:cs/>
        </w:rPr>
        <w:t>พบว่า เด็กชายพร้อมรับ</w:t>
      </w:r>
      <w:r>
        <w:rPr>
          <w:sz w:val="44"/>
          <w:szCs w:val="44"/>
          <w:cs/>
        </w:rPr>
        <w:t>รู้และเข้าใจลักษณะของนมจากการสังเกต และสื่อสารความเข้าใจของตัวเองให้เพื่อนได้รับความรู้อย่างละเอียด</w:t>
      </w:r>
      <w:r w:rsidRPr="00545500">
        <w:rPr>
          <w:sz w:val="44"/>
          <w:szCs w:val="44"/>
          <w:cs/>
        </w:rPr>
        <w:t xml:space="preserve"> เพราะ</w:t>
      </w:r>
      <w:r>
        <w:rPr>
          <w:sz w:val="44"/>
          <w:szCs w:val="44"/>
          <w:cs/>
        </w:rPr>
        <w:t>นม</w:t>
      </w:r>
      <w:r w:rsidRPr="00545500">
        <w:rPr>
          <w:sz w:val="44"/>
          <w:szCs w:val="44"/>
          <w:cs/>
        </w:rPr>
        <w:t>เป็นเรื่องที่</w:t>
      </w:r>
      <w:r>
        <w:rPr>
          <w:sz w:val="44"/>
          <w:szCs w:val="44"/>
          <w:cs/>
        </w:rPr>
        <w:t xml:space="preserve">เด็กชอบ </w:t>
      </w:r>
      <w:r w:rsidRPr="00545500">
        <w:rPr>
          <w:sz w:val="44"/>
          <w:szCs w:val="44"/>
          <w:cs/>
        </w:rPr>
        <w:t xml:space="preserve">สนใจ </w:t>
      </w:r>
      <w:r>
        <w:rPr>
          <w:sz w:val="44"/>
          <w:szCs w:val="44"/>
          <w:cs/>
        </w:rPr>
        <w:t xml:space="preserve">และใกล้ตัว ดังนั้น </w:t>
      </w:r>
      <w:r w:rsidRPr="00545500">
        <w:rPr>
          <w:sz w:val="44"/>
          <w:szCs w:val="44"/>
          <w:cs/>
        </w:rPr>
        <w:t xml:space="preserve">จึงอยากจะนำความรู้ไปบอกต่อให้กับเด็กชายพอ ในขณะเดียวกันเด็กชายพอก็พร้อมที่จะรับความรู้ที่พร้อมนำมาเล่าให้ฟัง ซึ่งช่วยให้เด็กชายพอมั่นใจ ตื่นเต้นที่จะถ่ายความรู้ที่เขาได้รับมาให้ครูกับเพื่อนได้รู้ </w:t>
      </w:r>
      <w:r>
        <w:rPr>
          <w:sz w:val="44"/>
          <w:szCs w:val="44"/>
          <w:cs/>
        </w:rPr>
        <w:t>และมั่นใจในความรู้นั้นยิ่งขึ้นเมื่อได้สังเกตสี กลิ่น และชิมรสด้วยตนเอง</w:t>
      </w:r>
      <w:r w:rsidRPr="00545500">
        <w:rPr>
          <w:sz w:val="44"/>
          <w:szCs w:val="44"/>
          <w:cs/>
        </w:rPr>
        <w:t xml:space="preserve"> </w:t>
      </w:r>
      <w:r>
        <w:rPr>
          <w:sz w:val="44"/>
          <w:szCs w:val="44"/>
          <w:cs/>
        </w:rPr>
        <w:t xml:space="preserve">ครูสังเกตเห็นได้อย่างชัดเจนว่าในคาบเรียนนี้ </w:t>
      </w:r>
      <w:r w:rsidRPr="00545500">
        <w:rPr>
          <w:sz w:val="44"/>
          <w:szCs w:val="44"/>
          <w:cs/>
        </w:rPr>
        <w:t>เด็กชายพอยกมือแลกเปลี่ยนในชั้นเรียนตลอดเวลา และตอบ</w:t>
      </w:r>
      <w:r>
        <w:rPr>
          <w:sz w:val="44"/>
          <w:szCs w:val="44"/>
          <w:cs/>
        </w:rPr>
        <w:t>คำถามได้ด้วยความตั้งใจและมั่นใจกว่าทุกๆคาบเรียนที่ผ่านมาเลยค่ะ</w:t>
      </w:r>
    </w:p>
    <w:sectPr w:rsidR="00770F9E" w:rsidRPr="00545500" w:rsidSect="00AC3C60">
      <w:pgSz w:w="16839" w:h="23814" w:code="8"/>
      <w:pgMar w:top="1134" w:right="1440" w:bottom="284" w:left="2268" w:header="709" w:footer="709" w:gutter="0"/>
      <w:cols w:space="708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lr –พ’ฉ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oNotTrackMoves/>
  <w:defaultTabStop w:val="720"/>
  <w:drawingGridHorizontalSpacing w:val="160"/>
  <w:displayHorizontalDrawingGridEvery w:val="2"/>
  <w:characterSpacingControl w:val="doNotCompress"/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1F3C"/>
    <w:rsid w:val="0000329F"/>
    <w:rsid w:val="00004049"/>
    <w:rsid w:val="000057FA"/>
    <w:rsid w:val="00005879"/>
    <w:rsid w:val="00011143"/>
    <w:rsid w:val="00015E2D"/>
    <w:rsid w:val="00023748"/>
    <w:rsid w:val="00027B5D"/>
    <w:rsid w:val="0003681E"/>
    <w:rsid w:val="00036C7A"/>
    <w:rsid w:val="00037956"/>
    <w:rsid w:val="000416B4"/>
    <w:rsid w:val="000468C2"/>
    <w:rsid w:val="00053AE8"/>
    <w:rsid w:val="00054009"/>
    <w:rsid w:val="00061FB7"/>
    <w:rsid w:val="00063728"/>
    <w:rsid w:val="000639D7"/>
    <w:rsid w:val="00064EED"/>
    <w:rsid w:val="00065795"/>
    <w:rsid w:val="00067429"/>
    <w:rsid w:val="000707BB"/>
    <w:rsid w:val="00072119"/>
    <w:rsid w:val="000747D5"/>
    <w:rsid w:val="00083501"/>
    <w:rsid w:val="0008491E"/>
    <w:rsid w:val="00086561"/>
    <w:rsid w:val="000923E2"/>
    <w:rsid w:val="00096567"/>
    <w:rsid w:val="0009724E"/>
    <w:rsid w:val="00097E34"/>
    <w:rsid w:val="000A0F4A"/>
    <w:rsid w:val="000A39C1"/>
    <w:rsid w:val="000A42F6"/>
    <w:rsid w:val="000A4F4F"/>
    <w:rsid w:val="000A625D"/>
    <w:rsid w:val="000A6D09"/>
    <w:rsid w:val="000A72F7"/>
    <w:rsid w:val="000B0755"/>
    <w:rsid w:val="000B2990"/>
    <w:rsid w:val="000B30CF"/>
    <w:rsid w:val="000C2D18"/>
    <w:rsid w:val="000C5357"/>
    <w:rsid w:val="000D0DA8"/>
    <w:rsid w:val="000D109F"/>
    <w:rsid w:val="000D325B"/>
    <w:rsid w:val="000D3E9D"/>
    <w:rsid w:val="000D499F"/>
    <w:rsid w:val="000D5D27"/>
    <w:rsid w:val="000E11AC"/>
    <w:rsid w:val="000F1CD2"/>
    <w:rsid w:val="000F2E2E"/>
    <w:rsid w:val="000F3E7B"/>
    <w:rsid w:val="000F47E8"/>
    <w:rsid w:val="000F4F73"/>
    <w:rsid w:val="000F57BA"/>
    <w:rsid w:val="000F5F74"/>
    <w:rsid w:val="000F7D1A"/>
    <w:rsid w:val="000F7E0A"/>
    <w:rsid w:val="001022EA"/>
    <w:rsid w:val="00103C34"/>
    <w:rsid w:val="00104E09"/>
    <w:rsid w:val="0010692A"/>
    <w:rsid w:val="00110439"/>
    <w:rsid w:val="00122E1D"/>
    <w:rsid w:val="001265E3"/>
    <w:rsid w:val="00126C02"/>
    <w:rsid w:val="001322B1"/>
    <w:rsid w:val="001351CA"/>
    <w:rsid w:val="0014314F"/>
    <w:rsid w:val="00143BFE"/>
    <w:rsid w:val="00152029"/>
    <w:rsid w:val="001538D0"/>
    <w:rsid w:val="00155349"/>
    <w:rsid w:val="001563AA"/>
    <w:rsid w:val="001566ED"/>
    <w:rsid w:val="00156C0F"/>
    <w:rsid w:val="001609BF"/>
    <w:rsid w:val="00160B15"/>
    <w:rsid w:val="00160C0A"/>
    <w:rsid w:val="00163213"/>
    <w:rsid w:val="00167C32"/>
    <w:rsid w:val="0017194B"/>
    <w:rsid w:val="00174B7F"/>
    <w:rsid w:val="00183123"/>
    <w:rsid w:val="001857C3"/>
    <w:rsid w:val="00187993"/>
    <w:rsid w:val="0019002A"/>
    <w:rsid w:val="001905E8"/>
    <w:rsid w:val="00191437"/>
    <w:rsid w:val="0019407B"/>
    <w:rsid w:val="00196ED7"/>
    <w:rsid w:val="00196F09"/>
    <w:rsid w:val="00197777"/>
    <w:rsid w:val="001A50BD"/>
    <w:rsid w:val="001A5C58"/>
    <w:rsid w:val="001A7D08"/>
    <w:rsid w:val="001B1C11"/>
    <w:rsid w:val="001B262A"/>
    <w:rsid w:val="001B42AE"/>
    <w:rsid w:val="001B534C"/>
    <w:rsid w:val="001D3573"/>
    <w:rsid w:val="001D5131"/>
    <w:rsid w:val="001E39B7"/>
    <w:rsid w:val="001E574F"/>
    <w:rsid w:val="001E724C"/>
    <w:rsid w:val="001E7B88"/>
    <w:rsid w:val="001F1184"/>
    <w:rsid w:val="001F1522"/>
    <w:rsid w:val="001F2C0E"/>
    <w:rsid w:val="001F52E8"/>
    <w:rsid w:val="001F5981"/>
    <w:rsid w:val="00202986"/>
    <w:rsid w:val="0020473E"/>
    <w:rsid w:val="00206EFD"/>
    <w:rsid w:val="002100CA"/>
    <w:rsid w:val="00212D1F"/>
    <w:rsid w:val="00212D4D"/>
    <w:rsid w:val="0021393E"/>
    <w:rsid w:val="0021503F"/>
    <w:rsid w:val="00223721"/>
    <w:rsid w:val="00231A2D"/>
    <w:rsid w:val="002337B4"/>
    <w:rsid w:val="00236464"/>
    <w:rsid w:val="00240647"/>
    <w:rsid w:val="002433E3"/>
    <w:rsid w:val="00250068"/>
    <w:rsid w:val="00250242"/>
    <w:rsid w:val="00250CCB"/>
    <w:rsid w:val="00251F09"/>
    <w:rsid w:val="002521E9"/>
    <w:rsid w:val="00252ED0"/>
    <w:rsid w:val="002535D3"/>
    <w:rsid w:val="00253961"/>
    <w:rsid w:val="002544CF"/>
    <w:rsid w:val="00255148"/>
    <w:rsid w:val="00256D07"/>
    <w:rsid w:val="002570B4"/>
    <w:rsid w:val="00260EC7"/>
    <w:rsid w:val="00262FE0"/>
    <w:rsid w:val="002647E0"/>
    <w:rsid w:val="00266CC5"/>
    <w:rsid w:val="002720F9"/>
    <w:rsid w:val="002727D8"/>
    <w:rsid w:val="002771C3"/>
    <w:rsid w:val="00280613"/>
    <w:rsid w:val="00284C77"/>
    <w:rsid w:val="00284D62"/>
    <w:rsid w:val="00286772"/>
    <w:rsid w:val="0028694B"/>
    <w:rsid w:val="00286999"/>
    <w:rsid w:val="00286D58"/>
    <w:rsid w:val="002900E1"/>
    <w:rsid w:val="002910B9"/>
    <w:rsid w:val="002916B7"/>
    <w:rsid w:val="00291D89"/>
    <w:rsid w:val="00296BA6"/>
    <w:rsid w:val="00297567"/>
    <w:rsid w:val="002A0BBF"/>
    <w:rsid w:val="002A4DE0"/>
    <w:rsid w:val="002B0923"/>
    <w:rsid w:val="002B69D7"/>
    <w:rsid w:val="002B7D6D"/>
    <w:rsid w:val="002C5FEF"/>
    <w:rsid w:val="002C791C"/>
    <w:rsid w:val="002D2A37"/>
    <w:rsid w:val="002D365B"/>
    <w:rsid w:val="002F07B0"/>
    <w:rsid w:val="002F47C1"/>
    <w:rsid w:val="002F4B41"/>
    <w:rsid w:val="002F504C"/>
    <w:rsid w:val="00302F16"/>
    <w:rsid w:val="00302F9B"/>
    <w:rsid w:val="003065B9"/>
    <w:rsid w:val="00306FFF"/>
    <w:rsid w:val="003079C5"/>
    <w:rsid w:val="00311A13"/>
    <w:rsid w:val="00313C1A"/>
    <w:rsid w:val="00325B7E"/>
    <w:rsid w:val="003410CF"/>
    <w:rsid w:val="003417B7"/>
    <w:rsid w:val="00341BEA"/>
    <w:rsid w:val="003427AF"/>
    <w:rsid w:val="00342B44"/>
    <w:rsid w:val="003439AD"/>
    <w:rsid w:val="00343C51"/>
    <w:rsid w:val="00344F60"/>
    <w:rsid w:val="00346E92"/>
    <w:rsid w:val="00350977"/>
    <w:rsid w:val="003523DA"/>
    <w:rsid w:val="003525D4"/>
    <w:rsid w:val="00352CA7"/>
    <w:rsid w:val="0035307C"/>
    <w:rsid w:val="003543A3"/>
    <w:rsid w:val="00360811"/>
    <w:rsid w:val="003625A2"/>
    <w:rsid w:val="00364C0A"/>
    <w:rsid w:val="00366324"/>
    <w:rsid w:val="00371640"/>
    <w:rsid w:val="00371796"/>
    <w:rsid w:val="00371D92"/>
    <w:rsid w:val="00372492"/>
    <w:rsid w:val="00373DCD"/>
    <w:rsid w:val="00374636"/>
    <w:rsid w:val="003801DD"/>
    <w:rsid w:val="00380DBA"/>
    <w:rsid w:val="0038156A"/>
    <w:rsid w:val="0038413D"/>
    <w:rsid w:val="003923C8"/>
    <w:rsid w:val="0039390C"/>
    <w:rsid w:val="00393F0D"/>
    <w:rsid w:val="00394FE3"/>
    <w:rsid w:val="003A1999"/>
    <w:rsid w:val="003A2142"/>
    <w:rsid w:val="003A7846"/>
    <w:rsid w:val="003B020C"/>
    <w:rsid w:val="003B092F"/>
    <w:rsid w:val="003B1992"/>
    <w:rsid w:val="003B32A5"/>
    <w:rsid w:val="003C1AF8"/>
    <w:rsid w:val="003C5B33"/>
    <w:rsid w:val="003D5DF6"/>
    <w:rsid w:val="003E10BD"/>
    <w:rsid w:val="003F2E19"/>
    <w:rsid w:val="003F7EB6"/>
    <w:rsid w:val="00400D05"/>
    <w:rsid w:val="0040537E"/>
    <w:rsid w:val="004059AA"/>
    <w:rsid w:val="00407CA1"/>
    <w:rsid w:val="004111B8"/>
    <w:rsid w:val="00413409"/>
    <w:rsid w:val="0041445F"/>
    <w:rsid w:val="00415C61"/>
    <w:rsid w:val="004166A1"/>
    <w:rsid w:val="00421752"/>
    <w:rsid w:val="004227AD"/>
    <w:rsid w:val="0042366E"/>
    <w:rsid w:val="0042378C"/>
    <w:rsid w:val="004250E2"/>
    <w:rsid w:val="004262B7"/>
    <w:rsid w:val="0043131B"/>
    <w:rsid w:val="00431ED0"/>
    <w:rsid w:val="00442081"/>
    <w:rsid w:val="004472E3"/>
    <w:rsid w:val="004503EF"/>
    <w:rsid w:val="0045228A"/>
    <w:rsid w:val="004525D0"/>
    <w:rsid w:val="00453807"/>
    <w:rsid w:val="00454D35"/>
    <w:rsid w:val="0045559B"/>
    <w:rsid w:val="00456F7A"/>
    <w:rsid w:val="004627EB"/>
    <w:rsid w:val="00462977"/>
    <w:rsid w:val="0047070E"/>
    <w:rsid w:val="004721F2"/>
    <w:rsid w:val="00474C8F"/>
    <w:rsid w:val="0047607B"/>
    <w:rsid w:val="0048068A"/>
    <w:rsid w:val="00480824"/>
    <w:rsid w:val="004809D5"/>
    <w:rsid w:val="00482DEF"/>
    <w:rsid w:val="004840DC"/>
    <w:rsid w:val="004855BF"/>
    <w:rsid w:val="00485D41"/>
    <w:rsid w:val="00487EA1"/>
    <w:rsid w:val="00494E7D"/>
    <w:rsid w:val="004A1E7B"/>
    <w:rsid w:val="004A52C3"/>
    <w:rsid w:val="004B226C"/>
    <w:rsid w:val="004C0204"/>
    <w:rsid w:val="004C5495"/>
    <w:rsid w:val="004D0C97"/>
    <w:rsid w:val="004D2408"/>
    <w:rsid w:val="004D336C"/>
    <w:rsid w:val="004D4CF7"/>
    <w:rsid w:val="004D696F"/>
    <w:rsid w:val="004D7784"/>
    <w:rsid w:val="004E01BD"/>
    <w:rsid w:val="004E12D8"/>
    <w:rsid w:val="004E16B3"/>
    <w:rsid w:val="004E270C"/>
    <w:rsid w:val="004E2D5E"/>
    <w:rsid w:val="004E2EDE"/>
    <w:rsid w:val="004E48C8"/>
    <w:rsid w:val="004E4CAB"/>
    <w:rsid w:val="004E70B4"/>
    <w:rsid w:val="004E7D71"/>
    <w:rsid w:val="004F04B1"/>
    <w:rsid w:val="004F27A9"/>
    <w:rsid w:val="004F2B62"/>
    <w:rsid w:val="004F6A57"/>
    <w:rsid w:val="004F6D57"/>
    <w:rsid w:val="004F7225"/>
    <w:rsid w:val="005015DC"/>
    <w:rsid w:val="005026F1"/>
    <w:rsid w:val="00502ABB"/>
    <w:rsid w:val="005062FD"/>
    <w:rsid w:val="005105AE"/>
    <w:rsid w:val="005147D6"/>
    <w:rsid w:val="00522855"/>
    <w:rsid w:val="00523265"/>
    <w:rsid w:val="0052341C"/>
    <w:rsid w:val="00523D9B"/>
    <w:rsid w:val="00525888"/>
    <w:rsid w:val="005312EA"/>
    <w:rsid w:val="00531AC7"/>
    <w:rsid w:val="00535E31"/>
    <w:rsid w:val="00536F80"/>
    <w:rsid w:val="00543FEE"/>
    <w:rsid w:val="00545500"/>
    <w:rsid w:val="0054725A"/>
    <w:rsid w:val="00563493"/>
    <w:rsid w:val="00563F69"/>
    <w:rsid w:val="00573434"/>
    <w:rsid w:val="005740DF"/>
    <w:rsid w:val="00574112"/>
    <w:rsid w:val="00574E95"/>
    <w:rsid w:val="0058037E"/>
    <w:rsid w:val="0058250C"/>
    <w:rsid w:val="0058487C"/>
    <w:rsid w:val="00585588"/>
    <w:rsid w:val="005857BF"/>
    <w:rsid w:val="005862D5"/>
    <w:rsid w:val="0058751A"/>
    <w:rsid w:val="00587887"/>
    <w:rsid w:val="005900F1"/>
    <w:rsid w:val="00593146"/>
    <w:rsid w:val="00593A21"/>
    <w:rsid w:val="00595CB0"/>
    <w:rsid w:val="00596E9A"/>
    <w:rsid w:val="005A1B1C"/>
    <w:rsid w:val="005A3732"/>
    <w:rsid w:val="005A73C9"/>
    <w:rsid w:val="005A7C1B"/>
    <w:rsid w:val="005B7A17"/>
    <w:rsid w:val="005C2648"/>
    <w:rsid w:val="005C426B"/>
    <w:rsid w:val="005C46C7"/>
    <w:rsid w:val="005C6B63"/>
    <w:rsid w:val="005C736C"/>
    <w:rsid w:val="005C7BE0"/>
    <w:rsid w:val="005D05BB"/>
    <w:rsid w:val="005D150C"/>
    <w:rsid w:val="005D3205"/>
    <w:rsid w:val="005D382B"/>
    <w:rsid w:val="005D4F1C"/>
    <w:rsid w:val="005E1E3B"/>
    <w:rsid w:val="005E410E"/>
    <w:rsid w:val="005E4ABF"/>
    <w:rsid w:val="005E5D58"/>
    <w:rsid w:val="005E72CD"/>
    <w:rsid w:val="005F041F"/>
    <w:rsid w:val="005F2D35"/>
    <w:rsid w:val="005F4308"/>
    <w:rsid w:val="006009BC"/>
    <w:rsid w:val="00601384"/>
    <w:rsid w:val="00604080"/>
    <w:rsid w:val="00604798"/>
    <w:rsid w:val="0060517D"/>
    <w:rsid w:val="006060CC"/>
    <w:rsid w:val="00607A82"/>
    <w:rsid w:val="00607B23"/>
    <w:rsid w:val="00612CE2"/>
    <w:rsid w:val="006175DD"/>
    <w:rsid w:val="00617886"/>
    <w:rsid w:val="00620094"/>
    <w:rsid w:val="00621611"/>
    <w:rsid w:val="00623D0B"/>
    <w:rsid w:val="00626EDA"/>
    <w:rsid w:val="00627350"/>
    <w:rsid w:val="00630AD3"/>
    <w:rsid w:val="006366AD"/>
    <w:rsid w:val="00641E0F"/>
    <w:rsid w:val="00645D99"/>
    <w:rsid w:val="00646621"/>
    <w:rsid w:val="006470CA"/>
    <w:rsid w:val="00650FFA"/>
    <w:rsid w:val="006522E3"/>
    <w:rsid w:val="00653939"/>
    <w:rsid w:val="00661BFA"/>
    <w:rsid w:val="00661CDA"/>
    <w:rsid w:val="006634E4"/>
    <w:rsid w:val="006651ED"/>
    <w:rsid w:val="006659B1"/>
    <w:rsid w:val="00667105"/>
    <w:rsid w:val="00670816"/>
    <w:rsid w:val="00673997"/>
    <w:rsid w:val="00674E1F"/>
    <w:rsid w:val="00676247"/>
    <w:rsid w:val="00692488"/>
    <w:rsid w:val="006932F2"/>
    <w:rsid w:val="00697BB9"/>
    <w:rsid w:val="006A051F"/>
    <w:rsid w:val="006A15B5"/>
    <w:rsid w:val="006A2480"/>
    <w:rsid w:val="006A37AA"/>
    <w:rsid w:val="006B125D"/>
    <w:rsid w:val="006B1B98"/>
    <w:rsid w:val="006B2E31"/>
    <w:rsid w:val="006B2FF9"/>
    <w:rsid w:val="006B58D3"/>
    <w:rsid w:val="006B63BB"/>
    <w:rsid w:val="006C0B40"/>
    <w:rsid w:val="006C12F2"/>
    <w:rsid w:val="006C750F"/>
    <w:rsid w:val="006C766B"/>
    <w:rsid w:val="006D26C7"/>
    <w:rsid w:val="006D33DB"/>
    <w:rsid w:val="006D40F4"/>
    <w:rsid w:val="006D5F3D"/>
    <w:rsid w:val="006D76A8"/>
    <w:rsid w:val="006E2D15"/>
    <w:rsid w:val="006E399F"/>
    <w:rsid w:val="006E39AD"/>
    <w:rsid w:val="006E3C84"/>
    <w:rsid w:val="006F0939"/>
    <w:rsid w:val="006F18F9"/>
    <w:rsid w:val="00700CF0"/>
    <w:rsid w:val="00701CA3"/>
    <w:rsid w:val="00701F2F"/>
    <w:rsid w:val="007021DE"/>
    <w:rsid w:val="00706196"/>
    <w:rsid w:val="007064C5"/>
    <w:rsid w:val="00711475"/>
    <w:rsid w:val="007116C1"/>
    <w:rsid w:val="00714052"/>
    <w:rsid w:val="00714A96"/>
    <w:rsid w:val="00721F3E"/>
    <w:rsid w:val="00723E57"/>
    <w:rsid w:val="00725034"/>
    <w:rsid w:val="00725114"/>
    <w:rsid w:val="00725ED6"/>
    <w:rsid w:val="007317B5"/>
    <w:rsid w:val="00732421"/>
    <w:rsid w:val="0073300E"/>
    <w:rsid w:val="00734D67"/>
    <w:rsid w:val="0073721C"/>
    <w:rsid w:val="00740544"/>
    <w:rsid w:val="0074090B"/>
    <w:rsid w:val="00743E2B"/>
    <w:rsid w:val="0074465A"/>
    <w:rsid w:val="0074613F"/>
    <w:rsid w:val="00746621"/>
    <w:rsid w:val="00751E0F"/>
    <w:rsid w:val="007556A5"/>
    <w:rsid w:val="0075677D"/>
    <w:rsid w:val="007632DB"/>
    <w:rsid w:val="00770F9E"/>
    <w:rsid w:val="007748C5"/>
    <w:rsid w:val="00775723"/>
    <w:rsid w:val="0078232E"/>
    <w:rsid w:val="007845A3"/>
    <w:rsid w:val="00785927"/>
    <w:rsid w:val="00786A0D"/>
    <w:rsid w:val="0078716E"/>
    <w:rsid w:val="007907E9"/>
    <w:rsid w:val="00791B2E"/>
    <w:rsid w:val="00792D4B"/>
    <w:rsid w:val="00794F60"/>
    <w:rsid w:val="007954FF"/>
    <w:rsid w:val="00797CA2"/>
    <w:rsid w:val="007A05D7"/>
    <w:rsid w:val="007A3D57"/>
    <w:rsid w:val="007B0EC8"/>
    <w:rsid w:val="007B3063"/>
    <w:rsid w:val="007B3C2D"/>
    <w:rsid w:val="007B49B1"/>
    <w:rsid w:val="007B7FCB"/>
    <w:rsid w:val="007C2917"/>
    <w:rsid w:val="007C5080"/>
    <w:rsid w:val="007C5406"/>
    <w:rsid w:val="007C5AC5"/>
    <w:rsid w:val="007C6936"/>
    <w:rsid w:val="007C6FDE"/>
    <w:rsid w:val="007C76F2"/>
    <w:rsid w:val="007C7A4A"/>
    <w:rsid w:val="007D1D50"/>
    <w:rsid w:val="007D2040"/>
    <w:rsid w:val="007D32EB"/>
    <w:rsid w:val="007D3A1B"/>
    <w:rsid w:val="007D6D25"/>
    <w:rsid w:val="007E1F39"/>
    <w:rsid w:val="007E317B"/>
    <w:rsid w:val="007E6CB2"/>
    <w:rsid w:val="007E7A8E"/>
    <w:rsid w:val="007F1505"/>
    <w:rsid w:val="007F19E2"/>
    <w:rsid w:val="007F37EC"/>
    <w:rsid w:val="007F64E3"/>
    <w:rsid w:val="008042D2"/>
    <w:rsid w:val="008045A4"/>
    <w:rsid w:val="008103EF"/>
    <w:rsid w:val="00810A83"/>
    <w:rsid w:val="00810DF3"/>
    <w:rsid w:val="008134BE"/>
    <w:rsid w:val="008148D8"/>
    <w:rsid w:val="00815266"/>
    <w:rsid w:val="00815EC3"/>
    <w:rsid w:val="00817C5E"/>
    <w:rsid w:val="00821AA1"/>
    <w:rsid w:val="00821CF0"/>
    <w:rsid w:val="008257C9"/>
    <w:rsid w:val="008258F1"/>
    <w:rsid w:val="00836A59"/>
    <w:rsid w:val="00837518"/>
    <w:rsid w:val="008376FC"/>
    <w:rsid w:val="00842A62"/>
    <w:rsid w:val="00843050"/>
    <w:rsid w:val="0084320E"/>
    <w:rsid w:val="00846173"/>
    <w:rsid w:val="00846B95"/>
    <w:rsid w:val="008478DE"/>
    <w:rsid w:val="00854392"/>
    <w:rsid w:val="00855619"/>
    <w:rsid w:val="00856B56"/>
    <w:rsid w:val="00864C55"/>
    <w:rsid w:val="00865197"/>
    <w:rsid w:val="00865DE5"/>
    <w:rsid w:val="00866BD9"/>
    <w:rsid w:val="0086761B"/>
    <w:rsid w:val="0087252D"/>
    <w:rsid w:val="0088335A"/>
    <w:rsid w:val="00883D96"/>
    <w:rsid w:val="00884BD5"/>
    <w:rsid w:val="00885719"/>
    <w:rsid w:val="00885D3E"/>
    <w:rsid w:val="00886431"/>
    <w:rsid w:val="00886A4A"/>
    <w:rsid w:val="0089114F"/>
    <w:rsid w:val="008950F9"/>
    <w:rsid w:val="008975D2"/>
    <w:rsid w:val="008A1CC6"/>
    <w:rsid w:val="008A1EEB"/>
    <w:rsid w:val="008A4782"/>
    <w:rsid w:val="008A54D4"/>
    <w:rsid w:val="008A5B9E"/>
    <w:rsid w:val="008B1834"/>
    <w:rsid w:val="008B2DEE"/>
    <w:rsid w:val="008B6098"/>
    <w:rsid w:val="008C6AFD"/>
    <w:rsid w:val="008D05B1"/>
    <w:rsid w:val="008D06B4"/>
    <w:rsid w:val="008D3590"/>
    <w:rsid w:val="008D5D20"/>
    <w:rsid w:val="008D6676"/>
    <w:rsid w:val="008E1BFB"/>
    <w:rsid w:val="008E7F7B"/>
    <w:rsid w:val="008F065E"/>
    <w:rsid w:val="008F29A2"/>
    <w:rsid w:val="008F3ACE"/>
    <w:rsid w:val="00900027"/>
    <w:rsid w:val="00903BBC"/>
    <w:rsid w:val="00903D4E"/>
    <w:rsid w:val="00904485"/>
    <w:rsid w:val="009054B0"/>
    <w:rsid w:val="00910083"/>
    <w:rsid w:val="00910353"/>
    <w:rsid w:val="0091459C"/>
    <w:rsid w:val="00914784"/>
    <w:rsid w:val="009158B2"/>
    <w:rsid w:val="009233DC"/>
    <w:rsid w:val="00927C3F"/>
    <w:rsid w:val="00931032"/>
    <w:rsid w:val="00935221"/>
    <w:rsid w:val="00936CB1"/>
    <w:rsid w:val="0093749E"/>
    <w:rsid w:val="00937D74"/>
    <w:rsid w:val="00941B7F"/>
    <w:rsid w:val="00941DED"/>
    <w:rsid w:val="009429A8"/>
    <w:rsid w:val="0095123A"/>
    <w:rsid w:val="0095329A"/>
    <w:rsid w:val="00953C8B"/>
    <w:rsid w:val="00955496"/>
    <w:rsid w:val="00963176"/>
    <w:rsid w:val="00964AE5"/>
    <w:rsid w:val="00966FBB"/>
    <w:rsid w:val="00970BE7"/>
    <w:rsid w:val="00971FF6"/>
    <w:rsid w:val="0098304B"/>
    <w:rsid w:val="00984319"/>
    <w:rsid w:val="00984408"/>
    <w:rsid w:val="00984869"/>
    <w:rsid w:val="0098549D"/>
    <w:rsid w:val="00985C90"/>
    <w:rsid w:val="00985D85"/>
    <w:rsid w:val="00986709"/>
    <w:rsid w:val="009902C9"/>
    <w:rsid w:val="009951E8"/>
    <w:rsid w:val="009957F6"/>
    <w:rsid w:val="00996A75"/>
    <w:rsid w:val="009971FD"/>
    <w:rsid w:val="009A2E58"/>
    <w:rsid w:val="009A4584"/>
    <w:rsid w:val="009A5FAD"/>
    <w:rsid w:val="009B196F"/>
    <w:rsid w:val="009B5C57"/>
    <w:rsid w:val="009C0CBD"/>
    <w:rsid w:val="009C1E95"/>
    <w:rsid w:val="009C20DD"/>
    <w:rsid w:val="009C23DF"/>
    <w:rsid w:val="009C4A44"/>
    <w:rsid w:val="009D0AC1"/>
    <w:rsid w:val="009D1591"/>
    <w:rsid w:val="009D1A03"/>
    <w:rsid w:val="009E310D"/>
    <w:rsid w:val="009E328D"/>
    <w:rsid w:val="009E3BDF"/>
    <w:rsid w:val="009F253F"/>
    <w:rsid w:val="009F2DBB"/>
    <w:rsid w:val="009F58DA"/>
    <w:rsid w:val="009F6733"/>
    <w:rsid w:val="00A033B8"/>
    <w:rsid w:val="00A03A40"/>
    <w:rsid w:val="00A03EF7"/>
    <w:rsid w:val="00A074E8"/>
    <w:rsid w:val="00A1165B"/>
    <w:rsid w:val="00A116F3"/>
    <w:rsid w:val="00A128A6"/>
    <w:rsid w:val="00A149A0"/>
    <w:rsid w:val="00A14D99"/>
    <w:rsid w:val="00A15C52"/>
    <w:rsid w:val="00A1634C"/>
    <w:rsid w:val="00A2077C"/>
    <w:rsid w:val="00A21628"/>
    <w:rsid w:val="00A21A7B"/>
    <w:rsid w:val="00A222BF"/>
    <w:rsid w:val="00A225D4"/>
    <w:rsid w:val="00A267FE"/>
    <w:rsid w:val="00A27795"/>
    <w:rsid w:val="00A342A8"/>
    <w:rsid w:val="00A344F2"/>
    <w:rsid w:val="00A345D6"/>
    <w:rsid w:val="00A43234"/>
    <w:rsid w:val="00A4326A"/>
    <w:rsid w:val="00A44BBE"/>
    <w:rsid w:val="00A452BD"/>
    <w:rsid w:val="00A5100C"/>
    <w:rsid w:val="00A51AD0"/>
    <w:rsid w:val="00A52471"/>
    <w:rsid w:val="00A52B17"/>
    <w:rsid w:val="00A52DC4"/>
    <w:rsid w:val="00A5406F"/>
    <w:rsid w:val="00A557D6"/>
    <w:rsid w:val="00A55A43"/>
    <w:rsid w:val="00A55F15"/>
    <w:rsid w:val="00A56BC8"/>
    <w:rsid w:val="00A626EC"/>
    <w:rsid w:val="00A62DCE"/>
    <w:rsid w:val="00A673B1"/>
    <w:rsid w:val="00A673FF"/>
    <w:rsid w:val="00A713DB"/>
    <w:rsid w:val="00A72AC4"/>
    <w:rsid w:val="00A779A4"/>
    <w:rsid w:val="00A807B4"/>
    <w:rsid w:val="00A81268"/>
    <w:rsid w:val="00A86C1F"/>
    <w:rsid w:val="00A8791E"/>
    <w:rsid w:val="00A87A5B"/>
    <w:rsid w:val="00A91FC6"/>
    <w:rsid w:val="00A958D1"/>
    <w:rsid w:val="00AA0011"/>
    <w:rsid w:val="00AA08EB"/>
    <w:rsid w:val="00AA591A"/>
    <w:rsid w:val="00AA7014"/>
    <w:rsid w:val="00AA7F56"/>
    <w:rsid w:val="00AB09A1"/>
    <w:rsid w:val="00AB154D"/>
    <w:rsid w:val="00AB1AC8"/>
    <w:rsid w:val="00AB74B7"/>
    <w:rsid w:val="00AB7EC4"/>
    <w:rsid w:val="00AC1F3C"/>
    <w:rsid w:val="00AC35F6"/>
    <w:rsid w:val="00AC3C60"/>
    <w:rsid w:val="00AC4106"/>
    <w:rsid w:val="00AC4759"/>
    <w:rsid w:val="00AC5A9D"/>
    <w:rsid w:val="00AC69A7"/>
    <w:rsid w:val="00AC6F67"/>
    <w:rsid w:val="00AD389A"/>
    <w:rsid w:val="00AD39E2"/>
    <w:rsid w:val="00AD49BD"/>
    <w:rsid w:val="00AD4B97"/>
    <w:rsid w:val="00AD507F"/>
    <w:rsid w:val="00AD67A7"/>
    <w:rsid w:val="00AD6DB8"/>
    <w:rsid w:val="00AE310D"/>
    <w:rsid w:val="00AE3337"/>
    <w:rsid w:val="00AE57BC"/>
    <w:rsid w:val="00AF1C22"/>
    <w:rsid w:val="00B0076E"/>
    <w:rsid w:val="00B048A3"/>
    <w:rsid w:val="00B07F6B"/>
    <w:rsid w:val="00B10706"/>
    <w:rsid w:val="00B12D9D"/>
    <w:rsid w:val="00B14C75"/>
    <w:rsid w:val="00B1661B"/>
    <w:rsid w:val="00B16D9F"/>
    <w:rsid w:val="00B16F6F"/>
    <w:rsid w:val="00B222AD"/>
    <w:rsid w:val="00B25265"/>
    <w:rsid w:val="00B26431"/>
    <w:rsid w:val="00B26C3D"/>
    <w:rsid w:val="00B325E1"/>
    <w:rsid w:val="00B35FE1"/>
    <w:rsid w:val="00B36802"/>
    <w:rsid w:val="00B4024E"/>
    <w:rsid w:val="00B41DCB"/>
    <w:rsid w:val="00B520E4"/>
    <w:rsid w:val="00B52A17"/>
    <w:rsid w:val="00B54D64"/>
    <w:rsid w:val="00B64014"/>
    <w:rsid w:val="00B7432D"/>
    <w:rsid w:val="00B75021"/>
    <w:rsid w:val="00B77119"/>
    <w:rsid w:val="00B7749E"/>
    <w:rsid w:val="00B808F6"/>
    <w:rsid w:val="00B83D36"/>
    <w:rsid w:val="00B84D32"/>
    <w:rsid w:val="00B8634F"/>
    <w:rsid w:val="00B91CFD"/>
    <w:rsid w:val="00BA103B"/>
    <w:rsid w:val="00BA162D"/>
    <w:rsid w:val="00BA16CC"/>
    <w:rsid w:val="00BA31E2"/>
    <w:rsid w:val="00BA6591"/>
    <w:rsid w:val="00BB1103"/>
    <w:rsid w:val="00BB394C"/>
    <w:rsid w:val="00BB5060"/>
    <w:rsid w:val="00BB50F8"/>
    <w:rsid w:val="00BC0F51"/>
    <w:rsid w:val="00BC4FD3"/>
    <w:rsid w:val="00BC58F8"/>
    <w:rsid w:val="00BD2D8C"/>
    <w:rsid w:val="00BD42F1"/>
    <w:rsid w:val="00BF1D14"/>
    <w:rsid w:val="00BF701C"/>
    <w:rsid w:val="00BF71C4"/>
    <w:rsid w:val="00C04400"/>
    <w:rsid w:val="00C05595"/>
    <w:rsid w:val="00C1747F"/>
    <w:rsid w:val="00C2282B"/>
    <w:rsid w:val="00C2393B"/>
    <w:rsid w:val="00C315C2"/>
    <w:rsid w:val="00C318E6"/>
    <w:rsid w:val="00C3521C"/>
    <w:rsid w:val="00C3524E"/>
    <w:rsid w:val="00C4040D"/>
    <w:rsid w:val="00C45BE1"/>
    <w:rsid w:val="00C551BE"/>
    <w:rsid w:val="00C5795D"/>
    <w:rsid w:val="00C61438"/>
    <w:rsid w:val="00C6159D"/>
    <w:rsid w:val="00C63711"/>
    <w:rsid w:val="00C65158"/>
    <w:rsid w:val="00C67D9D"/>
    <w:rsid w:val="00C705D6"/>
    <w:rsid w:val="00C72909"/>
    <w:rsid w:val="00C73317"/>
    <w:rsid w:val="00C746F2"/>
    <w:rsid w:val="00C76257"/>
    <w:rsid w:val="00C80E9F"/>
    <w:rsid w:val="00C8203C"/>
    <w:rsid w:val="00C8283C"/>
    <w:rsid w:val="00C8338C"/>
    <w:rsid w:val="00C83B6E"/>
    <w:rsid w:val="00C83BB5"/>
    <w:rsid w:val="00C86BBA"/>
    <w:rsid w:val="00C916F0"/>
    <w:rsid w:val="00C97303"/>
    <w:rsid w:val="00C9782B"/>
    <w:rsid w:val="00CA0082"/>
    <w:rsid w:val="00CA07EF"/>
    <w:rsid w:val="00CA470B"/>
    <w:rsid w:val="00CA4771"/>
    <w:rsid w:val="00CA4E11"/>
    <w:rsid w:val="00CB28E8"/>
    <w:rsid w:val="00CB2CC3"/>
    <w:rsid w:val="00CB384C"/>
    <w:rsid w:val="00CC0701"/>
    <w:rsid w:val="00CC18CA"/>
    <w:rsid w:val="00CC383F"/>
    <w:rsid w:val="00CC38C2"/>
    <w:rsid w:val="00CD508A"/>
    <w:rsid w:val="00CD5B8B"/>
    <w:rsid w:val="00CD65E0"/>
    <w:rsid w:val="00CD6C5E"/>
    <w:rsid w:val="00CE11A1"/>
    <w:rsid w:val="00CE23CC"/>
    <w:rsid w:val="00CE263B"/>
    <w:rsid w:val="00CE3FEF"/>
    <w:rsid w:val="00CE516F"/>
    <w:rsid w:val="00CE644E"/>
    <w:rsid w:val="00CF3122"/>
    <w:rsid w:val="00CF4898"/>
    <w:rsid w:val="00CF6675"/>
    <w:rsid w:val="00D04AD8"/>
    <w:rsid w:val="00D05871"/>
    <w:rsid w:val="00D07CFE"/>
    <w:rsid w:val="00D1117D"/>
    <w:rsid w:val="00D1216C"/>
    <w:rsid w:val="00D123C7"/>
    <w:rsid w:val="00D15BE7"/>
    <w:rsid w:val="00D162BE"/>
    <w:rsid w:val="00D16AB1"/>
    <w:rsid w:val="00D20FE3"/>
    <w:rsid w:val="00D220E2"/>
    <w:rsid w:val="00D23AEE"/>
    <w:rsid w:val="00D262C8"/>
    <w:rsid w:val="00D30412"/>
    <w:rsid w:val="00D3170B"/>
    <w:rsid w:val="00D31A44"/>
    <w:rsid w:val="00D33687"/>
    <w:rsid w:val="00D3531F"/>
    <w:rsid w:val="00D354DD"/>
    <w:rsid w:val="00D35B2A"/>
    <w:rsid w:val="00D371EB"/>
    <w:rsid w:val="00D401B8"/>
    <w:rsid w:val="00D40C96"/>
    <w:rsid w:val="00D4119A"/>
    <w:rsid w:val="00D427F9"/>
    <w:rsid w:val="00D50C64"/>
    <w:rsid w:val="00D54FC0"/>
    <w:rsid w:val="00D56932"/>
    <w:rsid w:val="00D60F72"/>
    <w:rsid w:val="00D63AD5"/>
    <w:rsid w:val="00D667CA"/>
    <w:rsid w:val="00D67148"/>
    <w:rsid w:val="00D741AD"/>
    <w:rsid w:val="00D74835"/>
    <w:rsid w:val="00D74E17"/>
    <w:rsid w:val="00D760FE"/>
    <w:rsid w:val="00D777E8"/>
    <w:rsid w:val="00D808EE"/>
    <w:rsid w:val="00D82DA3"/>
    <w:rsid w:val="00D8373B"/>
    <w:rsid w:val="00D841AE"/>
    <w:rsid w:val="00D85643"/>
    <w:rsid w:val="00D869C1"/>
    <w:rsid w:val="00D87B60"/>
    <w:rsid w:val="00D90CB2"/>
    <w:rsid w:val="00D90D27"/>
    <w:rsid w:val="00D9229D"/>
    <w:rsid w:val="00D93C74"/>
    <w:rsid w:val="00D93D74"/>
    <w:rsid w:val="00D96B37"/>
    <w:rsid w:val="00DA0F23"/>
    <w:rsid w:val="00DA14C0"/>
    <w:rsid w:val="00DA1869"/>
    <w:rsid w:val="00DA4AF4"/>
    <w:rsid w:val="00DA4E28"/>
    <w:rsid w:val="00DA56CF"/>
    <w:rsid w:val="00DA7EFB"/>
    <w:rsid w:val="00DB07B1"/>
    <w:rsid w:val="00DB4753"/>
    <w:rsid w:val="00DB5261"/>
    <w:rsid w:val="00DB59E6"/>
    <w:rsid w:val="00DC0C2A"/>
    <w:rsid w:val="00DC3F15"/>
    <w:rsid w:val="00DC7002"/>
    <w:rsid w:val="00DD3B4B"/>
    <w:rsid w:val="00DE48EF"/>
    <w:rsid w:val="00DE733F"/>
    <w:rsid w:val="00DF0087"/>
    <w:rsid w:val="00DF0513"/>
    <w:rsid w:val="00DF136C"/>
    <w:rsid w:val="00DF182B"/>
    <w:rsid w:val="00DF58CA"/>
    <w:rsid w:val="00DF5BF6"/>
    <w:rsid w:val="00DF6E37"/>
    <w:rsid w:val="00E027DC"/>
    <w:rsid w:val="00E034AC"/>
    <w:rsid w:val="00E04261"/>
    <w:rsid w:val="00E04C01"/>
    <w:rsid w:val="00E07BD0"/>
    <w:rsid w:val="00E1220A"/>
    <w:rsid w:val="00E138FA"/>
    <w:rsid w:val="00E15458"/>
    <w:rsid w:val="00E16A57"/>
    <w:rsid w:val="00E21470"/>
    <w:rsid w:val="00E23E9F"/>
    <w:rsid w:val="00E253C0"/>
    <w:rsid w:val="00E265AF"/>
    <w:rsid w:val="00E333CE"/>
    <w:rsid w:val="00E3691F"/>
    <w:rsid w:val="00E36B7C"/>
    <w:rsid w:val="00E41625"/>
    <w:rsid w:val="00E4268B"/>
    <w:rsid w:val="00E426D9"/>
    <w:rsid w:val="00E428A4"/>
    <w:rsid w:val="00E43C30"/>
    <w:rsid w:val="00E46F7C"/>
    <w:rsid w:val="00E53B48"/>
    <w:rsid w:val="00E55024"/>
    <w:rsid w:val="00E56169"/>
    <w:rsid w:val="00E6357F"/>
    <w:rsid w:val="00E66FF2"/>
    <w:rsid w:val="00E70DD5"/>
    <w:rsid w:val="00E70E18"/>
    <w:rsid w:val="00E72C8C"/>
    <w:rsid w:val="00E72FB0"/>
    <w:rsid w:val="00E8273C"/>
    <w:rsid w:val="00E83AC2"/>
    <w:rsid w:val="00E84A70"/>
    <w:rsid w:val="00E90373"/>
    <w:rsid w:val="00E91FD4"/>
    <w:rsid w:val="00E961D3"/>
    <w:rsid w:val="00E97B4A"/>
    <w:rsid w:val="00EA054F"/>
    <w:rsid w:val="00EA09AA"/>
    <w:rsid w:val="00EA09EB"/>
    <w:rsid w:val="00EA1B5B"/>
    <w:rsid w:val="00EA5312"/>
    <w:rsid w:val="00EB1047"/>
    <w:rsid w:val="00EC0034"/>
    <w:rsid w:val="00EC08D6"/>
    <w:rsid w:val="00EC1D69"/>
    <w:rsid w:val="00EC390E"/>
    <w:rsid w:val="00EC3A60"/>
    <w:rsid w:val="00EC7B8C"/>
    <w:rsid w:val="00ED1A3D"/>
    <w:rsid w:val="00ED4DCB"/>
    <w:rsid w:val="00ED75CB"/>
    <w:rsid w:val="00ED77AB"/>
    <w:rsid w:val="00EE03F0"/>
    <w:rsid w:val="00EE6411"/>
    <w:rsid w:val="00EE6D81"/>
    <w:rsid w:val="00EF05A4"/>
    <w:rsid w:val="00EF33F6"/>
    <w:rsid w:val="00EF4242"/>
    <w:rsid w:val="00EF575A"/>
    <w:rsid w:val="00EF5EE9"/>
    <w:rsid w:val="00F03B13"/>
    <w:rsid w:val="00F04583"/>
    <w:rsid w:val="00F06E5D"/>
    <w:rsid w:val="00F1066F"/>
    <w:rsid w:val="00F142D1"/>
    <w:rsid w:val="00F1536D"/>
    <w:rsid w:val="00F1550E"/>
    <w:rsid w:val="00F160C9"/>
    <w:rsid w:val="00F20439"/>
    <w:rsid w:val="00F223CF"/>
    <w:rsid w:val="00F253B0"/>
    <w:rsid w:val="00F32360"/>
    <w:rsid w:val="00F37C34"/>
    <w:rsid w:val="00F4030B"/>
    <w:rsid w:val="00F40922"/>
    <w:rsid w:val="00F40D97"/>
    <w:rsid w:val="00F410E5"/>
    <w:rsid w:val="00F42C7D"/>
    <w:rsid w:val="00F42C91"/>
    <w:rsid w:val="00F4321F"/>
    <w:rsid w:val="00F44462"/>
    <w:rsid w:val="00F4529A"/>
    <w:rsid w:val="00F453C8"/>
    <w:rsid w:val="00F52224"/>
    <w:rsid w:val="00F53BA7"/>
    <w:rsid w:val="00F6078A"/>
    <w:rsid w:val="00F60A69"/>
    <w:rsid w:val="00F61AB5"/>
    <w:rsid w:val="00F63B76"/>
    <w:rsid w:val="00F67CFD"/>
    <w:rsid w:val="00F70914"/>
    <w:rsid w:val="00F764AC"/>
    <w:rsid w:val="00F775BC"/>
    <w:rsid w:val="00F809FD"/>
    <w:rsid w:val="00F81D52"/>
    <w:rsid w:val="00F824D2"/>
    <w:rsid w:val="00F82DB6"/>
    <w:rsid w:val="00F8642B"/>
    <w:rsid w:val="00F86C5A"/>
    <w:rsid w:val="00F91A60"/>
    <w:rsid w:val="00F92D7F"/>
    <w:rsid w:val="00F95BB5"/>
    <w:rsid w:val="00F971C5"/>
    <w:rsid w:val="00FA0CD7"/>
    <w:rsid w:val="00FA4567"/>
    <w:rsid w:val="00FA4F54"/>
    <w:rsid w:val="00FA5C94"/>
    <w:rsid w:val="00FA747C"/>
    <w:rsid w:val="00FA7A51"/>
    <w:rsid w:val="00FB086D"/>
    <w:rsid w:val="00FB275C"/>
    <w:rsid w:val="00FB31CE"/>
    <w:rsid w:val="00FB3F9E"/>
    <w:rsid w:val="00FB538B"/>
    <w:rsid w:val="00FB5C5E"/>
    <w:rsid w:val="00FB67AE"/>
    <w:rsid w:val="00FB7F7B"/>
    <w:rsid w:val="00FC1801"/>
    <w:rsid w:val="00FC306B"/>
    <w:rsid w:val="00FC619D"/>
    <w:rsid w:val="00FC7A15"/>
    <w:rsid w:val="00FD0287"/>
    <w:rsid w:val="00FD4129"/>
    <w:rsid w:val="00FD626D"/>
    <w:rsid w:val="00FD7265"/>
    <w:rsid w:val="00FE0052"/>
    <w:rsid w:val="00FE09DA"/>
    <w:rsid w:val="00FE19D5"/>
    <w:rsid w:val="00FE413D"/>
    <w:rsid w:val="00FE641D"/>
    <w:rsid w:val="00FE6817"/>
    <w:rsid w:val="00FF1137"/>
    <w:rsid w:val="00FF1277"/>
    <w:rsid w:val="00FF4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5BB5"/>
    <w:rPr>
      <w:rFonts w:ascii="Cordia New" w:hAnsi="Cordia New" w:cs="Cordia New"/>
      <w:sz w:val="32"/>
      <w:szCs w:val="3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3BB"/>
    <w:pPr>
      <w:keepNext/>
      <w:spacing w:before="240" w:after="60"/>
      <w:outlineLvl w:val="0"/>
    </w:pPr>
    <w:rPr>
      <w:rFonts w:ascii="Arial" w:hAnsi="Arial"/>
      <w:b/>
      <w:bCs/>
      <w:kern w:val="32"/>
      <w:szCs w:val="37"/>
    </w:rPr>
  </w:style>
  <w:style w:type="paragraph" w:styleId="Heading2">
    <w:name w:val="heading 2"/>
    <w:basedOn w:val="Heading3"/>
    <w:next w:val="BodyText"/>
    <w:link w:val="Heading2Char"/>
    <w:uiPriority w:val="9"/>
    <w:qFormat/>
    <w:rsid w:val="002B69D7"/>
    <w:pPr>
      <w:tabs>
        <w:tab w:val="left" w:pos="1080"/>
      </w:tabs>
      <w:spacing w:after="0"/>
      <w:outlineLvl w:val="1"/>
    </w:pPr>
    <w:rPr>
      <w:rFonts w:ascii="Angsana New" w:hAnsi="Angsana New" w:cs="Angsana New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B69D7"/>
    <w:pPr>
      <w:keepNext/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rsid w:val="006B63BB"/>
    <w:pPr>
      <w:keepNext/>
      <w:spacing w:before="240" w:after="60"/>
      <w:outlineLvl w:val="3"/>
    </w:pPr>
    <w:rPr>
      <w:rFonts w:ascii="Times New Roman" w:hAnsi="Times New Roman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9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90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901"/>
    <w:rPr>
      <w:rFonts w:asciiTheme="majorHAnsi" w:eastAsiaTheme="majorEastAsia" w:hAnsiTheme="majorHAnsi" w:cstheme="majorBidi"/>
      <w:b/>
      <w:bCs/>
      <w:color w:val="4F81BD" w:themeColor="accent1"/>
      <w:sz w:val="32"/>
      <w:szCs w:val="40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901"/>
    <w:rPr>
      <w:rFonts w:asciiTheme="majorHAnsi" w:eastAsiaTheme="majorEastAsia" w:hAnsiTheme="majorHAnsi" w:cstheme="majorBidi"/>
      <w:b/>
      <w:bCs/>
      <w:i/>
      <w:iCs/>
      <w:color w:val="4F81BD" w:themeColor="accent1"/>
      <w:sz w:val="32"/>
      <w:szCs w:val="40"/>
      <w:lang w:eastAsia="ja-JP"/>
    </w:rPr>
  </w:style>
  <w:style w:type="paragraph" w:customStyle="1" w:styleId="StyleHeading1AngsanaNew18ptBoldCentered">
    <w:name w:val="Style Heading 1 + Angsana New 18 pt Bold Centered"/>
    <w:basedOn w:val="Normal"/>
    <w:next w:val="Header"/>
    <w:rsid w:val="002B69D7"/>
    <w:pPr>
      <w:keepNext/>
      <w:pageBreakBefore/>
      <w:tabs>
        <w:tab w:val="center" w:pos="4153"/>
        <w:tab w:val="right" w:pos="8306"/>
      </w:tabs>
      <w:spacing w:after="100" w:afterAutospacing="1"/>
      <w:jc w:val="center"/>
    </w:pPr>
    <w:rPr>
      <w:rFonts w:eastAsia="Times New Roman"/>
      <w:sz w:val="36"/>
      <w:szCs w:val="40"/>
    </w:rPr>
  </w:style>
  <w:style w:type="paragraph" w:styleId="Header">
    <w:name w:val="header"/>
    <w:basedOn w:val="Normal"/>
    <w:link w:val="HeaderChar"/>
    <w:uiPriority w:val="99"/>
    <w:rsid w:val="002B69D7"/>
    <w:pPr>
      <w:tabs>
        <w:tab w:val="center" w:pos="4153"/>
        <w:tab w:val="right" w:pos="8306"/>
      </w:tabs>
    </w:pPr>
    <w:rPr>
      <w:szCs w:val="37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A1901"/>
    <w:rPr>
      <w:rFonts w:ascii="Cordia New" w:hAnsi="Cordia New" w:cs="Cordia New"/>
      <w:sz w:val="32"/>
      <w:szCs w:val="40"/>
      <w:lang w:eastAsia="ja-JP"/>
    </w:rPr>
  </w:style>
  <w:style w:type="paragraph" w:styleId="TOC1">
    <w:name w:val="toc 1"/>
    <w:aliases w:val="วาระการประชุม"/>
    <w:basedOn w:val="a"/>
    <w:next w:val="Normal"/>
    <w:uiPriority w:val="39"/>
    <w:semiHidden/>
    <w:rsid w:val="00256D07"/>
    <w:pPr>
      <w:jc w:val="both"/>
    </w:pPr>
    <w:rPr>
      <w:b/>
      <w:bCs w:val="0"/>
    </w:rPr>
  </w:style>
  <w:style w:type="paragraph" w:styleId="BodyText">
    <w:name w:val="Body Text"/>
    <w:basedOn w:val="Normal"/>
    <w:link w:val="BodyTextChar"/>
    <w:uiPriority w:val="99"/>
    <w:rsid w:val="002B69D7"/>
    <w:pPr>
      <w:spacing w:after="120"/>
    </w:pPr>
    <w:rPr>
      <w:szCs w:val="37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A1901"/>
    <w:rPr>
      <w:rFonts w:ascii="Cordia New" w:hAnsi="Cordia New" w:cs="Cordia New"/>
      <w:sz w:val="32"/>
      <w:szCs w:val="40"/>
      <w:lang w:eastAsia="ja-JP"/>
    </w:rPr>
  </w:style>
  <w:style w:type="paragraph" w:customStyle="1" w:styleId="cover">
    <w:name w:val="cover"/>
    <w:basedOn w:val="BodyText"/>
    <w:rsid w:val="006B63BB"/>
    <w:pPr>
      <w:spacing w:after="0"/>
      <w:jc w:val="center"/>
    </w:pPr>
    <w:rPr>
      <w:rFonts w:eastAsia="Times New Roman"/>
      <w:b/>
      <w:bCs/>
      <w:sz w:val="44"/>
      <w:szCs w:val="44"/>
    </w:rPr>
  </w:style>
  <w:style w:type="paragraph" w:customStyle="1" w:styleId="a0">
    <w:name w:val="บทที่"/>
    <w:basedOn w:val="Heading1"/>
    <w:rsid w:val="006B63BB"/>
    <w:pPr>
      <w:spacing w:before="0" w:after="240"/>
      <w:jc w:val="center"/>
    </w:pPr>
    <w:rPr>
      <w:rFonts w:ascii="Angsana New" w:eastAsia="Times New Roman" w:hAnsi="Angsana New" w:cs="Angsana New"/>
      <w:kern w:val="0"/>
      <w:sz w:val="40"/>
      <w:szCs w:val="40"/>
    </w:rPr>
  </w:style>
  <w:style w:type="paragraph" w:customStyle="1" w:styleId="a1">
    <w:name w:val="ข้อใหญ่"/>
    <w:basedOn w:val="Heading2"/>
    <w:rsid w:val="006A051F"/>
    <w:pPr>
      <w:spacing w:after="120"/>
    </w:pPr>
    <w:rPr>
      <w:rFonts w:eastAsia="Times New Roman"/>
      <w:sz w:val="36"/>
    </w:rPr>
  </w:style>
  <w:style w:type="paragraph" w:customStyle="1" w:styleId="a2">
    <w:name w:val="เนื้อหา"/>
    <w:basedOn w:val="BodyText"/>
    <w:rsid w:val="00CC383F"/>
    <w:pPr>
      <w:spacing w:before="120"/>
      <w:ind w:firstLine="720"/>
      <w:jc w:val="thaiDistribute"/>
    </w:pPr>
    <w:rPr>
      <w:rFonts w:eastAsia="Times New Roman"/>
      <w:szCs w:val="32"/>
    </w:rPr>
  </w:style>
  <w:style w:type="paragraph" w:customStyle="1" w:styleId="1">
    <w:name w:val="ข้อย่อย1"/>
    <w:basedOn w:val="Heading3"/>
    <w:rsid w:val="006B63BB"/>
    <w:pPr>
      <w:spacing w:after="120"/>
      <w:ind w:firstLine="720"/>
    </w:pPr>
    <w:rPr>
      <w:rFonts w:ascii="Angsana New" w:eastAsia="Times New Roman" w:hAnsi="Angsana New" w:cs="Angsana New"/>
      <w:sz w:val="32"/>
      <w:szCs w:val="32"/>
    </w:rPr>
  </w:style>
  <w:style w:type="paragraph" w:customStyle="1" w:styleId="a3">
    <w:name w:val="รูปภาพ"/>
    <w:basedOn w:val="Heading4"/>
    <w:rsid w:val="006A051F"/>
    <w:pPr>
      <w:spacing w:after="240"/>
      <w:jc w:val="center"/>
    </w:pPr>
    <w:rPr>
      <w:rFonts w:ascii="Angsana New" w:eastAsia="Times New Roman" w:hAnsi="Angsana New"/>
      <w:sz w:val="32"/>
    </w:rPr>
  </w:style>
  <w:style w:type="paragraph" w:styleId="TOC2">
    <w:name w:val="toc 2"/>
    <w:basedOn w:val="Style1"/>
    <w:next w:val="Style2"/>
    <w:uiPriority w:val="39"/>
    <w:semiHidden/>
    <w:rsid w:val="0060517D"/>
    <w:pPr>
      <w:ind w:left="320"/>
    </w:pPr>
    <w:rPr>
      <w:bCs w:val="0"/>
    </w:rPr>
  </w:style>
  <w:style w:type="paragraph" w:styleId="TOC3">
    <w:name w:val="toc 3"/>
    <w:basedOn w:val="Normal"/>
    <w:next w:val="Normal"/>
    <w:uiPriority w:val="39"/>
    <w:semiHidden/>
    <w:rsid w:val="00CC383F"/>
    <w:pPr>
      <w:ind w:left="640"/>
    </w:pPr>
  </w:style>
  <w:style w:type="paragraph" w:styleId="TOC4">
    <w:name w:val="toc 4"/>
    <w:basedOn w:val="Normal"/>
    <w:next w:val="Normal"/>
    <w:uiPriority w:val="39"/>
    <w:semiHidden/>
    <w:rsid w:val="00236464"/>
    <w:pPr>
      <w:ind w:left="960"/>
    </w:pPr>
  </w:style>
  <w:style w:type="paragraph" w:styleId="TableofFigures">
    <w:name w:val="table of figures"/>
    <w:basedOn w:val="a4"/>
    <w:next w:val="a4"/>
    <w:uiPriority w:val="99"/>
    <w:semiHidden/>
    <w:rsid w:val="00CC383F"/>
    <w:pPr>
      <w:keepNext w:val="0"/>
      <w:spacing w:before="0" w:after="0"/>
      <w:ind w:left="680" w:hanging="680"/>
      <w:outlineLvl w:val="9"/>
    </w:pPr>
    <w:rPr>
      <w:rFonts w:eastAsia="MS Mincho"/>
      <w:b w:val="0"/>
      <w:bCs w:val="0"/>
      <w:caps/>
      <w:szCs w:val="32"/>
    </w:rPr>
  </w:style>
  <w:style w:type="paragraph" w:styleId="TOC5">
    <w:name w:val="toc 5"/>
    <w:basedOn w:val="a3"/>
    <w:next w:val="a3"/>
    <w:uiPriority w:val="39"/>
    <w:semiHidden/>
    <w:rsid w:val="006A051F"/>
    <w:pPr>
      <w:ind w:left="1280"/>
    </w:pPr>
    <w:rPr>
      <w:b w:val="0"/>
      <w:bCs w:val="0"/>
    </w:rPr>
  </w:style>
  <w:style w:type="paragraph" w:customStyle="1" w:styleId="2">
    <w:name w:val="ข้อย่อย2"/>
    <w:basedOn w:val="Heading4"/>
    <w:rsid w:val="006A051F"/>
    <w:pPr>
      <w:spacing w:after="120"/>
      <w:ind w:firstLine="1440"/>
    </w:pPr>
    <w:rPr>
      <w:rFonts w:ascii="Angsana New" w:eastAsia="Times New Roman" w:hAnsi="Angsana New"/>
      <w:sz w:val="32"/>
    </w:rPr>
  </w:style>
  <w:style w:type="paragraph" w:customStyle="1" w:styleId="20">
    <w:name w:val="เนื้อหา2"/>
    <w:basedOn w:val="a2"/>
    <w:rsid w:val="006A051F"/>
    <w:pPr>
      <w:ind w:firstLine="1440"/>
    </w:pPr>
  </w:style>
  <w:style w:type="paragraph" w:customStyle="1" w:styleId="a4">
    <w:name w:val="ตาราง"/>
    <w:basedOn w:val="a3"/>
    <w:rsid w:val="00236464"/>
    <w:pPr>
      <w:jc w:val="left"/>
    </w:pPr>
    <w:rPr>
      <w:szCs w:val="34"/>
    </w:rPr>
  </w:style>
  <w:style w:type="paragraph" w:customStyle="1" w:styleId="a5">
    <w:name w:val="อ้างอิง"/>
    <w:basedOn w:val="Normal"/>
    <w:rsid w:val="00CC383F"/>
    <w:pPr>
      <w:ind w:left="1800" w:right="1170" w:firstLine="360"/>
    </w:pPr>
    <w:rPr>
      <w:rFonts w:eastAsia="Times New Roman"/>
      <w:sz w:val="28"/>
      <w:szCs w:val="28"/>
    </w:rPr>
  </w:style>
  <w:style w:type="paragraph" w:customStyle="1" w:styleId="a">
    <w:name w:val="หัวข้อประชุม"/>
    <w:basedOn w:val="Heading1"/>
    <w:rsid w:val="00535E31"/>
    <w:rPr>
      <w:rFonts w:ascii="Angsana New" w:hAnsi="Angsana New" w:cs="Angsana New"/>
      <w:b w:val="0"/>
      <w:sz w:val="36"/>
      <w:szCs w:val="36"/>
      <w:u w:val="single"/>
    </w:rPr>
  </w:style>
  <w:style w:type="paragraph" w:customStyle="1" w:styleId="Style1">
    <w:name w:val="Style1"/>
    <w:basedOn w:val="Normal"/>
    <w:rsid w:val="0060517D"/>
    <w:rPr>
      <w:b/>
      <w:bCs/>
      <w:u w:val="single"/>
    </w:rPr>
  </w:style>
  <w:style w:type="paragraph" w:customStyle="1" w:styleId="Style2">
    <w:name w:val="Style2"/>
    <w:basedOn w:val="Normal"/>
    <w:rsid w:val="0060517D"/>
    <w:pPr>
      <w:ind w:left="720"/>
    </w:pPr>
    <w:rPr>
      <w:b/>
      <w:bCs/>
      <w:color w:val="000000"/>
      <w:u w:val="single"/>
    </w:rPr>
  </w:style>
  <w:style w:type="character" w:customStyle="1" w:styleId="Header0">
    <w:name w:val="Header.."/>
    <w:basedOn w:val="DefaultParagraphFont"/>
    <w:rsid w:val="00F6078A"/>
    <w:rPr>
      <w:rFonts w:cs="Times New Roman"/>
      <w:b/>
      <w:bCs/>
      <w:u w:val="single"/>
    </w:rPr>
  </w:style>
  <w:style w:type="paragraph" w:styleId="BalloonText">
    <w:name w:val="Balloon Text"/>
    <w:basedOn w:val="Normal"/>
    <w:link w:val="BalloonTextChar"/>
    <w:uiPriority w:val="99"/>
    <w:rsid w:val="002521E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521E9"/>
    <w:rPr>
      <w:rFonts w:ascii="Tahoma" w:hAnsi="Tahoma" w:cs="Times New Roman"/>
      <w:sz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277</Words>
  <Characters>1579</Characters>
  <Application>Microsoft Office Outlook</Application>
  <DocSecurity>0</DocSecurity>
  <Lines>0</Lines>
  <Paragraphs>0</Paragraphs>
  <ScaleCrop>false</ScaleCrop>
  <Company>Microsoft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3</cp:revision>
  <dcterms:created xsi:type="dcterms:W3CDTF">2015-03-25T14:29:00Z</dcterms:created>
  <dcterms:modified xsi:type="dcterms:W3CDTF">2015-03-25T14:31:00Z</dcterms:modified>
</cp:coreProperties>
</file>