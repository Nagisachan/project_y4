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D6" w:rsidRDefault="004F0CD6" w:rsidP="009C298B">
      <w:pPr>
        <w:jc w:val="center"/>
        <w:rPr>
          <w:rFonts w:ascii="2005_iannnnnHBO" w:hAnsi="2005_iannnnnHBO" w:cs="2005_iannnnnHBO"/>
          <w:b/>
          <w:bCs/>
          <w:sz w:val="96"/>
          <w:szCs w:val="9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9.5pt;margin-top:-163.85pt;width:1038.3pt;height:1288.85pt;z-index:-251656704">
            <v:imagedata r:id="rId4" o:title="" blacklevel="13107f"/>
          </v:shape>
        </w:pict>
      </w:r>
      <w:r>
        <w:rPr>
          <w:noProof/>
        </w:rPr>
        <w:pict>
          <v:shape id="_x0000_s1027" type="#_x0000_t75" style="position:absolute;left:0;text-align:left;margin-left:481.5pt;margin-top:5pt;width:231pt;height:154pt;z-index:251653632">
            <v:imagedata r:id="rId5" o:title=""/>
          </v:shape>
        </w:pict>
      </w:r>
    </w:p>
    <w:p w:rsidR="004F0CD6" w:rsidRDefault="004F0CD6" w:rsidP="009C298B">
      <w:pPr>
        <w:jc w:val="center"/>
        <w:rPr>
          <w:rFonts w:ascii="2005_iannnnnHBO" w:hAnsi="2005_iannnnnHBO" w:cs="2005_iannnnnHBO"/>
          <w:b/>
          <w:bCs/>
          <w:sz w:val="96"/>
          <w:szCs w:val="96"/>
        </w:rPr>
      </w:pPr>
    </w:p>
    <w:p w:rsidR="004F0CD6" w:rsidRDefault="004F0CD6" w:rsidP="00172E9F">
      <w:pPr>
        <w:jc w:val="right"/>
        <w:rPr>
          <w:rFonts w:ascii="2005_iannnnnHBO" w:hAnsi="2005_iannnnnHBO" w:cs="2005_iannnnnHBO"/>
          <w:b/>
          <w:bCs/>
          <w:sz w:val="56"/>
          <w:szCs w:val="56"/>
        </w:rPr>
      </w:pPr>
    </w:p>
    <w:p w:rsidR="004F0CD6" w:rsidRDefault="004F0CD6" w:rsidP="00172E9F">
      <w:pPr>
        <w:jc w:val="right"/>
        <w:rPr>
          <w:rFonts w:ascii="2005_iannnnnHBO" w:hAnsi="2005_iannnnnHBO" w:cs="2005_iannnnnHBO"/>
          <w:b/>
          <w:bCs/>
          <w:sz w:val="96"/>
          <w:szCs w:val="96"/>
          <w:cs/>
        </w:rPr>
      </w:pPr>
      <w:r>
        <w:rPr>
          <w:rFonts w:ascii="2005_iannnnnHBO (Thai)" w:hAnsi="2005_iannnnnHBO (Thai)" w:cs="2005_iannnnnHBO (Thai)"/>
          <w:b/>
          <w:bCs/>
          <w:sz w:val="56"/>
          <w:szCs w:val="56"/>
          <w:cs/>
        </w:rPr>
        <w:t xml:space="preserve">ครูแม็ค ธัญยพงศ์  กิจพ่อค้า  </w:t>
      </w:r>
      <w:r>
        <w:rPr>
          <w:rFonts w:ascii="2005_iannnnnHBO" w:hAnsi="2005_iannnnnHBO" w:cs="2005_iannnnnHBO"/>
          <w:b/>
          <w:bCs/>
          <w:sz w:val="96"/>
          <w:szCs w:val="96"/>
        </w:rPr>
        <w:br/>
      </w:r>
      <w:r w:rsidRPr="00172E9F">
        <w:rPr>
          <w:rFonts w:ascii="2005_iannnnnHBO (Thai)" w:hAnsi="2005_iannnnnHBO (Thai)" w:cs="2005_iannnnnHBO (Thai)"/>
          <w:b/>
          <w:bCs/>
          <w:sz w:val="56"/>
          <w:szCs w:val="56"/>
          <w:cs/>
        </w:rPr>
        <w:t>หน่วยวิชากีฬา ช่วงชั้น ๒</w:t>
      </w:r>
    </w:p>
    <w:p w:rsidR="004F0CD6" w:rsidRPr="001B27EB" w:rsidRDefault="004F0CD6" w:rsidP="009C298B">
      <w:pPr>
        <w:jc w:val="center"/>
        <w:rPr>
          <w:rFonts w:ascii="2005_iannnnnHBO" w:hAnsi="2005_iannnnnHBO" w:cs="2005_iannnnnHBO"/>
          <w:b/>
          <w:bCs/>
          <w:sz w:val="96"/>
          <w:szCs w:val="96"/>
        </w:rPr>
      </w:pPr>
      <w:r w:rsidRPr="001B27EB">
        <w:rPr>
          <w:rFonts w:ascii="2005_iannnnnHBO (Thai)" w:hAnsi="2005_iannnnnHBO (Thai)" w:cs="2005_iannnnnHBO (Thai)"/>
          <w:b/>
          <w:bCs/>
          <w:sz w:val="96"/>
          <w:szCs w:val="96"/>
          <w:cs/>
        </w:rPr>
        <w:t>“ ครั้งแล้ว.....ครั้งเล่า ”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" w:hAnsi="2005_iannnnnHBO" w:cs="2005_iannnnnHBO"/>
          <w:sz w:val="56"/>
          <w:szCs w:val="56"/>
          <w:cs/>
        </w:rPr>
        <w:t xml:space="preserve">                   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ถ้าพูดถึงกีฬารักบี้หญิงโรงเรียนเพลินพัฒนาสิ่งที่ผมเห็นได้ชัดเจนและปฏิเสธไม่ได้เลยก็คือ ความรักในการเล่นกีฬารักบี้ สิ่งนี้เองที่ส่งต่อมาถึงรุ่นต่อรุ่น ทำให้ทักษะกีฬา และความเป็นทีมมีเพิ่มมากขึ้นอย่างต่อเนื่อง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" w:hAnsi="2005_iannnnnHBO" w:cs="2005_iannnnnHBO"/>
          <w:sz w:val="56"/>
          <w:szCs w:val="56"/>
          <w:cs/>
        </w:rPr>
        <w:t xml:space="preserve">                   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นอกจากนี้ จุดเด่นที่สำคัญอีกประการหนึ่งคือการเรียนรู้จากการแข่งขันทั้งในโรงเรียนและนอกโรงเรียน กล่าวได้ว่าทุกสนามการแข่งขัน ประสบการณ์ที่หาซื้อที่ไหนไม่ได้เป็นสิ่งที่บ่มเพาะความเป็นนักกีฬาขึ้นเรื่อยๆ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ทั้งในเรื่องของความอดทนต่อความเหนื่อย</w:t>
      </w:r>
      <w:r>
        <w:rPr>
          <w:rFonts w:ascii="2005_iannnnnHBO (Thai)" w:hAnsi="2005_iannnnnHBO (Thai)" w:cs="2005_iannnnnHBO (Thai)"/>
          <w:sz w:val="56"/>
          <w:szCs w:val="56"/>
          <w:cs/>
        </w:rPr>
        <w:t xml:space="preserve">และยาก การเผชิญกับความผิดหวัง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ความพ่ายแพ้ ความมีน้ำใจนักกีฬา สิ่งเหล่านี้ผมเห็นว่าค่อยๆ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ปรากฏขึ้นในตัวของพวกเขา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  รายการแข่งขันรักบี้หญิงชิงแชมป์ประเทศไทยรุ่นอายุไม่เกิน  ๑๓  ปี เป็นรายการที่ทีมรักบี้หญิงเพลินพัฒนาได้เข้าร่วมมาแล้ว ๓  ปี การแข่งขันรายการดังกล่าว เป็นแรงบันดาลใจให้กับเด็กผู้หญิงตัวเล็กๆคนหนึ่งในการฝึกซ้อมอย่างต่อเนื่อง เด็กผู้หญิงที่ผมกล่าวถึงต่อไปนี้ได้ทำให้ผมได้เรียนรู้สิ่งต่างๆมากมายผ่านเรื่องราวของเธอ น้องเซน  เด็กหญิงพุทธาวีร์  อินทรสืบวงค์ ชั้น ๕ ห้อง ๓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 ผมจำได้ว่าจุดเริ่มต้นในกีฬารักบี้ของน้องเซนก็คือการได้มีโอกาสไปดูพี่ชาย ( พี่พุทธ ) แข่งกีฬารักบี้ที่โรงเรียนสาธิตเกษตรโดยมีคุณพ่อคุณแม่พาไป วันนั้นผมรู้จักน้องเซนเป็นครั้งแรกตอนนั้นน้องเซนยังอยู่อนุบาลที่โรงเรียนจิตตเมตต์ ผมชวนน้องเซนคุยเล่นเรื่องรักบี้แต่ดูเหมือนว่าน้องเซนเองจะยังไม่เข้าใจในกีฬารักบี้แต่มีความสนใจในการดูพี่ชายแข่งขันในสนามอย่างตั้งใจ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ต่อมาผมก็ได้เจอน้องเซนบ่อยขึ้นเนื่องจากคุณพ่อพาน้องเซนมารับพี่พุทธที่โรงเรียนเพลินพัฒนา ในขณะที่รอพี่ซ้อมกีฬารักบี้น้องเซนก็เล่นโยนรับลูกรักบี้กับคุณพ่อทุกๆ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วัน จนกระทั่งน้องเซนได้มาเรียนที่โรงเรียนเพลินพัฒนาในระดับชั้น ๑ เริ่มรู้จักกีฬารักบี้เพิ่มมากขึ้น แต่เนื่องจากน้องเซนเป็นเด็กผู้หญิงที่ตัวเล็กที่สุดในห้องความแข็งแรงจึงไม่มากนักในขณะนั้นจึงไม่ได้มีความโดดเด่นใน</w:t>
      </w:r>
      <w:r>
        <w:rPr>
          <w:noProof/>
        </w:rPr>
        <w:pict>
          <v:shape id="_x0000_s1028" type="#_x0000_t75" style="position:absolute;left:0;text-align:left;margin-left:-97.5pt;margin-top:-151.85pt;width:1038.3pt;height:1288.85pt;z-index:-251655680;mso-position-horizontal-relative:text;mso-position-vertical-relative:text">
            <v:imagedata r:id="rId4" o:title="" blacklevel="13107f"/>
          </v:shape>
        </w:pic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การเล่นกีฬารักบี้ แต่น้องเซนก็มีความตั้งใจในการฝึกซ้อมทักษะกีฬารักบี้สม่ำเสมอ เมื่อมีเวลาว่างน้องเซนมักจะมารับส่งลูกรักบี้กับผมเสมอทั้งที่ในขณะนั้น น้องเซนไม่ได้เป็นนักกีฬารักบี้ของโรงเรียน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จนระยะเวลาผ่านไป ๓ ปีน้องเซนตัดสินใจเข้าร่วมเป็นนักกีฬารักบี้หญิงของโรงเรียนเพลินพัฒนาขณะนั้นน้องเซน อยู่ชั้น ๔ ซึ่งเป็นนักกีฬาที่อายุน้อยและตัวเล็กที่สุดในทีมขณะนั้น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 ในรายการแข่งขันรักบี้หญิงชิงแชมป์ประเทศไทยรุ่นอายุไม่เกิน ๑๓ ปีนั้นโรงเรียนเพลินพัฒนาได้แชมป์ร่วมเนื่องจากเสมอกับโรงเรียนกาญจนาภิเษกจังหวัดลพบุรีโดยที่ทั้งสองโรงเรียนวางทรัยได้ฝ่ายละ ๒ ลูกและเตะลูกพร้อมไม่เข้า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ตามกติกากีฬารักบี้รุ่นอายุไม่เกิน ๑๓ ปี เมื่อฝ่ายใดสามารถวางทรัยอีกฝ่ายได้จะมีโอกาสได้เตะลูกพร้อม ถ้าเตะเข้าจะได้คะแนนเพิ่มอีก ๒ คะแนน 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 ภายหลังการแข่งขันจบลงนักกีฬารักบี้หญิงทุกคนเริ่มเห็นความสำคัญของการเตะลูกพร้อมเพิ่มมากขึ้น ซึ่งในขณะนั้นไม่มีใครทำได้ดังนั้นจึงเป็นทักษะที่ท้าทายความสามารถของนักกีฬาทีมหญิงทุกคน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การเตะลูกพร้อมเป็นการเตะลุกรักบี้พร้อมกับจังหวะที่ลูกรักบี้สัมผัสพื้นให้ทิศทางอยู่ระหว่างเสารักบี้ทั้งสองข้างและสูงข้ามคานรักบี้จึงจะได้คะแนน มีหลายคนที่ล้มเลิกการฝึกทักษะนี้เนื่องจากเป็นทักษะที่ยากซึ่งในขณะนั้นน้องเซนยังไม่สามารถทำได้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เมื่อระยะเวลาผ่านไปอีกหนึ่งปี น้องเซนอยู่ชั้น ๕ จากนักกีฬารุ่นน้องเติบโตขึ้นเป็นนักกีฬารุ่นพี่      น้องเซนยังคงฝึกซ้อมทักษะรักบี้อย่างต่อเนื่อง และขณะเดียวกันพยายามบอกกล่าวความสำคัญของการเตะลูกพร้อมให้กับเพื่อนๆ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ร่วมทีมรุ่นใหม่ได้รับทราบแทนนักกีฬารุ่นพี่ที่เรียนจบชั้น ๖ ไปแล้วเนื่องจาก   น้องเซนปรารถนาให้สมาชิกในทีมสามารถเตะลูกพร้อมได้สักคนเพราะตนเองเตะไม่ได้เนื่องจากแรงไม่พอ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เวลาการฝึกซ้อมสิ้นสุดลง การแข่งขันรายการชิงแชมป์ประเทศไทยเดินทางมาถึงอีกครั้ง                ครั้งนี้น้องเซนได้ลงสนามใน ๗ คนแรกรับหน้าที่ในตำแหน่งสกัมฮาฟของทีม ซึ่งเกมในครั้งนี้รูปเกมทีมโรงเรียนเพลินพัฒนาดูดีกว่าแต่สุดท้ายทีมโรงเรียนเพลินพัฒนาได้เพียงรองแชมป์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หลังจากจบการแข่งขันนักกีฬาร่วมพูดคุยถึงจุดที่เราต้องปรับปรุงแก้ไข ทุกคนลงความเห็นเดียวกันว่าทีมของเรายังขาดคนที่เตะลูกพร้อมเข้าหลังจากทีมเราว่างทรัยได้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น้องเซนลุกขึ้นฝึกซ้อมทักษะการเตะลูกพร้อมอย่างจริงจังเริ่มต้นจากการเตะไม่ถูกลูกรักบี้ ครั้งแล้ว ครั้งเล่า พัฒนามาเป็นการเตะไม่ถึงคานรักบี้ ครั้งแล้ว ครั้งเล่า จนสามารถเตะลูกรักบี้ข้ามคานได้สำเร็จในเย็นวันหนึ่งภายหลังการฝึกซ้อมการเตะลูกพร้อมของน้องเซนทุกวันทั้งเวลาเช้าก่อนเข้าแถว กลางวันหลังทานข้าวเสร็จ และเวลาเย็นหลังเลิกเรียน การฝึกยังคงดำเนินต่อเนื่องครั้งแล้ว ครั้งเล่า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>
        <w:rPr>
          <w:noProof/>
        </w:rPr>
        <w:pict>
          <v:shape id="_x0000_s1029" type="#_x0000_t75" style="position:absolute;left:0;text-align:left;margin-left:-85.5pt;margin-top:-139.85pt;width:1038.3pt;height:1288.85pt;z-index:-251654656">
            <v:imagedata r:id="rId4" o:title="" blacklevel="13107f"/>
          </v:shape>
        </w:pic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โอกาสที่จะใช้ทักษะที่น้องเซนฝึกฝนมาตลอดก็เดินทางมาถึง คาบกีฬาในสัปดาห์ที่ ๘ ของการเรียนคุณครูได้จัดการให้มีการทดสอบการแข่งขันทีมเกิดขึ้นโดยใช้กติกาเดียวกับการแข่งขันรักบี้ชิงแชมป์ประเทศไทยรุ่นอายุไม่เกิน ๑๓ ปี เป็นการแข่งขันกันระหว่างห้อง น้องเซนเป็นสมาชิกทีมห้อง ๓ ต้องแข่งขันกับห้อง ๑ และห้อง ๔ 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  การแข่งขันกับห้อง ๔ ทีมห้อง ๓ ถูกวางทรัยนำไปก่อนและห้อง ๔ ได้เตะลูกพร้อมแต่ไม่เข้า  คะแนนเป็น ๕ ต่อ ๐ ช่วงท้ายเกมก่อนเวลาจะหมดทีมห้อง ๓ สามารถวางทรัยตีเสมอได้สำเร็จและได้เตะลูกพร้อม น้องเซนรับหน้าที่เตะ ขณะนี้คะแนนเสมอกันอยู่ที่ ๕ ต่อ ๕  ถ้าน้องเซนเตะลูกพร้อมเข้าจะทำให้ได้คะแนนอีก ๒ คะแนนเป็น ๗ คะแนน นั่นหมายถึงชัยชนะของทีมห้อง ๓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น้องเซนหันมามองผมซึ่งเป็นกรรมการอยู่ในสนาม ผมรู้สึกถึงแรงกดดันที่น้องเซนมีในขณะนั้น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มันมากจนอธิบายมาเป็นคำพูดไม่ถูก สายตาเกือบหนึ่งร้อยคู่มองดูการเตะลูกพร้อมของน้องเซน</w:t>
      </w:r>
    </w:p>
    <w:p w:rsidR="004F0CD6" w:rsidRPr="001B27EB" w:rsidRDefault="004F0CD6" w:rsidP="00BA4BA8">
      <w:pPr>
        <w:jc w:val="thaiDistribute"/>
        <w:rPr>
          <w:rFonts w:ascii="2005_iannnnnHBO" w:hAnsi="2005_iannnnnHBO" w:cs="2005_iannnnnHBO"/>
          <w:sz w:val="56"/>
          <w:szCs w:val="56"/>
        </w:rPr>
      </w:pPr>
      <w:r w:rsidRPr="001B27EB">
        <w:rPr>
          <w:rFonts w:ascii="2005_iannnnnHBO (Thai)" w:hAnsi="2005_iannnnnHBO (Thai)" w:cs="2005_iannnnnHBO (Thai)"/>
          <w:sz w:val="56"/>
          <w:szCs w:val="56"/>
          <w:cs/>
        </w:rPr>
        <w:t xml:space="preserve">      วินาทีนั้นเองที่เป็นก้าวแรกที่สำคัญของเด็กผู้หญิงตัวเล็กที่จะก้าวขึ้นมาทำสิ่งใหญ่เพื่อทีมด้วยการเตะลูกพร้อมในการแข่งขันกีฬารักบี้หญิงชิงแชมป์ประเทศไทยรุ่นอายุไม่เกิน ๑๓  ปี ในครั้งใหม่ ช่วยกันเป็นกำลังใจให้กับน้องเซนด้วยนะครับ</w:t>
      </w:r>
      <w:r w:rsidRPr="001B27EB">
        <w:rPr>
          <w:rFonts w:ascii="2005_iannnnnHBO" w:hAnsi="2005_iannnnnHBO" w:cs="2005_iannnnnHBO"/>
          <w:sz w:val="56"/>
          <w:szCs w:val="56"/>
          <w:cs/>
        </w:rPr>
        <w:t xml:space="preserve"> </w:t>
      </w:r>
      <w:r w:rsidRPr="001B27EB">
        <w:rPr>
          <w:rFonts w:ascii="2005_iannnnnHBO (Thai)" w:hAnsi="2005_iannnnnHBO (Thai)" w:cs="2005_iannnnnHBO (Thai)"/>
          <w:sz w:val="56"/>
          <w:szCs w:val="56"/>
          <w:cs/>
        </w:rPr>
        <w:t>( ผลการแข่งขันห้อง ๓ เอาชนะห้อง ๔ ได้ด้วยคะแนน ๗ ต่อ ๕ )</w:t>
      </w:r>
    </w:p>
    <w:p w:rsidR="004F0CD6" w:rsidRPr="001B27EB" w:rsidRDefault="004F0CD6" w:rsidP="001B27EB">
      <w:pPr>
        <w:rPr>
          <w:rFonts w:ascii="2005_iannnnnHBO" w:hAnsi="2005_iannnnnHBO" w:cs="2005_iannnnnHBO"/>
          <w:b/>
          <w:bCs/>
          <w:sz w:val="56"/>
          <w:szCs w:val="56"/>
          <w:cs/>
        </w:rPr>
      </w:pPr>
      <w:r w:rsidRPr="001B27EB">
        <w:rPr>
          <w:rFonts w:ascii="2005_iannnnnHBO" w:hAnsi="2005_iannnnnHBO" w:cs="2005_iannnnnHBO"/>
          <w:sz w:val="56"/>
          <w:szCs w:val="56"/>
          <w:cs/>
        </w:rPr>
        <w:t xml:space="preserve">        </w:t>
      </w:r>
      <w:r w:rsidRPr="001B27EB">
        <w:rPr>
          <w:rFonts w:ascii="2005_iannnnnHBO" w:hAnsi="2005_iannnnnHBO" w:cs="2005_iannnnnHBO"/>
          <w:b/>
          <w:bCs/>
          <w:sz w:val="56"/>
          <w:szCs w:val="56"/>
          <w:cs/>
        </w:rPr>
        <w:t>“</w:t>
      </w:r>
      <w:r w:rsidRPr="001B27EB">
        <w:rPr>
          <w:rFonts w:ascii="2005_iannnnnHBO (Thai)" w:hAnsi="2005_iannnnnHBO (Thai)" w:cs="2005_iannnnnHBO (Thai)"/>
          <w:b/>
          <w:bCs/>
          <w:sz w:val="56"/>
          <w:szCs w:val="56"/>
          <w:cs/>
        </w:rPr>
        <w:t xml:space="preserve"> การที่เราตั้งใจจะทำสิ่งใดสิ่งหนึ่งแล้วยังทำไม่ได้ครั้งแล้ว... ครั้งเล่า นั่นหมายถึงทุกครั้งที่เราพยายามความสำเร็จกำลังเดินทางมาใกล้เรามากขึ้นทุกครั้ง ”  ธัญยพงศ์  กิจพ่อค้า  (ครูแม็ค)</w:t>
      </w:r>
      <w:r w:rsidRPr="001B27EB">
        <w:rPr>
          <w:rFonts w:ascii="2005_iannnnnHBO" w:hAnsi="2005_iannnnnHBO" w:cs="2005_iannnnnHBO"/>
          <w:b/>
          <w:bCs/>
          <w:sz w:val="56"/>
          <w:szCs w:val="56"/>
          <w:cs/>
        </w:rPr>
        <w:t xml:space="preserve">                                                                                                    </w:t>
      </w:r>
    </w:p>
    <w:p w:rsidR="004F0CD6" w:rsidRPr="001B27EB" w:rsidRDefault="004F0CD6" w:rsidP="009C298B">
      <w:pPr>
        <w:rPr>
          <w:sz w:val="36"/>
          <w:szCs w:val="36"/>
        </w:rPr>
      </w:pPr>
      <w:r>
        <w:rPr>
          <w:noProof/>
        </w:rPr>
        <w:pict>
          <v:shape id="Picture 6" o:spid="_x0000_s1030" type="#_x0000_t75" alt="Description: https://scontent.fbkk8-1.fna.fbcdn.net/t31.0-8/s960x960/13995533_1221270911218561_8627319157628104365_o.jpg" style="position:absolute;margin-left:4in;margin-top:5.85pt;width:126.8pt;height:190.25pt;z-index:251658752;visibility:visible">
            <v:imagedata r:id="rId6" o:title=""/>
          </v:shape>
        </w:pict>
      </w:r>
      <w:r>
        <w:rPr>
          <w:noProof/>
        </w:rPr>
        <w:pict>
          <v:shape id="Picture 3" o:spid="_x0000_s1031" type="#_x0000_t75" alt="Description: https://scontent.fbkk8-1.fna.fbcdn.net/v/t1.0-9/14045803_1096252323762262_7024599022039207228_n.jpg?oh=d9f480921f3ab6eb6a7fea720e6be34e&amp;oe=58A21E40" style="position:absolute;margin-left:435pt;margin-top:15.6pt;width:279pt;height:186pt;z-index:251655680;visibility:visible">
            <v:imagedata r:id="rId7" o:title=""/>
          </v:shape>
        </w:pict>
      </w:r>
      <w:r>
        <w:rPr>
          <w:noProof/>
        </w:rPr>
        <w:pict>
          <v:shape id="Picture 4" o:spid="_x0000_s1032" type="#_x0000_t75" alt="Description: https://scontent.fbkk8-1.fna.fbcdn.net/t31.0-8/s960x960/13482966_1189395211072798_8949124506956194139_o.jpg" style="position:absolute;margin-left:138pt;margin-top:11.35pt;width:126.85pt;height:190.25pt;z-index:251656704;visibility:visible">
            <v:imagedata r:id="rId8" o:title=""/>
          </v:shape>
        </w:pict>
      </w:r>
      <w:r>
        <w:rPr>
          <w:noProof/>
        </w:rPr>
        <w:pict>
          <v:shape id="Picture 5" o:spid="_x0000_s1033" type="#_x0000_t75" alt="Description: https://scontent.fbkk8-1.fna.fbcdn.net/v/t1.0-9/944344_601135449898780_1869932868_n.jpg?oh=91b7e78352d5c31193df895e23295795&amp;oe=586609CD" style="position:absolute;margin-left:-13.45pt;margin-top:5.85pt;width:122.95pt;height:195.75pt;z-index:251657728;visibility:visible">
            <v:imagedata r:id="rId9" o:title="" cropleft="16513f" cropright="21586f"/>
          </v:shape>
        </w:pict>
      </w:r>
    </w:p>
    <w:p w:rsidR="004F0CD6" w:rsidRDefault="004F0CD6" w:rsidP="009C298B">
      <w:pPr>
        <w:rPr>
          <w:sz w:val="32"/>
          <w:szCs w:val="32"/>
          <w:cs/>
        </w:rPr>
      </w:pPr>
    </w:p>
    <w:p w:rsidR="004F0CD6" w:rsidRDefault="004F0CD6" w:rsidP="009C298B">
      <w:pPr>
        <w:rPr>
          <w:sz w:val="32"/>
          <w:szCs w:val="32"/>
          <w:cs/>
        </w:rPr>
      </w:pPr>
      <w:r>
        <w:rPr>
          <w:sz w:val="32"/>
          <w:szCs w:val="32"/>
        </w:rPr>
        <w:t xml:space="preserve">         </w:t>
      </w:r>
    </w:p>
    <w:p w:rsidR="004F0CD6" w:rsidRPr="009C298B" w:rsidRDefault="004F0CD6" w:rsidP="009C298B">
      <w:pPr>
        <w:rPr>
          <w:sz w:val="32"/>
          <w:szCs w:val="32"/>
          <w:cs/>
        </w:rPr>
      </w:pPr>
      <w:r>
        <w:rPr>
          <w:sz w:val="32"/>
          <w:szCs w:val="32"/>
          <w:cs/>
        </w:rPr>
        <w:t xml:space="preserve">       </w:t>
      </w:r>
    </w:p>
    <w:p w:rsidR="004F0CD6" w:rsidRDefault="004F0CD6">
      <w:pPr>
        <w:rPr>
          <w:cs/>
        </w:rPr>
      </w:pPr>
      <w:r>
        <w:rPr>
          <w:noProof/>
        </w:rPr>
        <w:pict>
          <v:shape id="Picture 1" o:spid="_x0000_s1034" type="#_x0000_t75" alt="Description: https://scontent.fbkk8-1.fna.fbcdn.net/v/t1.0-9/12717310_1032473573458655_6905113090497687765_n.jpg?oh=441b6a1287cfbb8ef7f7a6907cd60cc5&amp;oe=58933740" style="position:absolute;margin-left:138pt;margin-top:100.55pt;width:397.45pt;height:264.95pt;z-index:251654656;visibility:visible">
            <v:imagedata r:id="rId10" o:title=""/>
          </v:shape>
        </w:pict>
      </w:r>
    </w:p>
    <w:sectPr w:rsidR="004F0CD6" w:rsidSect="001B27EB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2005_iannnnnHB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2005_iannnnnHBO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98B"/>
    <w:rsid w:val="000A185F"/>
    <w:rsid w:val="0015478F"/>
    <w:rsid w:val="00172E9F"/>
    <w:rsid w:val="001B27EB"/>
    <w:rsid w:val="002467DD"/>
    <w:rsid w:val="00301001"/>
    <w:rsid w:val="0040766D"/>
    <w:rsid w:val="00470FE7"/>
    <w:rsid w:val="004F0CD6"/>
    <w:rsid w:val="00531981"/>
    <w:rsid w:val="007616F3"/>
    <w:rsid w:val="007857E5"/>
    <w:rsid w:val="009C298B"/>
    <w:rsid w:val="009C7FCC"/>
    <w:rsid w:val="00B6451B"/>
    <w:rsid w:val="00BA4BA8"/>
    <w:rsid w:val="00BE37C9"/>
    <w:rsid w:val="00C33F34"/>
    <w:rsid w:val="00CB6DDC"/>
    <w:rsid w:val="00D31E53"/>
    <w:rsid w:val="00D970F0"/>
    <w:rsid w:val="00DC5458"/>
    <w:rsid w:val="00E41FC5"/>
    <w:rsid w:val="00E6597D"/>
    <w:rsid w:val="00F26941"/>
    <w:rsid w:val="00F7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160</TotalTime>
  <Pages>3</Pages>
  <Words>834</Words>
  <Characters>4760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2016-10-17T07:03:00Z</cp:lastPrinted>
  <dcterms:created xsi:type="dcterms:W3CDTF">2016-10-12T06:49:00Z</dcterms:created>
  <dcterms:modified xsi:type="dcterms:W3CDTF">2016-10-17T07:03:00Z</dcterms:modified>
</cp:coreProperties>
</file>