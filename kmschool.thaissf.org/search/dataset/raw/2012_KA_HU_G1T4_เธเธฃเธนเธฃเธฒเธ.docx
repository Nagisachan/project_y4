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4E17" w:rsidRDefault="00F04E17" w:rsidP="00D421D5">
      <w:pPr>
        <w:ind w:left="4745" w:firstLine="0"/>
        <w:rPr>
          <w:noProof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33.95pt;margin-top:-28.35pt;width:589.5pt;height:838.5pt;z-index:-251653632;visibility:visible">
            <v:imagedata r:id="rId4" o:title="" gain="52429f" blacklevel="6554f"/>
          </v:shape>
        </w:pict>
      </w:r>
      <w:r>
        <w:rPr>
          <w:noProof/>
        </w:rPr>
        <w:pict>
          <v:shape id="Picture 10" o:spid="_x0000_s1027" type="#_x0000_t75" style="position:absolute;left:0;text-align:left;margin-left:8.05pt;margin-top:-14.85pt;width:121.5pt;height:178.5pt;z-index:251660800;visibility:visible">
            <v:imagedata r:id="rId5" o:title="" croptop="11388f" cropleft="11448f" cropright="8927f"/>
          </v:shape>
        </w:pict>
      </w:r>
      <w:r>
        <w:rPr>
          <w:noProof/>
        </w:rPr>
        <w:pict>
          <v:shape id="Picture 1" o:spid="_x0000_s1028" type="#_x0000_t75" style="position:absolute;left:0;text-align:left;margin-left:167.05pt;margin-top:-14.85pt;width:214.5pt;height:130.5pt;z-index:251651584;visibility:visible">
            <v:imagedata r:id="rId6" o:title=""/>
          </v:shape>
        </w:pict>
      </w:r>
    </w:p>
    <w:p w:rsidR="00F04E17" w:rsidRDefault="00F04E17" w:rsidP="00C8792F">
      <w:pPr>
        <w:ind w:left="4745" w:firstLine="0"/>
        <w:rPr>
          <w:cs/>
        </w:rPr>
      </w:pPr>
      <w:r>
        <w:t xml:space="preserve">                                                               </w:t>
      </w:r>
      <w:r>
        <w:rPr>
          <w:cs/>
        </w:rPr>
        <w:t>ครูสำราญ นุชผักแว่น</w:t>
      </w:r>
    </w:p>
    <w:p w:rsidR="00F04E17" w:rsidRDefault="00F04E17" w:rsidP="00C8792F">
      <w:pPr>
        <w:ind w:left="4745" w:firstLine="0"/>
        <w:jc w:val="right"/>
      </w:pPr>
      <w:r>
        <w:rPr>
          <w:cs/>
        </w:rPr>
        <w:t xml:space="preserve">          สอนวิชามานุษกับโลก </w:t>
      </w:r>
    </w:p>
    <w:p w:rsidR="00F04E17" w:rsidRDefault="00F04E17" w:rsidP="00C8792F">
      <w:pPr>
        <w:ind w:left="4745" w:firstLine="0"/>
        <w:jc w:val="right"/>
      </w:pPr>
      <w:r>
        <w:rPr>
          <w:cs/>
        </w:rPr>
        <w:t>และ วิชาจินตทัศน์</w:t>
      </w:r>
    </w:p>
    <w:p w:rsidR="00F04E17" w:rsidRDefault="00F04E17" w:rsidP="00B1578C">
      <w:pPr>
        <w:ind w:left="4745" w:firstLine="0"/>
        <w:jc w:val="right"/>
      </w:pPr>
      <w:r>
        <w:rPr>
          <w:cs/>
        </w:rPr>
        <w:t xml:space="preserve">ระดับ ชั้น ประถมศึกษา </w:t>
      </w:r>
    </w:p>
    <w:p w:rsidR="00F04E17" w:rsidRPr="00C8792F" w:rsidRDefault="00F04E17" w:rsidP="00B8085E">
      <w:pPr>
        <w:ind w:left="4745" w:firstLine="0"/>
        <w:rPr>
          <w:b/>
          <w:bCs/>
        </w:rPr>
      </w:pPr>
      <w:r w:rsidRPr="00C8792F">
        <w:rPr>
          <w:b/>
          <w:bCs/>
          <w:cs/>
        </w:rPr>
        <w:t>เจ้าของ</w:t>
      </w:r>
    </w:p>
    <w:p w:rsidR="00F04E17" w:rsidRDefault="00F04E17" w:rsidP="00CA7F0E">
      <w:pPr>
        <w:ind w:left="0" w:firstLine="851"/>
        <w:jc w:val="both"/>
      </w:pPr>
      <w:r>
        <w:rPr>
          <w:cs/>
        </w:rPr>
        <w:t xml:space="preserve">                                   ฉันเป็นครูสอนวิชามานุษกับโลก และวิชาจินตนทัศน์ ทุกๆครั้งของภาคเรียนวิมังสา นักเรียนในระดับชั้น ๑ ห้อง ๓และ๔ มักจะถามฉันเสมอว่า “วันนี้จะสอนวิชาอะไรค่ะ/ครับ”  ฉันจะย้อนถามเด็กๆกลับว่า “อยากเรียนวิชาอะไรละค่ะ” พวกเขาก็จะตอบว่า “มานุษกับโลกก่อนได้ไหมค่ะ/ครับ” “ได้เลยค่ะ” ฉันก็จะตอบรับเด็กๆทุกครั้ง</w:t>
      </w:r>
    </w:p>
    <w:p w:rsidR="00F04E17" w:rsidRDefault="00F04E17" w:rsidP="00CA7F0E">
      <w:pPr>
        <w:ind w:left="0" w:firstLine="851"/>
        <w:jc w:val="both"/>
        <w:rPr>
          <w:cs/>
        </w:rPr>
      </w:pPr>
      <w:r>
        <w:rPr>
          <w:cs/>
        </w:rPr>
        <w:t>จากแผนการสอนในภาคเรียนวิมังสา เด็กๆทำกิจกรรมเลี้ยงหนอนผีเสื้อ เด็กๆจะเป็นคนเลือกสัตว์มาเลี้ยงตามเงื่อนไข โดยเขาจะต้องนำเสนอสัตว์ของตนเองพร้อมบอกข้อดีของสัตว์ เด็กๆพยายามแสดงเหตุผลของตนเองอย่างจริงจังเพื่อให้สัตว์ที่อยากเลี้ยงผ่านเกณฑ์ สถานการณ์แย่ลงเมื่อสัตว์ที่เลือกมาไม่ตรงตามเงื่อนไข ฉันจึงพูดว่า“ห้องนี้ไม่แน่ใจว่าจะได้เลี้ยงหรือเปล่านะ แต่ห้องอื่นเขาได้สัตว์ที่จะเลี้ยงด้วยกันแล้วนะจ้ะ” เด็กๆ กระตือรือร้นขึ้นมา แล้วถามฉันว่า “เลี้ยงด้วยกันทั้งห้องหรอค่ะ”ฉันพยักหน้าแล้วตอบเขา “ใช่แล้วค่ะทั้งห้อง” พวกเขาเริ่มสนใจและลุ้นว่าห้องของเขาจะมีสัตว์ที่ผ่านเกณฑ์หรือไม่ เมื่อผีเสื้อผ่านเกณฑ์ ทุกคนก็ปรบมือยิ้มบ้างก็ลุกกระโดดดีใจ ฉันพูดว่า “นึกว่าห้องนี้จะไม่มีสัตว์เลี้ยงซะแล้ว” นักเรียนคนหนึ่งยกมือแล้วบอกฉัน “ห้องเราต้องมีสัตว์เลี้ยงแน่นอน” เด็กๆที่เหลือต่างก็สนับสนุนความคิดเพื่อน“ใช่ๆ”</w:t>
      </w:r>
    </w:p>
    <w:p w:rsidR="00F04E17" w:rsidRDefault="00F04E17" w:rsidP="001D07C5">
      <w:pPr>
        <w:ind w:left="0" w:firstLine="851"/>
        <w:jc w:val="both"/>
      </w:pPr>
      <w:r>
        <w:rPr>
          <w:cs/>
        </w:rPr>
        <w:t>เด็กๆร่วมกันวางแผนว่าใครจะนำอะไรมาและแบ่งหน้าที่กัน เช่น มีคนรดน้ำต้นไม้ คนพรวนดินให้ต้นไม้ มีคนคอยดูแลความปลอดภัยตามช่วงเวลา มีคนคอยเติมน้ำให้หนอนกินและมีพนักงานเก็บอึหนอน เมื่อถึงเวลาที่นำหนอนผีเสื้อหรือต้นไม้มาก็ไม่มีใครตีตราว่าเป็นของตนเอง ทุกครั้งที่ทำกิจกรรมเกี่ยวกับโครงงานเด็กๆจะให้ความสนใจและตื่นเต้นอยากมีส่วนร่วม แม้กระทั่งเด็กบางคนที่บ้านเลี้ยงผีเสื้ออยู่แล้วก็ยังตื่นเต้น</w:t>
      </w:r>
      <w:r>
        <w:t xml:space="preserve"> </w:t>
      </w:r>
      <w:r>
        <w:rPr>
          <w:cs/>
        </w:rPr>
        <w:t>พวกเขาจะคอยสังเกตการเปลี่ยนแปลงของหนอนผีเสื้อทุกวัน และทุกๆวันฉันก็จะได้ข้อมูลความคืบหน้า ความเป็นไปของหนอนผีเสื้อจากการบอกเล่าและอธิบายจากเด็กที่หมุนเวียนกันเข้ามารายงาน บ้างก็มาคนเดียว บ้างก็มาเป็นกลุ่ม บ้างก็มากันทั้งห้อง เด็กมากกว่าครึ่งห้องไปสืบค้นข้อมูลเกี่ยวกับผีเสื้อและแมลงต่างๆด้วยตนเอง ฉันถามว่า “อ่านกันออกหรอค่ะ” เขาตอบว่า “อ่านไม่ออกค่ะ/ครับ ดูรูปเอาก่อนแล้วให้พ่อแม่อ่านให้ฟัง” เมื่อถึงชั่วโมงเรียนเด็กๆจะเฝ้ารอโอกาสและช่วงจังหวะที่จะได้แลกเปลี่ยนความรู้เรื่องผีเสื้อ ฉันสังเกตนักเรียนชายคนหนึ่งที่ปกติ จะให้ความสนใจต่อสิ่งเร้ารอบข้างและเพื่อนอย่างมาก ไม่มีส่วนร่วมในการแลกเปลี่ยนความรู้กับเพื่อนเลย เขาเป็นคนนำต้นไม้ต่างๆมาให้หนอน เขาเริ่มมีส่วนร่วมในการนำเสนอความรู้บ่อยขึ้นและจับประเด็นการเรียนรู้ได้ดีขึ้น เมื่อเขาตอบคำถามและมีส่วนร่วมในชั้นเรียน ฉันจะกล่าวชื่นชมและยกย่องเป็นตัวอย่าง ฉันมีโอกาสได้ถามเขาว่าที่เขาตอบคำถามบ่อยๆนั้นเอาความรู้มาจากไหน เขาตอบว่า “ก็พ่ออ่านให้ฟัง” “อยากรู้เองหรือพ่ออยากอ่านให้ฟัง” เขาตอบว่า “ก็ผมอยากรู้เลยให้พ่ออ่านให้ฟังครับ”</w:t>
      </w:r>
    </w:p>
    <w:p w:rsidR="00F04E17" w:rsidRDefault="00F04E17" w:rsidP="00D421D5">
      <w:pPr>
        <w:ind w:left="0" w:firstLine="851"/>
        <w:jc w:val="both"/>
      </w:pPr>
      <w:r>
        <w:rPr>
          <w:cs/>
        </w:rPr>
        <w:t>ประเด็นที่ได้เรียนรู้คือ ผู้เรียนเป็นศูนย์กลาง เมื่อใดที่เด็กเป็นเจ้าของการเรียนรู้ด้วยตัวของเขาเองอย่างแท้จริง เขาจะมีความกระตือรือร้นที่จะสืบค้นความรู้ด้วยตนเองพยายามที่จะเรียนรู้สิ่งนั้นอย่างลึกซึ้ง เขามีความรักความเมตตาต่อสิ่งมีชีวิตเล็กๆได้ด้วยตนเอง มาจิตใจและความรู้สึกที่ผูกพันเมื่อเขารู้สึกว่าโครงงานและสิ่งต่างๆเป็นของพวกเขา เด็กๆเห็นคุณค่าของตนเองและผู้อื่</w:t>
      </w:r>
      <w:r>
        <w:rPr>
          <w:noProof/>
        </w:rPr>
        <w:pict>
          <v:shape id="Picture 11" o:spid="_x0000_s1029" type="#_x0000_t75" style="position:absolute;left:0;text-align:left;margin-left:-12.95pt;margin-top:374.4pt;width:191.5pt;height:133.9pt;z-index:251661824;visibility:visible;mso-wrap-distance-top:.96pt;mso-wrap-distance-right:9.48pt;mso-wrap-distance-bottom:1.62pt;mso-position-horizontal-relative:text;mso-position-vertical-relative:tex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">
            <v:imagedata r:id="rId7" o:title=""/>
            <o:lock v:ext="edit" aspectratio="f"/>
          </v:shape>
        </w:pict>
      </w:r>
      <w:r>
        <w:rPr>
          <w:noProof/>
        </w:rPr>
        <w:pict>
          <v:shape id="Picture 7" o:spid="_x0000_s1030" type="#_x0000_t75" style="position:absolute;left:0;text-align:left;margin-left:179.55pt;margin-top:365.4pt;width:251.05pt;height:205.9pt;z-index:251657728;visibility:visible;mso-wrap-distance-left:9.48pt;mso-wrap-distance-top:.96pt;mso-wrap-distance-right:9.48pt;mso-wrap-distance-bottom:1.62pt;mso-position-horizontal-relative:text;mso-position-vertical-relative:tex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">
            <v:imagedata r:id="rId8" o:title=""/>
            <o:lock v:ext="edit" aspectratio="f"/>
          </v:shape>
        </w:pict>
      </w:r>
      <w:r>
        <w:rPr>
          <w:noProof/>
        </w:rPr>
        <w:pict>
          <v:shape id="Picture 8" o:spid="_x0000_s1031" type="#_x0000_t75" style="position:absolute;left:0;text-align:left;margin-left:420.3pt;margin-top:386.85pt;width:127.2pt;height:184.8pt;z-index:251658752;visibility:visible;mso-wrap-distance-left:38.76pt;mso-wrap-distance-right:39.54pt;mso-position-horizontal-relative:text;mso-position-vertical-relative:tex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">
            <v:imagedata r:id="rId9" o:title=""/>
            <o:lock v:ext="edit" aspectratio="f"/>
          </v:shape>
        </w:pict>
      </w:r>
      <w:r>
        <w:rPr>
          <w:noProof/>
        </w:rPr>
        <w:pict>
          <v:shape id="Picture 9" o:spid="_x0000_s1032" type="#_x0000_t75" style="position:absolute;left:0;text-align:left;margin-left:318.55pt;margin-top:573.9pt;width:224.15pt;height:164.15pt;z-index:251659776;visibility:visible;mso-wrap-distance-top:.96pt;mso-wrap-distance-right:9.54pt;mso-wrap-distance-bottom:1.38pt;mso-position-horizontal-relative:text;mso-position-vertical-relative:tex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">
            <v:imagedata r:id="rId10" o:title=""/>
            <o:lock v:ext="edit" aspectratio="f"/>
          </v:shape>
        </w:pict>
      </w:r>
      <w:r>
        <w:rPr>
          <w:noProof/>
        </w:rPr>
        <w:pict>
          <v:shape id="Picture 5" o:spid="_x0000_s1033" type="#_x0000_t75" style="position:absolute;left:0;text-align:left;margin-left:-12.45pt;margin-top:453.9pt;width:384.5pt;height:284.15pt;z-index:251655680;visibility:visible;mso-wrap-distance-left:9.48pt;mso-wrap-distance-top:.96pt;mso-wrap-distance-right:9.54pt;mso-wrap-distance-bottom:1.38pt;mso-position-horizontal-relative:text;mso-position-vertical-relative:tex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">
            <v:imagedata r:id="rId11" o:title=""/>
            <o:lock v:ext="edit" aspectratio="f"/>
          </v:shape>
        </w:pict>
      </w:r>
      <w:r>
        <w:rPr>
          <w:noProof/>
        </w:rPr>
        <w:pict>
          <v:shape id="Picture 6" o:spid="_x0000_s1034" type="#_x0000_t75" style="position:absolute;left:0;text-align:left;margin-left:155.05pt;margin-top:96.25pt;width:207.85pt;height:133.9pt;z-index:251656704;visibility:visible;mso-wrap-distance-top:.96pt;mso-wrap-distance-right:9.66pt;mso-wrap-distance-bottom:1.62pt;mso-position-horizontal-relative:text;mso-position-vertical-relative:tex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">
            <v:imagedata r:id="rId12" o:title=""/>
            <o:lock v:ext="edit" aspectratio="f"/>
          </v:shape>
        </w:pict>
      </w:r>
      <w:r>
        <w:rPr>
          <w:noProof/>
        </w:rPr>
        <w:pict>
          <v:shape id="Picture 4" o:spid="_x0000_s1035" type="#_x0000_t75" style="position:absolute;left:0;text-align:left;margin-left:-12.95pt;margin-top:223.1pt;width:260.65pt;height:171.85pt;z-index:251654656;visibility:visible;mso-wrap-distance-top:.96pt;mso-wrap-distance-right:9.36pt;mso-wrap-distance-bottom:1.2pt;mso-position-horizontal-relative:text;mso-position-vertical-relative:tex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">
            <v:imagedata r:id="rId13" o:title=""/>
            <o:lock v:ext="edit" aspectratio="f"/>
          </v:shape>
        </w:pict>
      </w:r>
      <w:r>
        <w:rPr>
          <w:noProof/>
        </w:rPr>
        <w:pict>
          <v:shape id="Picture 3" o:spid="_x0000_s1036" type="#_x0000_t75" style="position:absolute;left:0;text-align:left;margin-left:-12.95pt;margin-top:95.6pt;width:180.5pt;height:133.9pt;z-index:251653632;visibility:visible;mso-wrap-distance-top:.96pt;mso-wrap-distance-right:9.37pt;mso-wrap-distance-bottom:1.62pt;mso-position-horizontal-relative:text;mso-position-vertical-relative:tex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">
            <v:imagedata r:id="rId14" o:title=""/>
            <o:lock v:ext="edit" aspectratio="f"/>
          </v:shape>
        </w:pict>
      </w:r>
      <w:r>
        <w:rPr>
          <w:noProof/>
        </w:rPr>
        <w:pict>
          <v:shape id="Picture 2" o:spid="_x0000_s1037" type="#_x0000_t75" style="position:absolute;left:0;text-align:left;margin-left:140.05pt;margin-top:106.65pt;width:396pt;height:277.5pt;z-index:251652608;visibility:visible;mso-position-horizontal-relative:text;mso-position-vertical-relative:text">
            <v:imagedata r:id="rId15" o:title=""/>
          </v:shape>
        </w:pict>
      </w:r>
      <w:r>
        <w:rPr>
          <w:cs/>
        </w:rPr>
        <w:t>น ยังมีหลายประเด็นที่ฉันอยากพัฒนาเพิ่มคือ ระหว่างทำโครงงานเด็กๆ จะให้ความสนใจและเกิดคำถามต่างๆ ซึ่งคำถามเหล่านั้นมาจากตัวของนักเรียนเอง การจะได้ของคำตอบนั้นจำเป็นต้องที่จะต้องมีครูเป็นที่ปรึกษาช่วยอำนวยความสะดวก ฉันเห็นว่าสิ่งที่จะได้จากความสนใจจากเด็กนั้นล้วนแล้วแต่เป็นประโยชน์ต่อการเรียนรู้ของเด็ก</w:t>
      </w:r>
    </w:p>
    <w:p w:rsidR="00F04E17" w:rsidRDefault="00F04E17" w:rsidP="00D421D5">
      <w:pPr>
        <w:ind w:left="0" w:firstLine="851"/>
        <w:jc w:val="both"/>
      </w:pPr>
      <w:r>
        <w:rPr>
          <w:noProof/>
        </w:rPr>
        <w:pict>
          <v:shape id="_x0000_s1038" type="#_x0000_t75" style="position:absolute;left:0;text-align:left;margin-left:-33.95pt;margin-top:-102.9pt;width:589.5pt;height:838.5pt;z-index:-251652608;visibility:visible">
            <v:imagedata r:id="rId4" o:title=""/>
          </v:shape>
        </w:pict>
      </w:r>
    </w:p>
    <w:p w:rsidR="00F04E17" w:rsidRPr="00062920" w:rsidRDefault="00F04E17" w:rsidP="00D421D5">
      <w:pPr>
        <w:ind w:left="0" w:firstLine="851"/>
        <w:jc w:val="both"/>
        <w:rPr>
          <w:cs/>
          <w:lang w:val="en-GB"/>
        </w:rPr>
      </w:pPr>
    </w:p>
    <w:sectPr w:rsidR="00F04E17" w:rsidRPr="00062920" w:rsidSect="000406DF">
      <w:pgSz w:w="11906" w:h="16838"/>
      <w:pgMar w:top="567" w:right="566" w:bottom="568" w:left="709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13C2B"/>
    <w:rsid w:val="000406DF"/>
    <w:rsid w:val="00062920"/>
    <w:rsid w:val="000A5653"/>
    <w:rsid w:val="00113C2B"/>
    <w:rsid w:val="0013069A"/>
    <w:rsid w:val="00172FB5"/>
    <w:rsid w:val="00184E91"/>
    <w:rsid w:val="00196178"/>
    <w:rsid w:val="001D07C5"/>
    <w:rsid w:val="00225E10"/>
    <w:rsid w:val="00290FD2"/>
    <w:rsid w:val="003942DB"/>
    <w:rsid w:val="00516BC3"/>
    <w:rsid w:val="005446F2"/>
    <w:rsid w:val="006B653B"/>
    <w:rsid w:val="007A4216"/>
    <w:rsid w:val="00807CE5"/>
    <w:rsid w:val="00AA0DBF"/>
    <w:rsid w:val="00B1578C"/>
    <w:rsid w:val="00B236CE"/>
    <w:rsid w:val="00B8085E"/>
    <w:rsid w:val="00C8792F"/>
    <w:rsid w:val="00CA7F0E"/>
    <w:rsid w:val="00CF6C2F"/>
    <w:rsid w:val="00D421D5"/>
    <w:rsid w:val="00D56942"/>
    <w:rsid w:val="00D76F33"/>
    <w:rsid w:val="00E73D49"/>
    <w:rsid w:val="00EC2884"/>
    <w:rsid w:val="00F04E17"/>
    <w:rsid w:val="00F12E45"/>
    <w:rsid w:val="00F254AF"/>
    <w:rsid w:val="00F565F5"/>
    <w:rsid w:val="00FB20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ngsana New" w:eastAsia="Times New Roman" w:hAnsi="Angsana New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42DB"/>
    <w:pPr>
      <w:spacing w:line="276" w:lineRule="auto"/>
      <w:ind w:left="425" w:hanging="357"/>
    </w:pPr>
    <w:rPr>
      <w:rFonts w:cs="Angsana New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085E"/>
    <w:pPr>
      <w:spacing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B8085E"/>
    <w:rPr>
      <w:rFonts w:ascii="Tahoma" w:hAnsi="Tahoma" w:cs="Times New Roman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</TotalTime>
  <Pages>2</Pages>
  <Words>496</Words>
  <Characters>2829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2</cp:revision>
  <dcterms:created xsi:type="dcterms:W3CDTF">2013-05-08T05:24:00Z</dcterms:created>
  <dcterms:modified xsi:type="dcterms:W3CDTF">2013-05-08T05:24:00Z</dcterms:modified>
</cp:coreProperties>
</file>