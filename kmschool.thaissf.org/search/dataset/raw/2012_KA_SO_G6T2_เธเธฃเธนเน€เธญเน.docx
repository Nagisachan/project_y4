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9A" w:rsidRDefault="005F029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0.4pt;margin-top:-48.6pt;width:891pt;height:11in;z-index:-251658240">
            <v:imagedata r:id="rId5" o:title="" blacklevel="1966f"/>
          </v:shape>
        </w:pict>
      </w:r>
    </w:p>
    <w:p w:rsidR="005F029A" w:rsidRDefault="005F029A"/>
    <w:p w:rsidR="005F029A" w:rsidRDefault="005F029A"/>
    <w:p w:rsidR="005F029A" w:rsidRPr="007B7111" w:rsidRDefault="005F029A">
      <w:pPr>
        <w:rPr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7.6pt;margin-top:18pt;width:130.65pt;height:155.5pt;z-index:251656192;mso-wrap-style:none" filled="f" stroked="f">
            <v:textbox style="mso-fit-shape-to-text:t">
              <w:txbxContent>
                <w:p w:rsidR="005F029A" w:rsidRDefault="005F029A">
                  <w:r>
                    <w:pict>
                      <v:shape id="_x0000_i1026" type="#_x0000_t75" style="width:111.75pt;height:141.75pt">
                        <v:imagedata r:id="rId6" o:title="" croptop="4979f" cropbottom="17422f" cropright="5067f" blacklevel="3932f"/>
                      </v:shape>
                    </w:pict>
                  </w:r>
                </w:p>
              </w:txbxContent>
            </v:textbox>
          </v:shape>
        </w:pict>
      </w:r>
    </w:p>
    <w:p w:rsidR="005F029A" w:rsidRPr="007B7111" w:rsidRDefault="005F029A">
      <w:pPr>
        <w:rPr>
          <w:rFonts w:ascii="Cordia New" w:hAnsi="Cordia New" w:cs="Cordia New"/>
          <w:b/>
          <w:bCs/>
          <w:sz w:val="32"/>
          <w:szCs w:val="32"/>
          <w:cs/>
        </w:rPr>
      </w:pPr>
      <w:r w:rsidRPr="007B7111">
        <w:rPr>
          <w:rFonts w:ascii="Cordia New" w:hAnsi="Cordia New" w:cs="Cordia New"/>
          <w:b/>
          <w:bCs/>
          <w:sz w:val="32"/>
          <w:szCs w:val="32"/>
          <w:cs/>
        </w:rPr>
        <w:t>ชีวิตที่เรียนรู้ .. ของครูเพลิน ภาคเรียนฉันทะ-วิริยะ ปีการศึกษา ๒๕๕๕</w:t>
      </w: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  <w:r>
        <w:rPr>
          <w:noProof/>
        </w:rPr>
        <w:pict>
          <v:shape id="_x0000_s1028" type="#_x0000_t202" style="position:absolute;margin-left:39.6pt;margin-top:1.6pt;width:252pt;height:63pt;z-index:251657216" filled="f" stroked="f">
            <v:textbox style="mso-next-textbox:#_x0000_s1028">
              <w:txbxContent>
                <w:p w:rsidR="005F029A" w:rsidRPr="00CB7214" w:rsidRDefault="005F029A" w:rsidP="00680DFC">
                  <w:pPr>
                    <w:jc w:val="center"/>
                    <w:rPr>
                      <w:rFonts w:ascii="Cordia New" w:hAnsi="Cordia New" w:cs="Cordia New"/>
                      <w:b/>
                      <w:bCs/>
                    </w:rPr>
                  </w:pPr>
                  <w:r w:rsidRPr="00CB7214">
                    <w:rPr>
                      <w:rFonts w:ascii="Cordia New" w:hAnsi="Cordia New" w:cs="Cordia New"/>
                      <w:b/>
                      <w:bCs/>
                      <w:cs/>
                    </w:rPr>
                    <w:t>ชื่อ    สินรี  จ้อยรักษา</w:t>
                  </w:r>
                </w:p>
                <w:p w:rsidR="005F029A" w:rsidRPr="00CB7214" w:rsidRDefault="005F029A" w:rsidP="00680DFC">
                  <w:pPr>
                    <w:jc w:val="center"/>
                    <w:rPr>
                      <w:rFonts w:ascii="Cordia New" w:hAnsi="Cordia New" w:cs="Cordia New"/>
                      <w:b/>
                      <w:bCs/>
                    </w:rPr>
                  </w:pPr>
                  <w:r w:rsidRPr="00CB7214">
                    <w:rPr>
                      <w:rFonts w:ascii="Cordia New" w:hAnsi="Cordia New" w:cs="Cordia New"/>
                      <w:b/>
                      <w:bCs/>
                      <w:cs/>
                    </w:rPr>
                    <w:t>หน่วยวิชา   มานุษและสังคมศึกษา</w:t>
                  </w:r>
                </w:p>
                <w:p w:rsidR="005F029A" w:rsidRPr="00CB7214" w:rsidRDefault="005F029A" w:rsidP="00680DFC">
                  <w:pPr>
                    <w:jc w:val="center"/>
                    <w:rPr>
                      <w:rFonts w:ascii="Cordia New" w:hAnsi="Cordia New" w:cs="Cordia New"/>
                      <w:b/>
                      <w:bCs/>
                      <w:cs/>
                    </w:rPr>
                  </w:pPr>
                  <w:r w:rsidRPr="00CB7214">
                    <w:rPr>
                      <w:rFonts w:ascii="Cordia New" w:hAnsi="Cordia New" w:cs="Cordia New"/>
                      <w:b/>
                      <w:bCs/>
                      <w:cs/>
                    </w:rPr>
                    <w:t>ระดับชั้น ๖</w:t>
                  </w:r>
                </w:p>
              </w:txbxContent>
            </v:textbox>
          </v:shape>
        </w:pict>
      </w: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>
      <w:pPr>
        <w:rPr>
          <w:sz w:val="32"/>
          <w:szCs w:val="32"/>
        </w:rPr>
      </w:pPr>
    </w:p>
    <w:p w:rsidR="005F029A" w:rsidRPr="007B7111" w:rsidRDefault="005F029A" w:rsidP="00CB7214">
      <w:pPr>
        <w:rPr>
          <w:rFonts w:ascii="Cordia New" w:hAnsi="Cordia New" w:cs="Cordia New"/>
          <w:b/>
          <w:bCs/>
          <w:sz w:val="32"/>
          <w:szCs w:val="32"/>
          <w:cs/>
        </w:rPr>
      </w:pPr>
      <w:r w:rsidRPr="007B7111">
        <w:rPr>
          <w:rFonts w:ascii="Cordia New" w:hAnsi="Cordia New" w:cs="Cordia New"/>
          <w:b/>
          <w:bCs/>
          <w:sz w:val="32"/>
          <w:szCs w:val="32"/>
          <w:cs/>
        </w:rPr>
        <w:t>กิจกรรมที่ก่อให้เกิดการเรียนรู้ได้มากที่สุดคือ กิจกรรมรวิชนานำพาวิถี</w:t>
      </w:r>
    </w:p>
    <w:p w:rsidR="005F029A" w:rsidRPr="007B7111" w:rsidRDefault="005F029A">
      <w:pPr>
        <w:rPr>
          <w:rFonts w:ascii="Cordia New" w:hAnsi="Cordia New" w:cs="Cordia New"/>
          <w:sz w:val="32"/>
          <w:szCs w:val="32"/>
        </w:rPr>
      </w:pPr>
    </w:p>
    <w:p w:rsidR="005F029A" w:rsidRPr="007B7111" w:rsidRDefault="005F029A">
      <w:pPr>
        <w:rPr>
          <w:rFonts w:ascii="Cordia New" w:hAnsi="Cordia New" w:cs="Cordia New"/>
          <w:b/>
          <w:bCs/>
          <w:sz w:val="32"/>
          <w:szCs w:val="32"/>
        </w:rPr>
      </w:pPr>
      <w:r w:rsidRPr="007B7111">
        <w:rPr>
          <w:rFonts w:ascii="Cordia New" w:hAnsi="Cordia New" w:cs="Cordia New"/>
          <w:b/>
          <w:bCs/>
          <w:sz w:val="32"/>
          <w:szCs w:val="32"/>
          <w:cs/>
        </w:rPr>
        <w:t xml:space="preserve">ลักษณะของกิจกรรม 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ครูแจกกระดาษกาวให้เด็กคนละแผ่นสำหรับเขียนชื่อตนเอง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ให้เด็กนำกระดาษกาวนั้นไปติดที่พื้นในบริเวณใดของห้องเรียนก็ได้ แล้วยืนอยู่ในตำแหน่งที่ตนเองติดชื่อเอาไว้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ครูแจกกระดาษ</w:t>
      </w:r>
      <w:r w:rsidRPr="007B7111">
        <w:rPr>
          <w:rFonts w:ascii="Cordia New" w:hAnsi="Cordia New" w:cs="Cordia New"/>
          <w:sz w:val="32"/>
          <w:szCs w:val="32"/>
        </w:rPr>
        <w:t>A4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 แล้วให้แบ่งกระดาษออกเป็น ๒ ส่วนเพื่อแบ่งหน้าห้องกับหลังห้อง แล้วให้เลือกใส่ชื่อเพื่อนที่อยู่หน้าห้องและหลังห้องตามเกณฑ์การแบ่งของตนลงในกระดาษ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ครูสุ่มถามเด็กว่าแบ่งหน้าห้องกับหลังห้องอย่างไร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เด็กๆแลกเปลี่ยนเกณฑ์ในการแบ่งหน้าห้องกับหลังห้อง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ครูชวนสรุปเกณฑ์ที่ใช้ในการแบ่งเพื่อเชื่อมโยงเข้าสู่เส้นสมมติทั้ง ๕ เส้นบนแผนที่โลก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นำรูปภาพวิถีชีวิตด้านต่างๆของผู้คนในแต่ละเขตภูมิอากาศมาให้เด็กๆเลือกไปติดบนกระดานที่เขียนแบ่งเขตภูมิอากาศทั้งสามไว้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ครูชวนเด็กๆแลกเปลี่ยน ด้วยการให้คนที่นำภาพไปติดเป็นคนบอกเหตุผลว่า ทำไมภาพๆนี้จึงอยู่ในเขตภูมิอากาศแบบนี้</w:t>
      </w:r>
    </w:p>
    <w:p w:rsidR="005F029A" w:rsidRPr="007B7111" w:rsidRDefault="005F029A" w:rsidP="001B69DE">
      <w:pPr>
        <w:numPr>
          <w:ilvl w:val="0"/>
          <w:numId w:val="1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ครูชวนเด็กๆสรุปถึงความสัมพันธ์ของวิถีชีวิตในด้านต่างๆของผู้คนในแต่ละเขตภูมิอากาศที่แตกต่างกัน</w:t>
      </w:r>
    </w:p>
    <w:p w:rsidR="005F029A" w:rsidRPr="007B7111" w:rsidRDefault="005F029A" w:rsidP="00E04EBD">
      <w:pPr>
        <w:rPr>
          <w:rFonts w:ascii="Cordia New" w:hAnsi="Cordia New" w:cs="Cordia New"/>
          <w:sz w:val="32"/>
          <w:szCs w:val="32"/>
        </w:rPr>
      </w:pPr>
    </w:p>
    <w:p w:rsidR="005F029A" w:rsidRPr="007B7111" w:rsidRDefault="005F029A" w:rsidP="00E04EBD">
      <w:pPr>
        <w:rPr>
          <w:rFonts w:ascii="Cordia New" w:hAnsi="Cordia New" w:cs="Cordia New"/>
          <w:b/>
          <w:bCs/>
          <w:sz w:val="32"/>
          <w:szCs w:val="32"/>
        </w:rPr>
      </w:pPr>
      <w:r w:rsidRPr="007B7111">
        <w:rPr>
          <w:rFonts w:ascii="Cordia New" w:hAnsi="Cordia New" w:cs="Cordia New"/>
          <w:b/>
          <w:bCs/>
          <w:sz w:val="32"/>
          <w:szCs w:val="32"/>
          <w:cs/>
        </w:rPr>
        <w:t>ความรู้ที่มีมาก่อน</w:t>
      </w:r>
    </w:p>
    <w:p w:rsidR="005F029A" w:rsidRPr="007B7111" w:rsidRDefault="005F029A" w:rsidP="00E04EBD">
      <w:p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ab/>
        <w:t xml:space="preserve">ตำแหน่ง ความหมายและความสำคัญของเส้นสมมติทั้ง ๕ เส้น ได้แก่ เส้นศูนย์สูตร เส้น </w:t>
      </w:r>
      <w:r w:rsidRPr="007B7111">
        <w:rPr>
          <w:rFonts w:ascii="Cordia New" w:hAnsi="Cordia New" w:cs="Cordia New"/>
          <w:sz w:val="32"/>
          <w:szCs w:val="32"/>
        </w:rPr>
        <w:t xml:space="preserve">tropic of cancer 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เส้น </w:t>
      </w:r>
      <w:r w:rsidRPr="007B7111">
        <w:rPr>
          <w:rFonts w:ascii="Cordia New" w:hAnsi="Cordia New" w:cs="Cordia New"/>
          <w:sz w:val="32"/>
          <w:szCs w:val="32"/>
        </w:rPr>
        <w:t xml:space="preserve">tropic of capricorn 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เส้น </w:t>
      </w:r>
      <w:r w:rsidRPr="007B7111">
        <w:rPr>
          <w:rFonts w:ascii="Cordia New" w:hAnsi="Cordia New" w:cs="Cordia New"/>
          <w:sz w:val="32"/>
          <w:szCs w:val="32"/>
        </w:rPr>
        <w:t xml:space="preserve">arctic circle 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และเส้น </w:t>
      </w:r>
      <w:r w:rsidRPr="007B7111">
        <w:rPr>
          <w:rFonts w:ascii="Cordia New" w:hAnsi="Cordia New" w:cs="Cordia New"/>
          <w:sz w:val="32"/>
          <w:szCs w:val="32"/>
        </w:rPr>
        <w:t>antarctic circle</w:t>
      </w:r>
    </w:p>
    <w:p w:rsidR="005F029A" w:rsidRPr="00937E3C" w:rsidRDefault="005F029A" w:rsidP="00E04EBD">
      <w:pPr>
        <w:rPr>
          <w:rFonts w:ascii="Cordia New" w:hAnsi="Cordia New" w:cs="Cordia New"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  <w:r>
        <w:rPr>
          <w:noProof/>
        </w:rPr>
        <w:pict>
          <v:shape id="_x0000_s1029" type="#_x0000_t75" style="position:absolute;margin-left:-158.4pt;margin-top:-3.6pt;width:909pt;height:756pt;z-index:-251657216">
            <v:imagedata r:id="rId5" o:title="" blacklevel="1966f"/>
          </v:shape>
        </w:pict>
      </w: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Default="005F029A" w:rsidP="00E04EBD">
      <w:pPr>
        <w:rPr>
          <w:rFonts w:ascii="Cordia New" w:hAnsi="Cordia New" w:cs="Cordia New"/>
          <w:b/>
          <w:bCs/>
          <w:sz w:val="28"/>
        </w:rPr>
      </w:pPr>
    </w:p>
    <w:p w:rsidR="005F029A" w:rsidRPr="007B7111" w:rsidRDefault="005F029A" w:rsidP="00E04EBD">
      <w:pPr>
        <w:rPr>
          <w:rFonts w:ascii="Cordia New" w:hAnsi="Cordia New" w:cs="Cordia New"/>
          <w:b/>
          <w:bCs/>
          <w:sz w:val="32"/>
          <w:szCs w:val="32"/>
        </w:rPr>
      </w:pPr>
    </w:p>
    <w:p w:rsidR="005F029A" w:rsidRPr="007B7111" w:rsidRDefault="005F029A" w:rsidP="00E04EBD">
      <w:pPr>
        <w:rPr>
          <w:rFonts w:ascii="Cordia New" w:hAnsi="Cordia New" w:cs="Cordia New"/>
          <w:b/>
          <w:bCs/>
          <w:sz w:val="32"/>
          <w:szCs w:val="32"/>
        </w:rPr>
      </w:pPr>
    </w:p>
    <w:p w:rsidR="005F029A" w:rsidRPr="007B7111" w:rsidRDefault="005F029A" w:rsidP="00E04EBD">
      <w:pPr>
        <w:rPr>
          <w:rFonts w:ascii="Cordia New" w:hAnsi="Cordia New" w:cs="Cordia New"/>
          <w:b/>
          <w:bCs/>
          <w:sz w:val="32"/>
          <w:szCs w:val="32"/>
        </w:rPr>
      </w:pPr>
      <w:r w:rsidRPr="007B7111">
        <w:rPr>
          <w:rFonts w:ascii="Cordia New" w:hAnsi="Cordia New" w:cs="Cordia New"/>
          <w:b/>
          <w:bCs/>
          <w:sz w:val="32"/>
          <w:szCs w:val="32"/>
          <w:cs/>
        </w:rPr>
        <w:t>ประเด็นที่ได้เรียนรู้</w:t>
      </w:r>
    </w:p>
    <w:p w:rsidR="005F029A" w:rsidRPr="007B7111" w:rsidRDefault="005F029A" w:rsidP="00E04EBD">
      <w:pPr>
        <w:rPr>
          <w:rFonts w:ascii="Cordia New" w:hAnsi="Cordia New" w:cs="Cordia New"/>
          <w:sz w:val="32"/>
          <w:szCs w:val="32"/>
          <w:u w:val="single"/>
        </w:rPr>
      </w:pPr>
      <w:r w:rsidRPr="007B7111">
        <w:rPr>
          <w:rFonts w:ascii="Cordia New" w:hAnsi="Cordia New" w:cs="Cordia New"/>
          <w:sz w:val="32"/>
          <w:szCs w:val="32"/>
          <w:cs/>
        </w:rPr>
        <w:tab/>
      </w:r>
      <w:r w:rsidRPr="007B7111">
        <w:rPr>
          <w:rFonts w:ascii="Cordia New" w:hAnsi="Cordia New" w:cs="Cordia New"/>
          <w:sz w:val="32"/>
          <w:szCs w:val="32"/>
          <w:u w:val="single"/>
          <w:cs/>
        </w:rPr>
        <w:t xml:space="preserve">ในมุมของเด็ก </w:t>
      </w:r>
    </w:p>
    <w:p w:rsidR="005F029A" w:rsidRPr="007B7111" w:rsidRDefault="005F029A" w:rsidP="00A64675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 xml:space="preserve">เด็กได้ฝึกคิดนอกกรอบถึงเกณฑ์ในการแบ่งสิ่งต่างๆออกจากกัน โดยไม่ยึดติดในสิ่งที่คุ้นชิน ซึ่งโดยปกติหน้าห้องจะถูกแทนด้วยฝั่งที่มีกระดานดำ และหลังห้องจะถูกแทนด้วยฝั่งที่มีล็อกเกอร์เก็บของ เด็กบางคนสามารถมองในอีกแนวแกนได้โดยใช้ประตูที่เข้าออกเป็นประจำเป็นฝั่งหน้าห้อง ประตูที่     ออกไปล้างจานเป็นฝั่งหลังห้อง บางคนแบ่งโดยใช้คานซึ่งเป็นสิ่งใกล้ตัว และบางคนแบ่งโดยให้จำนวนเพื่อนทั้งสองฝั่งเท่าหรือใกล้เคียงกันมากที่สุด แล้วจึงสร้างแนวเส้นมากั้นระหว่างจำนวนทั้งสอง </w:t>
      </w:r>
    </w:p>
    <w:p w:rsidR="005F029A" w:rsidRPr="007B7111" w:rsidRDefault="005F029A" w:rsidP="000D332B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เด็กเข้าใจและเห็นภาพชัดเจนขึ้นถึงเส้นแบ่งที่ไม่ได้มีอยู่จริง แต่ถูกสร้างขึ้นมาให้เข้าใจตรงกันตามลักษณะความสำคัญเพื่อวัตถุประสงค์อย่างหนึ่ง</w:t>
      </w:r>
    </w:p>
    <w:p w:rsidR="005F029A" w:rsidRPr="007B7111" w:rsidRDefault="005F029A" w:rsidP="000D332B">
      <w:pPr>
        <w:ind w:left="720"/>
        <w:rPr>
          <w:rFonts w:ascii="Cordia New" w:hAnsi="Cordia New" w:cs="Cordia New"/>
          <w:sz w:val="32"/>
          <w:szCs w:val="32"/>
          <w:u w:val="single"/>
        </w:rPr>
      </w:pPr>
      <w:r w:rsidRPr="007B7111">
        <w:rPr>
          <w:rFonts w:ascii="Cordia New" w:hAnsi="Cordia New" w:cs="Cordia New"/>
          <w:sz w:val="32"/>
          <w:szCs w:val="32"/>
          <w:u w:val="single"/>
          <w:cs/>
        </w:rPr>
        <w:t>ในมุมของครู</w:t>
      </w:r>
    </w:p>
    <w:p w:rsidR="005F029A" w:rsidRPr="007B7111" w:rsidRDefault="005F029A" w:rsidP="00D41F52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จากกิจกรรมนี้ทำให้พบว่าแผนรายภาคของธรรมชาติฯและมานุษฯที่สอดคล้องกันช่วยผนึกความรู้ให้เด็กสามารถนำมาใช้ในการต่อยอดในการเรียนอีกวิชาได้</w:t>
      </w:r>
      <w:r w:rsidRPr="007B7111">
        <w:rPr>
          <w:rFonts w:ascii="Cordia New" w:hAnsi="Cordia New" w:cs="Cordia New"/>
          <w:sz w:val="32"/>
          <w:szCs w:val="32"/>
        </w:rPr>
        <w:t xml:space="preserve"> </w:t>
      </w:r>
      <w:r w:rsidRPr="007B7111">
        <w:rPr>
          <w:rFonts w:ascii="Cordia New" w:hAnsi="Cordia New" w:cs="Cordia New"/>
          <w:sz w:val="32"/>
          <w:szCs w:val="32"/>
          <w:cs/>
        </w:rPr>
        <w:t>โดยเด็กสามารถเข้าใจที่มาของเส้นสมมติทั้ง ๕ เส้น จากวิชาธรรมชาติฯแล้วนำความเข้าใจนั้นมาต่อยอดในมุมของวิชามานุษฯได้ดี</w:t>
      </w:r>
    </w:p>
    <w:p w:rsidR="005F029A" w:rsidRPr="007B7111" w:rsidRDefault="005F029A" w:rsidP="00D41F52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เห็นวิธีการคิดที่ไม่ยึดติดกับความเคยชิน เห็นการใช้ความคิด หรือการพยายามคิดหาคำตอบที่เป็นเหตุผลของตนเอง ด้วยตัวเองของเด็กๆ</w:t>
      </w:r>
    </w:p>
    <w:p w:rsidR="005F029A" w:rsidRPr="007B7111" w:rsidRDefault="005F029A" w:rsidP="00D41F52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>พลังของการไว้วางใจ ด้วยการให้ความเชื่อมั่นโดยรอคอยคำตอบอย่างตั้งใจ ช่วยผลักดันให้เกิดการคิดที่แตกต่างและเด็กมีความพยายามค้นหาคำตอบนั้นด้วยตัวเอง</w:t>
      </w:r>
      <w:r w:rsidRPr="007B7111">
        <w:rPr>
          <w:rFonts w:ascii="Cordia New" w:hAnsi="Cordia New" w:cs="Cordia New"/>
          <w:sz w:val="32"/>
          <w:szCs w:val="32"/>
        </w:rPr>
        <w:t xml:space="preserve"> </w:t>
      </w:r>
      <w:r w:rsidRPr="007B7111">
        <w:rPr>
          <w:rFonts w:ascii="Cordia New" w:hAnsi="Cordia New" w:cs="Cordia New"/>
          <w:sz w:val="32"/>
          <w:szCs w:val="32"/>
          <w:cs/>
        </w:rPr>
        <w:t>บางครั้งยังช่วยให้เด็กบางคนถ่ายทอดถึงกระบวนการได้มาซึ่งคำตอบนั้นด้วย</w:t>
      </w:r>
    </w:p>
    <w:p w:rsidR="005F029A" w:rsidRPr="007B7111" w:rsidRDefault="005F029A" w:rsidP="00D41F52">
      <w:pPr>
        <w:rPr>
          <w:rFonts w:ascii="Cordia New" w:hAnsi="Cordia New" w:cs="Cordia New"/>
          <w:sz w:val="32"/>
          <w:szCs w:val="32"/>
        </w:rPr>
      </w:pPr>
    </w:p>
    <w:p w:rsidR="005F029A" w:rsidRPr="007B7111" w:rsidRDefault="005F029A" w:rsidP="00D41F52">
      <w:pPr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7B7111">
        <w:rPr>
          <w:rFonts w:ascii="Cordia New" w:hAnsi="Cordia New" w:cs="Cordia New"/>
          <w:b/>
          <w:bCs/>
          <w:sz w:val="32"/>
          <w:szCs w:val="32"/>
          <w:u w:val="single"/>
          <w:cs/>
        </w:rPr>
        <w:t>ปัจจัยที่ทำให้สำเร็จ</w:t>
      </w:r>
    </w:p>
    <w:p w:rsidR="005F029A" w:rsidRPr="007B7111" w:rsidRDefault="005F029A" w:rsidP="00D41F52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 xml:space="preserve">ความเข้าใจใน </w:t>
      </w:r>
      <w:r w:rsidRPr="007B7111">
        <w:rPr>
          <w:rFonts w:ascii="Cordia New" w:hAnsi="Cordia New" w:cs="Cordia New"/>
          <w:sz w:val="32"/>
          <w:szCs w:val="32"/>
        </w:rPr>
        <w:t>concept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 ของเรื่องที่จะสอนแล้วสามารถถ่ายทอด </w:t>
      </w:r>
      <w:r w:rsidRPr="007B7111">
        <w:rPr>
          <w:rFonts w:ascii="Cordia New" w:hAnsi="Cordia New" w:cs="Cordia New"/>
          <w:sz w:val="32"/>
          <w:szCs w:val="32"/>
        </w:rPr>
        <w:t>concept</w:t>
      </w:r>
      <w:r w:rsidRPr="007B7111">
        <w:rPr>
          <w:rFonts w:ascii="Cordia New" w:hAnsi="Cordia New" w:cs="Cordia New"/>
          <w:sz w:val="32"/>
          <w:szCs w:val="32"/>
          <w:cs/>
        </w:rPr>
        <w:t xml:space="preserve"> นั้นได้</w:t>
      </w:r>
    </w:p>
    <w:p w:rsidR="005F029A" w:rsidRPr="007B7111" w:rsidRDefault="005F029A" w:rsidP="00511788">
      <w:pPr>
        <w:numPr>
          <w:ilvl w:val="0"/>
          <w:numId w:val="2"/>
        </w:numPr>
        <w:rPr>
          <w:rFonts w:ascii="Cordia New" w:hAnsi="Cordia New" w:cs="Cordia New"/>
          <w:sz w:val="32"/>
          <w:szCs w:val="32"/>
          <w:cs/>
        </w:rPr>
      </w:pPr>
      <w:r w:rsidRPr="007B7111">
        <w:rPr>
          <w:rFonts w:ascii="Cordia New" w:hAnsi="Cordia New" w:cs="Cordia New"/>
          <w:sz w:val="32"/>
          <w:szCs w:val="32"/>
          <w:cs/>
        </w:rPr>
        <w:t>การเปิดโอกาสให้เด็กได้เป็นผู้แสดงความคิด วิธีคิด และเหตุผลของการคิด ด้วยการเป็นผู้ฟังอย่างตั้งใจ เป็นแรงผลักดันให้เด็กมีกำลังใจและกล้าถ่ายทอดกระบวนการนั้นออกมา</w:t>
      </w:r>
    </w:p>
    <w:p w:rsidR="005F029A" w:rsidRPr="007B7111" w:rsidRDefault="005F029A" w:rsidP="00D41F52">
      <w:pPr>
        <w:rPr>
          <w:rFonts w:ascii="Cordia New" w:hAnsi="Cordia New" w:cs="Cordia New"/>
          <w:b/>
          <w:bCs/>
          <w:sz w:val="32"/>
          <w:szCs w:val="32"/>
          <w:u w:val="single"/>
        </w:rPr>
      </w:pPr>
    </w:p>
    <w:p w:rsidR="005F029A" w:rsidRPr="007B7111" w:rsidRDefault="005F029A" w:rsidP="00D41F52">
      <w:pPr>
        <w:rPr>
          <w:rFonts w:ascii="Cordia New" w:hAnsi="Cordia New" w:cs="Cordia New"/>
          <w:b/>
          <w:bCs/>
          <w:sz w:val="32"/>
          <w:szCs w:val="32"/>
          <w:u w:val="single"/>
        </w:rPr>
      </w:pPr>
      <w:r w:rsidRPr="007B7111">
        <w:rPr>
          <w:rFonts w:ascii="Cordia New" w:hAnsi="Cordia New" w:cs="Cordia New"/>
          <w:b/>
          <w:bCs/>
          <w:sz w:val="32"/>
          <w:szCs w:val="32"/>
          <w:u w:val="single"/>
          <w:cs/>
        </w:rPr>
        <w:t>สิ่งที่จะนำไปพัฒนาต่อ</w:t>
      </w:r>
    </w:p>
    <w:p w:rsidR="005F029A" w:rsidRPr="007B7111" w:rsidRDefault="005F029A" w:rsidP="00D41F52">
      <w:pPr>
        <w:rPr>
          <w:rFonts w:ascii="Cordia New" w:hAnsi="Cordia New" w:cs="Cordia New"/>
          <w:sz w:val="32"/>
          <w:szCs w:val="32"/>
        </w:rPr>
      </w:pPr>
      <w:r w:rsidRPr="007B7111">
        <w:rPr>
          <w:rFonts w:ascii="Cordia New" w:hAnsi="Cordia New" w:cs="Cordia New"/>
          <w:sz w:val="32"/>
          <w:szCs w:val="32"/>
          <w:cs/>
        </w:rPr>
        <w:tab/>
        <w:t>การพยายามทำตัวเป็นผู้ฟังที่ดี คือตั้งใจ และรอคอยในคำตอบอย่างจริงใจ โดยจะต้องไม่เผลอเร่งรัด รีบร้อน หรือด่วนสรุปความเสียเอง เพื่อให้เด็กได้แสดงกระบวนการได้มาซึ่งคำตอบอย่างเต็มที่</w:t>
      </w:r>
    </w:p>
    <w:p w:rsidR="005F029A" w:rsidRPr="007B7111" w:rsidRDefault="005F029A" w:rsidP="00D41F52">
      <w:pPr>
        <w:rPr>
          <w:rFonts w:ascii="Cordia New" w:hAnsi="Cordia New" w:cs="Cordia New"/>
          <w:sz w:val="32"/>
          <w:szCs w:val="32"/>
          <w:cs/>
        </w:rPr>
      </w:pPr>
      <w:r w:rsidRPr="007B7111">
        <w:rPr>
          <w:rFonts w:ascii="Cordia New" w:hAnsi="Cordia New" w:cs="Cordia New"/>
          <w:sz w:val="32"/>
          <w:szCs w:val="32"/>
        </w:rPr>
        <w:tab/>
      </w:r>
      <w:r w:rsidRPr="007B7111">
        <w:rPr>
          <w:rFonts w:ascii="Cordia New" w:hAnsi="Cordia New" w:cs="Cordia New"/>
          <w:sz w:val="32"/>
          <w:szCs w:val="32"/>
          <w:cs/>
        </w:rPr>
        <w:t>การนำคำตอบที่ได้จากเด็กมาใช้ประโยชน์ให้ได้มากที่สุด ให้การเสริมแรงทางบวกด้วยการให้คุณค่ากับคำตอบเหล่านั้นและให้คำตอบนั้นสามารถเชื่อมโยงไปสู่ข้อสรุปได้ เพื่อให้ข้อสรุปได้มีต้นทางมาจากความคิดของเด็กเอง โดยจะต้องเพิ่มความฉับไวในการเชื่อมโยงคำตอบเหล่านั้นให้ได้มากที่สุด</w:t>
      </w:r>
    </w:p>
    <w:p w:rsidR="005F029A" w:rsidRPr="000D332B" w:rsidRDefault="005F029A" w:rsidP="00D41F52">
      <w:pPr>
        <w:rPr>
          <w:rFonts w:ascii="Cordia New" w:hAnsi="Cordia New" w:cs="Cordia New"/>
          <w:sz w:val="32"/>
          <w:szCs w:val="32"/>
          <w:cs/>
        </w:rPr>
      </w:pPr>
    </w:p>
    <w:sectPr w:rsidR="005F029A" w:rsidRPr="000D332B" w:rsidSect="007B7111">
      <w:pgSz w:w="16840" w:h="23814" w:code="8"/>
      <w:pgMar w:top="1440" w:right="2080" w:bottom="7348" w:left="1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7C83"/>
    <w:multiLevelType w:val="hybridMultilevel"/>
    <w:tmpl w:val="CEBED5CA"/>
    <w:lvl w:ilvl="0" w:tplc="4578A01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D5A4906"/>
    <w:multiLevelType w:val="hybridMultilevel"/>
    <w:tmpl w:val="D3BEAF42"/>
    <w:lvl w:ilvl="0" w:tplc="851E55F4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4968"/>
    <w:rsid w:val="000227EA"/>
    <w:rsid w:val="00026B2B"/>
    <w:rsid w:val="00033295"/>
    <w:rsid w:val="00042196"/>
    <w:rsid w:val="00053FFA"/>
    <w:rsid w:val="00077CA5"/>
    <w:rsid w:val="00081E4A"/>
    <w:rsid w:val="000A2198"/>
    <w:rsid w:val="000B511E"/>
    <w:rsid w:val="000B5F4F"/>
    <w:rsid w:val="000C0B85"/>
    <w:rsid w:val="000C32E9"/>
    <w:rsid w:val="000D332B"/>
    <w:rsid w:val="000D769D"/>
    <w:rsid w:val="000E71E8"/>
    <w:rsid w:val="000F30E0"/>
    <w:rsid w:val="00117076"/>
    <w:rsid w:val="001206E2"/>
    <w:rsid w:val="0013059B"/>
    <w:rsid w:val="00154337"/>
    <w:rsid w:val="00162CC8"/>
    <w:rsid w:val="00162CDA"/>
    <w:rsid w:val="0016488C"/>
    <w:rsid w:val="00193A88"/>
    <w:rsid w:val="001A1B8B"/>
    <w:rsid w:val="001B69DE"/>
    <w:rsid w:val="001C6E58"/>
    <w:rsid w:val="001E46E9"/>
    <w:rsid w:val="001E7AE4"/>
    <w:rsid w:val="001F55F7"/>
    <w:rsid w:val="00202ACC"/>
    <w:rsid w:val="00204662"/>
    <w:rsid w:val="002073B8"/>
    <w:rsid w:val="00215725"/>
    <w:rsid w:val="00217151"/>
    <w:rsid w:val="00234AB9"/>
    <w:rsid w:val="00234AE4"/>
    <w:rsid w:val="00236BBB"/>
    <w:rsid w:val="00242C8F"/>
    <w:rsid w:val="00276241"/>
    <w:rsid w:val="00277AD8"/>
    <w:rsid w:val="002A09D6"/>
    <w:rsid w:val="002B4107"/>
    <w:rsid w:val="002B622B"/>
    <w:rsid w:val="002B676F"/>
    <w:rsid w:val="002C1DDF"/>
    <w:rsid w:val="002D7891"/>
    <w:rsid w:val="002E4FED"/>
    <w:rsid w:val="00302AB1"/>
    <w:rsid w:val="00310A54"/>
    <w:rsid w:val="00311533"/>
    <w:rsid w:val="00322D24"/>
    <w:rsid w:val="00334DF1"/>
    <w:rsid w:val="0034063E"/>
    <w:rsid w:val="00340DD3"/>
    <w:rsid w:val="00345255"/>
    <w:rsid w:val="00346D1B"/>
    <w:rsid w:val="00352908"/>
    <w:rsid w:val="00360735"/>
    <w:rsid w:val="00360C12"/>
    <w:rsid w:val="003628B5"/>
    <w:rsid w:val="003635A3"/>
    <w:rsid w:val="003B7C41"/>
    <w:rsid w:val="003C020D"/>
    <w:rsid w:val="003C4031"/>
    <w:rsid w:val="003C683A"/>
    <w:rsid w:val="003E19E8"/>
    <w:rsid w:val="00425CFB"/>
    <w:rsid w:val="00450901"/>
    <w:rsid w:val="00466043"/>
    <w:rsid w:val="0046773B"/>
    <w:rsid w:val="00474EF1"/>
    <w:rsid w:val="00484CBD"/>
    <w:rsid w:val="00486058"/>
    <w:rsid w:val="0049359E"/>
    <w:rsid w:val="004A03E2"/>
    <w:rsid w:val="004C0168"/>
    <w:rsid w:val="004C3D35"/>
    <w:rsid w:val="004C4D32"/>
    <w:rsid w:val="004D0A0A"/>
    <w:rsid w:val="004F4930"/>
    <w:rsid w:val="00501C37"/>
    <w:rsid w:val="00502B50"/>
    <w:rsid w:val="00511788"/>
    <w:rsid w:val="00511F91"/>
    <w:rsid w:val="00514CDA"/>
    <w:rsid w:val="005156FB"/>
    <w:rsid w:val="00522C9F"/>
    <w:rsid w:val="00532A62"/>
    <w:rsid w:val="005504A5"/>
    <w:rsid w:val="00551B90"/>
    <w:rsid w:val="00555D1D"/>
    <w:rsid w:val="00566C25"/>
    <w:rsid w:val="0057627F"/>
    <w:rsid w:val="00585AD3"/>
    <w:rsid w:val="005A25DD"/>
    <w:rsid w:val="005A4B22"/>
    <w:rsid w:val="005B0618"/>
    <w:rsid w:val="005E194D"/>
    <w:rsid w:val="005E5FA7"/>
    <w:rsid w:val="005F029A"/>
    <w:rsid w:val="005F6748"/>
    <w:rsid w:val="00601C62"/>
    <w:rsid w:val="00603F3C"/>
    <w:rsid w:val="00606902"/>
    <w:rsid w:val="00607D57"/>
    <w:rsid w:val="006118DE"/>
    <w:rsid w:val="00623626"/>
    <w:rsid w:val="006256C9"/>
    <w:rsid w:val="00626A07"/>
    <w:rsid w:val="006309F6"/>
    <w:rsid w:val="006551B2"/>
    <w:rsid w:val="0066529A"/>
    <w:rsid w:val="00675CB5"/>
    <w:rsid w:val="00680DFC"/>
    <w:rsid w:val="00686D52"/>
    <w:rsid w:val="006C5B6A"/>
    <w:rsid w:val="007156B4"/>
    <w:rsid w:val="00716752"/>
    <w:rsid w:val="00721018"/>
    <w:rsid w:val="0072206C"/>
    <w:rsid w:val="007236A4"/>
    <w:rsid w:val="00726B4C"/>
    <w:rsid w:val="00732C3C"/>
    <w:rsid w:val="00743157"/>
    <w:rsid w:val="007432D8"/>
    <w:rsid w:val="00744968"/>
    <w:rsid w:val="007469F9"/>
    <w:rsid w:val="00753442"/>
    <w:rsid w:val="007855D6"/>
    <w:rsid w:val="00786E7C"/>
    <w:rsid w:val="007B094A"/>
    <w:rsid w:val="007B7111"/>
    <w:rsid w:val="007C1B7E"/>
    <w:rsid w:val="007F1725"/>
    <w:rsid w:val="00836A41"/>
    <w:rsid w:val="00850493"/>
    <w:rsid w:val="0086594A"/>
    <w:rsid w:val="008661F1"/>
    <w:rsid w:val="008834B9"/>
    <w:rsid w:val="00893E03"/>
    <w:rsid w:val="008A2E98"/>
    <w:rsid w:val="008C53BC"/>
    <w:rsid w:val="008C722B"/>
    <w:rsid w:val="008C7AAA"/>
    <w:rsid w:val="008D5662"/>
    <w:rsid w:val="008D7CE4"/>
    <w:rsid w:val="008E2677"/>
    <w:rsid w:val="008F4E2F"/>
    <w:rsid w:val="00921314"/>
    <w:rsid w:val="00921A3A"/>
    <w:rsid w:val="0092772E"/>
    <w:rsid w:val="00937E3C"/>
    <w:rsid w:val="00952AFB"/>
    <w:rsid w:val="009660D1"/>
    <w:rsid w:val="009757E5"/>
    <w:rsid w:val="009926AD"/>
    <w:rsid w:val="009A68BA"/>
    <w:rsid w:val="009C066F"/>
    <w:rsid w:val="009C13AF"/>
    <w:rsid w:val="009D4CE6"/>
    <w:rsid w:val="009F156C"/>
    <w:rsid w:val="00A043D3"/>
    <w:rsid w:val="00A1397E"/>
    <w:rsid w:val="00A16CA3"/>
    <w:rsid w:val="00A26545"/>
    <w:rsid w:val="00A36050"/>
    <w:rsid w:val="00A64675"/>
    <w:rsid w:val="00A74D29"/>
    <w:rsid w:val="00A81616"/>
    <w:rsid w:val="00AA0B0F"/>
    <w:rsid w:val="00AB3790"/>
    <w:rsid w:val="00AB6A0F"/>
    <w:rsid w:val="00AC40DC"/>
    <w:rsid w:val="00AC54E2"/>
    <w:rsid w:val="00AE659D"/>
    <w:rsid w:val="00B0447B"/>
    <w:rsid w:val="00B06BE3"/>
    <w:rsid w:val="00B075E3"/>
    <w:rsid w:val="00B2559E"/>
    <w:rsid w:val="00B56DD4"/>
    <w:rsid w:val="00B76A4E"/>
    <w:rsid w:val="00BA76EF"/>
    <w:rsid w:val="00C02923"/>
    <w:rsid w:val="00C14477"/>
    <w:rsid w:val="00C237FF"/>
    <w:rsid w:val="00C34208"/>
    <w:rsid w:val="00C60E99"/>
    <w:rsid w:val="00C84365"/>
    <w:rsid w:val="00C84ACA"/>
    <w:rsid w:val="00C96A01"/>
    <w:rsid w:val="00C97A43"/>
    <w:rsid w:val="00CB7214"/>
    <w:rsid w:val="00CB75FA"/>
    <w:rsid w:val="00CD2094"/>
    <w:rsid w:val="00CF7239"/>
    <w:rsid w:val="00D05BF6"/>
    <w:rsid w:val="00D06887"/>
    <w:rsid w:val="00D35BDB"/>
    <w:rsid w:val="00D379F3"/>
    <w:rsid w:val="00D41646"/>
    <w:rsid w:val="00D41F52"/>
    <w:rsid w:val="00D44BB6"/>
    <w:rsid w:val="00D57C52"/>
    <w:rsid w:val="00D7247A"/>
    <w:rsid w:val="00D849A5"/>
    <w:rsid w:val="00D90056"/>
    <w:rsid w:val="00D9412D"/>
    <w:rsid w:val="00DA4668"/>
    <w:rsid w:val="00DC25F4"/>
    <w:rsid w:val="00DC412E"/>
    <w:rsid w:val="00DD14DC"/>
    <w:rsid w:val="00DE02BD"/>
    <w:rsid w:val="00E04EBD"/>
    <w:rsid w:val="00E26351"/>
    <w:rsid w:val="00E27872"/>
    <w:rsid w:val="00E32832"/>
    <w:rsid w:val="00E372C4"/>
    <w:rsid w:val="00E9795F"/>
    <w:rsid w:val="00EA13FF"/>
    <w:rsid w:val="00EA4454"/>
    <w:rsid w:val="00EB016D"/>
    <w:rsid w:val="00EB4A5C"/>
    <w:rsid w:val="00EB6A37"/>
    <w:rsid w:val="00EC078E"/>
    <w:rsid w:val="00EC3266"/>
    <w:rsid w:val="00ED57EC"/>
    <w:rsid w:val="00EE09C9"/>
    <w:rsid w:val="00EF679E"/>
    <w:rsid w:val="00F246F7"/>
    <w:rsid w:val="00F25391"/>
    <w:rsid w:val="00F54307"/>
    <w:rsid w:val="00F7444C"/>
    <w:rsid w:val="00F8405C"/>
    <w:rsid w:val="00F8412B"/>
    <w:rsid w:val="00F879F5"/>
    <w:rsid w:val="00F94E73"/>
    <w:rsid w:val="00FB53ED"/>
    <w:rsid w:val="00FE1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149</TotalTime>
  <Pages>1</Pages>
  <Words>468</Words>
  <Characters>2670</Characters>
  <Application>Microsoft Office Outlook</Application>
  <DocSecurity>0</DocSecurity>
  <Lines>0</Lines>
  <Paragraphs>0</Paragraphs>
  <ScaleCrop>false</ScaleCrop>
  <Company>iLLUSiON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มานุษและสังคมศึกษาชั้น ๖</dc:title>
  <dc:subject/>
  <dc:creator>CasperX</dc:creator>
  <cp:keywords/>
  <dc:description/>
  <cp:lastModifiedBy>CasperX</cp:lastModifiedBy>
  <cp:revision>21</cp:revision>
  <dcterms:created xsi:type="dcterms:W3CDTF">2012-10-23T16:01:00Z</dcterms:created>
  <dcterms:modified xsi:type="dcterms:W3CDTF">2012-10-23T18:32:00Z</dcterms:modified>
</cp:coreProperties>
</file>