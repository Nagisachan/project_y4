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0AB2" w:rsidRPr="00E54518" w:rsidRDefault="00C70AB2" w:rsidP="00221EB4">
      <w:pPr>
        <w:rPr>
          <w:rFonts w:ascii="Angsana New" w:hAnsi="Angsana New" w:cs="Angsana New"/>
          <w:b/>
          <w:bCs/>
          <w:i/>
          <w:iCs/>
          <w:sz w:val="72"/>
          <w:szCs w:val="72"/>
          <w:cs/>
        </w:rPr>
      </w:pPr>
      <w:r w:rsidRPr="00E54518">
        <w:rPr>
          <w:rFonts w:ascii="Angsana New" w:hAnsi="Angsana New" w:cs="Angsana New"/>
          <w:b/>
          <w:bCs/>
          <w:i/>
          <w:iCs/>
          <w:sz w:val="72"/>
          <w:szCs w:val="72"/>
          <w:cs/>
        </w:rPr>
        <w:t>ทำอะไรไปหรือยังก็ไม่รู้....สินะ</w:t>
      </w:r>
    </w:p>
    <w:p w:rsidR="00C70AB2" w:rsidRPr="00790E7D" w:rsidRDefault="00C70AB2" w:rsidP="006603D7">
      <w:pPr>
        <w:ind w:firstLine="720"/>
        <w:rPr>
          <w:rFonts w:ascii="Angsana New" w:hAnsi="Angsana New" w:cs="Angsana New"/>
          <w:sz w:val="40"/>
          <w:szCs w:val="40"/>
          <w:cs/>
        </w:rPr>
      </w:pPr>
      <w:r w:rsidRPr="00790E7D">
        <w:rPr>
          <w:rFonts w:ascii="Angsana New" w:hAnsi="Angsana New" w:cs="Angsana New"/>
          <w:sz w:val="40"/>
          <w:szCs w:val="40"/>
          <w:cs/>
        </w:rPr>
        <w:t>เคยเจอสถานการณ์ที่ไม่รู้ว่าจะจัดการกับมันอย่างไรไหมครับ แล้วสุดท้ายก็เลยจัดการไปแบบไม่รู้ว่าทำอะไรลงไปแล้วหรือยัง ในการเป็นครูก็ต้องเจออะไรแบบนี้บ่อยๆ ครับ ก็อย่างว่ามีเด็กๆ มาอยู่กับเรานับร้อย จะให้ทุกอย่างเป็นดังเราวาดไว้คงไม่มีทาง เหมือนกับเรื่องสั้นๆ ที่ผมขอหยิบยกมาจากห้องเรียนเล็กๆ กับเด็กตัวน้อยๆ ที่เราเจอกันมาร่วมสี่เทอม เทอมนี้เทอมที่สี่เป็นเทอมสุดท้ายพอดีครับ เด็กเหล่านี้นี่ผมก็ไม่รู้จะเอาอย่างไรกับพวกเขาแล้วเหมือนกัน สามเทอมที่ผ่านมาถือว่าลากเข็นกันมาสุดๆ ครับ ยิ้มให้ก็แล้ว พูดดีด้วยก็แล้ว ดุก็แล้ว สุดท้ายก็จบที่มีงานค้างจนติด ป.(ปรับปรุง) ให้ต้องมาแก้กันตอนปิดเทอมทุกครั้งไป เทอมสุดท้ายนี้พวกเขายังเหมือนเดิมครับ ตามผมเข้าห้องเรียนมาเลยดีกว่า</w:t>
      </w:r>
      <w:r>
        <w:rPr>
          <w:rFonts w:ascii="Angsana New" w:hAnsi="Angsana New" w:cs="Angsana New"/>
          <w:sz w:val="40"/>
          <w:szCs w:val="40"/>
          <w:cs/>
        </w:rPr>
        <w:t>จะได้รู้ว่า</w:t>
      </w:r>
      <w:r w:rsidRPr="00790E7D">
        <w:rPr>
          <w:rFonts w:ascii="Angsana New" w:hAnsi="Angsana New" w:cs="Angsana New"/>
          <w:sz w:val="40"/>
          <w:szCs w:val="40"/>
          <w:cs/>
        </w:rPr>
        <w:t>มัน</w:t>
      </w:r>
      <w:r>
        <w:rPr>
          <w:rFonts w:ascii="Angsana New" w:hAnsi="Angsana New" w:cs="Angsana New"/>
          <w:sz w:val="40"/>
          <w:szCs w:val="40"/>
          <w:cs/>
        </w:rPr>
        <w:t>เป็น</w:t>
      </w:r>
      <w:r w:rsidRPr="00790E7D">
        <w:rPr>
          <w:rFonts w:ascii="Angsana New" w:hAnsi="Angsana New" w:cs="Angsana New"/>
          <w:sz w:val="40"/>
          <w:szCs w:val="40"/>
          <w:cs/>
        </w:rPr>
        <w:t>อย่างไร</w:t>
      </w:r>
      <w:r w:rsidRPr="00790E7D">
        <w:rPr>
          <w:rFonts w:ascii="Angsana New" w:hAnsi="Angsana New" w:cs="Angsana New"/>
          <w:sz w:val="40"/>
          <w:szCs w:val="40"/>
        </w:rPr>
        <w:t xml:space="preserve"> </w:t>
      </w:r>
      <w:r w:rsidRPr="00790E7D">
        <w:rPr>
          <w:rFonts w:ascii="Angsana New" w:hAnsi="Angsana New" w:cs="Angsana New"/>
          <w:sz w:val="40"/>
          <w:szCs w:val="40"/>
          <w:cs/>
        </w:rPr>
        <w:t xml:space="preserve">ผมขอตั้งชื่อเรื่องนี้เป็นแบบซีรี่ย์ว่า </w:t>
      </w:r>
      <w:r w:rsidRPr="004309CA">
        <w:rPr>
          <w:rFonts w:ascii="Angsana New" w:hAnsi="Angsana New" w:cs="Angsana New"/>
          <w:b/>
          <w:bCs/>
          <w:i/>
          <w:iCs/>
          <w:sz w:val="40"/>
          <w:szCs w:val="40"/>
          <w:cs/>
        </w:rPr>
        <w:t>ดิน น้ำ ลม ไฟ</w:t>
      </w:r>
      <w:r w:rsidRPr="00790E7D">
        <w:rPr>
          <w:rFonts w:ascii="Angsana New" w:hAnsi="Angsana New" w:cs="Angsana New"/>
          <w:sz w:val="40"/>
          <w:szCs w:val="40"/>
          <w:cs/>
        </w:rPr>
        <w:t xml:space="preserve"> เลยแล้วกันนะครับ ดิน น้ำ ลม ขอตั้งเป็นชื่อเด็กๆ ส่วน ไฟ ให้เป็นตัวผมเลยนี่แหละ</w:t>
      </w:r>
    </w:p>
    <w:p w:rsidR="00C70AB2" w:rsidRPr="00790E7D" w:rsidRDefault="00C70AB2" w:rsidP="006603D7">
      <w:pPr>
        <w:ind w:firstLine="720"/>
        <w:rPr>
          <w:rFonts w:ascii="Angsana New" w:hAnsi="Angsana New" w:cs="Angsana New"/>
          <w:sz w:val="40"/>
          <w:szCs w:val="40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.3pt;margin-top:4pt;width:214.65pt;height:203.4pt;z-index:-251661824" wrapcoords="-54 0 -54 21543 21600 21543 21600 0 -54 0">
            <v:imagedata r:id="rId6" o:title=""/>
            <w10:wrap type="tight"/>
          </v:shape>
        </w:pict>
      </w:r>
      <w:r w:rsidRPr="00790E7D">
        <w:rPr>
          <w:rFonts w:ascii="Angsana New" w:hAnsi="Angsana New" w:cs="Angsana New"/>
          <w:sz w:val="40"/>
          <w:szCs w:val="40"/>
          <w:cs/>
        </w:rPr>
        <w:t>เริ่มต้นด้วยเรื่องของเจ้าลม คนนี้เขาอยากเรียนเขาก็เรียน อยากทำงานเขาก็ทำ เขาอยากลุกเดินไปรอบห้องเขาก็ลุก อยากอ่านหนังสืออ่านเล่นเขาก็อ่าน เขาฉลาดครับเขาเลือกที่จะทำตามความพึงพอใจ อ้าว</w:t>
      </w:r>
      <w:r w:rsidRPr="00790E7D">
        <w:rPr>
          <w:rFonts w:ascii="Angsana New" w:hAnsi="Angsana New" w:cs="Angsana New"/>
          <w:sz w:val="40"/>
          <w:szCs w:val="40"/>
        </w:rPr>
        <w:t>!</w:t>
      </w:r>
      <w:r w:rsidRPr="00790E7D">
        <w:rPr>
          <w:rFonts w:ascii="Angsana New" w:hAnsi="Angsana New" w:cs="Angsana New"/>
          <w:sz w:val="40"/>
          <w:szCs w:val="40"/>
          <w:cs/>
        </w:rPr>
        <w:t xml:space="preserve"> แล้วเราเป็นครูทำไมไม่เตือน เตือนสิครับอย่างผมเหรอจะไม่เตือน แต่....ถ้าเตือนแล้วเขาไม่พอใจปุ๊บ เขาจะหายออกนอกห้องแล้วไม่กลับมาเลยนะครับ เขาบอกว่าขอเวลาไปทำใจก่อน ได้ยินอย่างนี้ไฟอย่างผมก็เดือดดานสิครับ แต่นั่นมันผมเทอมที่แล้วๆ นะ มาเทอมนี้เปิดเทอมวันแรกเขาไม่มีสมุดมาเรียน ผมก็บอกว่า “แล้วจะทำอย่างไรล่ะ ต้องแก้ปัญหาด้วยตัวเองนะ” มันมีวิธีการของมันอยู่ อันนี้เด็กๆ ทุกคนรู้ครับ ว่าแค่หากระดาษสะอาดๆ มาสักหนึ่งแผ่นไว้ทำงานส่งท้ายคาบแล้วค่อยเอาไปแปะหรือลอกลงสมุดก็จบ แต่เขาเลือกที่จะนั่งเฉย เดินเฉย ทำนั่นทำนี่เฉย อยู่ในห้องนั่นแหละครับ ผมก็สอนไปแล้วก็บอกเด็กๆ ไปตั้งแต่ต้นคาบเลยว่าวันนี้มีอะไรสนุกๆ มาให้ทำท้ายคาบด้วยล่ะ ระหว่างนี้ก็ตั้งใจเรียนรู้กันไปก่อนนะ พอสอนเสร็จก็ให้เด็กๆ ทำงานสนุกๆ ท้ายคาบตามที่โม้ไว้เลยครับ อธิบายงานไปเด็กๆ ก็ให้ความสนใจตาเป็นประกายกันใหญ่เชียว หนึ่งในดวงตาคู่นั้นก็มาจากเจ้าลมนี่ล่ะครับ ที่หยุดทุกสิ่งอย่างแล้วมาตั้งใจฟังการทำงาน เพื่อนๆ เริ่มทำงานไป ผมก็พูดชื่นชมความคืบหน้าของงานพวกเด็กๆ ไป แล้วเสียงหนึ่งก็แว่วขึ้นมาบอกเพื่อนข้างๆ ว่า “เราขอยืมตังค์หน่อยสิ จะไปซื้อกระดาษที่ห้องพักครูมาทำงาน” เพื่อนก็ใจดีให้ยืมทันควันเลยครับ แล้วเจ้าลมก็ไม่รั้งรอรีบเดินออกนอกห้องแบบไม่ขออนุญาตเพื่อรีบไปซื้อกระดาษทันที ผมก็เฉยครับทั้งที่ในจะอยากตะโกนไปว่า “ไม่มีมารยาท” แต่แหม</w:t>
      </w:r>
      <w:r>
        <w:rPr>
          <w:rFonts w:ascii="Angsana New" w:hAnsi="Angsana New" w:cs="Angsana New"/>
          <w:sz w:val="40"/>
          <w:szCs w:val="40"/>
        </w:rPr>
        <w:t>!</w:t>
      </w:r>
      <w:r w:rsidRPr="00790E7D">
        <w:rPr>
          <w:rFonts w:ascii="Angsana New" w:hAnsi="Angsana New" w:cs="Angsana New"/>
          <w:sz w:val="40"/>
          <w:szCs w:val="40"/>
          <w:cs/>
        </w:rPr>
        <w:t xml:space="preserve"> ลมกำลังพัดเย็นครับจะไปปิดประตูปังขวางทางลมเห็นจะไม่ควร แล้วตอนท้ายคาบเจ้าลมก็ถือกระดาษแผ่นน้อยพร้อมงานที่เสร็จแต่ไม่ค่อยเรียบร้อยมาให้ผมดู แหม อุตส่าห์ตั้งใจทำมาแล้วก็ชมเขาหน่อยสิครับ “เยี่ยมมาก โห</w:t>
      </w:r>
      <w:r w:rsidRPr="00790E7D">
        <w:rPr>
          <w:rFonts w:ascii="Angsana New" w:hAnsi="Angsana New" w:cs="Angsana New"/>
          <w:sz w:val="40"/>
          <w:szCs w:val="40"/>
        </w:rPr>
        <w:t xml:space="preserve">! </w:t>
      </w:r>
      <w:r w:rsidRPr="00790E7D">
        <w:rPr>
          <w:rFonts w:ascii="Angsana New" w:hAnsi="Angsana New" w:cs="Angsana New"/>
          <w:sz w:val="40"/>
          <w:szCs w:val="40"/>
          <w:cs/>
        </w:rPr>
        <w:t>นี่เอางานไปติดในสมุดได้เลยนะ เสร็จเรียบร้อยแล้วไม่ต้องไปลอกใหม่ให้เสียเวลา เยี่ยมๆ ”</w:t>
      </w:r>
    </w:p>
    <w:p w:rsidR="00C70AB2" w:rsidRPr="00BB0BB5" w:rsidRDefault="00C70AB2" w:rsidP="00BB0BB5">
      <w:pPr>
        <w:ind w:firstLine="720"/>
        <w:rPr>
          <w:rFonts w:ascii="Angsana New" w:hAnsi="Angsana New" w:cs="Angsana New"/>
          <w:i/>
          <w:iCs/>
          <w:sz w:val="40"/>
          <w:szCs w:val="40"/>
        </w:rPr>
      </w:pPr>
      <w:r>
        <w:rPr>
          <w:noProof/>
        </w:rPr>
        <w:pict>
          <v:shape id="_x0000_s1027" type="#_x0000_t75" style="position:absolute;left:0;text-align:left;margin-left:311.85pt;margin-top:8.55pt;width:444.8pt;height:302.4pt;z-index:-251663872" wrapcoords="-45 0 -45 21528 21600 21528 21600 0 -45 0">
            <v:imagedata r:id="rId7" o:title=""/>
            <w10:wrap type="tight"/>
          </v:shape>
        </w:pict>
      </w:r>
    </w:p>
    <w:p w:rsidR="00C70AB2" w:rsidRPr="00813594" w:rsidRDefault="00C70AB2" w:rsidP="0068049B">
      <w:pPr>
        <w:ind w:firstLine="720"/>
        <w:rPr>
          <w:rFonts w:ascii="Angsana New" w:hAnsi="Angsana New" w:cs="Angsana New"/>
          <w:b/>
          <w:bCs/>
          <w:i/>
          <w:iCs/>
          <w:sz w:val="40"/>
          <w:szCs w:val="40"/>
        </w:rPr>
      </w:pPr>
      <w:r w:rsidRPr="00813594">
        <w:rPr>
          <w:rFonts w:ascii="Angsana New" w:hAnsi="Angsana New" w:cs="Angsana New"/>
          <w:i/>
          <w:iCs/>
          <w:sz w:val="40"/>
          <w:szCs w:val="40"/>
          <w:cs/>
        </w:rPr>
        <w:t xml:space="preserve">นี่เป็นงานลูกไม้หล่นไม่ไกลต้นของเจ้าลม  คือให้บอกว่าเรามีนิสัยอะไรที่เหมือนกับพ่อแม่บ้าง โดยวาดภาพเปรียบเทียบสิ่งเหล่านั้นให้หล่นลงมาจากต้นไม้ แล้วเขียนคำบรรยายสั้นๆ </w:t>
      </w:r>
      <w:r w:rsidRPr="00813594">
        <w:rPr>
          <w:rFonts w:ascii="Angsana New" w:hAnsi="Angsana New" w:cs="Angsana New"/>
          <w:b/>
          <w:bCs/>
          <w:i/>
          <w:iCs/>
          <w:sz w:val="40"/>
          <w:szCs w:val="40"/>
          <w:cs/>
        </w:rPr>
        <w:t>....ก็โจทย์น่าทำขนาดนี้ เจ้าลมถึงได้อดใจไม่ไหวไงครับ</w:t>
      </w:r>
    </w:p>
    <w:p w:rsidR="00C70AB2" w:rsidRPr="00790E7D" w:rsidRDefault="00C70AB2" w:rsidP="006603D7">
      <w:pPr>
        <w:ind w:firstLine="720"/>
        <w:rPr>
          <w:rFonts w:ascii="Angsana New" w:hAnsi="Angsana New" w:cs="Angsana New"/>
          <w:sz w:val="40"/>
          <w:szCs w:val="40"/>
        </w:rPr>
      </w:pPr>
      <w:r>
        <w:rPr>
          <w:noProof/>
        </w:rPr>
        <w:pict>
          <v:shape id="_x0000_s1028" type="#_x0000_t75" style="position:absolute;left:0;text-align:left;margin-left:1.2pt;margin-top:2.2pt;width:231.15pt;height:219pt;z-index:-251660800" wrapcoords="-54 0 -54 21543 21600 21543 21600 0 -54 0">
            <v:imagedata r:id="rId8" o:title=""/>
            <w10:wrap type="tight"/>
          </v:shape>
        </w:pict>
      </w:r>
      <w:r w:rsidRPr="00790E7D">
        <w:rPr>
          <w:rFonts w:ascii="Angsana New" w:hAnsi="Angsana New" w:cs="Angsana New"/>
          <w:sz w:val="40"/>
          <w:szCs w:val="40"/>
          <w:cs/>
        </w:rPr>
        <w:t>เจ้าดินผู้หนักแน่นดั่งผืนปฐพี คนนี้เรียนไม่เรียน รู้ไม่รู้ หรืออย่างไรก็ไม่รู้ มองไปทีไรก็เห็นนั่งเหม่อ นั่งเล่นอุปกรณ์การเรียน นั่งดูดหัวนมปลอมหรืออะไรสักอย่างอยู่นั่น ตอนนั่งฟังครูพูดไม่เท่าไหร่ พอถึงตอนทำงานนี่สิครับ ขีดเส้นกั้นหน้าให้ก็บุญแล้ว วันไหนดีหน่อยก็มีเขียนวันที่ให้ ถ้าวันไหนดีมากก็จะลอกโจทย์การทำงานให้ด้วยครับ ผมขอเท่านี้แหละครับขอแค่ลอกโจทย์ไว้พอ อย่างน้อยจะได้สานต่อในการทำงานง่ายขึ้น คนนี้ผมเล่นสายโหดด้วยตลอดครับเพราะยิ่งพูดดีก็ยิ่งโมโหเพราะเขาชมไม่ขึ้น แต่พอดุก็ยิ่งโมโหหนักเข้าไปใหญ่ครับ เพราะเขาแค่มองตาปริบๆ แล้วก็กลับไปดูดหัวนมปลอมต่อ ปลงไปอีกหนึ่งคน เลยทำได้แค่พูดหยิกแกมหยอกเอาครับ แต่ถ้าคาบไหนต้องจดงานบนกระดานอันนี้ปล่อยไม่ได้ครับ เพราะมันแค่ลอกงาน ย้ำ....แค่ลอกงาน เขาก็พอจดเสร็จครับ เพราะผมบอกเขาไปแค่ว่า “เอาสิ....ถ้าจดไม่เสร็จไม่ต้องกินข้าวเที่ยง นั่งจดมันอยู่นี่แหละ แล้วก็นั่งมองเพื่อนกินข้าวไป” โชคดีนะที่คาบสอนเป็นคาบสามสี่อยู่ก่อนเที่ยงพอดี ไม่อย่างนั้นนี่หมดหนทางล่ะครับ แต่ เอ๊ะ</w:t>
      </w:r>
      <w:r w:rsidRPr="00790E7D">
        <w:rPr>
          <w:rFonts w:ascii="Angsana New" w:hAnsi="Angsana New" w:cs="Angsana New"/>
          <w:sz w:val="40"/>
          <w:szCs w:val="40"/>
        </w:rPr>
        <w:t xml:space="preserve">! </w:t>
      </w:r>
      <w:r w:rsidRPr="00790E7D">
        <w:rPr>
          <w:rFonts w:ascii="Angsana New" w:hAnsi="Angsana New" w:cs="Angsana New"/>
          <w:sz w:val="40"/>
          <w:szCs w:val="40"/>
          <w:cs/>
        </w:rPr>
        <w:t>มีอยู่วันหนึ่งอยู่ดีๆ เจ้าดินก็ถืองานเดินมาให้ผมตรวจเองโดยไม่ต้องร้องขอ เขาบอกผมว่า “ครูครับ ช่วยตรวจจดหมายให้ผมหน่อยครับ ถ้าผ่านแล้วผมจะได้จ่าหน้าซองติดแสตมป์” โอ้</w:t>
      </w:r>
      <w:r>
        <w:rPr>
          <w:rFonts w:ascii="Angsana New" w:hAnsi="Angsana New" w:cs="Angsana New"/>
          <w:sz w:val="40"/>
          <w:szCs w:val="40"/>
        </w:rPr>
        <w:t>!</w:t>
      </w:r>
      <w:r>
        <w:rPr>
          <w:rFonts w:ascii="Angsana New" w:hAnsi="Angsana New" w:cs="Angsana New"/>
          <w:sz w:val="40"/>
          <w:szCs w:val="40"/>
          <w:cs/>
        </w:rPr>
        <w:t xml:space="preserve"> </w:t>
      </w:r>
      <w:r w:rsidRPr="00790E7D">
        <w:rPr>
          <w:rFonts w:ascii="Angsana New" w:hAnsi="Angsana New" w:cs="Angsana New"/>
          <w:sz w:val="40"/>
          <w:szCs w:val="40"/>
          <w:cs/>
        </w:rPr>
        <w:t>นี่มันเกิดอะไรขึ้น เจ้าดินส่งงานเป็นคนแรกๆ ของห้อง ในขณะที่คนอื่นๆ กำลังงงงวยกับการเขียนจดหมายอยู่ “เฮ้ย</w:t>
      </w:r>
      <w:r w:rsidRPr="00790E7D">
        <w:rPr>
          <w:rFonts w:ascii="Angsana New" w:hAnsi="Angsana New" w:cs="Angsana New"/>
          <w:sz w:val="40"/>
          <w:szCs w:val="40"/>
        </w:rPr>
        <w:t xml:space="preserve">! </w:t>
      </w:r>
      <w:r w:rsidRPr="00790E7D">
        <w:rPr>
          <w:rFonts w:ascii="Angsana New" w:hAnsi="Angsana New" w:cs="Angsana New"/>
          <w:sz w:val="40"/>
          <w:szCs w:val="40"/>
          <w:cs/>
        </w:rPr>
        <w:t>ทำไมส่งงานงานเร็วจังล่ะ ไหนเอามาดู โห</w:t>
      </w:r>
      <w:r w:rsidRPr="00790E7D">
        <w:rPr>
          <w:rFonts w:ascii="Angsana New" w:hAnsi="Angsana New" w:cs="Angsana New"/>
          <w:sz w:val="40"/>
          <w:szCs w:val="40"/>
        </w:rPr>
        <w:t xml:space="preserve">! </w:t>
      </w:r>
      <w:r w:rsidRPr="00790E7D">
        <w:rPr>
          <w:rFonts w:ascii="Angsana New" w:hAnsi="Angsana New" w:cs="Angsana New"/>
          <w:sz w:val="40"/>
          <w:szCs w:val="40"/>
          <w:cs/>
        </w:rPr>
        <w:t>ผ่านง่ายด้วยนะเนี่ย มาเลยมาจ่าหน้าซองแล้วรับแสตมป์ไปเลย” เจ้าดินตอบพร้อมยิ้มตาหยีว่า “ไม่รู้สิครับ งานนี้มันง่าย”</w:t>
      </w:r>
    </w:p>
    <w:p w:rsidR="00C70AB2" w:rsidRPr="00790E7D" w:rsidRDefault="00C70AB2" w:rsidP="006603D7">
      <w:pPr>
        <w:ind w:firstLine="720"/>
        <w:rPr>
          <w:rFonts w:ascii="Angsana New" w:hAnsi="Angsana New" w:cs="Angsana New"/>
          <w:sz w:val="40"/>
          <w:szCs w:val="40"/>
        </w:rPr>
      </w:pPr>
      <w:r>
        <w:rPr>
          <w:noProof/>
        </w:rPr>
        <w:pict>
          <v:shape id="_x0000_s1029" type="#_x0000_t75" style="position:absolute;left:0;text-align:left;margin-left:6.45pt;margin-top:11.5pt;width:462.9pt;height:541.9pt;z-index:-251659776" wrapcoords="-39 0 -39 21568 21600 21568 21600 0 -39 0" o:allowoverlap="f">
            <v:imagedata r:id="rId9" o:title=""/>
            <w10:wrap type="tight"/>
          </v:shape>
        </w:pict>
      </w:r>
    </w:p>
    <w:p w:rsidR="00C70AB2" w:rsidRDefault="00C70AB2" w:rsidP="00BB0BB5">
      <w:pPr>
        <w:rPr>
          <w:rFonts w:ascii="Angsana New" w:hAnsi="Angsana New" w:cs="Angsana New"/>
          <w:i/>
          <w:iCs/>
          <w:sz w:val="40"/>
          <w:szCs w:val="40"/>
          <w:u w:val="single"/>
        </w:rPr>
      </w:pPr>
    </w:p>
    <w:p w:rsidR="00C70AB2" w:rsidRPr="00813594" w:rsidRDefault="00C70AB2" w:rsidP="006603D7">
      <w:pPr>
        <w:ind w:firstLine="720"/>
        <w:rPr>
          <w:rFonts w:ascii="Angsana New" w:hAnsi="Angsana New" w:cs="Angsana New"/>
          <w:b/>
          <w:bCs/>
          <w:i/>
          <w:iCs/>
          <w:sz w:val="40"/>
          <w:szCs w:val="40"/>
        </w:rPr>
      </w:pPr>
      <w:r w:rsidRPr="00813594">
        <w:rPr>
          <w:rFonts w:ascii="Angsana New" w:hAnsi="Angsana New" w:cs="Angsana New"/>
          <w:b/>
          <w:bCs/>
          <w:i/>
          <w:iCs/>
          <w:sz w:val="40"/>
          <w:szCs w:val="40"/>
          <w:cs/>
        </w:rPr>
        <w:t>จดหมายของเจ้าดิน ที่เขียนขอบคุณและให้กำลังใจพี่เอกชัย ผู้ที่เราได้เอาวิดีโอชีวิตเขามาให้เด็กๆ เรียนรู้ครับ เขาคงอยากจะส่งกำลังใจไปถึงพี่เอกชัยไวๆ เลยรีบส่งงานเชียว</w:t>
      </w:r>
    </w:p>
    <w:p w:rsidR="00C70AB2" w:rsidRPr="00790E7D" w:rsidRDefault="00C70AB2" w:rsidP="006603D7">
      <w:pPr>
        <w:ind w:firstLine="720"/>
        <w:rPr>
          <w:rFonts w:ascii="Angsana New" w:hAnsi="Angsana New" w:cs="Angsana New"/>
          <w:sz w:val="40"/>
          <w:szCs w:val="40"/>
        </w:rPr>
      </w:pPr>
    </w:p>
    <w:p w:rsidR="00C70AB2" w:rsidRPr="00790E7D" w:rsidRDefault="00C70AB2" w:rsidP="006603D7">
      <w:pPr>
        <w:ind w:firstLine="720"/>
        <w:rPr>
          <w:rFonts w:ascii="Angsana New" w:hAnsi="Angsana New" w:cs="Angsana New"/>
          <w:sz w:val="40"/>
          <w:szCs w:val="40"/>
        </w:rPr>
      </w:pPr>
    </w:p>
    <w:p w:rsidR="00C70AB2" w:rsidRPr="00790E7D" w:rsidRDefault="00C70AB2" w:rsidP="006603D7">
      <w:pPr>
        <w:ind w:firstLine="720"/>
        <w:rPr>
          <w:rFonts w:ascii="Angsana New" w:hAnsi="Angsana New" w:cs="Angsana New"/>
          <w:sz w:val="40"/>
          <w:szCs w:val="40"/>
        </w:rPr>
      </w:pPr>
    </w:p>
    <w:p w:rsidR="00C70AB2" w:rsidRPr="00790E7D" w:rsidRDefault="00C70AB2" w:rsidP="006603D7">
      <w:pPr>
        <w:ind w:firstLine="720"/>
        <w:rPr>
          <w:rFonts w:ascii="Angsana New" w:hAnsi="Angsana New" w:cs="Angsana New"/>
          <w:sz w:val="40"/>
          <w:szCs w:val="40"/>
        </w:rPr>
      </w:pPr>
    </w:p>
    <w:p w:rsidR="00C70AB2" w:rsidRPr="00790E7D" w:rsidRDefault="00C70AB2" w:rsidP="006603D7">
      <w:pPr>
        <w:ind w:firstLine="720"/>
        <w:rPr>
          <w:rFonts w:ascii="Angsana New" w:hAnsi="Angsana New" w:cs="Angsana New"/>
          <w:sz w:val="40"/>
          <w:szCs w:val="40"/>
        </w:rPr>
      </w:pPr>
    </w:p>
    <w:p w:rsidR="00C70AB2" w:rsidRPr="00790E7D" w:rsidRDefault="00C70AB2" w:rsidP="006603D7">
      <w:pPr>
        <w:ind w:firstLine="720"/>
        <w:rPr>
          <w:rFonts w:ascii="Angsana New" w:hAnsi="Angsana New" w:cs="Angsana New"/>
          <w:sz w:val="40"/>
          <w:szCs w:val="40"/>
        </w:rPr>
      </w:pPr>
    </w:p>
    <w:p w:rsidR="00C70AB2" w:rsidRPr="00790E7D" w:rsidRDefault="00C70AB2" w:rsidP="006603D7">
      <w:pPr>
        <w:ind w:firstLine="720"/>
        <w:rPr>
          <w:rFonts w:ascii="Angsana New" w:hAnsi="Angsana New" w:cs="Angsana New"/>
          <w:sz w:val="40"/>
          <w:szCs w:val="40"/>
        </w:rPr>
      </w:pPr>
    </w:p>
    <w:p w:rsidR="00C70AB2" w:rsidRPr="00790E7D" w:rsidRDefault="00C70AB2" w:rsidP="006603D7">
      <w:pPr>
        <w:ind w:firstLine="720"/>
        <w:rPr>
          <w:rFonts w:ascii="Angsana New" w:hAnsi="Angsana New" w:cs="Angsana New"/>
          <w:sz w:val="40"/>
          <w:szCs w:val="40"/>
        </w:rPr>
      </w:pPr>
    </w:p>
    <w:p w:rsidR="00C70AB2" w:rsidRPr="00790E7D" w:rsidRDefault="00C70AB2" w:rsidP="006603D7">
      <w:pPr>
        <w:ind w:firstLine="720"/>
        <w:rPr>
          <w:rFonts w:ascii="Angsana New" w:hAnsi="Angsana New" w:cs="Angsana New"/>
          <w:sz w:val="40"/>
          <w:szCs w:val="40"/>
        </w:rPr>
      </w:pPr>
    </w:p>
    <w:p w:rsidR="00C70AB2" w:rsidRPr="00790E7D" w:rsidRDefault="00C70AB2" w:rsidP="005F58E5">
      <w:pPr>
        <w:rPr>
          <w:rFonts w:ascii="Angsana New" w:hAnsi="Angsana New" w:cs="Angsana New"/>
          <w:sz w:val="40"/>
          <w:szCs w:val="40"/>
        </w:rPr>
      </w:pPr>
    </w:p>
    <w:p w:rsidR="00C70AB2" w:rsidRPr="00813594" w:rsidRDefault="00C70AB2" w:rsidP="000931AA">
      <w:pPr>
        <w:ind w:firstLine="720"/>
        <w:rPr>
          <w:rFonts w:ascii="Angsana New" w:hAnsi="Angsana New" w:cs="Angsana New"/>
          <w:b/>
          <w:bCs/>
          <w:sz w:val="40"/>
          <w:szCs w:val="40"/>
        </w:rPr>
      </w:pPr>
      <w:r>
        <w:rPr>
          <w:noProof/>
        </w:rPr>
        <w:pict>
          <v:shape id="_x0000_s1030" type="#_x0000_t75" style="position:absolute;left:0;text-align:left;margin-left:.75pt;margin-top:5.65pt;width:219.6pt;height:208.05pt;z-index:-251658752" wrapcoords="-54 0 -54 21543 21600 21543 21600 0 -54 0">
            <v:imagedata r:id="rId10" o:title=""/>
            <w10:wrap type="tight"/>
          </v:shape>
        </w:pict>
      </w:r>
      <w:r w:rsidRPr="00790E7D">
        <w:rPr>
          <w:rFonts w:ascii="Angsana New" w:hAnsi="Angsana New" w:cs="Angsana New"/>
          <w:sz w:val="40"/>
          <w:szCs w:val="40"/>
          <w:cs/>
        </w:rPr>
        <w:t>สุดท้ายเป็นเจ้าน้ำครับ ครูบอกอะไร สอนอะไร ก็ยิ้มให้แล้วตอบเสียงน่าฟังว่า ครับๆ ตลอด แล้วเคยทำงานอะไรมาบ้างไหมล่ะ ทำครับเขียนแต่โจทย์แล้วก็ปล่อยสมุดว่างทั้งเล่ม อ้อ</w:t>
      </w:r>
      <w:r>
        <w:rPr>
          <w:rFonts w:ascii="Angsana New" w:hAnsi="Angsana New" w:cs="Angsana New"/>
          <w:sz w:val="40"/>
          <w:szCs w:val="40"/>
        </w:rPr>
        <w:t xml:space="preserve">! </w:t>
      </w:r>
      <w:r w:rsidRPr="00790E7D">
        <w:rPr>
          <w:rFonts w:ascii="Angsana New" w:hAnsi="Angsana New" w:cs="Angsana New"/>
          <w:sz w:val="40"/>
          <w:szCs w:val="40"/>
          <w:cs/>
        </w:rPr>
        <w:t>มีเขียนตอบโจทย์บ้างแต่ไม่จบกระทั่งประโยค แต่เจ้าน้ำนี่เขามีดีนะครับ</w:t>
      </w:r>
      <w:r>
        <w:rPr>
          <w:rFonts w:ascii="Angsana New" w:hAnsi="Angsana New" w:cs="Angsana New"/>
          <w:sz w:val="40"/>
          <w:szCs w:val="40"/>
          <w:cs/>
        </w:rPr>
        <w:t xml:space="preserve"> </w:t>
      </w:r>
      <w:r w:rsidRPr="00790E7D">
        <w:rPr>
          <w:rFonts w:ascii="Angsana New" w:hAnsi="Angsana New" w:cs="Angsana New"/>
          <w:sz w:val="40"/>
          <w:szCs w:val="40"/>
          <w:cs/>
        </w:rPr>
        <w:t>ดีมากด้วย ในห้องเรียนนี่ตั้งใจฟัง ยกมือตอบคำถามอธิบายความรู้ให้เพื่อนเข้าใจได้ หรือไม่เข้าใจตรงไหนก็ถามตลอด ทำไมมันช่างขัดกันอย่างนี้ถ้าเขาเติมเต็มส่วนที่สึกหรอเรื่องการลงมือทำงานให้ดีขึ้นคงจะสมบูรณ์แบบเชียวล่ะครับ แต่ผมก็เห็นเวลาเขาทำงานในคาบนะครับว่าเขานั่งคิดอยู่แต่มันดูคิดไม่ออกสักที เห็นแล้วใจจะขาดแทนทำไมตอนเรียนรู้มันดูเป็นเบอร์ต้นๆ แล้วทำไมตอนทำงานมันเป็นอย่างนี้ล่ะเนี่ย โดยเฉพาะเรื่องแต่งร้องกรองครับ เขาบอกไม่ค่อยถนัดเอาเสียเลย กลับบ้านไปมีมาส่งบ้างแต่เขาก็ยอมรับว่าแม่ช่วยมาล่ะครับ คำพูดที่ผมบอกเขาว่า “ลองย้อนคิดกลับไปตอนที่ร่วมแลกเปลี่ยนสิ แล้วเอาความเข้าใจนั้นแหละมาทำงาน” กลายเป็นคำพูดที่ดูโหลและไม่อยากจะใช้พูดกับเด็กคนไหนอีกต่อไปเลยล่ะครับ เพราะมันไม่เคยเกิดผลอะไรเลย แต่ช่วงหลังๆ ถ้าวันไหนที่เป็นงานแบบตอบคำถามไม่ต้องคิดให้ซับซ้อนมากมาย อันนี้เขาพอทำ</w:t>
      </w:r>
      <w:r>
        <w:rPr>
          <w:rFonts w:ascii="Angsana New" w:hAnsi="Angsana New" w:cs="Angsana New"/>
          <w:sz w:val="40"/>
          <w:szCs w:val="40"/>
          <w:cs/>
        </w:rPr>
        <w:t>ได้ครับ ผมนี่เชียร์ใหญ่เลย “โอ้โห</w:t>
      </w:r>
      <w:r>
        <w:rPr>
          <w:rFonts w:ascii="Angsana New" w:hAnsi="Angsana New" w:cs="Angsana New"/>
          <w:sz w:val="40"/>
          <w:szCs w:val="40"/>
        </w:rPr>
        <w:t>!</w:t>
      </w:r>
      <w:r>
        <w:rPr>
          <w:rFonts w:ascii="Angsana New" w:hAnsi="Angsana New" w:cs="Angsana New"/>
          <w:sz w:val="40"/>
          <w:szCs w:val="40"/>
          <w:cs/>
        </w:rPr>
        <w:t xml:space="preserve"> </w:t>
      </w:r>
      <w:r w:rsidRPr="00790E7D">
        <w:rPr>
          <w:rFonts w:ascii="Angsana New" w:hAnsi="Angsana New" w:cs="Angsana New"/>
          <w:sz w:val="40"/>
          <w:szCs w:val="40"/>
          <w:cs/>
        </w:rPr>
        <w:t>วันนี้ทำงานเสร็จในคาบด้วย เยี่ยมมาก เสร็จหลายงานแล้วนะเนี่ย” ทั้งที่ไม่เสร็จก็มากกว่าด้วยซ้ำ แล้ววันหนึ่งก็เหมือนฟ้ามาโปรด เป็นวันที่เขามองเห็นทางสว่างในตัวเอง คือวันที่เขาได้ไปทดสอบความคิด ความรู้ แบบจัดเต็มมา และได้กินยาวิเศษจากคุณหมอผู้เชี่ยวชาญ ทำให้เจ้าน้ำค้นพบศักยภาพในตัวเองว่ามีเหลือล้ำจนอยากจะปลดปล่อยมันออกมาสู่การเรียนรู้และการทำงานต่างๆ ให้ออกมาดีและแล้วเสร็จจนหมดสิ้น งานสุดท้ายปลายภาคคือแต่งกาพย์ฉบัง๑๖ เพื่อนฉันเปรียบด</w:t>
      </w:r>
      <w:r>
        <w:rPr>
          <w:rFonts w:ascii="Angsana New" w:hAnsi="Angsana New" w:cs="Angsana New"/>
          <w:sz w:val="40"/>
          <w:szCs w:val="40"/>
          <w:cs/>
        </w:rPr>
        <w:t>ั่งสิ่งใด เพียงผมลองพูดว่า “นี่</w:t>
      </w:r>
      <w:r w:rsidRPr="00790E7D">
        <w:rPr>
          <w:rFonts w:ascii="Angsana New" w:hAnsi="Angsana New" w:cs="Angsana New"/>
          <w:sz w:val="40"/>
          <w:szCs w:val="40"/>
          <w:cs/>
        </w:rPr>
        <w:t>ตามงานวิชาอื่นใหญ่เลย อย่าลืมชิ้นงานวิชาภาษาไทยนะ อยากเห็นงานเราจังเลย พรุ่งนี้นะ จะรอ” เย็นนั้นเขานั่งแต่งจนเสร็จให้เห็นเลยครับ ถูกต้องตามฉันทลักษณ์ แล้วก็</w:t>
      </w:r>
      <w:r>
        <w:rPr>
          <w:rFonts w:ascii="Angsana New" w:hAnsi="Angsana New" w:cs="Angsana New"/>
          <w:sz w:val="40"/>
          <w:szCs w:val="40"/>
          <w:cs/>
        </w:rPr>
        <w:t>ไพเราะ</w:t>
      </w:r>
      <w:r w:rsidRPr="00790E7D">
        <w:rPr>
          <w:rFonts w:ascii="Angsana New" w:hAnsi="Angsana New" w:cs="Angsana New"/>
          <w:sz w:val="40"/>
          <w:szCs w:val="40"/>
          <w:cs/>
        </w:rPr>
        <w:t>ด้วย ไม่ต้องแก้เลยสักจุด เห็นขนาดนี้แล้วต้องชมหน่อยสิครับ “</w:t>
      </w:r>
      <w:r>
        <w:rPr>
          <w:rFonts w:ascii="Angsana New" w:hAnsi="Angsana New" w:cs="Angsana New"/>
          <w:sz w:val="40"/>
          <w:szCs w:val="40"/>
          <w:cs/>
        </w:rPr>
        <w:t>เอ๊ะ</w:t>
      </w:r>
      <w:r>
        <w:rPr>
          <w:rFonts w:ascii="Angsana New" w:hAnsi="Angsana New" w:cs="Angsana New"/>
          <w:sz w:val="40"/>
          <w:szCs w:val="40"/>
        </w:rPr>
        <w:t>!</w:t>
      </w:r>
      <w:r>
        <w:rPr>
          <w:rFonts w:ascii="Angsana New" w:hAnsi="Angsana New" w:cs="Angsana New"/>
          <w:sz w:val="40"/>
          <w:szCs w:val="40"/>
          <w:cs/>
        </w:rPr>
        <w:t xml:space="preserve"> </w:t>
      </w:r>
      <w:r w:rsidRPr="00790E7D">
        <w:rPr>
          <w:rFonts w:ascii="Angsana New" w:hAnsi="Angsana New" w:cs="Angsana New"/>
          <w:sz w:val="40"/>
          <w:szCs w:val="40"/>
          <w:cs/>
        </w:rPr>
        <w:t xml:space="preserve">ไหนบอกไม่ถนัดไง นี่ไม่ต้องแก้เลย แถมยังเพราะอีกด้วย แต่เหลือตกแต่งนะ พรุ่งนี้ทำมาให้เรียบร้อย แต่งเพราะขนาดนี้ทำมาให้สวยด้วยนะ” เจ้าน้ำยิ้มจนตาหลับมองไม่เห็นลูกตา แล้วตอบรับเสียงน่าฟังเช่นเคยว่า “ครับ” เสียงนี้คำนี้คุ้นเคยหูมาตลอดครับ แต่หวังว่าความหมายมันจะเปลี่ยนไป รุ่งเช้าเจ้าน้ำรีบวิ่งมาทักทายพร้อมชิ้นงานสุดภูมิใจของเขา </w:t>
      </w:r>
      <w:r w:rsidRPr="00813594">
        <w:rPr>
          <w:rFonts w:ascii="Angsana New" w:hAnsi="Angsana New" w:cs="Angsana New"/>
          <w:b/>
          <w:bCs/>
          <w:sz w:val="40"/>
          <w:szCs w:val="40"/>
          <w:cs/>
        </w:rPr>
        <w:t>คนเป็นครูอย่างเราก็ตอบกลับเด็กได้แค่รอยยิ้มครับ เจ้าน้ำเขารู้จักความหมายของคำขานรับว่า “ครับ” แล้ว</w:t>
      </w:r>
    </w:p>
    <w:p w:rsidR="00C70AB2" w:rsidRPr="0068049B" w:rsidRDefault="00C70AB2" w:rsidP="0068049B">
      <w:pPr>
        <w:rPr>
          <w:rFonts w:ascii="Angsana New" w:hAnsi="Angsana New" w:cs="Angsana New"/>
          <w:i/>
          <w:iCs/>
          <w:sz w:val="40"/>
          <w:szCs w:val="40"/>
          <w:u w:val="single"/>
        </w:rPr>
      </w:pPr>
    </w:p>
    <w:p w:rsidR="00C70AB2" w:rsidRPr="00813594" w:rsidRDefault="00C70AB2" w:rsidP="0068049B">
      <w:pPr>
        <w:jc w:val="center"/>
        <w:rPr>
          <w:rFonts w:ascii="Angsana New" w:hAnsi="Angsana New" w:cs="Angsana New"/>
          <w:b/>
          <w:bCs/>
          <w:i/>
          <w:iCs/>
          <w:sz w:val="40"/>
          <w:szCs w:val="40"/>
        </w:rPr>
      </w:pPr>
      <w:r w:rsidRPr="00813594">
        <w:rPr>
          <w:rFonts w:ascii="Angsana New" w:hAnsi="Angsana New" w:cs="Angsana New"/>
          <w:b/>
          <w:bCs/>
          <w:i/>
          <w:iCs/>
          <w:sz w:val="40"/>
          <w:szCs w:val="40"/>
          <w:cs/>
        </w:rPr>
        <w:t>ร้อยกรองของเจ้าน้ำ ผู้ไม่ค่อยถนัดแต่งกาพย์กลอนสักเท่าไหร่ครับ</w:t>
      </w:r>
    </w:p>
    <w:p w:rsidR="00C70AB2" w:rsidRPr="00790E7D" w:rsidRDefault="00C70AB2" w:rsidP="000931AA">
      <w:pPr>
        <w:ind w:firstLine="720"/>
        <w:rPr>
          <w:rFonts w:ascii="Angsana New" w:hAnsi="Angsana New" w:cs="Angsana New"/>
          <w:sz w:val="40"/>
          <w:szCs w:val="40"/>
        </w:rPr>
      </w:pPr>
      <w:r>
        <w:rPr>
          <w:noProof/>
        </w:rPr>
        <w:pict>
          <v:shape id="_x0000_s1031" type="#_x0000_t75" style="position:absolute;left:0;text-align:left;margin-left:94.35pt;margin-top:10.5pt;width:558.75pt;height:355.15pt;z-index:-251662848">
            <v:imagedata r:id="rId11" o:title=""/>
          </v:shape>
        </w:pict>
      </w:r>
    </w:p>
    <w:p w:rsidR="00C70AB2" w:rsidRPr="00790E7D" w:rsidRDefault="00C70AB2" w:rsidP="000931AA">
      <w:pPr>
        <w:ind w:firstLine="720"/>
        <w:rPr>
          <w:rFonts w:ascii="Angsana New" w:hAnsi="Angsana New" w:cs="Angsana New"/>
          <w:sz w:val="40"/>
          <w:szCs w:val="40"/>
        </w:rPr>
      </w:pPr>
    </w:p>
    <w:p w:rsidR="00C70AB2" w:rsidRPr="00790E7D" w:rsidRDefault="00C70AB2" w:rsidP="000931AA">
      <w:pPr>
        <w:ind w:firstLine="720"/>
        <w:rPr>
          <w:rFonts w:ascii="Angsana New" w:hAnsi="Angsana New" w:cs="Angsana New"/>
          <w:sz w:val="40"/>
          <w:szCs w:val="40"/>
        </w:rPr>
      </w:pPr>
    </w:p>
    <w:p w:rsidR="00C70AB2" w:rsidRPr="00790E7D" w:rsidRDefault="00C70AB2" w:rsidP="000931AA">
      <w:pPr>
        <w:ind w:firstLine="720"/>
        <w:rPr>
          <w:rFonts w:ascii="Angsana New" w:hAnsi="Angsana New" w:cs="Angsana New"/>
          <w:sz w:val="40"/>
          <w:szCs w:val="40"/>
        </w:rPr>
      </w:pPr>
    </w:p>
    <w:p w:rsidR="00C70AB2" w:rsidRPr="00790E7D" w:rsidRDefault="00C70AB2" w:rsidP="000931AA">
      <w:pPr>
        <w:ind w:firstLine="720"/>
        <w:rPr>
          <w:rFonts w:ascii="Angsana New" w:hAnsi="Angsana New" w:cs="Angsana New"/>
          <w:sz w:val="40"/>
          <w:szCs w:val="40"/>
        </w:rPr>
      </w:pPr>
    </w:p>
    <w:p w:rsidR="00C70AB2" w:rsidRPr="00790E7D" w:rsidRDefault="00C70AB2" w:rsidP="000931AA">
      <w:pPr>
        <w:ind w:firstLine="720"/>
        <w:rPr>
          <w:rFonts w:ascii="Angsana New" w:hAnsi="Angsana New" w:cs="Angsana New"/>
          <w:sz w:val="40"/>
          <w:szCs w:val="40"/>
        </w:rPr>
      </w:pPr>
    </w:p>
    <w:p w:rsidR="00C70AB2" w:rsidRPr="00790E7D" w:rsidRDefault="00C70AB2" w:rsidP="000931AA">
      <w:pPr>
        <w:ind w:firstLine="720"/>
        <w:rPr>
          <w:rFonts w:ascii="Angsana New" w:hAnsi="Angsana New" w:cs="Angsana New"/>
          <w:sz w:val="40"/>
          <w:szCs w:val="40"/>
        </w:rPr>
      </w:pPr>
    </w:p>
    <w:p w:rsidR="00C70AB2" w:rsidRPr="00790E7D" w:rsidRDefault="00C70AB2" w:rsidP="000931AA">
      <w:pPr>
        <w:ind w:firstLine="720"/>
        <w:rPr>
          <w:rFonts w:ascii="Angsana New" w:hAnsi="Angsana New" w:cs="Angsana New"/>
          <w:sz w:val="40"/>
          <w:szCs w:val="40"/>
        </w:rPr>
      </w:pPr>
    </w:p>
    <w:p w:rsidR="00C70AB2" w:rsidRPr="00790E7D" w:rsidRDefault="00C70AB2" w:rsidP="000931AA">
      <w:pPr>
        <w:ind w:firstLine="720"/>
        <w:rPr>
          <w:rFonts w:ascii="Angsana New" w:hAnsi="Angsana New" w:cs="Angsana New"/>
          <w:sz w:val="40"/>
          <w:szCs w:val="40"/>
        </w:rPr>
      </w:pPr>
    </w:p>
    <w:p w:rsidR="00C70AB2" w:rsidRDefault="00C70AB2" w:rsidP="008C516B">
      <w:pPr>
        <w:ind w:firstLine="720"/>
        <w:rPr>
          <w:rFonts w:ascii="Angsana New" w:hAnsi="Angsana New" w:cs="Angsana New"/>
          <w:b/>
          <w:bCs/>
          <w:i/>
          <w:iCs/>
          <w:sz w:val="40"/>
          <w:szCs w:val="40"/>
        </w:rPr>
      </w:pPr>
      <w:r>
        <w:rPr>
          <w:noProof/>
        </w:rPr>
        <w:pict>
          <v:shape id="_x0000_s1032" type="#_x0000_t75" style="position:absolute;left:0;text-align:left;margin-left:1.2pt;margin-top:10.45pt;width:221.4pt;height:209.8pt;z-index:-251657728" wrapcoords="-72 0 -72 21523 21600 21523 21600 0 -72 0">
            <v:imagedata r:id="rId12" o:title=""/>
            <w10:wrap type="tight"/>
          </v:shape>
        </w:pict>
      </w:r>
      <w:r w:rsidRPr="00790E7D">
        <w:rPr>
          <w:rFonts w:ascii="Angsana New" w:hAnsi="Angsana New" w:cs="Angsana New"/>
          <w:sz w:val="40"/>
          <w:szCs w:val="40"/>
          <w:cs/>
        </w:rPr>
        <w:t xml:space="preserve">เรื่องราวของเด็กทั้งสามคนนี้ทำให้ผมได้กลับมาย้อนคิดว่าบางทีเราก็ไม่ต้องทำอะไรให้มันดูพยายามมากๆ ชีวิตคนเราอยู่กับเหตุการณ์ต่างๆ นานา ทุกวี่วันอยู่แล้ว แค่ทำตัวให้กลมกลืนกับมัน ไม่ต้องไปตะบี้ตะบันต่อสู้ให้เหนื่อยเหน็ดจนได้ผลที่พึงพอใจ ให้ลองถามตัวเองเสียใหม่ว่าผลนั้นพึงพอใจแล้วจริงเหรอ ระหว่างทางก่อนจะได้ผลล่ะเราต้องเสียอะไรไปบ้าง </w:t>
      </w:r>
      <w:r w:rsidRPr="00813594">
        <w:rPr>
          <w:rFonts w:ascii="Angsana New" w:hAnsi="Angsana New" w:cs="Angsana New"/>
          <w:b/>
          <w:bCs/>
          <w:i/>
          <w:iCs/>
          <w:sz w:val="40"/>
          <w:szCs w:val="40"/>
          <w:cs/>
        </w:rPr>
        <w:t xml:space="preserve">ถ้าไม่เห็นเด็กผมก็คงไม่เห็นครู ถ้าไม่ย้อนมองสิ่งที่ผ่านมาผมก็คงไม่รู้ว่า </w:t>
      </w:r>
      <w:r w:rsidRPr="00790E7D">
        <w:rPr>
          <w:rFonts w:ascii="Angsana New" w:hAnsi="Angsana New" w:cs="Angsana New"/>
          <w:b/>
          <w:bCs/>
          <w:i/>
          <w:iCs/>
          <w:sz w:val="40"/>
          <w:szCs w:val="40"/>
          <w:cs/>
        </w:rPr>
        <w:t>ผมได้ทำอะไรลงไปแล้ว โดยที่ยังไม่รู้ว่าทำอะไรลงไป</w:t>
      </w:r>
      <w:r w:rsidRPr="00790E7D">
        <w:rPr>
          <w:rFonts w:ascii="Angsana New" w:hAnsi="Angsana New" w:cs="Angsana New"/>
          <w:sz w:val="40"/>
          <w:szCs w:val="40"/>
          <w:cs/>
        </w:rPr>
        <w:t xml:space="preserve"> เพราะสิ่งที่ผมทำลงไปนั้นมันเล็กน้อยมากเลยครับ เป็นเรื่องธรรมดาที่จะเกิดขึ้นระหว่างเด็กกับครูอยู่แล้ว และที่สำคัญเพราะเด็กเขาเป็นเด็กอันไหนเขาชอบเขาก็รับ อันไหนเขาไม่ชอบ น่าเบื่อหน่าย เขาก็ไม่อยากจะเอามาทำให้ตัวเองเกิดทุกข์หรอกครับ เพราะฉะนั้นแล้วทุกสิ่งทุกอย่างที่ผมสอนไป จากแผน จากสื่อ จากกิจกรรม ต่างๆ นานา ที่มอบให้เด็กทั้งห้องเต็มร้อย ก็อย่าไปหวังเลยครับ ว่าเขาจะได้รับเต็มร้อยกันทุกคน เขารับบ้างไม่รับบ้างก็ให้ดีใจไว้เถอะครับ ว่าเขาก็ยังมีรับให้เราบ้าง </w:t>
      </w:r>
      <w:r w:rsidRPr="00790E7D">
        <w:rPr>
          <w:rFonts w:ascii="Angsana New" w:hAnsi="Angsana New" w:cs="Angsana New"/>
          <w:b/>
          <w:bCs/>
          <w:i/>
          <w:iCs/>
          <w:sz w:val="40"/>
          <w:szCs w:val="40"/>
          <w:cs/>
        </w:rPr>
        <w:t>เพราะเขาเป็นเด็ก ที่สำคัญเขาเป็นเด็กคนละคนกัน</w:t>
      </w:r>
    </w:p>
    <w:p w:rsidR="00C70AB2" w:rsidRPr="004309CA" w:rsidRDefault="00C70AB2" w:rsidP="00723EDF">
      <w:pPr>
        <w:jc w:val="right"/>
        <w:rPr>
          <w:rFonts w:ascii="Angsana New" w:hAnsi="Angsana New" w:cs="Angsana New"/>
          <w:b/>
          <w:bCs/>
          <w:i/>
          <w:iCs/>
          <w:sz w:val="48"/>
          <w:szCs w:val="48"/>
        </w:rPr>
      </w:pPr>
      <w:r w:rsidRPr="004309CA">
        <w:rPr>
          <w:rFonts w:ascii="Angsana New" w:hAnsi="Angsana New" w:cs="Angsana New"/>
          <w:b/>
          <w:bCs/>
          <w:i/>
          <w:iCs/>
          <w:sz w:val="48"/>
          <w:szCs w:val="48"/>
          <w:cs/>
        </w:rPr>
        <w:t>กรวิทย์ ตรีศาสตร์</w:t>
      </w:r>
    </w:p>
    <w:p w:rsidR="00C70AB2" w:rsidRPr="004309CA" w:rsidRDefault="00C70AB2" w:rsidP="00221EB4">
      <w:pPr>
        <w:ind w:firstLine="720"/>
        <w:jc w:val="right"/>
        <w:rPr>
          <w:rFonts w:ascii="Angsana New" w:hAnsi="Angsana New" w:cs="Angsana New"/>
          <w:b/>
          <w:bCs/>
          <w:i/>
          <w:iCs/>
          <w:sz w:val="48"/>
          <w:szCs w:val="48"/>
          <w:cs/>
        </w:rPr>
      </w:pPr>
      <w:r w:rsidRPr="004309CA">
        <w:rPr>
          <w:rFonts w:ascii="Angsana New" w:hAnsi="Angsana New" w:cs="Angsana New"/>
          <w:b/>
          <w:bCs/>
          <w:i/>
          <w:iCs/>
          <w:sz w:val="48"/>
          <w:szCs w:val="48"/>
          <w:cs/>
        </w:rPr>
        <w:t>ภูมิปัญญาภาษาไทย</w:t>
      </w:r>
      <w:r>
        <w:rPr>
          <w:rFonts w:ascii="Angsana New" w:hAnsi="Angsana New" w:cs="Angsana New"/>
          <w:b/>
          <w:bCs/>
          <w:i/>
          <w:iCs/>
          <w:sz w:val="48"/>
          <w:szCs w:val="48"/>
        </w:rPr>
        <w:t xml:space="preserve"> </w:t>
      </w:r>
      <w:r>
        <w:rPr>
          <w:rFonts w:ascii="Angsana New" w:hAnsi="Angsana New" w:cs="Angsana New"/>
          <w:b/>
          <w:bCs/>
          <w:i/>
          <w:iCs/>
          <w:sz w:val="48"/>
          <w:szCs w:val="48"/>
          <w:cs/>
        </w:rPr>
        <w:t>ชั้น ๔</w:t>
      </w:r>
    </w:p>
    <w:p w:rsidR="00C70AB2" w:rsidRDefault="00C70AB2" w:rsidP="00221EB4">
      <w:pPr>
        <w:ind w:firstLine="720"/>
        <w:jc w:val="right"/>
        <w:rPr>
          <w:rFonts w:ascii="Angsana New" w:hAnsi="Angsana New" w:cs="Angsana New"/>
          <w:b/>
          <w:bCs/>
          <w:i/>
          <w:iCs/>
          <w:sz w:val="40"/>
          <w:szCs w:val="40"/>
        </w:rPr>
      </w:pPr>
      <w:r>
        <w:rPr>
          <w:noProof/>
        </w:rPr>
        <w:pict>
          <v:shape id="_x0000_s1033" type="#_x0000_t75" style="position:absolute;left:0;text-align:left;margin-left:371.95pt;margin-top:39.05pt;width:162.1pt;height:289.5pt;z-index:-251655680">
            <v:imagedata r:id="rId13" o:title="" cropbottom="18301f" cropleft="32463f" cropright="18207f"/>
          </v:shape>
        </w:pict>
      </w:r>
      <w:r>
        <w:rPr>
          <w:noProof/>
        </w:rPr>
        <w:pict>
          <v:shape id="_x0000_s1034" type="#_x0000_t75" style="position:absolute;left:0;text-align:left;margin-left:541.55pt;margin-top:1.55pt;width:162.15pt;height:289.5pt;z-index:-251656704">
            <v:imagedata r:id="rId14" o:title=""/>
          </v:shape>
        </w:pict>
      </w:r>
    </w:p>
    <w:p w:rsidR="00C70AB2" w:rsidRDefault="00C70AB2" w:rsidP="00221EB4">
      <w:pPr>
        <w:ind w:firstLine="720"/>
        <w:jc w:val="right"/>
        <w:rPr>
          <w:rFonts w:ascii="Angsana New" w:hAnsi="Angsana New" w:cs="Angsana New"/>
          <w:b/>
          <w:bCs/>
          <w:i/>
          <w:iCs/>
          <w:sz w:val="40"/>
          <w:szCs w:val="40"/>
        </w:rPr>
      </w:pPr>
      <w:r>
        <w:rPr>
          <w:noProof/>
        </w:rPr>
        <w:pict>
          <v:shape id="_x0000_s1035" type="#_x0000_t75" style="position:absolute;left:0;text-align:left;margin-left:202.3pt;margin-top:37.05pt;width:162.15pt;height:289.5pt;z-index:-251654656">
            <v:imagedata r:id="rId13" o:title="" cropbottom="18301f" cropleft="16186f" cropright="34484f"/>
          </v:shape>
        </w:pict>
      </w:r>
    </w:p>
    <w:p w:rsidR="00C70AB2" w:rsidRPr="00790E7D" w:rsidRDefault="00C70AB2" w:rsidP="004309CA">
      <w:pPr>
        <w:ind w:firstLine="720"/>
        <w:rPr>
          <w:rFonts w:ascii="Angsana New" w:hAnsi="Angsana New" w:cs="Angsana New"/>
          <w:b/>
          <w:bCs/>
          <w:i/>
          <w:iCs/>
          <w:sz w:val="40"/>
          <w:szCs w:val="40"/>
          <w:cs/>
        </w:rPr>
      </w:pPr>
      <w:r>
        <w:rPr>
          <w:noProof/>
        </w:rPr>
        <w:pict>
          <v:shape id="_x0000_s1036" type="#_x0000_t75" style="position:absolute;left:0;text-align:left;margin-left:33.65pt;margin-top:28.3pt;width:162.15pt;height:289.5pt;z-index:-251653632">
            <v:imagedata r:id="rId13" o:title="" cropbottom="13909f" cropleft="1321f" cropright="49350f"/>
          </v:shape>
        </w:pict>
      </w:r>
    </w:p>
    <w:p w:rsidR="00C70AB2" w:rsidRPr="00790E7D" w:rsidRDefault="00C70AB2" w:rsidP="008C516B">
      <w:pPr>
        <w:tabs>
          <w:tab w:val="left" w:pos="10845"/>
        </w:tabs>
        <w:ind w:firstLine="720"/>
        <w:rPr>
          <w:rFonts w:ascii="Angsana New" w:hAnsi="Angsana New" w:cs="Angsana New"/>
          <w:b/>
          <w:bCs/>
          <w:i/>
          <w:iCs/>
          <w:sz w:val="40"/>
          <w:szCs w:val="40"/>
          <w:cs/>
        </w:rPr>
      </w:pPr>
      <w:r>
        <w:rPr>
          <w:rFonts w:ascii="Angsana New" w:hAnsi="Angsana New" w:cs="Angsana New"/>
          <w:b/>
          <w:bCs/>
          <w:i/>
          <w:iCs/>
          <w:sz w:val="40"/>
          <w:szCs w:val="40"/>
          <w:cs/>
        </w:rPr>
        <w:tab/>
      </w:r>
    </w:p>
    <w:sectPr w:rsidR="00C70AB2" w:rsidRPr="00790E7D" w:rsidSect="00DD3155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6839" w:h="23814" w:code="8"/>
      <w:pgMar w:top="1276" w:right="707" w:bottom="1440" w:left="993" w:header="708" w:footer="708" w:gutter="0"/>
      <w:pgBorders w:offsetFrom="page">
        <w:top w:val="thinThickMediumGap" w:sz="36" w:space="24" w:color="943634"/>
        <w:left w:val="thinThickMediumGap" w:sz="36" w:space="24" w:color="943634"/>
        <w:bottom w:val="thickThinMediumGap" w:sz="36" w:space="24" w:color="943634"/>
        <w:right w:val="thickThinMediumGap" w:sz="36" w:space="24" w:color="943634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70AB2" w:rsidRDefault="00C70AB2" w:rsidP="009543E9">
      <w:pPr>
        <w:spacing w:after="0" w:line="240" w:lineRule="auto"/>
      </w:pPr>
      <w:r>
        <w:separator/>
      </w:r>
    </w:p>
  </w:endnote>
  <w:endnote w:type="continuationSeparator" w:id="0">
    <w:p w:rsidR="00C70AB2" w:rsidRDefault="00C70AB2" w:rsidP="009543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70AB2" w:rsidRDefault="00C70AB2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70AB2" w:rsidRDefault="00C70AB2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70AB2" w:rsidRDefault="00C70AB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70AB2" w:rsidRDefault="00C70AB2" w:rsidP="009543E9">
      <w:pPr>
        <w:spacing w:after="0" w:line="240" w:lineRule="auto"/>
      </w:pPr>
      <w:r>
        <w:separator/>
      </w:r>
    </w:p>
  </w:footnote>
  <w:footnote w:type="continuationSeparator" w:id="0">
    <w:p w:rsidR="00C70AB2" w:rsidRDefault="00C70AB2" w:rsidP="009543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70AB2" w:rsidRDefault="00C70AB2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70AB2" w:rsidRDefault="00C70AB2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70AB2" w:rsidRDefault="00C70AB2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TrackMov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603D7"/>
    <w:rsid w:val="000931AA"/>
    <w:rsid w:val="000C5961"/>
    <w:rsid w:val="00101714"/>
    <w:rsid w:val="00221EB4"/>
    <w:rsid w:val="00265FA3"/>
    <w:rsid w:val="0028624B"/>
    <w:rsid w:val="002C240E"/>
    <w:rsid w:val="00365FEE"/>
    <w:rsid w:val="0037609A"/>
    <w:rsid w:val="003E7544"/>
    <w:rsid w:val="00404B95"/>
    <w:rsid w:val="00417FCA"/>
    <w:rsid w:val="004309CA"/>
    <w:rsid w:val="00433937"/>
    <w:rsid w:val="005C18FA"/>
    <w:rsid w:val="005F58E5"/>
    <w:rsid w:val="00637E7E"/>
    <w:rsid w:val="006603D7"/>
    <w:rsid w:val="0068049B"/>
    <w:rsid w:val="006F0295"/>
    <w:rsid w:val="00723EDF"/>
    <w:rsid w:val="00790E7D"/>
    <w:rsid w:val="007A5938"/>
    <w:rsid w:val="007D1732"/>
    <w:rsid w:val="007E49C8"/>
    <w:rsid w:val="00813594"/>
    <w:rsid w:val="008168F6"/>
    <w:rsid w:val="008C516B"/>
    <w:rsid w:val="009138B6"/>
    <w:rsid w:val="00920B22"/>
    <w:rsid w:val="009543E9"/>
    <w:rsid w:val="00963DEE"/>
    <w:rsid w:val="00A6401D"/>
    <w:rsid w:val="00A85935"/>
    <w:rsid w:val="00AA5E6A"/>
    <w:rsid w:val="00BB0BB5"/>
    <w:rsid w:val="00C121D5"/>
    <w:rsid w:val="00C20BD0"/>
    <w:rsid w:val="00C707C5"/>
    <w:rsid w:val="00C70AB2"/>
    <w:rsid w:val="00DD3155"/>
    <w:rsid w:val="00E30EC8"/>
    <w:rsid w:val="00E54518"/>
    <w:rsid w:val="00E76296"/>
    <w:rsid w:val="00ED3B06"/>
    <w:rsid w:val="00F972F1"/>
    <w:rsid w:val="00FF2CA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rFonts w:cs="Cordi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543E9"/>
    <w:pPr>
      <w:tabs>
        <w:tab w:val="center" w:pos="4513"/>
        <w:tab w:val="right" w:pos="9026"/>
      </w:tabs>
    </w:pPr>
    <w:rPr>
      <w:rFonts w:cs="Angsana New"/>
    </w:rPr>
  </w:style>
  <w:style w:type="character" w:customStyle="1" w:styleId="HeaderChar">
    <w:name w:val="Header Char"/>
    <w:basedOn w:val="DefaultParagraphFont"/>
    <w:link w:val="Header"/>
    <w:uiPriority w:val="99"/>
    <w:locked/>
    <w:rsid w:val="009543E9"/>
    <w:rPr>
      <w:sz w:val="28"/>
    </w:rPr>
  </w:style>
  <w:style w:type="paragraph" w:styleId="Footer">
    <w:name w:val="footer"/>
    <w:basedOn w:val="Normal"/>
    <w:link w:val="FooterChar"/>
    <w:uiPriority w:val="99"/>
    <w:unhideWhenUsed/>
    <w:rsid w:val="009543E9"/>
    <w:pPr>
      <w:tabs>
        <w:tab w:val="center" w:pos="4513"/>
        <w:tab w:val="right" w:pos="9026"/>
      </w:tabs>
    </w:pPr>
    <w:rPr>
      <w:rFonts w:cs="Angsana New"/>
    </w:rPr>
  </w:style>
  <w:style w:type="character" w:customStyle="1" w:styleId="FooterChar">
    <w:name w:val="Footer Char"/>
    <w:basedOn w:val="DefaultParagraphFont"/>
    <w:link w:val="Footer"/>
    <w:uiPriority w:val="99"/>
    <w:locked/>
    <w:rsid w:val="009543E9"/>
    <w:rPr>
      <w:sz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oter" Target="footer2.xm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jpeg"/><Relationship Id="rId19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333</TotalTime>
  <Pages>4</Pages>
  <Words>1118</Words>
  <Characters>6376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18</cp:revision>
  <cp:lastPrinted>2016-03-22T11:32:00Z</cp:lastPrinted>
  <dcterms:created xsi:type="dcterms:W3CDTF">2016-03-22T07:54:00Z</dcterms:created>
  <dcterms:modified xsi:type="dcterms:W3CDTF">2016-03-23T08:10:00Z</dcterms:modified>
</cp:coreProperties>
</file>