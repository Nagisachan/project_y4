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0F" w:rsidRDefault="00D8260F"/>
    <w:p w:rsidR="00D8260F" w:rsidRDefault="00D8260F" w:rsidP="00D8260F">
      <w:r>
        <w:br w:type="page"/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854710</wp:posOffset>
                </wp:positionH>
                <wp:positionV relativeFrom="paragraph">
                  <wp:posOffset>1817370</wp:posOffset>
                </wp:positionV>
                <wp:extent cx="5436870" cy="6396990"/>
                <wp:effectExtent l="0" t="0" r="4445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6870" cy="639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60F" w:rsidRPr="00D8260F" w:rsidRDefault="00D8260F" w:rsidP="00D8260F">
                            <w:pPr>
                              <w:pStyle w:val="Description"/>
                              <w:spacing w:after="0"/>
                              <w:rPr>
                                <w:rFonts w:ascii="RaiNgan" w:hAnsi="RaiNgan" w:cs="RaiNg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iNgan" w:hAnsi="RaiNgan" w:cs="RaiNgan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      </w:t>
                            </w:r>
                            <w:bookmarkStart w:id="0" w:name="_GoBack"/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ก่อนอื่นคงต้องขอเกริ่นก่อนว่าครูทรายเป็นครูใหม่ป้ายแดงไม่เคยมีประสบการณ์สอนเด็กเล็กๆอย่างเด็กชั้นประถมในโรงเรียนมาก่อน ทำให้สัปดาห์แรกๆที่ต้องลงสอนจริงๆ ทำตัวไม่ค่อยถูก โชคดีที่มีเทรนเนอร์ดีๆแบบครูสาวและพี่ๆป.2คอยให้ความร่วมมือทำให้บรรยากาศไม่ตึงเครียดมากนักและยิ่งผ่อนคลายเมื่อเวลาผ่านไปหลายสัปดาห์ จนกระทั่งเข้าสัปดาห์ที่9 มันผ่านไปเร็วมากๆจนเราเองก็แทบไม่รู้ตัวเลย พอรู้ตัวอีกที แผนการสอนที่วางไว้ก็ดำเนินมาถึงการสรุปหลังการเรียนรู้แล้ว เป็นที่น่าเสียดายที่สัปดาห์แรกของการเปิดเรียน ครูทรายไม่มีโอกาสได้มาเจอเด็กๆเนื่องจากติดภารกิจไปต่างประเทศ ตอนกลับมาอีกทีก็เข้ากลางสัปดาห์ที่2แล้ว สิ่งที่เราพลาดไปก็คือการสร้างฉันทะ การสร้างข้อตกลงร่วมกันกับเด็กๆ แถมมีเด็กๆที่เพิ่งย้ายเข้ามาใหม่ด้วย เราไม่รู้จักเขาเลย และสัปดาห์แรกที่ควรจะมีการละลายพฤติกรรมและทำความรู้จักซึ่งกันและกันมันหายไป ทำให้เรารู้สึกว่าแม้ว่าความเป็นจริงเราจะหายไปเพียงไม่กี่วันแต่เรากลับพลาดอะไรไปหลายๆอย่าง </w:t>
                            </w:r>
                          </w:p>
                          <w:p w:rsidR="00D8260F" w:rsidRPr="00D8260F" w:rsidRDefault="00D8260F" w:rsidP="00D8260F">
                            <w:pPr>
                              <w:pStyle w:val="Description"/>
                              <w:spacing w:after="0"/>
                              <w:ind w:firstLine="720"/>
                              <w:rPr>
                                <w:rFonts w:ascii="RaiNgan" w:hAnsi="RaiNgan" w:cs="RaiNgan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ครูทรายได้รับหน้าที่ให้สอนวิชาคณิตศาสตร์ชั้นป.2และเป็นผู้ช่วยในวิชาภาษาอังกฤษของชั้นป.2-ป.3 ทั้งสองวิชานี้ จากการทำงานกับเด็กๆมาร่วม10สัปดาห์จะเห็นว่า พัฒนาการแต่ละวิชาของพวกเขาต่างกันโดยสิ้นเชิง ก็เลยนำมาเทียบกับตัวของเราเอง เชื่อว่าทุกคนก็คงจะมีวิชาที่ตัวเองถนัดและไม่ถนัด และถ้าหากจะให้พูดกันตรงๆแล้วล่ะก็ ครูทรายเอง คนนี้ ก็ไม่ได้มีความถนัดวิชาคณิตศาสตร์เลย อย่าว่าแต่เรื่องจะสอน แค่ตอนเรียนยังผ่านมาแบบยากลำบากเลยค่ะ เพราะไม่ค่อยจะเข้าใจความซับซ้อนของวิชานี้ ยังดีที่หลักสูตรของป.2ไม่ได้มีอะไรซับซ้อนไปกว่าการบวกลบคูณหารแบบง่ายๆที่เราใช้ในชีวิตประจำวัน ก็เลยเครียดนิดหน่อยตอนที่วางแผนการสอนและออกแบบกิจกรรมให้เด็กๆ จนได้มีการพูดคุยกับครูแจ๋วว่า ทำไมครูแจ๋วถึงมีความคิดอยากจะให้คนที่ไม่ถนัดคณิตศาสตร์เลยแบบครูทรายเนี่ย มาสอนคณิตศาสตร์ ตอนนั้นกังวลว่าเด็กๆจะไม่ได้ความรู้มากเท่าที่พวกเขาควรจะได้รับ เพราะข้อจำกัดทางความรู้ของเรา ครูแจ๋วก็เลยอธิบายว่าอยากให้ครูทรายลองสอนคณิตศาสตร์จากมุมมองของคนที่เคยไม่เข้าใจดูซิว่าจะทำยังไงให้เด็กๆสามารถเข้าใจได้ พอได้ความมั่นใจคืนมาแล้วก็เลยได้สอนไปด้วย เรียนรู้ไปด้วยกับเด็กๆ และจะเห็นว่าพัฒนาการของแต่ละคนไม่เท่ากัน บางคนคิดโจทย์ในใจก็ได้คำตอบเลย บางคนก็ต้องนับนิ้วเอา แต่ไม่ว่าจะด้วยวิธีการไหน ใช้เวลาเท่าไหร่ พวกเขาก็จะส</w:t>
                            </w:r>
                            <w:bookmarkEnd w:id="0"/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ามารถแก้โจทย์ได้ เมื่อได้รับคำชมเชยก็ยิ่งทำให้พวกเขามีแรงกระตุ้นที่จะหาคำตอบต่อไป บางครั้งครูทรายก็ได้มีการนำเกมส์ต่างๆเข้ามาใช้ด้วย เช่น บิงโก 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</w:rPr>
                              <w:t xml:space="preserve">Sudoku  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เกมส์เศรษฐี อะๆรก็ตามที่ให้พวกเขาได้ลองหยิบจับ ได้ลงมือทำเขาจะมีความสุขมาก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67.3pt;margin-top:143.1pt;width:428.1pt;height:503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" filled="f" stroked="f">
                <v:textbox>
                  <w:txbxContent>
                    <w:p w:rsidR="00D8260F" w:rsidRPr="00D8260F" w:rsidRDefault="00D8260F" w:rsidP="00D8260F">
                      <w:pPr>
                        <w:pStyle w:val="Description"/>
                        <w:spacing w:after="0"/>
                        <w:rPr>
                          <w:rFonts w:ascii="RaiNgan" w:hAnsi="RaiNgan" w:cs="RaiNgan"/>
                          <w:sz w:val="32"/>
                          <w:szCs w:val="32"/>
                        </w:rPr>
                      </w:pPr>
                      <w:r>
                        <w:rPr>
                          <w:rFonts w:ascii="RaiNgan" w:hAnsi="RaiNgan" w:cs="RaiNgan" w:hint="cs"/>
                          <w:sz w:val="32"/>
                          <w:szCs w:val="32"/>
                          <w:cs/>
                          <w:lang w:bidi="th-TH"/>
                        </w:rPr>
                        <w:t xml:space="preserve">      </w:t>
                      </w:r>
                      <w:bookmarkStart w:id="1" w:name="_GoBack"/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 xml:space="preserve">ก่อนอื่นคงต้องขอเกริ่นก่อนว่าครูทรายเป็นครูใหม่ป้ายแดงไม่เคยมีประสบการณ์สอนเด็กเล็กๆอย่างเด็กชั้นประถมในโรงเรียนมาก่อน ทำให้สัปดาห์แรกๆที่ต้องลงสอนจริงๆ ทำตัวไม่ค่อยถูก โชคดีที่มีเทรนเนอร์ดีๆแบบครูสาวและพี่ๆป.2คอยให้ความร่วมมือทำให้บรรยากาศไม่ตึงเครียดมากนักและยิ่งผ่อนคลายเมื่อเวลาผ่านไปหลายสัปดาห์ จนกระทั่งเข้าสัปดาห์ที่9 มันผ่านไปเร็วมากๆจนเราเองก็แทบไม่รู้ตัวเลย พอรู้ตัวอีกที แผนการสอนที่วางไว้ก็ดำเนินมาถึงการสรุปหลังการเรียนรู้แล้ว เป็นที่น่าเสียดายที่สัปดาห์แรกของการเปิดเรียน ครูทรายไม่มีโอกาสได้มาเจอเด็กๆเนื่องจากติดภารกิจไปต่างประเทศ ตอนกลับมาอีกทีก็เข้ากลางสัปดาห์ที่2แล้ว สิ่งที่เราพลาดไปก็คือการสร้างฉันทะ การสร้างข้อตกลงร่วมกันกับเด็กๆ แถมมีเด็กๆที่เพิ่งย้ายเข้ามาใหม่ด้วย เราไม่รู้จักเขาเลย และสัปดาห์แรกที่ควรจะมีการละลายพฤติกรรมและทำความรู้จักซึ่งกันและกันมันหายไป ทำให้เรารู้สึกว่าแม้ว่าความเป็นจริงเราจะหายไปเพียงไม่กี่วันแต่เรากลับพลาดอะไรไปหลายๆอย่าง </w:t>
                      </w:r>
                    </w:p>
                    <w:p w:rsidR="00D8260F" w:rsidRPr="00D8260F" w:rsidRDefault="00D8260F" w:rsidP="00D8260F">
                      <w:pPr>
                        <w:pStyle w:val="Description"/>
                        <w:spacing w:after="0"/>
                        <w:ind w:firstLine="720"/>
                        <w:rPr>
                          <w:rFonts w:ascii="RaiNgan" w:hAnsi="RaiNgan" w:cs="RaiNgan"/>
                          <w:sz w:val="32"/>
                          <w:szCs w:val="32"/>
                          <w:lang w:bidi="th-TH"/>
                        </w:rPr>
                      </w:pP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>ครูทรายได้รับหน้าที่ให้สอนวิชาคณิตศาสตร์ชั้นป.2และเป็นผู้ช่วยในวิชาภาษาอังกฤษของชั้นป.2-ป.3 ทั้งสองวิชานี้ จากการทำงานกับเด็กๆมาร่วม10สัปดาห์จะเห็นว่า พัฒนาการแต่ละวิชาของพวกเขาต่างกันโดยสิ้นเชิง ก็เลยนำมาเทียบกับตัวของเราเอง เชื่อว่าทุกคนก็คงจะมีวิชาที่ตัวเองถนัดและไม่ถนัด และถ้าหากจะให้พูดกันตรงๆแล้วล่ะก็ ครูทรายเอง คนนี้ ก็ไม่ได้มีความถนัดวิชาคณิตศาสตร์เลย อย่าว่าแต่เรื่องจะสอน แค่ตอนเรียนยังผ่านมาแบบยากลำบากเลยค่ะ เพราะไม่ค่อยจะเข้าใจความซับซ้อนของวิชานี้ ยังดีที่หลักสูตรของป.2ไม่ได้มีอะไรซับซ้อนไปกว่าการบวกลบคูณหารแบบง่ายๆที่เราใช้ในชีวิตประจำวัน ก็เลยเครียดนิดหน่อยตอนที่วางแผนการสอนและออกแบบกิจกรรมให้เด็กๆ จนได้มีการพูดคุยกับครูแจ๋วว่า ทำไมครูแจ๋วถึงมีความคิดอยากจะให้คนที่ไม่ถนัดคณิตศาสตร์เลยแบบครูทรายเนี่ย มาสอนคณิตศาสตร์ ตอนนั้นกังวลว่าเด็กๆจะไม่ได้ความรู้มากเท่าที่พวกเขาควรจะได้รับ เพราะข้อจำกัดทางความรู้ของเรา ครูแจ๋วก็เลยอธิบายว่าอยากให้ครูทรายลองสอนคณิตศาสตร์จากมุมมองของคนที่เคยไม่เข้าใจดูซิว่าจะทำยังไงให้เด็กๆสามารถเข้าใจได้ พอได้ความมั่นใจคืนมาแล้วก็เลยได้สอนไปด้วย เรียนรู้ไปด้วยกับเด็กๆ และจะเห็นว่าพัฒนาการของแต่ละคนไม่เท่ากัน บางคนคิดโจทย์ในใจก็ได้คำตอบเลย บางคนก็ต้องนับนิ้วเอา แต่ไม่ว่าจะด้วยวิธีการไหน ใช้เวลาเท่าไหร่ พวกเขาก็จะส</w:t>
                      </w:r>
                      <w:bookmarkEnd w:id="1"/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 xml:space="preserve">ามารถแก้โจทย์ได้ เมื่อได้รับคำชมเชยก็ยิ่งทำให้พวกเขามีแรงกระตุ้นที่จะหาคำตอบต่อไป บางครั้งครูทรายก็ได้มีการนำเกมส์ต่างๆเข้ามาใช้ด้วย เช่น บิงโก 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</w:rPr>
                        <w:t xml:space="preserve">Sudoku  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>เกมส์เศรษฐี อะๆรก็ตามที่ให้พวกเขาได้ลองหยิบจับ ได้ลงมือทำเขาจะมีความสุขมาก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94615</wp:posOffset>
                </wp:positionH>
                <wp:positionV relativeFrom="paragraph">
                  <wp:posOffset>-266700</wp:posOffset>
                </wp:positionV>
                <wp:extent cx="4938395" cy="704850"/>
                <wp:effectExtent l="0" t="0" r="0" b="635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39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60F" w:rsidRPr="00D8260F" w:rsidRDefault="00D8260F" w:rsidP="00D8260F">
                            <w:pPr>
                              <w:pStyle w:val="EventHeading1"/>
                              <w:rPr>
                                <w:rFonts w:ascii="RaiNgan" w:hAnsi="RaiNgan" w:cs="RaiNgan"/>
                                <w:lang w:bidi="th-TH"/>
                              </w:rPr>
                            </w:pPr>
                            <w:r w:rsidRPr="00D8260F">
                              <w:rPr>
                                <w:rFonts w:ascii="RaiNgan" w:hAnsi="RaiNgan" w:cs="RaiNgan"/>
                                <w:cs/>
                                <w:lang w:bidi="th-TH"/>
                              </w:rPr>
                              <w:t>เรื่องเล่าจากประสบการณ์ครูทราย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7.45pt;margin-top:-21pt;width:388.8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" filled="f" stroked="f">
                <v:textbox>
                  <w:txbxContent>
                    <w:p w:rsidR="00D8260F" w:rsidRPr="00D8260F" w:rsidRDefault="00D8260F" w:rsidP="00D8260F">
                      <w:pPr>
                        <w:pStyle w:val="EventHeading1"/>
                        <w:rPr>
                          <w:rFonts w:ascii="RaiNgan" w:hAnsi="RaiNgan" w:cs="RaiNgan"/>
                          <w:lang w:bidi="th-TH"/>
                        </w:rPr>
                      </w:pPr>
                      <w:r w:rsidRPr="00D8260F">
                        <w:rPr>
                          <w:rFonts w:ascii="RaiNgan" w:hAnsi="RaiNgan" w:cs="RaiNgan"/>
                          <w:cs/>
                          <w:lang w:bidi="th-TH"/>
                        </w:rPr>
                        <w:t>เรื่องเล่าจากประสบการณ์ครูทราย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692150</wp:posOffset>
                </wp:positionH>
                <wp:positionV relativeFrom="paragraph">
                  <wp:posOffset>1296670</wp:posOffset>
                </wp:positionV>
                <wp:extent cx="5033645" cy="570230"/>
                <wp:effectExtent l="0" t="635" r="0" b="635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364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60F" w:rsidRDefault="00D8260F" w:rsidP="00D8260F">
                            <w:pPr>
                              <w:pStyle w:val="DateTim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54.5pt;margin-top:102.1pt;width:396.35pt;height:44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A8Puw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" filled="f" stroked="f">
                <v:textbox>
                  <w:txbxContent>
                    <w:p w:rsidR="00D8260F" w:rsidRDefault="00D8260F" w:rsidP="00D8260F">
                      <w:pPr>
                        <w:pStyle w:val="DateTim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1296670</wp:posOffset>
                </wp:positionV>
                <wp:extent cx="6858000" cy="478790"/>
                <wp:effectExtent l="4445" t="635" r="0" b="0"/>
                <wp:wrapNone/>
                <wp:docPr id="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787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421B4" id="Rectangle 19" o:spid="_x0000_s1026" style="position:absolute;margin-left:-53.65pt;margin-top:102.1pt;width:540pt;height:37.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" fillcolor="#ff6f61 [3205]" stroked="f"/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-403860</wp:posOffset>
                </wp:positionV>
                <wp:extent cx="6858000" cy="7176770"/>
                <wp:effectExtent l="4445" t="0" r="0" b="0"/>
                <wp:wrapNone/>
                <wp:docPr id="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717677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B5DBE4"/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ADD7" id="Rectangle 14" o:spid="_x0000_s1026" style="position:absolute;margin-left:-53.65pt;margin-top:-31.8pt;width:540pt;height:565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" fillcolor="#b5dbe4" stroked="f">
                <v:fill color2="white [3212]" rotate="t" focus="100%" type="gradient"/>
              </v:rect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ge">
                  <wp:posOffset>429260</wp:posOffset>
                </wp:positionV>
                <wp:extent cx="7022465" cy="9384665"/>
                <wp:effectExtent l="3810" t="635" r="3175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2465" cy="938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60F" w:rsidRDefault="00D8260F" w:rsidP="00D8260F"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6314AFEA" wp14:editId="2BAD96E0">
                                  <wp:extent cx="6860953" cy="9140488"/>
                                  <wp:effectExtent l="0" t="0" r="95" b="464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ucket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60953" cy="9140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9.55pt;margin-top:33.8pt;width:552.95pt;height:738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3wwuAIAAMM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" o:allowincell="f" filled="f" stroked="f">
                <v:textbox style="mso-fit-shape-to-text:t">
                  <w:txbxContent>
                    <w:p w:rsidR="00D8260F" w:rsidRDefault="00D8260F" w:rsidP="00D8260F"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6314AFEA" wp14:editId="2BAD96E0">
                            <wp:extent cx="6860953" cy="9140488"/>
                            <wp:effectExtent l="0" t="0" r="95" b="464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ucket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60953" cy="91404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8260F" w:rsidRDefault="00D8260F"/>
    <w:p w:rsidR="00692FEA" w:rsidRDefault="00D8260F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1866900</wp:posOffset>
                </wp:positionV>
                <wp:extent cx="6295390" cy="6347460"/>
                <wp:effectExtent l="0" t="0" r="4445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5390" cy="634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60F" w:rsidRPr="00D8260F" w:rsidRDefault="00D8260F" w:rsidP="00D8260F">
                            <w:pPr>
                              <w:wordWrap w:val="0"/>
                              <w:spacing w:after="0"/>
                              <w:rPr>
                                <w:rFonts w:ascii="RaiNgan" w:hAnsi="RaiNgan" w:cs="RaiNgan"/>
                                <w:sz w:val="32"/>
                                <w:szCs w:val="32"/>
                              </w:rPr>
                            </w:pPr>
                            <w:r w:rsidRPr="00D8260F">
                              <w:rPr>
                                <w:rFonts w:ascii="RaiNgan" w:hAnsi="RaiNgan" w:cs="RaiNgan"/>
                                <w:sz w:val="36"/>
                                <w:szCs w:val="36"/>
                                <w:cs/>
                                <w:lang w:bidi="th-TH"/>
                              </w:rPr>
                              <w:t xml:space="preserve">      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กลายเป็นว่าเด็กๆไม่มีใครเกลียดวิชาคณิตศาสตร์อย่างที่เราเคยจินตนาการไว้เลย ทุกคนกระตือรือร้นที่จะทำชิ้นงาน และแม้แต่คนที่คิดเลขช้าที่สุด เมื่อเวลาล่วงเลยเข้าสัปดาห์ที่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</w:rPr>
                              <w:t xml:space="preserve">7 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เรียนเรื่องการคูณ เขาก็คิดโจทย์ได้ไวขึ้นอย่างไม่น่าเชื่อ ทำให้เราสนุกและมีความสุขไปด้วยที่ได้สอนพวกเขา</w:t>
                            </w:r>
                          </w:p>
                          <w:p w:rsidR="00D8260F" w:rsidRDefault="00D8260F" w:rsidP="00D8260F">
                            <w:pPr>
                              <w:wordWrap w:val="0"/>
                              <w:spacing w:after="0"/>
                              <w:ind w:firstLine="720"/>
                              <w:rPr>
                                <w:rFonts w:ascii="RaiNgan" w:hAnsi="RaiNgan" w:cs="RaiNgan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มาถึงวิชาภาษาอังกฤษบ้าง การทำงานในวิชานี้ช่างสนุกสนานเพราะทุกๆคาบเราจะได้เล่นเกมส์และทำกิจกรรม และบางครั้งทีเชอร์ก็ให้ครูทรายทำกิจกรรมกับเด็กๆด้วย เช่นการต่อโมเดล ระบายสี ทำโปสการ์ด เด็กๆทุกคนมีความสุขที่ได้เรียนวิชานี้ จะมีแค่เฉพาะบางคนที่ยังมีความไม่มั่นใจในตัวเอง ไม่กล้าที่จะพูดภาษาอังกฤษที่จะคอยให้ครูทรายช่วย จนบางครั้งเรารู้สึกว่าเขากลัวความผิดพลาดมากเกินไป จนต้องอธิบายกันว่า 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</w:rPr>
                              <w:t>"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พี่ทำมาก่อนเถอะ พูดมาก่อนเถอะ พูดผิดทำผิดไม่มีใครดุ ไม่มีใครว่า อย่างน้อยถ้ามันผิด เราก็แค่ช่วยกันแก้ไข แต่ถ้าพี่ไม่พูดไม่ทำอะไรเลย สิ่งที่เรียนไปมันก็ไม่เกิดประโยชน์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</w:rPr>
                              <w:t xml:space="preserve">" 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แต่ก็ใช่ว่าพูดไปแล้วทุกคนจะทำได้ในทีเดียว คุณครูก็คอยเสริมแรงให้บ่อยๆ จนกระทั่งเริ่มเห็นพัฒนาการของนักเรียนหลายๆคนที่อาจจะเคยเขียนช้า ไม่กล้าพูด ไม่รู้คำศัพท์ ทำได้ดียิ่งขึ้น ไม่ว่าจะผ่านชิ้นงาน 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</w:rPr>
                              <w:t xml:space="preserve">Spelling test 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และการพรีเซ้นต์หน้าห้องเรีย</w:t>
                            </w:r>
                            <w:r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น </w:t>
                            </w:r>
                          </w:p>
                          <w:p w:rsidR="00D8260F" w:rsidRDefault="00D8260F" w:rsidP="00D8260F">
                            <w:pPr>
                              <w:wordWrap w:val="0"/>
                              <w:spacing w:after="0"/>
                              <w:ind w:firstLine="720"/>
                              <w:rPr>
                                <w:rFonts w:ascii="RaiNgan" w:hAnsi="RaiNgan" w:cs="RaiNgan"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แต่อย่างไรก็ตาม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พัฒนาการเหล่านี้ไม</w:t>
                            </w:r>
                            <w:r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่ได้อยู่ที่ทักษะเพียงอย่างเดียว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มันอยู่ที่จิตใจของผู้เรียนด้วยว่าสามารถเอาชนะอุปสรรคสิ่งที่ยิ่งใหญ่ที่สุดซึ่งก็คือตัวเองได้หรือไม่ เพราะบางคนทำได้ดีมากๆในวิชาอื่นแต่มาเจอเพื่อน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</w:rPr>
                              <w:t>Bilingual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เข้าในวิชาภาษาอังกฤษ ทำให้ตัวเองประหม่าไม่กล้าพูดเลยก็มี หรือเอาแต่คิดว่าตัวเองไม่เก่งภาษาอังกฤษ ตัวเองทำไม่ได้ เลยไม่ยอมที่จะเรียนรู้ นี่คืออุปสรรคใหญ่ที่สุดของคนเรียนภาษา ไม่ว่าจะภาษาอะไรก็ตาม ตอนนี้ครูทรายได้แต่บอกเด็กๆว่า</w:t>
                            </w:r>
                          </w:p>
                          <w:p w:rsidR="00D8260F" w:rsidRDefault="00D8260F" w:rsidP="00D8260F">
                            <w:pPr>
                              <w:wordWrap w:val="0"/>
                              <w:spacing w:after="0"/>
                              <w:ind w:firstLine="720"/>
                              <w:rPr>
                                <w:rFonts w:ascii="RaiNgan" w:hAnsi="RaiNgan" w:cs="RaiNgan" w:hint="cs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</w:rPr>
                              <w:t>"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ใช่ว่าทุกวันนี้ครูจะพูดหับทีเชอร์ถูกหมดทุกคำ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</w:rPr>
                              <w:t xml:space="preserve">" 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ซึ่งมันก็คือความจริง เด็กๆยังต้องการความมั่นใจอีกมากและนี่คือการบ้านที่ครูทรายจะต้องช่วยให้เด็กๆผ่านไปให้ได้ เพื่อที่ทักษะของพวกเขาจะได้พัฒนาขึ้น</w:t>
                            </w:r>
                            <w:r>
                              <w:rPr>
                                <w:rFonts w:ascii="RaiNgan" w:hAnsi="RaiNgan" w:cs="RaiNgan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 </w:t>
                            </w:r>
                          </w:p>
                          <w:p w:rsidR="00D8260F" w:rsidRPr="00D8260F" w:rsidRDefault="00D8260F" w:rsidP="00D8260F">
                            <w:pPr>
                              <w:wordWrap w:val="0"/>
                              <w:spacing w:after="0"/>
                              <w:ind w:firstLine="720"/>
                              <w:rPr>
                                <w:rFonts w:ascii="RaiNgan" w:hAnsi="RaiNgan" w:cs="RaiNgan"/>
                                <w:sz w:val="32"/>
                                <w:szCs w:val="32"/>
                              </w:rPr>
                            </w:pP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จาก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</w:rPr>
                              <w:t>10</w:t>
                            </w:r>
                            <w:r w:rsidRPr="00D8260F">
                              <w:rPr>
                                <w:rFonts w:ascii="RaiNgan" w:hAnsi="RaiNgan" w:cs="RaiNgan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สัปดาห์ที่ผ่านมาที่ได้เรียนรู้และสอนเด็กๆ เราเห็นการพัฒนา การเจริญเติบโตของพวกเขา นี่คงเป็นสิ่งที่ครูทุกคนรู้สึก ไม่ว่าลูกศิษย์ของเราจะเป็นอย่างไร เราก็ภูมิใจในตัวของพวกเขา และอยากเห็นพวกเขาพัฒนาและเติบโตไปยิ่งกว่านี้ ถ้าลูกศิษย์ของเราเป็นนก ครูคงไม่ใช่ปีกของเขา แต่เป็นเพียงแค่ลมใต้ปีกที่จะช่วยพยุงให้เขาบินสูงขึ้นไปด้วยตัวของเขาเอง</w:t>
                            </w:r>
                          </w:p>
                          <w:p w:rsidR="00692FEA" w:rsidRPr="00D8260F" w:rsidRDefault="00692FEA" w:rsidP="00D8260F">
                            <w:pPr>
                              <w:pStyle w:val="Description"/>
                              <w:spacing w:after="0"/>
                              <w:rPr>
                                <w:rFonts w:ascii="RaiNgan" w:hAnsi="RaiNgan" w:cs="RaiNgan"/>
                                <w:sz w:val="36"/>
                                <w:szCs w:val="36"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-.3pt;margin-top:147pt;width:495.7pt;height:499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" filled="f" stroked="f">
                <v:textbox>
                  <w:txbxContent>
                    <w:p w:rsidR="00D8260F" w:rsidRPr="00D8260F" w:rsidRDefault="00D8260F" w:rsidP="00D8260F">
                      <w:pPr>
                        <w:wordWrap w:val="0"/>
                        <w:spacing w:after="0"/>
                        <w:rPr>
                          <w:rFonts w:ascii="RaiNgan" w:hAnsi="RaiNgan" w:cs="RaiNgan"/>
                          <w:sz w:val="32"/>
                          <w:szCs w:val="32"/>
                        </w:rPr>
                      </w:pPr>
                      <w:r w:rsidRPr="00D8260F">
                        <w:rPr>
                          <w:rFonts w:ascii="RaiNgan" w:hAnsi="RaiNgan" w:cs="RaiNgan"/>
                          <w:sz w:val="36"/>
                          <w:szCs w:val="36"/>
                          <w:cs/>
                          <w:lang w:bidi="th-TH"/>
                        </w:rPr>
                        <w:t xml:space="preserve">      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>กลายเป็นว่าเด็กๆไม่มีใครเกลียดวิชาคณิตศาสตร์อย่างที่เราเคยจินตนาการไว้เลย ทุกคนกระตือรือร้นที่จะทำชิ้นงาน และแม้แต่คนที่คิดเลขช้าที่สุด เมื่อเวลาล่วงเลยเข้าสัปดาห์ที่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</w:rPr>
                        <w:t xml:space="preserve">7 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>เรียนเรื่องการคูณ เขาก็คิดโจทย์ได้ไวขึ้นอย่างไม่น่าเชื่อ ทำให้เราสนุกและมีความสุขไปด้วยที่ได้สอนพวกเขา</w:t>
                      </w:r>
                    </w:p>
                    <w:p w:rsidR="00D8260F" w:rsidRDefault="00D8260F" w:rsidP="00D8260F">
                      <w:pPr>
                        <w:wordWrap w:val="0"/>
                        <w:spacing w:after="0"/>
                        <w:ind w:firstLine="720"/>
                        <w:rPr>
                          <w:rFonts w:ascii="RaiNgan" w:hAnsi="RaiNgan" w:cs="RaiNgan"/>
                          <w:sz w:val="32"/>
                          <w:szCs w:val="32"/>
                          <w:lang w:bidi="th-TH"/>
                        </w:rPr>
                      </w:pP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 xml:space="preserve">มาถึงวิชาภาษาอังกฤษบ้าง การทำงานในวิชานี้ช่างสนุกสนานเพราะทุกๆคาบเราจะได้เล่นเกมส์และทำกิจกรรม และบางครั้งทีเชอร์ก็ให้ครูทรายทำกิจกรรมกับเด็กๆด้วย เช่นการต่อโมเดล ระบายสี ทำโปสการ์ด เด็กๆทุกคนมีความสุขที่ได้เรียนวิชานี้ จะมีแค่เฉพาะบางคนที่ยังมีความไม่มั่นใจในตัวเอง ไม่กล้าที่จะพูดภาษาอังกฤษที่จะคอยให้ครูทรายช่วย จนบางครั้งเรารู้สึกว่าเขากลัวความผิดพลาดมากเกินไป จนต้องอธิบายกันว่า 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</w:rPr>
                        <w:t>"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>พี่ทำมาก่อนเถอะ พูดมาก่อนเถอะ พูดผิดทำผิดไม่มีใครดุ ไม่มีใครว่า อย่างน้อยถ้ามันผิด เราก็แค่ช่วยกันแก้ไข แต่ถ้าพี่ไม่พูดไม่ทำอะไรเลย สิ่งที่เรียนไปมันก็ไม่เกิดประโยชน์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</w:rPr>
                        <w:t xml:space="preserve">" 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 xml:space="preserve">แต่ก็ใช่ว่าพูดไปแล้วทุกคนจะทำได้ในทีเดียว คุณครูก็คอยเสริมแรงให้บ่อยๆ จนกระทั่งเริ่มเห็นพัฒนาการของนักเรียนหลายๆคนที่อาจจะเคยเขียนช้า ไม่กล้าพูด ไม่รู้คำศัพท์ ทำได้ดียิ่งขึ้น ไม่ว่าจะผ่านชิ้นงาน 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</w:rPr>
                        <w:t xml:space="preserve">Spelling test 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>และการพรีเซ้นต์หน้าห้องเรีย</w:t>
                      </w:r>
                      <w:r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 xml:space="preserve">น </w:t>
                      </w:r>
                    </w:p>
                    <w:p w:rsidR="00D8260F" w:rsidRDefault="00D8260F" w:rsidP="00D8260F">
                      <w:pPr>
                        <w:wordWrap w:val="0"/>
                        <w:spacing w:after="0"/>
                        <w:ind w:firstLine="720"/>
                        <w:rPr>
                          <w:rFonts w:ascii="RaiNgan" w:hAnsi="RaiNgan" w:cs="RaiNgan"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>แต่อย่างไรก็ตาม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>พัฒนาการเหล่านี้ไม</w:t>
                      </w:r>
                      <w:r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>่ได้อยู่ที่ทักษะเพียงอย่างเดียว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>มันอยู่ที่จิตใจของผู้เรียนด้วยว่าสามารถเอาชนะอุปสรรคสิ่งที่ยิ่งใหญ่ที่สุดซึ่งก็คือตัวเองได้หรือไม่ เพราะบางคนทำได้ดีมากๆในวิชาอื่นแต่มาเจอเพื่อน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</w:rPr>
                        <w:t>Bilingual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>เข้าในวิชาภาษาอังกฤษ ทำให้ตัวเองประหม่าไม่กล้าพูดเลยก็มี หรือเอาแต่คิดว่าตัวเองไม่เก่งภาษาอังกฤษ ตัวเองทำไม่ได้ เลยไม่ยอมที่จะเรียนรู้ นี่คืออุปสรรคใหญ่ที่สุดของคนเรียนภาษา ไม่ว่าจะภาษาอะไรก็ตาม ตอนนี้ครูทรายได้แต่บอกเด็กๆว่า</w:t>
                      </w:r>
                    </w:p>
                    <w:p w:rsidR="00D8260F" w:rsidRDefault="00D8260F" w:rsidP="00D8260F">
                      <w:pPr>
                        <w:wordWrap w:val="0"/>
                        <w:spacing w:after="0"/>
                        <w:ind w:firstLine="720"/>
                        <w:rPr>
                          <w:rFonts w:ascii="RaiNgan" w:hAnsi="RaiNgan" w:cs="RaiNgan" w:hint="cs"/>
                          <w:sz w:val="32"/>
                          <w:szCs w:val="32"/>
                          <w:lang w:bidi="th-TH"/>
                        </w:rPr>
                      </w:pP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 xml:space="preserve"> 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</w:rPr>
                        <w:t>"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>ใช่ว่าทุกวันนี้ครูจะพูดหับทีเชอร์ถูกหมดทุกคำ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</w:rPr>
                        <w:t xml:space="preserve">" 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>ซึ่งมันก็คือความจริง เด็กๆยังต้องการความมั่นใจอีกมากและนี่คือการบ้านที่ครูทรายจะต้องช่วยให้เด็กๆผ่านไปให้ได้ เพื่อที่ทักษะของพวกเขาจะได้พัฒนาขึ้น</w:t>
                      </w:r>
                      <w:r>
                        <w:rPr>
                          <w:rFonts w:ascii="RaiNgan" w:hAnsi="RaiNgan" w:cs="RaiNgan" w:hint="cs"/>
                          <w:sz w:val="32"/>
                          <w:szCs w:val="32"/>
                          <w:cs/>
                          <w:lang w:bidi="th-TH"/>
                        </w:rPr>
                        <w:t xml:space="preserve"> </w:t>
                      </w:r>
                    </w:p>
                    <w:p w:rsidR="00D8260F" w:rsidRPr="00D8260F" w:rsidRDefault="00D8260F" w:rsidP="00D8260F">
                      <w:pPr>
                        <w:wordWrap w:val="0"/>
                        <w:spacing w:after="0"/>
                        <w:ind w:firstLine="720"/>
                        <w:rPr>
                          <w:rFonts w:ascii="RaiNgan" w:hAnsi="RaiNgan" w:cs="RaiNgan"/>
                          <w:sz w:val="32"/>
                          <w:szCs w:val="32"/>
                        </w:rPr>
                      </w:pP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>จาก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</w:rPr>
                        <w:t>10</w:t>
                      </w:r>
                      <w:r w:rsidRPr="00D8260F">
                        <w:rPr>
                          <w:rFonts w:ascii="RaiNgan" w:hAnsi="RaiNgan" w:cs="RaiNgan"/>
                          <w:sz w:val="32"/>
                          <w:szCs w:val="32"/>
                          <w:cs/>
                          <w:lang w:bidi="th-TH"/>
                        </w:rPr>
                        <w:t>สัปดาห์ที่ผ่านมาที่ได้เรียนรู้และสอนเด็กๆ เราเห็นการพัฒนา การเจริญเติบโตของพวกเขา นี่คงเป็นสิ่งที่ครูทุกคนรู้สึก ไม่ว่าลูกศิษย์ของเราจะเป็นอย่างไร เราก็ภูมิใจในตัวของพวกเขา และอยากเห็นพวกเขาพัฒนาและเติบโตไปยิ่งกว่านี้ ถ้าลูกศิษย์ของเราเป็นนก ครูคงไม่ใช่ปีกของเขา แต่เป็นเพียงแค่ลมใต้ปีกที่จะช่วยพยุงให้เขาบินสูงขึ้นไปด้วยตัวของเขาเอง</w:t>
                      </w:r>
                    </w:p>
                    <w:p w:rsidR="00692FEA" w:rsidRPr="00D8260F" w:rsidRDefault="00692FEA" w:rsidP="00D8260F">
                      <w:pPr>
                        <w:pStyle w:val="Description"/>
                        <w:spacing w:after="0"/>
                        <w:rPr>
                          <w:rFonts w:ascii="RaiNgan" w:hAnsi="RaiNgan" w:cs="RaiNgan"/>
                          <w:sz w:val="36"/>
                          <w:szCs w:val="36"/>
                          <w:lang w:bidi="th-T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94615</wp:posOffset>
                </wp:positionH>
                <wp:positionV relativeFrom="paragraph">
                  <wp:posOffset>-266700</wp:posOffset>
                </wp:positionV>
                <wp:extent cx="4938395" cy="704850"/>
                <wp:effectExtent l="0" t="0" r="0" b="635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839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FEA" w:rsidRPr="00D8260F" w:rsidRDefault="00D8260F" w:rsidP="00D8260F">
                            <w:pPr>
                              <w:pStyle w:val="EventHeading1"/>
                              <w:rPr>
                                <w:rFonts w:ascii="RaiNgan" w:hAnsi="RaiNgan" w:cs="RaiNgan"/>
                                <w:lang w:bidi="th-TH"/>
                              </w:rPr>
                            </w:pPr>
                            <w:r w:rsidRPr="00D8260F">
                              <w:rPr>
                                <w:rFonts w:ascii="RaiNgan" w:hAnsi="RaiNgan" w:cs="RaiNgan"/>
                                <w:cs/>
                                <w:lang w:bidi="th-TH"/>
                              </w:rPr>
                              <w:t>เรื่องเล่าจากประสบการณ์ครูทราย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7.45pt;margin-top:-21pt;width:388.85pt;height:55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D2ugIAAMA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" filled="f" stroked="f">
                <v:textbox>
                  <w:txbxContent>
                    <w:p w:rsidR="00692FEA" w:rsidRPr="00D8260F" w:rsidRDefault="00D8260F" w:rsidP="00D8260F">
                      <w:pPr>
                        <w:pStyle w:val="EventHeading1"/>
                        <w:rPr>
                          <w:rFonts w:ascii="RaiNgan" w:hAnsi="RaiNgan" w:cs="RaiNgan"/>
                          <w:lang w:bidi="th-TH"/>
                        </w:rPr>
                      </w:pPr>
                      <w:r w:rsidRPr="00D8260F">
                        <w:rPr>
                          <w:rFonts w:ascii="RaiNgan" w:hAnsi="RaiNgan" w:cs="RaiNgan"/>
                          <w:cs/>
                          <w:lang w:bidi="th-TH"/>
                        </w:rPr>
                        <w:t>เรื่องเล่าจากประสบการณ์ครูทราย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692150</wp:posOffset>
                </wp:positionH>
                <wp:positionV relativeFrom="paragraph">
                  <wp:posOffset>1296670</wp:posOffset>
                </wp:positionV>
                <wp:extent cx="5033645" cy="570230"/>
                <wp:effectExtent l="0" t="635" r="0" b="63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364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FEA" w:rsidRDefault="00692FEA">
                            <w:pPr>
                              <w:pStyle w:val="DateTim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54.5pt;margin-top:102.1pt;width:396.35pt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pIuw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" filled="f" stroked="f">
                <v:textbox>
                  <w:txbxContent>
                    <w:p w:rsidR="00692FEA" w:rsidRDefault="00692FEA">
                      <w:pPr>
                        <w:pStyle w:val="DateTim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1296670</wp:posOffset>
                </wp:positionV>
                <wp:extent cx="6858000" cy="478790"/>
                <wp:effectExtent l="4445" t="635" r="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787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1A347" id="Rectangle 11" o:spid="_x0000_s1026" style="position:absolute;margin-left:-53.65pt;margin-top:102.1pt;width:540pt;height:37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" fillcolor="#ff6f61 [3205]" stroked="f"/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3115" behindDoc="1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-403860</wp:posOffset>
                </wp:positionV>
                <wp:extent cx="6858000" cy="7176770"/>
                <wp:effectExtent l="4445" t="0" r="0" b="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717677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B5DBE4"/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F8F7C" id="Rectangle 13" o:spid="_x0000_s1026" style="position:absolute;margin-left:-53.65pt;margin-top:-31.8pt;width:540pt;height:565.1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" fillcolor="#b5dbe4" stroked="f">
                <v:fill color2="white [3212]" rotate="t" focus="100%" type="gradient"/>
              </v:rect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4140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ge">
                  <wp:posOffset>429260</wp:posOffset>
                </wp:positionV>
                <wp:extent cx="7022465" cy="9384665"/>
                <wp:effectExtent l="3810" t="635" r="3175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2465" cy="938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FEA" w:rsidRDefault="008F6A57"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>
                                  <wp:extent cx="6860953" cy="9140488"/>
                                  <wp:effectExtent l="0" t="0" r="95" b="464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ucket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60953" cy="9140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29.55pt;margin-top:33.8pt;width:552.95pt;height:738.95pt;z-index:-2516623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2xtwIAAME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" o:allowincell="f" filled="f" stroked="f">
                <v:textbox style="mso-fit-shape-to-text:t">
                  <w:txbxContent>
                    <w:p w:rsidR="00692FEA" w:rsidRDefault="008F6A57"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>
                            <wp:extent cx="6860953" cy="9140488"/>
                            <wp:effectExtent l="0" t="0" r="95" b="464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ucket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60953" cy="91404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92FEA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A57" w:rsidRDefault="008F6A57" w:rsidP="00D8260F">
      <w:pPr>
        <w:spacing w:after="0" w:line="240" w:lineRule="auto"/>
      </w:pPr>
      <w:r>
        <w:separator/>
      </w:r>
    </w:p>
  </w:endnote>
  <w:endnote w:type="continuationSeparator" w:id="0">
    <w:p w:rsidR="008F6A57" w:rsidRDefault="008F6A57" w:rsidP="00D8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iNgan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60F" w:rsidRDefault="00D8260F">
    <w:pPr>
      <w:pStyle w:val="Footer"/>
    </w:pPr>
  </w:p>
  <w:p w:rsidR="00D8260F" w:rsidRDefault="00D8260F">
    <w:pPr>
      <w:pStyle w:val="Footer"/>
    </w:pPr>
  </w:p>
  <w:p w:rsidR="00D8260F" w:rsidRDefault="00D8260F">
    <w:pPr>
      <w:pStyle w:val="Footer"/>
    </w:pPr>
  </w:p>
  <w:p w:rsidR="00D8260F" w:rsidRDefault="00D826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A57" w:rsidRDefault="008F6A57" w:rsidP="00D8260F">
      <w:pPr>
        <w:spacing w:after="0" w:line="240" w:lineRule="auto"/>
      </w:pPr>
      <w:r>
        <w:separator/>
      </w:r>
    </w:p>
  </w:footnote>
  <w:footnote w:type="continuationSeparator" w:id="0">
    <w:p w:rsidR="008F6A57" w:rsidRDefault="008F6A57" w:rsidP="00D82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4D4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26C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C2363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C00886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0F"/>
    <w:rsid w:val="00692FEA"/>
    <w:rsid w:val="008F6A57"/>
    <w:rsid w:val="00D8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E7BB59C-51AF-42F1-81E4-6D1DC45A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after="0" w:line="216" w:lineRule="auto"/>
      <w:ind w:left="144" w:firstLine="720"/>
      <w:outlineLvl w:val="0"/>
    </w:pPr>
    <w:rPr>
      <w:rFonts w:asciiTheme="majorHAnsi" w:hAnsiTheme="majorHAnsi"/>
      <w:caps/>
      <w:sz w:val="144"/>
      <w:szCs w:val="144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after="0" w:line="216" w:lineRule="auto"/>
      <w:outlineLvl w:val="1"/>
    </w:pPr>
    <w:rPr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ateTime">
    <w:name w:val="Date &amp; Time"/>
    <w:basedOn w:val="Normal"/>
    <w:qFormat/>
    <w:rPr>
      <w:color w:val="FFFFFF" w:themeColor="background1"/>
      <w:sz w:val="48"/>
      <w:szCs w:val="48"/>
    </w:rPr>
  </w:style>
  <w:style w:type="paragraph" w:customStyle="1" w:styleId="Location">
    <w:name w:val="Location"/>
    <w:basedOn w:val="Normal"/>
    <w:qFormat/>
    <w:pPr>
      <w:spacing w:after="0" w:line="240" w:lineRule="auto"/>
    </w:pPr>
    <w:rPr>
      <w:rFonts w:asciiTheme="majorHAnsi" w:hAnsiTheme="majorHAnsi"/>
      <w:b/>
      <w:sz w:val="32"/>
      <w:szCs w:val="32"/>
    </w:rPr>
  </w:style>
  <w:style w:type="paragraph" w:customStyle="1" w:styleId="Address">
    <w:name w:val="Address"/>
    <w:basedOn w:val="Normal"/>
    <w:qFormat/>
    <w:pPr>
      <w:spacing w:after="0" w:line="240" w:lineRule="auto"/>
    </w:pPr>
    <w:rPr>
      <w:rFonts w:asciiTheme="majorHAnsi" w:hAnsiTheme="majorHAnsi"/>
      <w:color w:val="000000" w:themeColor="text1"/>
      <w:sz w:val="32"/>
      <w:szCs w:val="32"/>
    </w:rPr>
  </w:style>
  <w:style w:type="paragraph" w:customStyle="1" w:styleId="Description">
    <w:name w:val="Description"/>
    <w:basedOn w:val="Normal"/>
    <w:qFormat/>
    <w:pPr>
      <w:spacing w:line="288" w:lineRule="auto"/>
    </w:pPr>
    <w:rPr>
      <w:szCs w:val="24"/>
    </w:rPr>
  </w:style>
  <w:style w:type="paragraph" w:customStyle="1" w:styleId="Organization">
    <w:name w:val="Organization"/>
    <w:basedOn w:val="Normal"/>
    <w:qFormat/>
    <w:pPr>
      <w:spacing w:after="0" w:line="240" w:lineRule="auto"/>
    </w:pPr>
    <w:rPr>
      <w:rFonts w:asciiTheme="majorHAnsi" w:hAnsiTheme="majorHAnsi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z w:val="144"/>
      <w:szCs w:val="144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ventHeading1">
    <w:name w:val="Event Heading 1"/>
    <w:basedOn w:val="Normal"/>
    <w:qFormat/>
    <w:pPr>
      <w:spacing w:after="0" w:line="216" w:lineRule="auto"/>
      <w:outlineLvl w:val="1"/>
    </w:pPr>
    <w:rPr>
      <w:sz w:val="52"/>
      <w:szCs w:val="72"/>
    </w:rPr>
  </w:style>
  <w:style w:type="paragraph" w:customStyle="1" w:styleId="EventHeading2">
    <w:name w:val="Event Heading 2"/>
    <w:basedOn w:val="Normal"/>
    <w:qFormat/>
    <w:pPr>
      <w:spacing w:before="440" w:after="0" w:line="240" w:lineRule="auto"/>
      <w:ind w:left="144" w:firstLine="720"/>
      <w:outlineLvl w:val="0"/>
    </w:pPr>
    <w:rPr>
      <w:rFonts w:asciiTheme="majorHAnsi" w:hAnsiTheme="majorHAnsi"/>
      <w:i/>
      <w:caps/>
      <w:sz w:val="72"/>
      <w:szCs w:val="144"/>
    </w:rPr>
  </w:style>
  <w:style w:type="paragraph" w:styleId="Header">
    <w:name w:val="header"/>
    <w:basedOn w:val="Normal"/>
    <w:link w:val="HeaderChar"/>
    <w:uiPriority w:val="99"/>
    <w:unhideWhenUsed/>
    <w:rsid w:val="00D8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60F"/>
  </w:style>
  <w:style w:type="paragraph" w:styleId="Footer">
    <w:name w:val="footer"/>
    <w:basedOn w:val="Normal"/>
    <w:link w:val="FooterChar"/>
    <w:uiPriority w:val="99"/>
    <w:unhideWhenUsed/>
    <w:rsid w:val="00D8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wang%20Win8\AppData\Roaming\Microsoft\Templates\Flyer.dotx" TargetMode="External"/></Relationships>
</file>

<file path=word/theme/theme1.xml><?xml version="1.0" encoding="utf-8"?>
<a:theme xmlns:a="http://schemas.openxmlformats.org/drawingml/2006/main" name="Custom Theme">
  <a:themeElements>
    <a:clrScheme name="Deluxe">
      <a:dk1>
        <a:sysClr val="windowText" lastClr="000000"/>
      </a:dk1>
      <a:lt1>
        <a:sysClr val="window" lastClr="FFFFFF"/>
      </a:lt1>
      <a:dk2>
        <a:srgbClr val="30356E"/>
      </a:dk2>
      <a:lt2>
        <a:srgbClr val="FFF9E5"/>
      </a:lt2>
      <a:accent1>
        <a:srgbClr val="CC4757"/>
      </a:accent1>
      <a:accent2>
        <a:srgbClr val="FF6F61"/>
      </a:accent2>
      <a:accent3>
        <a:srgbClr val="FF953E"/>
      </a:accent3>
      <a:accent4>
        <a:srgbClr val="F8BD52"/>
      </a:accent4>
      <a:accent5>
        <a:srgbClr val="46A6BD"/>
      </a:accent5>
      <a:accent6>
        <a:srgbClr val="5488BC"/>
      </a:accent6>
      <a:hlink>
        <a:srgbClr val="FA7D7A"/>
      </a:hlink>
      <a:folHlink>
        <a:srgbClr val="FFCF3E"/>
      </a:folHlink>
    </a:clrScheme>
    <a:fontScheme name="Office Fonts">
      <a:majorFont>
        <a:latin typeface="Cambria"/>
        <a:ea typeface=""/>
        <a:cs typeface=""/>
        <a:font script="Jpan" typeface="MS Mincho"/>
        <a:font script="Arab" typeface="Times New Roman"/>
        <a:font script="Hang" typeface="Batang"/>
        <a:font script="Hant" typeface="MingLiu"/>
        <a:font script="Hans" typeface="SimSun"/>
        <a:font script="Cyrl" typeface="Times New Roman"/>
        <a:font script="Grek" typeface="Times New Roman"/>
        <a:font script="Hebr" typeface="Times New Roman"/>
        <a:font script="Viet" typeface="Times New Roman"/>
        <a:font script="Thai" typeface="Angsana New"/>
      </a:majorFont>
      <a:minorFont>
        <a:latin typeface="Calibri"/>
        <a:ea typeface=""/>
        <a:cs typeface=""/>
        <a:font script="Jpan" typeface="MS Gothic"/>
        <a:font script="Arab" typeface="Arial"/>
        <a:font script="Hang" typeface="Dotum"/>
        <a:font script="Hant" typeface="PMingLiu"/>
        <a:font script="Hans" typeface="SimHei"/>
        <a:font script="Cyrl" typeface="Arial"/>
        <a:font script="Grek" typeface="Arial"/>
        <a:font script="Hebr" typeface="Arial"/>
        <a:font script="Viet" typeface="Arial"/>
        <a:font script="Thai" typeface="Cordia New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CDE1B-E783-4568-B094-A72DD14C8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4FF77D-BAB4-42D1-A986-513C04B4D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</Template>
  <TotalTime>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event flyer</vt:lpstr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event flyer</dc:title>
  <dc:subject/>
  <dc:creator>Kwang Win8</dc:creator>
  <cp:keywords/>
  <cp:lastModifiedBy>Kwang Win8</cp:lastModifiedBy>
  <cp:revision>1</cp:revision>
  <cp:lastPrinted>2006-08-01T17:47:00Z</cp:lastPrinted>
  <dcterms:created xsi:type="dcterms:W3CDTF">2016-08-30T09:51:00Z</dcterms:created>
  <dcterms:modified xsi:type="dcterms:W3CDTF">2016-08-30T09:58:00Z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TC101731849990</vt:lpwstr>
  </property>
</Properties>
</file>