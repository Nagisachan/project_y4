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55" w:rsidRDefault="000B0855" w:rsidP="0060534B">
      <w:pPr>
        <w:jc w:val="center"/>
        <w:rPr>
          <w:rFonts w:ascii="Cordia New" w:hAnsi="Cordia New" w:cs="Cordia New"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4pt;margin-top:-35.85pt;width:614.25pt;height:790.3pt;z-index:-251657216">
            <v:imagedata r:id="rId5" o:title=""/>
          </v:shape>
        </w:pict>
      </w:r>
    </w:p>
    <w:p w:rsidR="000B0855" w:rsidRDefault="000B0855" w:rsidP="0060534B">
      <w:pPr>
        <w:jc w:val="center"/>
        <w:rPr>
          <w:rFonts w:ascii="Cordia New" w:hAnsi="Cordia New" w:cs="Cordia New"/>
          <w:sz w:val="16"/>
          <w:szCs w:val="16"/>
        </w:rPr>
      </w:pPr>
      <w:r>
        <w:rPr>
          <w:noProof/>
        </w:rPr>
        <w:pict>
          <v:shape id="_x0000_s1027" type="#_x0000_t75" style="position:absolute;left:0;text-align:left;margin-left:378.75pt;margin-top:2.2pt;width:126pt;height:163.95pt;z-index:251658240">
            <v:imagedata r:id="rId6" o:title=""/>
          </v:shape>
        </w:pict>
      </w:r>
    </w:p>
    <w:p w:rsidR="000B0855" w:rsidRDefault="000B0855" w:rsidP="002069E0">
      <w:pPr>
        <w:jc w:val="thaiDistribute"/>
        <w:rPr>
          <w:rFonts w:ascii="Cordia New" w:hAnsi="Cordia New" w:cs="Cordia New"/>
          <w:b/>
          <w:bCs/>
          <w:sz w:val="60"/>
          <w:szCs w:val="60"/>
        </w:rPr>
      </w:pPr>
      <w:r>
        <w:rPr>
          <w:rFonts w:ascii="Cordia New" w:hAnsi="Cordia New" w:cs="Cordia New"/>
          <w:b/>
          <w:bCs/>
          <w:sz w:val="60"/>
          <w:szCs w:val="60"/>
          <w:cs/>
        </w:rPr>
        <w:t xml:space="preserve"> </w:t>
      </w:r>
    </w:p>
    <w:p w:rsidR="000B0855" w:rsidRPr="00691FC1" w:rsidRDefault="000B0855" w:rsidP="002069E0">
      <w:pPr>
        <w:jc w:val="thaiDistribute"/>
        <w:rPr>
          <w:rFonts w:ascii="Cordia New" w:hAnsi="Cordia New" w:cs="Cordia New"/>
          <w:b/>
          <w:bCs/>
          <w:sz w:val="64"/>
          <w:szCs w:val="64"/>
        </w:rPr>
      </w:pPr>
      <w:r w:rsidRPr="00691FC1">
        <w:rPr>
          <w:rFonts w:ascii="Cordia New" w:hAnsi="Cordia New" w:cs="Cordia New"/>
          <w:b/>
          <w:bCs/>
          <w:sz w:val="64"/>
          <w:szCs w:val="64"/>
          <w:cs/>
        </w:rPr>
        <w:t>“ความเพียร” ก่อเกิดความเป็นเจ้าของ</w:t>
      </w:r>
    </w:p>
    <w:p w:rsidR="000B0855" w:rsidRDefault="000B0855" w:rsidP="002069E0">
      <w:pPr>
        <w:jc w:val="thaiDistribute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 xml:space="preserve">             </w:t>
      </w:r>
    </w:p>
    <w:p w:rsidR="000B0855" w:rsidRPr="00691FC1" w:rsidRDefault="000B0855" w:rsidP="002069E0">
      <w:pPr>
        <w:jc w:val="thaiDistribute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  <w:cs/>
        </w:rPr>
        <w:t xml:space="preserve">                  จินตนา   กฤตยากรนุพงศ์  (ครูปุ๊ก)</w:t>
      </w:r>
    </w:p>
    <w:p w:rsidR="000B0855" w:rsidRDefault="000B0855" w:rsidP="0060534B">
      <w:pPr>
        <w:jc w:val="center"/>
        <w:rPr>
          <w:rFonts w:ascii="Cordia New" w:hAnsi="Cordia New" w:cs="Cordia New"/>
          <w:sz w:val="16"/>
          <w:szCs w:val="16"/>
        </w:rPr>
      </w:pPr>
    </w:p>
    <w:p w:rsidR="000B0855" w:rsidRDefault="000B0855" w:rsidP="0060534B">
      <w:pPr>
        <w:jc w:val="center"/>
        <w:rPr>
          <w:rFonts w:ascii="Cordia New" w:hAnsi="Cordia New" w:cs="Cordia New"/>
          <w:sz w:val="16"/>
          <w:szCs w:val="16"/>
        </w:rPr>
      </w:pPr>
    </w:p>
    <w:p w:rsidR="000B0855" w:rsidRPr="00691FC1" w:rsidRDefault="000B0855" w:rsidP="00691FC1">
      <w:pPr>
        <w:rPr>
          <w:rFonts w:ascii="Cordia New" w:hAnsi="Cordia New" w:cs="Cordia New"/>
          <w:sz w:val="16"/>
          <w:szCs w:val="16"/>
        </w:rPr>
      </w:pPr>
    </w:p>
    <w:p w:rsidR="000B0855" w:rsidRPr="007278DE" w:rsidRDefault="000B0855" w:rsidP="0060534B">
      <w:pPr>
        <w:jc w:val="center"/>
        <w:rPr>
          <w:rFonts w:ascii="Cordia New" w:hAnsi="Cordia New" w:cs="Cordia New"/>
          <w:sz w:val="16"/>
          <w:szCs w:val="16"/>
        </w:rPr>
      </w:pPr>
    </w:p>
    <w:p w:rsidR="000B0855" w:rsidRDefault="000B0855" w:rsidP="007278DE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ab/>
      </w:r>
      <w:r>
        <w:rPr>
          <w:rFonts w:ascii="Cordia New" w:hAnsi="Cordia New" w:cs="Cordia New"/>
          <w:sz w:val="32"/>
          <w:szCs w:val="32"/>
          <w:cs/>
        </w:rPr>
        <w:t>วิริยะ คือ ความเพียร ความพยายาม  ความกล้าที่จะลงมือทำ  เป็นความหมายที่ดีและตรงกับเทอมที่นักเรียนกำลังเรียนอยู่เลย  จึงเกิดความคิดว่าถ้าเรานำเรื่องความพยายามมาเป็นหัวข้อให้นักเรียนในการเขียนความเรียงและค่อย ๆ ก้าวไปสู่การแต่งกาพย์ฉบัง ๑๖ น่าจะเป็นขั้นบันไดที่ก้าวอย่างช้า ๆ เพราะว่าเป็นเรื่องที่ใกล้ตัวนักเรียนคงจะมีเรื่องราวที่เกี่ยวกับความพยายามอยู่บ้าง</w:t>
      </w:r>
    </w:p>
    <w:p w:rsidR="000B0855" w:rsidRDefault="000B0855" w:rsidP="007278DE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 xml:space="preserve">ความรู้สะสมที่มีมาก่อนด้านทักษะคือนักเรียนสามารถเขียนความเรียงได้  เข้าใจและรู้วิธีการเขียนย่อหน้าว่าควรมีประโยคที่เป็นใจความสำคัญรวมทั้งรู้ฉันทลักษณ์ของกาพย์ฉบัง ๑๖  ด้านของเนื้อหานักเรียนได้เรียนรู้และทำกิจกรรมเกี่ยวกับเรื่อง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แม่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มาก่อน  ทำให้รับรู้และเข้าใจความรู้สึกได้ดีเมื่อพูดถึงคำ ๆ นี้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 xml:space="preserve">ทำให้เกิดแรงบันดาลใจโดยการหา </w:t>
      </w:r>
      <w:r>
        <w:rPr>
          <w:rFonts w:ascii="Cordia New" w:hAnsi="Cordia New" w:cs="Cordia New"/>
          <w:sz w:val="32"/>
          <w:szCs w:val="32"/>
        </w:rPr>
        <w:t xml:space="preserve">Clip </w:t>
      </w:r>
      <w:r>
        <w:rPr>
          <w:rFonts w:ascii="Cordia New" w:hAnsi="Cordia New" w:cs="Cordia New"/>
          <w:sz w:val="32"/>
          <w:szCs w:val="32"/>
          <w:cs/>
        </w:rPr>
        <w:t xml:space="preserve">ที่มีความเกี่ยวข้องกับการใช้ความพยายาม </w:t>
      </w:r>
    </w:p>
    <w:p w:rsidR="000B0855" w:rsidRDefault="000B0855" w:rsidP="007278DE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  <w:t>กระบวนการในการสอน เริ่มจาก</w:t>
      </w:r>
      <w:r w:rsidRPr="00996FB2">
        <w:rPr>
          <w:rFonts w:ascii="Cordia New" w:hAnsi="Cordia New" w:cs="Cordia New"/>
          <w:b/>
          <w:bCs/>
          <w:sz w:val="32"/>
          <w:szCs w:val="32"/>
          <w:u w:val="single"/>
          <w:cs/>
        </w:rPr>
        <w:t>สร้างแรงบันดาลใจ</w:t>
      </w:r>
      <w:r>
        <w:rPr>
          <w:rFonts w:ascii="Cordia New" w:hAnsi="Cordia New" w:cs="Cordia New"/>
          <w:sz w:val="32"/>
          <w:szCs w:val="32"/>
          <w:cs/>
        </w:rPr>
        <w:t>โดย</w:t>
      </w:r>
      <w:r w:rsidRPr="00E07795">
        <w:rPr>
          <w:rFonts w:ascii="Cordia New" w:hAnsi="Cordia New" w:cs="Cordia New"/>
          <w:sz w:val="32"/>
          <w:szCs w:val="32"/>
          <w:cs/>
        </w:rPr>
        <w:t xml:space="preserve">เปิด </w:t>
      </w:r>
      <w:r w:rsidRPr="00E07795">
        <w:rPr>
          <w:rFonts w:ascii="Cordia New" w:hAnsi="Cordia New" w:cs="Cordia New"/>
          <w:sz w:val="32"/>
          <w:szCs w:val="32"/>
        </w:rPr>
        <w:t xml:space="preserve">Clip </w:t>
      </w:r>
      <w:r w:rsidRPr="00E07795">
        <w:rPr>
          <w:rFonts w:ascii="Cordia New" w:hAnsi="Cordia New" w:cs="Cordia New"/>
          <w:sz w:val="32"/>
          <w:szCs w:val="32"/>
          <w:cs/>
        </w:rPr>
        <w:t>เรื่องแม่กบช่วย</w:t>
      </w:r>
      <w:r>
        <w:rPr>
          <w:rFonts w:ascii="Cordia New" w:hAnsi="Cordia New" w:cs="Cordia New"/>
          <w:sz w:val="32"/>
          <w:szCs w:val="32"/>
          <w:cs/>
        </w:rPr>
        <w:t>ลูกกบจากบึงน้ำแห้งไปบึง</w:t>
      </w:r>
    </w:p>
    <w:p w:rsidR="000B0855" w:rsidRDefault="000B0855" w:rsidP="007278DE">
      <w:pPr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น้ำใหญ่  ครูตั้งคำถาม </w:t>
      </w:r>
      <w:r w:rsidRPr="00ED0BC6">
        <w:rPr>
          <w:rFonts w:ascii="Cordia New" w:hAnsi="Cordia New" w:cs="Cordia New"/>
          <w:sz w:val="32"/>
          <w:szCs w:val="32"/>
        </w:rPr>
        <w:t>“</w:t>
      </w:r>
      <w:r w:rsidRPr="00ED0BC6">
        <w:rPr>
          <w:rFonts w:ascii="Cordia New" w:hAnsi="Cordia New" w:cs="Cordia New"/>
          <w:sz w:val="32"/>
          <w:szCs w:val="32"/>
          <w:cs/>
        </w:rPr>
        <w:t xml:space="preserve">นักเรียนได้เรียนรู้อะไรจากการดู </w:t>
      </w:r>
      <w:r w:rsidRPr="00ED0BC6">
        <w:rPr>
          <w:rFonts w:ascii="Cordia New" w:hAnsi="Cordia New" w:cs="Cordia New"/>
          <w:sz w:val="32"/>
          <w:szCs w:val="32"/>
        </w:rPr>
        <w:t xml:space="preserve">Clip </w:t>
      </w:r>
      <w:r w:rsidRPr="00ED0BC6">
        <w:rPr>
          <w:rFonts w:ascii="Cordia New" w:hAnsi="Cordia New" w:cs="Cordia New"/>
          <w:sz w:val="32"/>
          <w:szCs w:val="32"/>
          <w:cs/>
        </w:rPr>
        <w:t>เรื่องนี้</w:t>
      </w:r>
      <w:r w:rsidRPr="00ED0BC6">
        <w:rPr>
          <w:rFonts w:ascii="Cordia New" w:hAnsi="Cordia New" w:cs="Cordia New"/>
          <w:sz w:val="32"/>
          <w:szCs w:val="32"/>
        </w:rPr>
        <w:t>”</w:t>
      </w:r>
    </w:p>
    <w:p w:rsidR="000B0855" w:rsidRPr="00ED0BC6" w:rsidRDefault="000B0855" w:rsidP="007278DE">
      <w:pPr>
        <w:jc w:val="thaiDistribute"/>
        <w:rPr>
          <w:rFonts w:ascii="Cordia New" w:hAnsi="Cordia New" w:cs="Cordia New"/>
          <w:b/>
          <w:bCs/>
          <w:sz w:val="32"/>
          <w:szCs w:val="32"/>
          <w:u w:val="single"/>
          <w:cs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Pr="00ED0BC6">
        <w:rPr>
          <w:rFonts w:ascii="Cordia New" w:hAnsi="Cordia New" w:cs="Cordia New"/>
          <w:b/>
          <w:bCs/>
          <w:sz w:val="32"/>
          <w:szCs w:val="32"/>
          <w:u w:val="single"/>
          <w:cs/>
        </w:rPr>
        <w:t>คำตอบ</w:t>
      </w:r>
      <w:r>
        <w:rPr>
          <w:rFonts w:ascii="Cordia New" w:hAnsi="Cordia New" w:cs="Cordia New"/>
          <w:b/>
          <w:bCs/>
          <w:sz w:val="32"/>
          <w:szCs w:val="32"/>
          <w:u w:val="single"/>
          <w:cs/>
        </w:rPr>
        <w:t>ที่นักเรียนแสดงความคิดเห็น</w:t>
      </w:r>
    </w:p>
    <w:p w:rsidR="000B0855" w:rsidRPr="00ED0BC6" w:rsidRDefault="000B0855" w:rsidP="00691FC1">
      <w:pPr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ED0BC6">
        <w:rPr>
          <w:rFonts w:ascii="Cordia New" w:hAnsi="Cordia New" w:cs="Cordia New"/>
          <w:sz w:val="32"/>
          <w:szCs w:val="32"/>
          <w:cs/>
        </w:rPr>
        <w:t>- แม่ต้อง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ทำทุกอย่างเพื่อลูก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ED0BC6">
        <w:rPr>
          <w:rFonts w:ascii="Cordia New" w:hAnsi="Cordia New" w:cs="Cordia New"/>
          <w:sz w:val="32"/>
          <w:szCs w:val="32"/>
          <w:cs/>
        </w:rPr>
        <w:t xml:space="preserve"> ความ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อยู่ที่ไหน ความสำเร็จอยู่ที่นั่น</w:t>
      </w:r>
    </w:p>
    <w:p w:rsidR="000B0855" w:rsidRDefault="000B0855" w:rsidP="00ED0BC6">
      <w:pPr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ED0BC6">
        <w:rPr>
          <w:rFonts w:ascii="Cordia New" w:hAnsi="Cordia New" w:cs="Cordia New"/>
          <w:sz w:val="32"/>
          <w:szCs w:val="32"/>
          <w:cs/>
        </w:rPr>
        <w:t>- แม่กบ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สู้เพื่อลูก ช่วยผู้ที่เดือดร้อน</w:t>
      </w:r>
    </w:p>
    <w:p w:rsidR="000B0855" w:rsidRDefault="000B0855" w:rsidP="00ED0BC6">
      <w:pPr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ED0BC6">
        <w:rPr>
          <w:rFonts w:ascii="Cordia New" w:hAnsi="Cordia New" w:cs="Cordia New"/>
          <w:sz w:val="32"/>
          <w:szCs w:val="32"/>
          <w:cs/>
        </w:rPr>
        <w:t>- แม่กบรักลูกกบ เพราะผมได้เห็นแม่กบ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ถีบดินเป็นทางเพื่อให้ลูกกบลงสู่แม่น้ำ</w:t>
      </w:r>
    </w:p>
    <w:p w:rsidR="000B0855" w:rsidRDefault="000B0855" w:rsidP="00ED0BC6">
      <w:pPr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ED0BC6">
        <w:rPr>
          <w:rFonts w:ascii="Cordia New" w:hAnsi="Cordia New" w:cs="Cordia New"/>
          <w:sz w:val="32"/>
          <w:szCs w:val="32"/>
          <w:cs/>
        </w:rPr>
        <w:t>- ได้รู้เรียนรู้เกี่ยวกับวิถีชีวิตของกบและลูกอ๊อด  ตอนแรกกบจะหาสถานที่เลี้ยงดูที่ปลอดภัย  มีน้ำ  นานวันเข้า น้ำระเหยออกไป  แม่กบก็ต้องขุดดินทำทางเชื่อมต่อให้อยู่รอด  แสดงถึงความรักและการห่วงใยที่จะต้องปกป้องลูกของ</w:t>
      </w:r>
    </w:p>
    <w:p w:rsidR="000B0855" w:rsidRPr="00ED0BC6" w:rsidRDefault="000B0855" w:rsidP="007F7095">
      <w:pPr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</w:rPr>
      </w:pPr>
      <w:r w:rsidRPr="00ED0BC6">
        <w:rPr>
          <w:rFonts w:ascii="Cordia New" w:hAnsi="Cordia New" w:cs="Cordia New"/>
          <w:sz w:val="32"/>
          <w:szCs w:val="32"/>
          <w:cs/>
        </w:rPr>
        <w:t xml:space="preserve">ตัวเอง  </w:t>
      </w:r>
      <w:r w:rsidRPr="00ED0BC6">
        <w:rPr>
          <w:rFonts w:ascii="Cordia New" w:hAnsi="Cordia New" w:cs="Cordia New"/>
          <w:b/>
          <w:bCs/>
          <w:sz w:val="32"/>
          <w:szCs w:val="32"/>
          <w:u w:val="single"/>
          <w:cs/>
        </w:rPr>
        <w:t>สรุปว่า</w:t>
      </w:r>
      <w:r w:rsidRPr="00ED0BC6">
        <w:rPr>
          <w:rFonts w:ascii="Cordia New" w:hAnsi="Cordia New" w:cs="Cordia New"/>
          <w:sz w:val="32"/>
          <w:szCs w:val="32"/>
          <w:cs/>
        </w:rPr>
        <w:t>แม้แต่แม่ของกบก็ยังมีความรักต่อลูกมากเหมือนมนุษย์</w:t>
      </w:r>
    </w:p>
    <w:p w:rsidR="000B0855" w:rsidRPr="00ED0BC6" w:rsidRDefault="000B0855" w:rsidP="007F709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ab/>
      </w:r>
      <w:r w:rsidRPr="00ED0BC6">
        <w:rPr>
          <w:rFonts w:ascii="Cordia New" w:hAnsi="Cordia New" w:cs="Cordia New"/>
          <w:sz w:val="32"/>
          <w:szCs w:val="32"/>
          <w:cs/>
        </w:rPr>
        <w:t>- ไม่ว่าจะเป็นสัตว์หรือเป็นคนแม่ก็รักลูก  เพราะพอแม่กบเห็นน้ำแห้งลงเรื่อย ๆ ก็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ขุดดินให้เป็นทางน้ำ</w:t>
      </w:r>
    </w:p>
    <w:p w:rsidR="000B0855" w:rsidRPr="00ED0BC6" w:rsidRDefault="000B0855" w:rsidP="007F709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ED0BC6">
        <w:rPr>
          <w:rFonts w:ascii="Cordia New" w:hAnsi="Cordia New" w:cs="Cordia New"/>
          <w:sz w:val="32"/>
          <w:szCs w:val="32"/>
          <w:cs/>
        </w:rPr>
        <w:t>เพื่อให้ลูกอ๊อดรอด คือการเสียสละของแม่เพื่อให้ลูกอ๊อดมีชีวิตรอด</w:t>
      </w:r>
    </w:p>
    <w:p w:rsidR="000B0855" w:rsidRDefault="000B0855" w:rsidP="007F7095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ab/>
      </w:r>
      <w:r w:rsidRPr="00ED0BC6">
        <w:rPr>
          <w:rFonts w:ascii="Cordia New" w:hAnsi="Cordia New" w:cs="Cordia New"/>
          <w:sz w:val="32"/>
          <w:szCs w:val="32"/>
          <w:cs/>
        </w:rPr>
        <w:t>- เห็นความเสียสละของแม่ที่จะช่วยเหลือลูก  ซึ่งแม่อดทนและ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ดันดินให้เชื่อมกับแหล่งน้ำลูกอ๊อดก็จะ</w:t>
      </w:r>
    </w:p>
    <w:p w:rsidR="000B0855" w:rsidRPr="00ED0BC6" w:rsidRDefault="000B0855" w:rsidP="007F7095">
      <w:pPr>
        <w:rPr>
          <w:rFonts w:ascii="Cordia New" w:hAnsi="Cordia New" w:cs="Cordia New"/>
          <w:sz w:val="32"/>
          <w:szCs w:val="32"/>
        </w:rPr>
      </w:pPr>
      <w:r w:rsidRPr="00ED0BC6">
        <w:rPr>
          <w:rFonts w:ascii="Cordia New" w:hAnsi="Cordia New" w:cs="Cordia New"/>
          <w:sz w:val="32"/>
          <w:szCs w:val="32"/>
          <w:cs/>
        </w:rPr>
        <w:t>รอด</w:t>
      </w:r>
    </w:p>
    <w:p w:rsidR="000B0855" w:rsidRPr="007278DE" w:rsidRDefault="000B0855" w:rsidP="00691FC1">
      <w:pPr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  <w:cs/>
        </w:rPr>
        <w:tab/>
      </w:r>
      <w:r w:rsidRPr="00ED0BC6">
        <w:rPr>
          <w:rFonts w:ascii="Cordia New" w:hAnsi="Cordia New" w:cs="Cordia New"/>
          <w:sz w:val="32"/>
          <w:szCs w:val="32"/>
          <w:cs/>
        </w:rPr>
        <w:t>- แม่</w:t>
      </w:r>
      <w:r w:rsidRPr="00ED0BC6">
        <w:rPr>
          <w:rFonts w:ascii="Cordia New" w:hAnsi="Cordia New" w:cs="Cordia New"/>
          <w:sz w:val="32"/>
          <w:szCs w:val="32"/>
          <w:u w:val="single"/>
          <w:cs/>
        </w:rPr>
        <w:t>พยายาม</w:t>
      </w:r>
      <w:r w:rsidRPr="00ED0BC6">
        <w:rPr>
          <w:rFonts w:ascii="Cordia New" w:hAnsi="Cordia New" w:cs="Cordia New"/>
          <w:sz w:val="32"/>
          <w:szCs w:val="32"/>
          <w:cs/>
        </w:rPr>
        <w:t>ทำให้ลูกได้รอดตาย เพราะลูกอยู่ในที่ ที่ไม่มีน้ำ แม่ก็เลยขุดเพื่อให้ลูกมีน้ำและให้ลูกออกมาอยู่ใน</w:t>
      </w:r>
      <w:r>
        <w:rPr>
          <w:rFonts w:ascii="Cordia New" w:hAnsi="Cordia New" w:cs="Cordia New"/>
          <w:sz w:val="32"/>
          <w:szCs w:val="32"/>
          <w:cs/>
        </w:rPr>
        <w:t>ที่</w:t>
      </w:r>
      <w:r w:rsidRPr="00ED0BC6">
        <w:rPr>
          <w:rFonts w:ascii="Cordia New" w:hAnsi="Cordia New" w:cs="Cordia New"/>
          <w:sz w:val="32"/>
          <w:szCs w:val="32"/>
          <w:cs/>
        </w:rPr>
        <w:t xml:space="preserve">ที่มีน้ำมากกว่าจะได้ไม่ตาย  </w:t>
      </w:r>
      <w:r w:rsidRPr="00ED0BC6">
        <w:rPr>
          <w:rFonts w:ascii="Cordia New" w:hAnsi="Cordia New" w:cs="Cordia New"/>
          <w:b/>
          <w:bCs/>
          <w:sz w:val="32"/>
          <w:szCs w:val="32"/>
          <w:u w:val="single"/>
          <w:cs/>
        </w:rPr>
        <w:t>ถ้าเราพยายามทำสิ่งไหนอย่างเต็มที่เราก็จะทำสำเร็จ</w:t>
      </w:r>
    </w:p>
    <w:p w:rsidR="000B0855" w:rsidRDefault="000B0855" w:rsidP="002069E0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-54.05pt;margin-top:-35.9pt;width:613.7pt;height:790.3pt;z-index:-251656192">
            <v:imagedata r:id="rId5" o:title=""/>
          </v:shape>
        </w:pict>
      </w:r>
      <w:r>
        <w:rPr>
          <w:rFonts w:ascii="Cordia New" w:hAnsi="Cordia New" w:cs="Cordia New"/>
          <w:sz w:val="32"/>
          <w:szCs w:val="32"/>
          <w:cs/>
        </w:rPr>
        <w:t xml:space="preserve">จากนั้นครูได้ให้นักเรียนช่วยกันสกัดคลังคำจากเรื่อง </w:t>
      </w:r>
      <w:r>
        <w:rPr>
          <w:rFonts w:ascii="Cordia New" w:hAnsi="Cordia New" w:cs="Cordia New"/>
          <w:sz w:val="32"/>
          <w:szCs w:val="32"/>
        </w:rPr>
        <w:t>“</w:t>
      </w:r>
      <w:r>
        <w:rPr>
          <w:rFonts w:ascii="Cordia New" w:hAnsi="Cordia New" w:cs="Cordia New"/>
          <w:sz w:val="32"/>
          <w:szCs w:val="32"/>
          <w:cs/>
        </w:rPr>
        <w:t>แม่กบ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ร่วมกัน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>นักเรียนหลายคนคิดคลังคำได้ดีและน่าสนใจ</w:t>
      </w:r>
    </w:p>
    <w:p w:rsidR="000B0855" w:rsidRPr="00996FB2" w:rsidRDefault="000B0855" w:rsidP="0060534B">
      <w:pPr>
        <w:jc w:val="thaiDistribute"/>
        <w:rPr>
          <w:rFonts w:ascii="Cordia New" w:hAnsi="Cordia New" w:cs="Cordia New"/>
          <w:sz w:val="32"/>
          <w:szCs w:val="32"/>
          <w:cs/>
        </w:rPr>
      </w:pPr>
      <w:r>
        <w:rPr>
          <w:noProof/>
        </w:rPr>
        <w:pict>
          <v:rect id="_x0000_s1029" style="position:absolute;left:0;text-align:left;margin-left:0;margin-top:13.8pt;width:486pt;height:90pt;z-index:251653120" strokeweight="2.25pt">
            <v:stroke dashstyle="dash"/>
            <v:textbox>
              <w:txbxContent>
                <w:p w:rsidR="000B0855" w:rsidRPr="00996FB2" w:rsidRDefault="000B0855">
                  <w:pPr>
                    <w:rPr>
                      <w:rFonts w:ascii="Cordia New" w:hAnsi="Cordia New" w:cs="Cordia New"/>
                      <w:sz w:val="16"/>
                      <w:szCs w:val="16"/>
                    </w:rPr>
                  </w:pPr>
                </w:p>
                <w:p w:rsidR="000B0855" w:rsidRPr="00996FB2" w:rsidRDefault="000B0855">
                  <w:pPr>
                    <w:rPr>
                      <w:rFonts w:ascii="Cordia New" w:hAnsi="Cordia New" w:cs="Cordia New"/>
                      <w:sz w:val="32"/>
                      <w:szCs w:val="32"/>
                    </w:rPr>
                  </w:pP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พากเพียร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มุ่งมั่น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   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 xml:space="preserve"> ฮึดสู้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       จริงจัง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กล้าหาญ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ฝันใฝ่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      แข่งขัน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ฟันฝ่า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 xml:space="preserve"> 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เข้มแข็ง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อดทน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    บากบั่น      จดจ่อ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แข็งขัน</w:t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เด็ดเดี่ยว     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>แกร่งกล้า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ฝึกฝน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</w:r>
                  <w:r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 xml:space="preserve"> 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 xml:space="preserve">หนักแน่น 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แน่วแน่       อดกลั้น      ตั้งใจ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เหน็ดเหนื่อย 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สงบ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 xml:space="preserve">      พยายาม</w:t>
                  </w:r>
                  <w:r w:rsidRPr="00996FB2">
                    <w:rPr>
                      <w:rFonts w:ascii="Cordia New" w:hAnsi="Cordia New" w:cs="Cordia New"/>
                      <w:sz w:val="32"/>
                      <w:szCs w:val="32"/>
                      <w:cs/>
                    </w:rPr>
                    <w:tab/>
                    <w:t>ความสำเร็จ</w:t>
                  </w:r>
                </w:p>
              </w:txbxContent>
            </v:textbox>
          </v:rect>
        </w:pict>
      </w:r>
    </w:p>
    <w:p w:rsidR="000B0855" w:rsidRDefault="000B0855" w:rsidP="007278DE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32"/>
          <w:szCs w:val="32"/>
          <w:cs/>
        </w:rPr>
        <w:tab/>
      </w:r>
    </w:p>
    <w:p w:rsidR="000B0855" w:rsidRDefault="000B0855" w:rsidP="0060534B">
      <w:pPr>
        <w:jc w:val="thaiDistribute"/>
        <w:rPr>
          <w:rFonts w:ascii="Cordia New" w:hAnsi="Cordia New" w:cs="Cordia New"/>
          <w:sz w:val="32"/>
          <w:szCs w:val="32"/>
        </w:rPr>
      </w:pPr>
    </w:p>
    <w:p w:rsidR="000B0855" w:rsidRDefault="000B0855" w:rsidP="0060534B">
      <w:pPr>
        <w:jc w:val="thaiDistribute"/>
        <w:rPr>
          <w:rFonts w:ascii="Cordia New" w:hAnsi="Cordia New" w:cs="Cordia New"/>
          <w:sz w:val="32"/>
          <w:szCs w:val="32"/>
        </w:rPr>
      </w:pPr>
    </w:p>
    <w:p w:rsidR="000B0855" w:rsidRDefault="000B0855" w:rsidP="0060534B">
      <w:pPr>
        <w:jc w:val="thaiDistribute"/>
        <w:rPr>
          <w:rFonts w:ascii="Cordia New" w:hAnsi="Cordia New" w:cs="Cordia New"/>
          <w:sz w:val="32"/>
          <w:szCs w:val="32"/>
        </w:rPr>
      </w:pPr>
    </w:p>
    <w:p w:rsidR="000B0855" w:rsidRDefault="000B0855" w:rsidP="00996FB2">
      <w:p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0B0855" w:rsidRPr="00CE29DA" w:rsidRDefault="000B0855" w:rsidP="002069E0">
      <w:pPr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cs/>
        </w:rPr>
      </w:pPr>
      <w:r>
        <w:rPr>
          <w:rFonts w:ascii="Cordia New" w:hAnsi="Cordia New" w:cs="Cordia New"/>
          <w:sz w:val="32"/>
          <w:szCs w:val="32"/>
          <w:cs/>
        </w:rPr>
        <w:t>ซึ่งในขณะเดียวกันนั้น</w:t>
      </w:r>
      <w:r w:rsidRPr="00996FB2">
        <w:rPr>
          <w:rFonts w:ascii="Cordia New" w:hAnsi="Cordia New" w:cs="Cordia New"/>
          <w:sz w:val="32"/>
          <w:szCs w:val="32"/>
          <w:cs/>
        </w:rPr>
        <w:t>ครู</w:t>
      </w:r>
      <w:r>
        <w:rPr>
          <w:rFonts w:ascii="Cordia New" w:hAnsi="Cordia New" w:cs="Cordia New"/>
          <w:sz w:val="32"/>
          <w:szCs w:val="32"/>
          <w:cs/>
        </w:rPr>
        <w:t>ก็ได้แลกเปลี่ยนเรื่อง</w:t>
      </w:r>
      <w:r w:rsidRPr="00996FB2">
        <w:rPr>
          <w:rFonts w:ascii="Cordia New" w:hAnsi="Cordia New" w:cs="Cordia New"/>
          <w:sz w:val="32"/>
          <w:szCs w:val="32"/>
          <w:cs/>
        </w:rPr>
        <w:t>เล่า</w:t>
      </w:r>
      <w:r w:rsidRPr="00996FB2">
        <w:rPr>
          <w:rFonts w:ascii="Cordia New" w:hAnsi="Cordia New" w:cs="Cordia New"/>
          <w:sz w:val="32"/>
          <w:szCs w:val="32"/>
        </w:rPr>
        <w:t xml:space="preserve"> “</w:t>
      </w:r>
      <w:r w:rsidRPr="00996FB2">
        <w:rPr>
          <w:rFonts w:ascii="Cordia New" w:hAnsi="Cordia New" w:cs="Cordia New"/>
          <w:sz w:val="32"/>
          <w:szCs w:val="32"/>
          <w:cs/>
        </w:rPr>
        <w:t>ความพยายามของครู</w:t>
      </w:r>
      <w:r>
        <w:rPr>
          <w:rFonts w:ascii="Cordia New" w:hAnsi="Cordia New" w:cs="Cordia New"/>
          <w:sz w:val="32"/>
          <w:szCs w:val="32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เพื่อเป็นตัวอย่างให้กับนักเรียน  ในตอนนั้นสภาพห้องเงียบสงบ นักเรียนทุกคนตั้งใจและพร้อมฟังมาก</w:t>
      </w:r>
      <w:r>
        <w:rPr>
          <w:rFonts w:ascii="Cordia New" w:hAnsi="Cordia New" w:cs="Cordia New"/>
          <w:sz w:val="32"/>
          <w:szCs w:val="32"/>
        </w:rPr>
        <w:t xml:space="preserve">  </w:t>
      </w:r>
      <w:r>
        <w:rPr>
          <w:rFonts w:ascii="Cordia New" w:hAnsi="Cordia New" w:cs="Cordia New"/>
          <w:sz w:val="32"/>
          <w:szCs w:val="32"/>
          <w:cs/>
        </w:rPr>
        <w:t>เรื่องมีอยู่ว่า........</w:t>
      </w:r>
    </w:p>
    <w:p w:rsidR="000B0855" w:rsidRPr="00996FB2" w:rsidRDefault="000B0855" w:rsidP="00996FB2">
      <w:p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rect id="_x0000_s1030" style="position:absolute;margin-left:-9pt;margin-top:10.15pt;width:531pt;height:243pt;z-index:-251662336" strokeweight="2.25pt">
            <v:stroke dashstyle="1 1" endcap="round"/>
          </v:rect>
        </w:pict>
      </w:r>
    </w:p>
    <w:p w:rsidR="000B0855" w:rsidRPr="00996FB2" w:rsidRDefault="000B0855" w:rsidP="00A572C0">
      <w:pPr>
        <w:jc w:val="thaiDistribute"/>
        <w:rPr>
          <w:rFonts w:ascii="Cordia New" w:hAnsi="Cordia New" w:cs="Cordia New"/>
          <w:sz w:val="32"/>
          <w:szCs w:val="32"/>
          <w:cs/>
        </w:rPr>
      </w:pPr>
      <w:r w:rsidRPr="00996FB2">
        <w:rPr>
          <w:rFonts w:ascii="Cordia New" w:hAnsi="Cordia New" w:cs="Cordia New"/>
          <w:sz w:val="32"/>
          <w:szCs w:val="32"/>
          <w:cs/>
        </w:rPr>
        <w:tab/>
        <w:t>เมื่อตอนที่</w:t>
      </w:r>
      <w:r>
        <w:rPr>
          <w:rFonts w:ascii="Cordia New" w:hAnsi="Cordia New" w:cs="Cordia New"/>
          <w:sz w:val="32"/>
          <w:szCs w:val="32"/>
          <w:cs/>
        </w:rPr>
        <w:t>ครูปุ๊ก</w:t>
      </w:r>
      <w:r w:rsidRPr="00996FB2">
        <w:rPr>
          <w:rFonts w:ascii="Cordia New" w:hAnsi="Cordia New" w:cs="Cordia New"/>
          <w:sz w:val="32"/>
          <w:szCs w:val="32"/>
          <w:cs/>
        </w:rPr>
        <w:t>เรียนอยู่ชั้น ป.๑ ครูให้วาดรูปลายไทยไปส่งคนละ ๑ ภาพ  โดยให้ไปดูจากตัวอย่างอะไรก็ได้ที่คิดว่าเป็นลายไทย  ซึ่งเป็นการบ้านที่ยากเนื่องจากว่าตนเองไม่ค่อยมีพรสวรรค์ทางด้านนี้เพราะว่าวาดรูปไม่เก่งเลย  เมื่อกลับถึงบ้านก็เริ่มหาตัวอย่างที่เป็นลายไทย   หานานมากเพราะไม่เข้าใจว่าลายไทยคืออะไรเลย  พอดีหันไปเห็นเหล็กดัดหน้าต่างมีลักษณะเป็นรูปคล้ายดอกบัวก็เดาว่าน่าจะเป็นลายไทยได้จึงลงมือวาด   พยายามวาดตามอยู่นานก็วาดไม่ได้และไม่เหมือนตัวอย่างสักที  ทำให้เปลี่ยนกระดาษไปหลายแผ่นมากมาย  ร้องไห้ไปตั้งหลายรอบและก็หยุดวาดในทันที  ไม่นานก็กลับมาเริ่มต้นวาดใหม่อีกครั้งเพราะถ้าไม่วาดภาพจะไม่มีงานส่งครูแน่นอน  จึงลองดูใหม่เริ่มต้นโดยนำกระดาษไปวางทาบที่เหล็กดัดและร่างตามไปก่อน  แล้วค่อยนำมาวาดต่อแต่ภาพในกระดาษดูเบี้ยวมากใช้ไม่ได้อยู่ดี  จึงพยายามวาดครั้งสุดท้าย    ลบอยู่หลายรอบมากและก็วาดจนเสร็จมีงานไปส่งครู   คิดว่าเราทำดีที่สุดแล้ว  ซึ่งพอครูเห็นรูปที่วาดก็ถามว่าดูลายไทยมาจากไหนสวยงามดีแตกต่างจากเพื่อน ๆ คนอื่น ๆ เลย  ตอนนั้นรู้สึกดีใจมากที่ครูชื่นชม</w:t>
      </w:r>
    </w:p>
    <w:p w:rsidR="000B0855" w:rsidRPr="0060534B" w:rsidRDefault="000B0855" w:rsidP="00A572C0">
      <w:pPr>
        <w:jc w:val="thaiDistribute"/>
        <w:rPr>
          <w:rFonts w:ascii="Cordia New" w:hAnsi="Cordia New" w:cs="Cordia New"/>
          <w:sz w:val="32"/>
          <w:szCs w:val="32"/>
          <w:cs/>
        </w:rPr>
      </w:pPr>
    </w:p>
    <w:p w:rsidR="000B0855" w:rsidRDefault="000B0855" w:rsidP="00691FC1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หลังจากนั้นครูก็เปิด</w:t>
      </w:r>
      <w:r w:rsidRPr="00EE6885">
        <w:rPr>
          <w:rFonts w:ascii="Cordia New" w:hAnsi="Cordia New" w:cs="Cordia New"/>
          <w:b/>
          <w:bCs/>
          <w:sz w:val="32"/>
          <w:szCs w:val="32"/>
          <w:u w:val="single"/>
          <w:cs/>
        </w:rPr>
        <w:t>โจทย์สถานการณ์</w:t>
      </w:r>
      <w:r>
        <w:rPr>
          <w:rFonts w:ascii="Cordia New" w:hAnsi="Cordia New" w:cs="Cordia New"/>
          <w:sz w:val="32"/>
          <w:szCs w:val="32"/>
          <w:cs/>
        </w:rPr>
        <w:t xml:space="preserve"> </w:t>
      </w:r>
      <w:r w:rsidRPr="00EE6885">
        <w:rPr>
          <w:rFonts w:ascii="Cordia New" w:hAnsi="Cordia New" w:cs="Cordia New"/>
          <w:b/>
          <w:bCs/>
          <w:sz w:val="32"/>
          <w:szCs w:val="32"/>
          <w:u w:val="single"/>
        </w:rPr>
        <w:t>“</w:t>
      </w:r>
      <w:r w:rsidRPr="00EE6885">
        <w:rPr>
          <w:rFonts w:ascii="Cordia New" w:hAnsi="Cordia New" w:cs="Cordia New"/>
          <w:b/>
          <w:bCs/>
          <w:sz w:val="32"/>
          <w:szCs w:val="32"/>
          <w:u w:val="single"/>
          <w:cs/>
        </w:rPr>
        <w:t>เขียนความเรียง ๑ ย่อหน้าเรื่องความพยายามของฉัน</w:t>
      </w:r>
      <w:r w:rsidRPr="00EE6885">
        <w:rPr>
          <w:rFonts w:ascii="Cordia New" w:hAnsi="Cordia New" w:cs="Cordia New"/>
          <w:b/>
          <w:bCs/>
          <w:sz w:val="32"/>
          <w:szCs w:val="32"/>
          <w:u w:val="single"/>
        </w:rPr>
        <w:t>”</w:t>
      </w:r>
      <w:r>
        <w:rPr>
          <w:rFonts w:ascii="Cordia New" w:hAnsi="Cordia New" w:cs="Cordia New"/>
          <w:sz w:val="32"/>
          <w:szCs w:val="32"/>
          <w:cs/>
        </w:rPr>
        <w:t xml:space="preserve"> นักเรียนส่วนใหญ่ลงมือทำในทันที  บางคนถามว่าเรื่องความพยายามนั้นจำเป็นต้องประสบความสำเร็จอย่างเดียวหรือเปล่า  ถ้ายังไม่ประสบความสำเร็จสามารถเขียนได้ไหม  ครูตอบในทันทีว่าได้ถ้าเรื่องราวนั้นนักเรียนได้ใช้ความพยายามของตนเองอย่างเต็มที่แล้ว </w:t>
      </w:r>
    </w:p>
    <w:p w:rsidR="000B0855" w:rsidRDefault="000B0855" w:rsidP="00C17388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0B0855" w:rsidRPr="00C17388" w:rsidRDefault="000B0855" w:rsidP="00C17388">
      <w:pPr>
        <w:ind w:firstLine="720"/>
        <w:jc w:val="thaiDistribute"/>
        <w:rPr>
          <w:rFonts w:ascii="Cordia New" w:hAnsi="Cordia New" w:cs="Cordia New"/>
          <w:sz w:val="32"/>
          <w:szCs w:val="32"/>
          <w:cs/>
        </w:rPr>
      </w:pPr>
      <w:r w:rsidRPr="00C65AAE">
        <w:rPr>
          <w:rFonts w:ascii="Cordia New" w:hAnsi="Cordia New" w:cs="Cordia New"/>
          <w:b/>
          <w:bCs/>
          <w:sz w:val="32"/>
          <w:szCs w:val="32"/>
          <w:u w:val="single"/>
          <w:cs/>
        </w:rPr>
        <w:t>ผลลัพธ์ที่เกิดขึ้นกับนักเรียน</w:t>
      </w:r>
    </w:p>
    <w:p w:rsidR="000B0855" w:rsidRDefault="000B0855" w:rsidP="004C6F7C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C65AAE">
        <w:rPr>
          <w:rFonts w:ascii="Cordia New" w:hAnsi="Cordia New" w:cs="Cordia New"/>
          <w:sz w:val="32"/>
          <w:szCs w:val="32"/>
          <w:cs/>
        </w:rPr>
        <w:t>นักเรียนสามารถเขียนความเรียงได้อย่างลื่นไหล</w:t>
      </w:r>
    </w:p>
    <w:p w:rsidR="000B0855" w:rsidRDefault="000B0855" w:rsidP="004C6F7C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C65AAE">
        <w:rPr>
          <w:rFonts w:ascii="Cordia New" w:hAnsi="Cordia New" w:cs="Cordia New"/>
          <w:sz w:val="32"/>
          <w:szCs w:val="32"/>
          <w:cs/>
        </w:rPr>
        <w:t xml:space="preserve">นักเรียนส่วนหนึ่งสามารถไปสู่การแต่งกาพย์ฉบัง ๑๖ ได้และแต่งได้ดี </w:t>
      </w:r>
    </w:p>
    <w:p w:rsidR="000B0855" w:rsidRDefault="000B0855" w:rsidP="004C6F7C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C65AAE">
        <w:rPr>
          <w:rFonts w:ascii="Cordia New" w:hAnsi="Cordia New" w:cs="Cordia New"/>
          <w:sz w:val="32"/>
          <w:szCs w:val="32"/>
          <w:cs/>
        </w:rPr>
        <w:t>เมื่อถึงกระบวนการแลกเปลี่ยนทุกคนมีความกระตือรือร้นสนใจที่จะฟังเรื่องความพยายามของเพื่อนและสามารถสรุปความคิดร่วมกันได้</w:t>
      </w:r>
    </w:p>
    <w:p w:rsidR="000B0855" w:rsidRPr="00C17388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C65AAE">
        <w:rPr>
          <w:rFonts w:ascii="Cordia New" w:hAnsi="Cordia New" w:cs="Cordia New"/>
          <w:sz w:val="32"/>
          <w:szCs w:val="32"/>
          <w:cs/>
        </w:rPr>
        <w:t>นักเรียนมีความเป็นเจ้าของชั้นเรียนอย่างเห็นได้ชัด</w:t>
      </w:r>
    </w:p>
    <w:p w:rsidR="000B0855" w:rsidRDefault="000B0855" w:rsidP="00C17388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shape id="_x0000_s1031" type="#_x0000_t75" style="position:absolute;left:0;text-align:left;margin-left:-54.75pt;margin-top:-35.75pt;width:615pt;height:803.95pt;z-index:-251655168">
            <v:imagedata r:id="rId5" o:title=""/>
          </v:shape>
        </w:pict>
      </w:r>
      <w:r w:rsidRPr="00D731F6">
        <w:rPr>
          <w:rFonts w:ascii="Cordia New" w:hAnsi="Cordia New" w:cs="Cordia New"/>
          <w:b/>
          <w:bCs/>
          <w:sz w:val="32"/>
          <w:szCs w:val="32"/>
          <w:u w:val="single"/>
          <w:cs/>
        </w:rPr>
        <w:t>ปัจจัยความสำเร็จในการจัดการเรียนการสอน</w:t>
      </w:r>
    </w:p>
    <w:p w:rsidR="000B0855" w:rsidRPr="00D731F6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 xml:space="preserve">โจทย์ </w:t>
      </w:r>
      <w:r w:rsidRPr="00D731F6">
        <w:rPr>
          <w:rFonts w:ascii="Cordia New" w:hAnsi="Cordia New" w:cs="Cordia New"/>
          <w:sz w:val="32"/>
          <w:szCs w:val="32"/>
        </w:rPr>
        <w:t>“</w:t>
      </w:r>
      <w:r w:rsidRPr="00D731F6">
        <w:rPr>
          <w:rFonts w:ascii="Cordia New" w:hAnsi="Cordia New" w:cs="Cordia New"/>
          <w:sz w:val="32"/>
          <w:szCs w:val="32"/>
          <w:cs/>
        </w:rPr>
        <w:t>ความพยายาม</w:t>
      </w:r>
      <w:r w:rsidRPr="00D731F6">
        <w:rPr>
          <w:rFonts w:ascii="Cordia New" w:hAnsi="Cordia New" w:cs="Cordia New"/>
          <w:sz w:val="32"/>
          <w:szCs w:val="32"/>
        </w:rPr>
        <w:t xml:space="preserve">” </w:t>
      </w:r>
      <w:r w:rsidRPr="00D731F6">
        <w:rPr>
          <w:rFonts w:ascii="Cordia New" w:hAnsi="Cordia New" w:cs="Cordia New"/>
          <w:sz w:val="32"/>
          <w:szCs w:val="32"/>
          <w:cs/>
        </w:rPr>
        <w:t>เป็นเรื่องใกล้ตัว</w:t>
      </w:r>
    </w:p>
    <w:p w:rsidR="000B0855" w:rsidRPr="00D731F6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 xml:space="preserve">แรงบันดาลใจ </w:t>
      </w:r>
      <w:r w:rsidRPr="00D731F6">
        <w:rPr>
          <w:rFonts w:ascii="Cordia New" w:hAnsi="Cordia New" w:cs="Cordia New"/>
          <w:sz w:val="32"/>
          <w:szCs w:val="32"/>
        </w:rPr>
        <w:t>“</w:t>
      </w:r>
      <w:r w:rsidRPr="00D731F6">
        <w:rPr>
          <w:rFonts w:ascii="Cordia New" w:hAnsi="Cordia New" w:cs="Cordia New"/>
          <w:sz w:val="32"/>
          <w:szCs w:val="32"/>
          <w:cs/>
        </w:rPr>
        <w:t>เรื่องแม่กบช่วยลูกกบ</w:t>
      </w:r>
      <w:r w:rsidRPr="00D731F6">
        <w:rPr>
          <w:rFonts w:ascii="Cordia New" w:hAnsi="Cordia New" w:cs="Cordia New"/>
          <w:sz w:val="32"/>
          <w:szCs w:val="32"/>
        </w:rPr>
        <w:t xml:space="preserve">” </w:t>
      </w:r>
      <w:r w:rsidRPr="00D731F6">
        <w:rPr>
          <w:rFonts w:ascii="Cordia New" w:hAnsi="Cordia New" w:cs="Cordia New"/>
          <w:sz w:val="32"/>
          <w:szCs w:val="32"/>
          <w:cs/>
        </w:rPr>
        <w:t>มีความเข้มข้น เข้าถึงใจและเป็นตัวส่งเข้าโจทย์ได้ดี</w:t>
      </w:r>
    </w:p>
    <w:p w:rsidR="000B0855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 xml:space="preserve">เนื้อหาของเแรงบันดาลใจเป็นตัวอธิบายนิยามของคำว่า </w:t>
      </w:r>
      <w:r w:rsidRPr="00D731F6">
        <w:rPr>
          <w:rFonts w:ascii="Cordia New" w:hAnsi="Cordia New" w:cs="Cordia New"/>
          <w:sz w:val="32"/>
          <w:szCs w:val="32"/>
        </w:rPr>
        <w:t>“</w:t>
      </w:r>
      <w:r w:rsidRPr="00D731F6">
        <w:rPr>
          <w:rFonts w:ascii="Cordia New" w:hAnsi="Cordia New" w:cs="Cordia New"/>
          <w:sz w:val="32"/>
          <w:szCs w:val="32"/>
          <w:cs/>
        </w:rPr>
        <w:t>ความพยายาม</w:t>
      </w:r>
      <w:r w:rsidRPr="00D731F6">
        <w:rPr>
          <w:rFonts w:ascii="Cordia New" w:hAnsi="Cordia New" w:cs="Cordia New"/>
          <w:sz w:val="32"/>
          <w:szCs w:val="32"/>
        </w:rPr>
        <w:t xml:space="preserve">” </w:t>
      </w:r>
      <w:r w:rsidRPr="00D731F6">
        <w:rPr>
          <w:rFonts w:ascii="Cordia New" w:hAnsi="Cordia New" w:cs="Cordia New"/>
          <w:sz w:val="32"/>
          <w:szCs w:val="32"/>
          <w:cs/>
        </w:rPr>
        <w:t>ได้ชัดเจน</w:t>
      </w:r>
    </w:p>
    <w:p w:rsidR="000B0855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 xml:space="preserve">ได้สะสมคลังคำเกี่ยวกับ </w:t>
      </w:r>
      <w:r w:rsidRPr="00D731F6">
        <w:rPr>
          <w:rFonts w:ascii="Cordia New" w:hAnsi="Cordia New" w:cs="Cordia New"/>
          <w:sz w:val="32"/>
          <w:szCs w:val="32"/>
        </w:rPr>
        <w:t>“</w:t>
      </w:r>
      <w:r w:rsidRPr="00D731F6">
        <w:rPr>
          <w:rFonts w:ascii="Cordia New" w:hAnsi="Cordia New" w:cs="Cordia New"/>
          <w:sz w:val="32"/>
          <w:szCs w:val="32"/>
          <w:cs/>
        </w:rPr>
        <w:t>ความพยายาม</w:t>
      </w:r>
      <w:r w:rsidRPr="00D731F6">
        <w:rPr>
          <w:rFonts w:ascii="Cordia New" w:hAnsi="Cordia New" w:cs="Cordia New"/>
          <w:sz w:val="32"/>
          <w:szCs w:val="32"/>
        </w:rPr>
        <w:t xml:space="preserve">” </w:t>
      </w:r>
      <w:r w:rsidRPr="00D731F6">
        <w:rPr>
          <w:rFonts w:ascii="Cordia New" w:hAnsi="Cordia New" w:cs="Cordia New"/>
          <w:sz w:val="32"/>
          <w:szCs w:val="32"/>
          <w:cs/>
        </w:rPr>
        <w:t>ก่อนเขียนความเรียงและแต่งกาพย์ฉบัง ๑๖</w:t>
      </w:r>
    </w:p>
    <w:p w:rsidR="000B0855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>โจทย์ไปกระตุ้นสิ่งที่เด็กเป็น คือ เด็กในวัยชั้น ๕ เป็นช่วงของการสร้างตัวตน โจทย์ที่ให้เขียนถึงความเป็นตัวเองได้เข้าไปตอบสนองความต้องการนั้นพอดี</w:t>
      </w:r>
    </w:p>
    <w:p w:rsidR="000B0855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>มีเงื่อนไขของโจทย์ที่ตอบสนองศักยภาพของเด็กทุกระดับความสามารถ</w:t>
      </w:r>
    </w:p>
    <w:p w:rsidR="000B0855" w:rsidRPr="00D731F6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>ลำดับของโจทย์หรือการให้งานเป็นลำดับจากง่ายไปหายาก คือ คิดคลังคำ เขียนความเรียง แต่งกาพย์ฉบัง ๑๖</w:t>
      </w:r>
    </w:p>
    <w:p w:rsidR="000B0855" w:rsidRPr="00C17388" w:rsidRDefault="000B0855" w:rsidP="00C17388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D731F6">
        <w:rPr>
          <w:rFonts w:ascii="Cordia New" w:hAnsi="Cordia New" w:cs="Cordia New"/>
          <w:sz w:val="32"/>
          <w:szCs w:val="32"/>
          <w:cs/>
        </w:rPr>
        <w:t xml:space="preserve">ครูได้แลกเปลี่ยนประสบการณ์ </w:t>
      </w:r>
      <w:r w:rsidRPr="00D731F6">
        <w:rPr>
          <w:rFonts w:ascii="Cordia New" w:hAnsi="Cordia New" w:cs="Cordia New"/>
          <w:sz w:val="32"/>
          <w:szCs w:val="32"/>
        </w:rPr>
        <w:t>“</w:t>
      </w:r>
      <w:r w:rsidRPr="00D731F6">
        <w:rPr>
          <w:rFonts w:ascii="Cordia New" w:hAnsi="Cordia New" w:cs="Cordia New"/>
          <w:sz w:val="32"/>
          <w:szCs w:val="32"/>
          <w:cs/>
        </w:rPr>
        <w:t>เรื่องความพยายามของครู</w:t>
      </w:r>
      <w:r w:rsidRPr="00D731F6">
        <w:rPr>
          <w:rFonts w:ascii="Cordia New" w:hAnsi="Cordia New" w:cs="Cordia New"/>
          <w:sz w:val="32"/>
          <w:szCs w:val="32"/>
        </w:rPr>
        <w:t xml:space="preserve">” </w:t>
      </w:r>
      <w:r w:rsidRPr="00D731F6">
        <w:rPr>
          <w:rFonts w:ascii="Cordia New" w:hAnsi="Cordia New" w:cs="Cordia New"/>
          <w:sz w:val="32"/>
          <w:szCs w:val="32"/>
          <w:cs/>
        </w:rPr>
        <w:t>เป็นตัวอย่างก่อนให้นักเรียนเริ่มเขียนความเรียงของตนเองทำให้นักเรียนเห็นภาพการเล่าเรื่องได้ชัดเจนขึ้น</w:t>
      </w:r>
    </w:p>
    <w:p w:rsidR="000B0855" w:rsidRDefault="000B0855" w:rsidP="00007DBB">
      <w:pPr>
        <w:jc w:val="center"/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0B0855" w:rsidRPr="00007DBB" w:rsidRDefault="000B0855" w:rsidP="00C17388">
      <w:pPr>
        <w:jc w:val="center"/>
        <w:rPr>
          <w:rFonts w:ascii="Cordia New" w:hAnsi="Cordia New" w:cs="Cordia New"/>
          <w:b/>
          <w:bCs/>
          <w:sz w:val="32"/>
          <w:szCs w:val="32"/>
          <w:u w:val="single"/>
          <w:cs/>
        </w:rPr>
      </w:pPr>
      <w:r w:rsidRPr="00007DBB">
        <w:rPr>
          <w:rFonts w:ascii="Cordia New" w:hAnsi="Cordia New" w:cs="Cordia New"/>
          <w:b/>
          <w:bCs/>
          <w:sz w:val="32"/>
          <w:szCs w:val="32"/>
          <w:u w:val="single"/>
          <w:cs/>
        </w:rPr>
        <w:t>ตัวอย่างผลงานของนักเรียน</w:t>
      </w:r>
    </w:p>
    <w:p w:rsidR="000B0855" w:rsidRDefault="000B0855" w:rsidP="009957CE">
      <w:pPr>
        <w:jc w:val="center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9957CE">
        <w:rPr>
          <w:rFonts w:ascii="Cordia New" w:hAnsi="Cordia New" w:cs="Cordia New"/>
          <w:b/>
          <w:bCs/>
          <w:sz w:val="32"/>
          <w:szCs w:val="32"/>
          <w:u w:val="single"/>
          <w:cs/>
        </w:rPr>
        <w:t>ตัวอย่างที่ ๑</w:t>
      </w:r>
    </w:p>
    <w:p w:rsidR="000B0855" w:rsidRDefault="000B0855" w:rsidP="00680BDA">
      <w:pPr>
        <w:ind w:firstLine="720"/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rect id="_x0000_s1032" style="position:absolute;left:0;text-align:left;margin-left:-9pt;margin-top:2.65pt;width:522pt;height:393.3pt;z-index:-251660288" strokeweight="2.25pt"/>
        </w:pict>
      </w:r>
      <w:r>
        <w:rPr>
          <w:noProof/>
        </w:rPr>
        <w:pict>
          <v:rect id="_x0000_s1033" style="position:absolute;left:0;text-align:left;margin-left:-9pt;margin-top:5pt;width:522pt;height:252pt;z-index:-251661312" strokeweight="2.25pt"/>
        </w:pict>
      </w:r>
    </w:p>
    <w:p w:rsidR="000B0855" w:rsidRDefault="000B0855" w:rsidP="00DD7CFE">
      <w:pPr>
        <w:ind w:firstLine="720"/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 xml:space="preserve">ฉันมีเป้าหมายในช่วงเรียนประถม คือ การเป็นนักดนตรี  ฉันก็ไม่รู้ว่ารักดนตรีตั้งแต่เมื่อไหร่  แต่จำได้ว่าครั้งแรกที่ฉันเห็นโรงเรียนสอนดนตรี  ตอนนั้นเป็นช่วงของการเปิดโรงเรียน  ฉันจำความรู้สึกนั้นได้ดี  นาทีที่ฉันรู้สึกอยากเรียนพิเศษมาก ฉันเอ่ยปากขอเรียนดนตรี  แม่สนับสนุนฉันจึงได้เข้าเรียน </w:t>
      </w:r>
      <w:r>
        <w:rPr>
          <w:rFonts w:ascii="Cordia New" w:hAnsi="Cordia New" w:cs="Cordia New"/>
          <w:sz w:val="32"/>
          <w:szCs w:val="32"/>
          <w:cs/>
        </w:rPr>
        <w:t>วิชาแรกที่ฉันเรียน คือ อีเล็กโท</w:t>
      </w:r>
      <w:r w:rsidRPr="00DD7CFE">
        <w:rPr>
          <w:rFonts w:ascii="Cordia New" w:hAnsi="Cordia New" w:cs="Cordia New"/>
          <w:sz w:val="32"/>
          <w:szCs w:val="32"/>
          <w:cs/>
        </w:rPr>
        <w:t>น  ฉันชอบมาก ๆ แม่จึงให้น้องชายเรียนด้วย  และฉันก็เรียนเปียโนเรียนได้ ๔-๕ ปี ชอบดนตรีมากจึงเรียน</w:t>
      </w:r>
      <w:r>
        <w:rPr>
          <w:rFonts w:ascii="Cordia New" w:hAnsi="Cordia New" w:cs="Cordia New"/>
          <w:sz w:val="32"/>
          <w:szCs w:val="32"/>
          <w:cs/>
        </w:rPr>
        <w:t>ไวโอลิ</w:t>
      </w:r>
      <w:r w:rsidRPr="00DD7CFE">
        <w:rPr>
          <w:rFonts w:ascii="Cordia New" w:hAnsi="Cordia New" w:cs="Cordia New"/>
          <w:sz w:val="32"/>
          <w:szCs w:val="32"/>
          <w:cs/>
        </w:rPr>
        <w:t>น ฉันจะตั้งใจบรรลุเป้าหมายให้สำเร็จ</w:t>
      </w:r>
    </w:p>
    <w:p w:rsidR="000B0855" w:rsidRPr="00DD7CFE" w:rsidRDefault="000B0855" w:rsidP="00DD7CFE">
      <w:pPr>
        <w:ind w:firstLine="720"/>
        <w:rPr>
          <w:rFonts w:ascii="Cordia New" w:hAnsi="Cordia New" w:cs="Cordia New"/>
          <w:sz w:val="32"/>
          <w:szCs w:val="32"/>
        </w:rPr>
      </w:pP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ฉันนั้นมีความอดทน</w:t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  <w:t>ขยันฝึกฝน</w:t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เพื่อจะเป็นนักดนตรี</w:t>
      </w:r>
      <w:r w:rsidRPr="00DD7CFE">
        <w:rPr>
          <w:rFonts w:ascii="Cordia New" w:hAnsi="Cordia New" w:cs="Cordia New"/>
          <w:sz w:val="32"/>
          <w:szCs w:val="32"/>
          <w:cs/>
        </w:rPr>
        <w:tab/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มีเป้าหมายที่ยิ่งใหญ่</w:t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  <w:t>พยายามแก้ไข</w:t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ในเรื่องที่ไม่สำเร็จ</w:t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ทุกครั้งมีความท้อแท้</w:t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  <w:t>แต่ว่าคุณแม่</w:t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คอยให้กำลังใจฉัน</w:t>
      </w: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ฉันจึงมีความตั้งใจ</w:t>
      </w:r>
      <w:r w:rsidRPr="00DD7CFE"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ab/>
        <w:t>เพื่อที่จะให้</w:t>
      </w:r>
    </w:p>
    <w:p w:rsidR="000B0855" w:rsidRDefault="000B0855" w:rsidP="00DD7CFE">
      <w:pPr>
        <w:rPr>
          <w:rFonts w:ascii="Cordia New" w:hAnsi="Cordia New" w:cs="Cordia New"/>
          <w:sz w:val="32"/>
          <w:szCs w:val="32"/>
        </w:rPr>
      </w:pPr>
      <w:r w:rsidRPr="00DD7CFE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DD7CFE">
        <w:rPr>
          <w:rFonts w:ascii="Cordia New" w:hAnsi="Cordia New" w:cs="Cordia New"/>
          <w:sz w:val="32"/>
          <w:szCs w:val="32"/>
          <w:cs/>
        </w:rPr>
        <w:t>บรรลุเป้าหมายอย่างภูมิใจ</w:t>
      </w:r>
    </w:p>
    <w:p w:rsidR="000B0855" w:rsidRDefault="000B0855" w:rsidP="00DD7CFE">
      <w:pPr>
        <w:rPr>
          <w:rFonts w:ascii="Cordia New" w:hAnsi="Cordia New" w:cs="Cordia New"/>
          <w:sz w:val="32"/>
          <w:szCs w:val="32"/>
        </w:rPr>
      </w:pPr>
    </w:p>
    <w:p w:rsidR="000B0855" w:rsidRPr="00DD7CFE" w:rsidRDefault="000B0855" w:rsidP="00DD7CFE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 xml:space="preserve">                            ด.ญ. นภสร    ศรีปาน  (ฟ้า) ชั้น ๕/๒</w:t>
      </w:r>
    </w:p>
    <w:p w:rsidR="000B0855" w:rsidRDefault="000B0855" w:rsidP="00CE29DA">
      <w:pPr>
        <w:jc w:val="thaiDistribute"/>
        <w:rPr>
          <w:rFonts w:ascii="Cordia New" w:hAnsi="Cordia New" w:cs="Cordia New"/>
          <w:sz w:val="32"/>
          <w:szCs w:val="32"/>
        </w:rPr>
      </w:pPr>
    </w:p>
    <w:p w:rsidR="000B0855" w:rsidRDefault="000B0855" w:rsidP="00CE29DA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shape id="_x0000_s1034" type="#_x0000_t75" style="position:absolute;left:0;text-align:left;margin-left:-54.75pt;margin-top:-37.1pt;width:614.1pt;height:812.5pt;z-index:-251654144">
            <v:imagedata r:id="rId5" o:title=""/>
          </v:shape>
        </w:pict>
      </w:r>
    </w:p>
    <w:p w:rsidR="000B0855" w:rsidRDefault="000B0855" w:rsidP="003F7B81">
      <w:pPr>
        <w:jc w:val="center"/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3F7B81">
        <w:rPr>
          <w:rFonts w:ascii="Cordia New" w:hAnsi="Cordia New" w:cs="Cordia New"/>
          <w:b/>
          <w:bCs/>
          <w:sz w:val="32"/>
          <w:szCs w:val="32"/>
          <w:u w:val="single"/>
          <w:cs/>
        </w:rPr>
        <w:t xml:space="preserve">ตัวอย่างที่ </w:t>
      </w:r>
      <w:r>
        <w:rPr>
          <w:rFonts w:ascii="Cordia New" w:hAnsi="Cordia New" w:cs="Cordia New"/>
          <w:b/>
          <w:bCs/>
          <w:sz w:val="32"/>
          <w:szCs w:val="32"/>
          <w:u w:val="single"/>
          <w:cs/>
        </w:rPr>
        <w:t>๒</w:t>
      </w:r>
    </w:p>
    <w:p w:rsidR="000B0855" w:rsidRDefault="000B0855" w:rsidP="003F7B81">
      <w:pPr>
        <w:jc w:val="center"/>
        <w:rPr>
          <w:rFonts w:ascii="Cordia New" w:hAnsi="Cordia New" w:cs="Cordia New"/>
          <w:sz w:val="32"/>
          <w:szCs w:val="32"/>
        </w:rPr>
      </w:pPr>
    </w:p>
    <w:p w:rsidR="000B0855" w:rsidRDefault="000B0855" w:rsidP="003F7B81">
      <w:pPr>
        <w:rPr>
          <w:rFonts w:ascii="Cordia New" w:hAnsi="Cordia New" w:cs="Cordia New"/>
          <w:sz w:val="32"/>
          <w:szCs w:val="32"/>
        </w:rPr>
      </w:pPr>
      <w:r>
        <w:rPr>
          <w:noProof/>
        </w:rPr>
        <w:pict>
          <v:rect id="_x0000_s1035" style="position:absolute;margin-left:-9pt;margin-top:4pt;width:522pt;height:252.35pt;z-index:-251659264" strokeweight="2.25pt"/>
        </w:pict>
      </w:r>
    </w:p>
    <w:p w:rsidR="000B0855" w:rsidRDefault="000B0855" w:rsidP="003F7B81">
      <w:pPr>
        <w:ind w:firstLine="720"/>
        <w:rPr>
          <w:rFonts w:ascii="Cordia New" w:hAnsi="Cordia New" w:cs="Cordia New"/>
          <w:sz w:val="32"/>
          <w:szCs w:val="32"/>
        </w:rPr>
      </w:pPr>
      <w:r w:rsidRPr="003F7B81">
        <w:rPr>
          <w:rFonts w:ascii="Cordia New" w:hAnsi="Cordia New" w:cs="Cordia New"/>
          <w:sz w:val="32"/>
          <w:szCs w:val="32"/>
          <w:cs/>
        </w:rPr>
        <w:t>สิ่งที่ผมเคยพยายาม คือ ผมเคยพยายามที่จะเก็บเงิน ๕๐๐ บาท ภายใน ๒ เดือน เป็นความพยายามที่ผมภูมิใจมากที่สุดและผมจะนำเงินที่ผมเก็บได้ไปออมไว้ที่ธนาคารจะได้มีดอกเบี้ยและผมจะใช้อย่างรู้คุณค่าและจะไม่ใช้เงินอย่างสิ้นเปลือง</w:t>
      </w:r>
    </w:p>
    <w:p w:rsidR="000B0855" w:rsidRPr="003F7B81" w:rsidRDefault="000B0855" w:rsidP="003F7B81">
      <w:pPr>
        <w:ind w:firstLine="720"/>
        <w:rPr>
          <w:rFonts w:ascii="Cordia New" w:hAnsi="Cordia New" w:cs="Cordia New"/>
          <w:sz w:val="32"/>
          <w:szCs w:val="32"/>
        </w:rPr>
      </w:pP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</w:rPr>
      </w:pPr>
      <w:r w:rsidRPr="003F7B81"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>ฉันเก็บเงินห้าร้อยบาท</w:t>
      </w:r>
      <w:r w:rsidRPr="003F7B81"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ab/>
        <w:t>ไม่ให้เงินขาด</w:t>
      </w: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</w:rPr>
      </w:pPr>
      <w:r w:rsidRPr="003F7B81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>นำไปฝากธนาคาร</w:t>
      </w: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</w:rPr>
      </w:pPr>
      <w:r w:rsidRPr="003F7B81"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>ฝากมากจิตใจเบิกบาน</w:t>
      </w:r>
      <w:r w:rsidRPr="003F7B81"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ab/>
        <w:t>มีเงินใช้นาน</w:t>
      </w:r>
    </w:p>
    <w:p w:rsidR="000B0855" w:rsidRDefault="000B0855" w:rsidP="003F7B81">
      <w:pPr>
        <w:rPr>
          <w:rFonts w:ascii="Cordia New" w:hAnsi="Cordia New" w:cs="Cordia New"/>
          <w:sz w:val="32"/>
          <w:szCs w:val="32"/>
        </w:rPr>
      </w:pPr>
      <w:r w:rsidRPr="003F7B81"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 w:rsidRPr="003F7B81">
        <w:rPr>
          <w:rFonts w:ascii="Cordia New" w:hAnsi="Cordia New" w:cs="Cordia New"/>
          <w:sz w:val="32"/>
          <w:szCs w:val="32"/>
          <w:cs/>
        </w:rPr>
        <w:t>อย่าใช้เงินอย่างสิ้นเปลือง</w:t>
      </w:r>
    </w:p>
    <w:p w:rsidR="000B0855" w:rsidRDefault="000B0855" w:rsidP="003F7B81">
      <w:pPr>
        <w:rPr>
          <w:rFonts w:ascii="Cordia New" w:hAnsi="Cordia New" w:cs="Cordia New"/>
          <w:sz w:val="32"/>
          <w:szCs w:val="32"/>
        </w:rPr>
      </w:pP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 xml:space="preserve">    </w:t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/>
          <w:sz w:val="32"/>
          <w:szCs w:val="32"/>
          <w:cs/>
        </w:rPr>
        <w:tab/>
        <w:t xml:space="preserve">         ด.ช. ธนภัทร    ลายวงศ์เลิศ (แจม) ชั้น ๕/๒</w:t>
      </w: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  <w:cs/>
        </w:rPr>
      </w:pPr>
    </w:p>
    <w:p w:rsidR="000B0855" w:rsidRPr="003F7B81" w:rsidRDefault="000B0855" w:rsidP="003F7B81">
      <w:pPr>
        <w:rPr>
          <w:rFonts w:ascii="Cordia New" w:hAnsi="Cordia New" w:cs="Cordia New"/>
          <w:sz w:val="32"/>
          <w:szCs w:val="32"/>
        </w:rPr>
      </w:pPr>
    </w:p>
    <w:sectPr w:rsidR="000B0855" w:rsidRPr="003F7B81" w:rsidSect="00691FC1">
      <w:pgSz w:w="12240" w:h="15840"/>
      <w:pgMar w:top="719" w:right="1080" w:bottom="567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24667"/>
    <w:multiLevelType w:val="hybridMultilevel"/>
    <w:tmpl w:val="31EC85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534B"/>
    <w:rsid w:val="00001ED9"/>
    <w:rsid w:val="000023DB"/>
    <w:rsid w:val="00003225"/>
    <w:rsid w:val="00003667"/>
    <w:rsid w:val="00003EA7"/>
    <w:rsid w:val="000072F8"/>
    <w:rsid w:val="00007DBB"/>
    <w:rsid w:val="00010137"/>
    <w:rsid w:val="00014427"/>
    <w:rsid w:val="00014B7F"/>
    <w:rsid w:val="00015C1B"/>
    <w:rsid w:val="0002276E"/>
    <w:rsid w:val="00022942"/>
    <w:rsid w:val="000269E6"/>
    <w:rsid w:val="000274B9"/>
    <w:rsid w:val="00030434"/>
    <w:rsid w:val="00032AFB"/>
    <w:rsid w:val="000330A3"/>
    <w:rsid w:val="000361A4"/>
    <w:rsid w:val="00043ACE"/>
    <w:rsid w:val="00044106"/>
    <w:rsid w:val="000477D6"/>
    <w:rsid w:val="000477E9"/>
    <w:rsid w:val="000511AC"/>
    <w:rsid w:val="00051D64"/>
    <w:rsid w:val="00060B12"/>
    <w:rsid w:val="0006190C"/>
    <w:rsid w:val="00063D32"/>
    <w:rsid w:val="000730A1"/>
    <w:rsid w:val="000761F5"/>
    <w:rsid w:val="00076ACA"/>
    <w:rsid w:val="00080C4B"/>
    <w:rsid w:val="00083985"/>
    <w:rsid w:val="00084FC9"/>
    <w:rsid w:val="000861A7"/>
    <w:rsid w:val="00091CDA"/>
    <w:rsid w:val="00092A56"/>
    <w:rsid w:val="00092E53"/>
    <w:rsid w:val="00097FBB"/>
    <w:rsid w:val="000A0CA2"/>
    <w:rsid w:val="000A18B8"/>
    <w:rsid w:val="000A1E9E"/>
    <w:rsid w:val="000A3355"/>
    <w:rsid w:val="000A3767"/>
    <w:rsid w:val="000A6429"/>
    <w:rsid w:val="000B0855"/>
    <w:rsid w:val="000C0950"/>
    <w:rsid w:val="000C0F76"/>
    <w:rsid w:val="000C1A3F"/>
    <w:rsid w:val="000C28DF"/>
    <w:rsid w:val="000C46D6"/>
    <w:rsid w:val="000C56F3"/>
    <w:rsid w:val="000C5C0D"/>
    <w:rsid w:val="000D2078"/>
    <w:rsid w:val="000D2AEF"/>
    <w:rsid w:val="000E1037"/>
    <w:rsid w:val="000E5AAA"/>
    <w:rsid w:val="000E7FA9"/>
    <w:rsid w:val="000F05EE"/>
    <w:rsid w:val="000F22D9"/>
    <w:rsid w:val="000F2ED0"/>
    <w:rsid w:val="000F42CF"/>
    <w:rsid w:val="000F69CF"/>
    <w:rsid w:val="001007A7"/>
    <w:rsid w:val="00101DBD"/>
    <w:rsid w:val="00106A6F"/>
    <w:rsid w:val="00107494"/>
    <w:rsid w:val="00117BD1"/>
    <w:rsid w:val="00120351"/>
    <w:rsid w:val="00120934"/>
    <w:rsid w:val="00124AEE"/>
    <w:rsid w:val="00132514"/>
    <w:rsid w:val="00134D4C"/>
    <w:rsid w:val="00136F96"/>
    <w:rsid w:val="001418A0"/>
    <w:rsid w:val="0014197B"/>
    <w:rsid w:val="00144FA8"/>
    <w:rsid w:val="00145755"/>
    <w:rsid w:val="00145E55"/>
    <w:rsid w:val="00156E84"/>
    <w:rsid w:val="00156F9A"/>
    <w:rsid w:val="00157442"/>
    <w:rsid w:val="00157FA0"/>
    <w:rsid w:val="001600D3"/>
    <w:rsid w:val="0016037E"/>
    <w:rsid w:val="0016296F"/>
    <w:rsid w:val="001719E0"/>
    <w:rsid w:val="00172668"/>
    <w:rsid w:val="00173AE7"/>
    <w:rsid w:val="00173C37"/>
    <w:rsid w:val="0017430B"/>
    <w:rsid w:val="00176EC0"/>
    <w:rsid w:val="00180C52"/>
    <w:rsid w:val="00180E53"/>
    <w:rsid w:val="00182C80"/>
    <w:rsid w:val="00184ACE"/>
    <w:rsid w:val="0019233E"/>
    <w:rsid w:val="00194D8E"/>
    <w:rsid w:val="00195399"/>
    <w:rsid w:val="001968B9"/>
    <w:rsid w:val="00197F3C"/>
    <w:rsid w:val="001A1383"/>
    <w:rsid w:val="001A2BE1"/>
    <w:rsid w:val="001A3905"/>
    <w:rsid w:val="001A64CA"/>
    <w:rsid w:val="001A6FE9"/>
    <w:rsid w:val="001B30F6"/>
    <w:rsid w:val="001B3766"/>
    <w:rsid w:val="001B5B88"/>
    <w:rsid w:val="001B6328"/>
    <w:rsid w:val="001C1FBF"/>
    <w:rsid w:val="001C722C"/>
    <w:rsid w:val="001D0F8E"/>
    <w:rsid w:val="001D23F7"/>
    <w:rsid w:val="001D2AE9"/>
    <w:rsid w:val="001D4E4C"/>
    <w:rsid w:val="001E053D"/>
    <w:rsid w:val="001E14EB"/>
    <w:rsid w:val="001E2417"/>
    <w:rsid w:val="001E260D"/>
    <w:rsid w:val="001E34FE"/>
    <w:rsid w:val="001E3FE8"/>
    <w:rsid w:val="001E43F7"/>
    <w:rsid w:val="001E6AAD"/>
    <w:rsid w:val="001E7135"/>
    <w:rsid w:val="001F0EA0"/>
    <w:rsid w:val="001F3C3B"/>
    <w:rsid w:val="001F48BA"/>
    <w:rsid w:val="001F5888"/>
    <w:rsid w:val="00203618"/>
    <w:rsid w:val="00204BC2"/>
    <w:rsid w:val="002069E0"/>
    <w:rsid w:val="00206B38"/>
    <w:rsid w:val="002071CB"/>
    <w:rsid w:val="0021376F"/>
    <w:rsid w:val="00213996"/>
    <w:rsid w:val="002165BC"/>
    <w:rsid w:val="0023130F"/>
    <w:rsid w:val="00231D59"/>
    <w:rsid w:val="0023426C"/>
    <w:rsid w:val="0023597E"/>
    <w:rsid w:val="002414DC"/>
    <w:rsid w:val="00243FD7"/>
    <w:rsid w:val="002449D2"/>
    <w:rsid w:val="00245CAD"/>
    <w:rsid w:val="002479F5"/>
    <w:rsid w:val="00250D40"/>
    <w:rsid w:val="00253D20"/>
    <w:rsid w:val="00255630"/>
    <w:rsid w:val="00256F77"/>
    <w:rsid w:val="00263007"/>
    <w:rsid w:val="0026382D"/>
    <w:rsid w:val="00265A96"/>
    <w:rsid w:val="0027064A"/>
    <w:rsid w:val="00270C6B"/>
    <w:rsid w:val="002734D6"/>
    <w:rsid w:val="002737E3"/>
    <w:rsid w:val="00281EDC"/>
    <w:rsid w:val="0028211F"/>
    <w:rsid w:val="002821BA"/>
    <w:rsid w:val="00282B13"/>
    <w:rsid w:val="00283121"/>
    <w:rsid w:val="00283377"/>
    <w:rsid w:val="00286DFA"/>
    <w:rsid w:val="00290621"/>
    <w:rsid w:val="00290A68"/>
    <w:rsid w:val="00290EA3"/>
    <w:rsid w:val="00291080"/>
    <w:rsid w:val="002919D2"/>
    <w:rsid w:val="00291D21"/>
    <w:rsid w:val="0029212B"/>
    <w:rsid w:val="002926F4"/>
    <w:rsid w:val="002971B9"/>
    <w:rsid w:val="0029763A"/>
    <w:rsid w:val="002A0A36"/>
    <w:rsid w:val="002A3746"/>
    <w:rsid w:val="002A3BDE"/>
    <w:rsid w:val="002A3D5A"/>
    <w:rsid w:val="002A42F5"/>
    <w:rsid w:val="002A4343"/>
    <w:rsid w:val="002A4FE9"/>
    <w:rsid w:val="002A5CC0"/>
    <w:rsid w:val="002A5D3F"/>
    <w:rsid w:val="002B2B9A"/>
    <w:rsid w:val="002B7809"/>
    <w:rsid w:val="002C263D"/>
    <w:rsid w:val="002C59DC"/>
    <w:rsid w:val="002C7391"/>
    <w:rsid w:val="002D5DE0"/>
    <w:rsid w:val="002E093A"/>
    <w:rsid w:val="002E1743"/>
    <w:rsid w:val="002E266F"/>
    <w:rsid w:val="002F430E"/>
    <w:rsid w:val="002F65BD"/>
    <w:rsid w:val="002F7008"/>
    <w:rsid w:val="0030102D"/>
    <w:rsid w:val="00302912"/>
    <w:rsid w:val="003033EE"/>
    <w:rsid w:val="00305040"/>
    <w:rsid w:val="003059A4"/>
    <w:rsid w:val="00307DB4"/>
    <w:rsid w:val="00307FA1"/>
    <w:rsid w:val="00311182"/>
    <w:rsid w:val="00313EAF"/>
    <w:rsid w:val="003161AE"/>
    <w:rsid w:val="00316EB0"/>
    <w:rsid w:val="00322ACA"/>
    <w:rsid w:val="003247B9"/>
    <w:rsid w:val="00325654"/>
    <w:rsid w:val="00326396"/>
    <w:rsid w:val="003323FA"/>
    <w:rsid w:val="00332574"/>
    <w:rsid w:val="00332DED"/>
    <w:rsid w:val="00337A71"/>
    <w:rsid w:val="00342D2E"/>
    <w:rsid w:val="00343806"/>
    <w:rsid w:val="00343957"/>
    <w:rsid w:val="003472B8"/>
    <w:rsid w:val="0035012F"/>
    <w:rsid w:val="00350771"/>
    <w:rsid w:val="00350E13"/>
    <w:rsid w:val="00351253"/>
    <w:rsid w:val="003555EC"/>
    <w:rsid w:val="0035649C"/>
    <w:rsid w:val="00357FD4"/>
    <w:rsid w:val="00360694"/>
    <w:rsid w:val="00360869"/>
    <w:rsid w:val="00362D27"/>
    <w:rsid w:val="00363715"/>
    <w:rsid w:val="00371493"/>
    <w:rsid w:val="003725AB"/>
    <w:rsid w:val="00375A81"/>
    <w:rsid w:val="00376E1B"/>
    <w:rsid w:val="003777E2"/>
    <w:rsid w:val="00377A80"/>
    <w:rsid w:val="00377F5E"/>
    <w:rsid w:val="0038308C"/>
    <w:rsid w:val="0039028D"/>
    <w:rsid w:val="003962B8"/>
    <w:rsid w:val="003A1513"/>
    <w:rsid w:val="003A6C3E"/>
    <w:rsid w:val="003B0A4F"/>
    <w:rsid w:val="003B0ABF"/>
    <w:rsid w:val="003B1A0B"/>
    <w:rsid w:val="003B6D35"/>
    <w:rsid w:val="003C0D96"/>
    <w:rsid w:val="003C0E22"/>
    <w:rsid w:val="003C3BDA"/>
    <w:rsid w:val="003C6A32"/>
    <w:rsid w:val="003D3457"/>
    <w:rsid w:val="003D3D20"/>
    <w:rsid w:val="003D3F4F"/>
    <w:rsid w:val="003D5417"/>
    <w:rsid w:val="003D55AC"/>
    <w:rsid w:val="003E0A25"/>
    <w:rsid w:val="003E21C6"/>
    <w:rsid w:val="003E2FAD"/>
    <w:rsid w:val="003E40DA"/>
    <w:rsid w:val="003E5F42"/>
    <w:rsid w:val="003E6E2C"/>
    <w:rsid w:val="003F00BA"/>
    <w:rsid w:val="003F2497"/>
    <w:rsid w:val="003F5F43"/>
    <w:rsid w:val="003F6598"/>
    <w:rsid w:val="003F7B81"/>
    <w:rsid w:val="004023BA"/>
    <w:rsid w:val="00406235"/>
    <w:rsid w:val="00407B72"/>
    <w:rsid w:val="004169AC"/>
    <w:rsid w:val="0042577E"/>
    <w:rsid w:val="004259C6"/>
    <w:rsid w:val="004279DE"/>
    <w:rsid w:val="00427D4D"/>
    <w:rsid w:val="00430E51"/>
    <w:rsid w:val="0043349A"/>
    <w:rsid w:val="00433B26"/>
    <w:rsid w:val="00434AED"/>
    <w:rsid w:val="00435B8D"/>
    <w:rsid w:val="00435BAB"/>
    <w:rsid w:val="004457A4"/>
    <w:rsid w:val="00446CCA"/>
    <w:rsid w:val="004539DE"/>
    <w:rsid w:val="004574A3"/>
    <w:rsid w:val="004603C8"/>
    <w:rsid w:val="00460B61"/>
    <w:rsid w:val="00462B7F"/>
    <w:rsid w:val="00462CF8"/>
    <w:rsid w:val="004631A7"/>
    <w:rsid w:val="0046392C"/>
    <w:rsid w:val="00463A30"/>
    <w:rsid w:val="004645DD"/>
    <w:rsid w:val="00471408"/>
    <w:rsid w:val="004744AD"/>
    <w:rsid w:val="00477D84"/>
    <w:rsid w:val="00480DEA"/>
    <w:rsid w:val="004840E0"/>
    <w:rsid w:val="004842B2"/>
    <w:rsid w:val="00484B57"/>
    <w:rsid w:val="00485C1A"/>
    <w:rsid w:val="0049104F"/>
    <w:rsid w:val="004913FE"/>
    <w:rsid w:val="0049430B"/>
    <w:rsid w:val="00495D8F"/>
    <w:rsid w:val="004A1574"/>
    <w:rsid w:val="004A7729"/>
    <w:rsid w:val="004B443A"/>
    <w:rsid w:val="004B4AAA"/>
    <w:rsid w:val="004B5E21"/>
    <w:rsid w:val="004B626E"/>
    <w:rsid w:val="004C05B3"/>
    <w:rsid w:val="004C563A"/>
    <w:rsid w:val="004C64D5"/>
    <w:rsid w:val="004C6DC7"/>
    <w:rsid w:val="004C6F7C"/>
    <w:rsid w:val="004C75EC"/>
    <w:rsid w:val="004D4E2C"/>
    <w:rsid w:val="004D53AC"/>
    <w:rsid w:val="004D60C5"/>
    <w:rsid w:val="004D6960"/>
    <w:rsid w:val="004E5C87"/>
    <w:rsid w:val="004E6A44"/>
    <w:rsid w:val="004E7B8D"/>
    <w:rsid w:val="004F0D79"/>
    <w:rsid w:val="004F1454"/>
    <w:rsid w:val="004F3D19"/>
    <w:rsid w:val="004F790C"/>
    <w:rsid w:val="005078DA"/>
    <w:rsid w:val="00507C41"/>
    <w:rsid w:val="00510138"/>
    <w:rsid w:val="00510D4B"/>
    <w:rsid w:val="00514CED"/>
    <w:rsid w:val="00516055"/>
    <w:rsid w:val="005160C2"/>
    <w:rsid w:val="00524408"/>
    <w:rsid w:val="00525628"/>
    <w:rsid w:val="00527F71"/>
    <w:rsid w:val="00535B63"/>
    <w:rsid w:val="005368C1"/>
    <w:rsid w:val="0054046E"/>
    <w:rsid w:val="00541A7A"/>
    <w:rsid w:val="00542D23"/>
    <w:rsid w:val="005474EB"/>
    <w:rsid w:val="00547D98"/>
    <w:rsid w:val="00551312"/>
    <w:rsid w:val="005536B4"/>
    <w:rsid w:val="005559A4"/>
    <w:rsid w:val="00557CC4"/>
    <w:rsid w:val="00560EBC"/>
    <w:rsid w:val="0056225B"/>
    <w:rsid w:val="00565451"/>
    <w:rsid w:val="00565EC6"/>
    <w:rsid w:val="005662F5"/>
    <w:rsid w:val="005761F6"/>
    <w:rsid w:val="00577BC1"/>
    <w:rsid w:val="005820C3"/>
    <w:rsid w:val="00583BF6"/>
    <w:rsid w:val="005863B5"/>
    <w:rsid w:val="00590492"/>
    <w:rsid w:val="00590719"/>
    <w:rsid w:val="00594D5B"/>
    <w:rsid w:val="005954C6"/>
    <w:rsid w:val="00596F3E"/>
    <w:rsid w:val="005A15AD"/>
    <w:rsid w:val="005A1FAA"/>
    <w:rsid w:val="005A2543"/>
    <w:rsid w:val="005A70CD"/>
    <w:rsid w:val="005B02E6"/>
    <w:rsid w:val="005B148E"/>
    <w:rsid w:val="005B16B3"/>
    <w:rsid w:val="005B5B84"/>
    <w:rsid w:val="005B5CB5"/>
    <w:rsid w:val="005B7335"/>
    <w:rsid w:val="005C0FE8"/>
    <w:rsid w:val="005C12CC"/>
    <w:rsid w:val="005C177A"/>
    <w:rsid w:val="005C192B"/>
    <w:rsid w:val="005C437E"/>
    <w:rsid w:val="005C45E6"/>
    <w:rsid w:val="005C4B25"/>
    <w:rsid w:val="005C5B92"/>
    <w:rsid w:val="005C7CB2"/>
    <w:rsid w:val="005D1424"/>
    <w:rsid w:val="005D405B"/>
    <w:rsid w:val="005E39E5"/>
    <w:rsid w:val="005F0395"/>
    <w:rsid w:val="005F214F"/>
    <w:rsid w:val="005F376D"/>
    <w:rsid w:val="005F6119"/>
    <w:rsid w:val="005F7EA0"/>
    <w:rsid w:val="005F7F69"/>
    <w:rsid w:val="0060534B"/>
    <w:rsid w:val="006109C8"/>
    <w:rsid w:val="006114E4"/>
    <w:rsid w:val="006130DB"/>
    <w:rsid w:val="006137BF"/>
    <w:rsid w:val="00621CE3"/>
    <w:rsid w:val="00622994"/>
    <w:rsid w:val="006229A5"/>
    <w:rsid w:val="00622AC0"/>
    <w:rsid w:val="006235DE"/>
    <w:rsid w:val="0062364F"/>
    <w:rsid w:val="0062696C"/>
    <w:rsid w:val="00626E41"/>
    <w:rsid w:val="0063530A"/>
    <w:rsid w:val="00636D7B"/>
    <w:rsid w:val="006449C1"/>
    <w:rsid w:val="006475DF"/>
    <w:rsid w:val="00653E77"/>
    <w:rsid w:val="0065409E"/>
    <w:rsid w:val="006542BA"/>
    <w:rsid w:val="006542DF"/>
    <w:rsid w:val="0065740D"/>
    <w:rsid w:val="006602E3"/>
    <w:rsid w:val="00660AD5"/>
    <w:rsid w:val="00662558"/>
    <w:rsid w:val="00663BCE"/>
    <w:rsid w:val="006651FD"/>
    <w:rsid w:val="00665407"/>
    <w:rsid w:val="00666264"/>
    <w:rsid w:val="006672CA"/>
    <w:rsid w:val="00670728"/>
    <w:rsid w:val="006711DA"/>
    <w:rsid w:val="00671E51"/>
    <w:rsid w:val="0067526B"/>
    <w:rsid w:val="00680BDA"/>
    <w:rsid w:val="00683727"/>
    <w:rsid w:val="00683964"/>
    <w:rsid w:val="00685FF5"/>
    <w:rsid w:val="00691FC1"/>
    <w:rsid w:val="006934D7"/>
    <w:rsid w:val="006A06EA"/>
    <w:rsid w:val="006A1EC4"/>
    <w:rsid w:val="006A2BAA"/>
    <w:rsid w:val="006A669F"/>
    <w:rsid w:val="006A7660"/>
    <w:rsid w:val="006B0EF2"/>
    <w:rsid w:val="006B1A9F"/>
    <w:rsid w:val="006B31C1"/>
    <w:rsid w:val="006B4A6E"/>
    <w:rsid w:val="006B5963"/>
    <w:rsid w:val="006B7794"/>
    <w:rsid w:val="006B7ACF"/>
    <w:rsid w:val="006C2573"/>
    <w:rsid w:val="006D0B56"/>
    <w:rsid w:val="006D5259"/>
    <w:rsid w:val="006D57FF"/>
    <w:rsid w:val="006D76A2"/>
    <w:rsid w:val="006E0581"/>
    <w:rsid w:val="006E346E"/>
    <w:rsid w:val="006E3D43"/>
    <w:rsid w:val="006E3D68"/>
    <w:rsid w:val="006E3D98"/>
    <w:rsid w:val="006E5C74"/>
    <w:rsid w:val="006E6BFF"/>
    <w:rsid w:val="006F1C95"/>
    <w:rsid w:val="006F358F"/>
    <w:rsid w:val="006F4644"/>
    <w:rsid w:val="006F4A21"/>
    <w:rsid w:val="006F544F"/>
    <w:rsid w:val="006F6173"/>
    <w:rsid w:val="006F670F"/>
    <w:rsid w:val="006F6A8C"/>
    <w:rsid w:val="006F6CC1"/>
    <w:rsid w:val="006F6E15"/>
    <w:rsid w:val="007018DA"/>
    <w:rsid w:val="00701F5A"/>
    <w:rsid w:val="00704F5A"/>
    <w:rsid w:val="00705638"/>
    <w:rsid w:val="0070657A"/>
    <w:rsid w:val="007065B5"/>
    <w:rsid w:val="0071144F"/>
    <w:rsid w:val="00714D81"/>
    <w:rsid w:val="00726019"/>
    <w:rsid w:val="00727871"/>
    <w:rsid w:val="007278DE"/>
    <w:rsid w:val="007304F8"/>
    <w:rsid w:val="007343F6"/>
    <w:rsid w:val="00735F66"/>
    <w:rsid w:val="0074770B"/>
    <w:rsid w:val="0074799E"/>
    <w:rsid w:val="00760011"/>
    <w:rsid w:val="00762E6F"/>
    <w:rsid w:val="007635E6"/>
    <w:rsid w:val="007656C7"/>
    <w:rsid w:val="00770C95"/>
    <w:rsid w:val="0077540C"/>
    <w:rsid w:val="00775F1A"/>
    <w:rsid w:val="007761B7"/>
    <w:rsid w:val="007837D0"/>
    <w:rsid w:val="00786798"/>
    <w:rsid w:val="00791690"/>
    <w:rsid w:val="00791E3B"/>
    <w:rsid w:val="00795573"/>
    <w:rsid w:val="00796FF5"/>
    <w:rsid w:val="007A0109"/>
    <w:rsid w:val="007A566B"/>
    <w:rsid w:val="007A6DF8"/>
    <w:rsid w:val="007B6B23"/>
    <w:rsid w:val="007C0C43"/>
    <w:rsid w:val="007C1BCA"/>
    <w:rsid w:val="007C2141"/>
    <w:rsid w:val="007C3878"/>
    <w:rsid w:val="007C657B"/>
    <w:rsid w:val="007C7C8C"/>
    <w:rsid w:val="007D2167"/>
    <w:rsid w:val="007D6A3C"/>
    <w:rsid w:val="007D7EAF"/>
    <w:rsid w:val="007E0718"/>
    <w:rsid w:val="007E1D15"/>
    <w:rsid w:val="007E7F09"/>
    <w:rsid w:val="007F02E2"/>
    <w:rsid w:val="007F08F9"/>
    <w:rsid w:val="007F3F24"/>
    <w:rsid w:val="007F47A3"/>
    <w:rsid w:val="007F67C7"/>
    <w:rsid w:val="007F7095"/>
    <w:rsid w:val="008006D5"/>
    <w:rsid w:val="008020AF"/>
    <w:rsid w:val="00807572"/>
    <w:rsid w:val="0081034B"/>
    <w:rsid w:val="00821EE2"/>
    <w:rsid w:val="00826412"/>
    <w:rsid w:val="00826F5F"/>
    <w:rsid w:val="00830088"/>
    <w:rsid w:val="0083123F"/>
    <w:rsid w:val="00832C93"/>
    <w:rsid w:val="00837109"/>
    <w:rsid w:val="00840CC3"/>
    <w:rsid w:val="00842E63"/>
    <w:rsid w:val="00843527"/>
    <w:rsid w:val="008460E0"/>
    <w:rsid w:val="008504C3"/>
    <w:rsid w:val="00857CBB"/>
    <w:rsid w:val="008623C0"/>
    <w:rsid w:val="00862D96"/>
    <w:rsid w:val="00867392"/>
    <w:rsid w:val="008730DA"/>
    <w:rsid w:val="008735F5"/>
    <w:rsid w:val="00876DA0"/>
    <w:rsid w:val="00883941"/>
    <w:rsid w:val="008840D1"/>
    <w:rsid w:val="00884CD7"/>
    <w:rsid w:val="00885A7E"/>
    <w:rsid w:val="00890ED3"/>
    <w:rsid w:val="008935D4"/>
    <w:rsid w:val="00893A7C"/>
    <w:rsid w:val="008949F0"/>
    <w:rsid w:val="00895F34"/>
    <w:rsid w:val="0089789D"/>
    <w:rsid w:val="008A0920"/>
    <w:rsid w:val="008A2AE2"/>
    <w:rsid w:val="008A4015"/>
    <w:rsid w:val="008A4C5B"/>
    <w:rsid w:val="008A4CB8"/>
    <w:rsid w:val="008B29BD"/>
    <w:rsid w:val="008B37A2"/>
    <w:rsid w:val="008B3D80"/>
    <w:rsid w:val="008B6D1C"/>
    <w:rsid w:val="008C3EFD"/>
    <w:rsid w:val="008C5D89"/>
    <w:rsid w:val="008C6848"/>
    <w:rsid w:val="008C7542"/>
    <w:rsid w:val="008D25B9"/>
    <w:rsid w:val="008E05B2"/>
    <w:rsid w:val="008F15B9"/>
    <w:rsid w:val="008F273C"/>
    <w:rsid w:val="008F2CB7"/>
    <w:rsid w:val="008F2DB7"/>
    <w:rsid w:val="008F4AEE"/>
    <w:rsid w:val="008F7B16"/>
    <w:rsid w:val="00900A4C"/>
    <w:rsid w:val="00901C07"/>
    <w:rsid w:val="0090295A"/>
    <w:rsid w:val="00903D53"/>
    <w:rsid w:val="0090453F"/>
    <w:rsid w:val="0090503A"/>
    <w:rsid w:val="00905921"/>
    <w:rsid w:val="00914456"/>
    <w:rsid w:val="00915A17"/>
    <w:rsid w:val="00916505"/>
    <w:rsid w:val="009169F9"/>
    <w:rsid w:val="0092683B"/>
    <w:rsid w:val="00933A1F"/>
    <w:rsid w:val="00933D45"/>
    <w:rsid w:val="009342C3"/>
    <w:rsid w:val="00935CED"/>
    <w:rsid w:val="00936BBC"/>
    <w:rsid w:val="00940660"/>
    <w:rsid w:val="0094073D"/>
    <w:rsid w:val="00943C06"/>
    <w:rsid w:val="009525FA"/>
    <w:rsid w:val="00953D2C"/>
    <w:rsid w:val="00953ED3"/>
    <w:rsid w:val="00954BEA"/>
    <w:rsid w:val="009571F7"/>
    <w:rsid w:val="00964CB9"/>
    <w:rsid w:val="00967F65"/>
    <w:rsid w:val="0097712B"/>
    <w:rsid w:val="009807E4"/>
    <w:rsid w:val="00981DEC"/>
    <w:rsid w:val="0098585D"/>
    <w:rsid w:val="009862EC"/>
    <w:rsid w:val="00990F55"/>
    <w:rsid w:val="00992539"/>
    <w:rsid w:val="00992ED8"/>
    <w:rsid w:val="00993CD0"/>
    <w:rsid w:val="00995125"/>
    <w:rsid w:val="009957CE"/>
    <w:rsid w:val="00995EBE"/>
    <w:rsid w:val="00996340"/>
    <w:rsid w:val="00996FB2"/>
    <w:rsid w:val="009A0931"/>
    <w:rsid w:val="009A3F98"/>
    <w:rsid w:val="009A5095"/>
    <w:rsid w:val="009A55F1"/>
    <w:rsid w:val="009A5ADE"/>
    <w:rsid w:val="009A67D4"/>
    <w:rsid w:val="009A7829"/>
    <w:rsid w:val="009B1617"/>
    <w:rsid w:val="009B186A"/>
    <w:rsid w:val="009B3CFB"/>
    <w:rsid w:val="009B4B06"/>
    <w:rsid w:val="009B70C3"/>
    <w:rsid w:val="009C04DD"/>
    <w:rsid w:val="009C39DB"/>
    <w:rsid w:val="009C7101"/>
    <w:rsid w:val="009C73E8"/>
    <w:rsid w:val="009C774C"/>
    <w:rsid w:val="009D0840"/>
    <w:rsid w:val="009D1028"/>
    <w:rsid w:val="009D128E"/>
    <w:rsid w:val="009D61F6"/>
    <w:rsid w:val="009D67B2"/>
    <w:rsid w:val="009E06A9"/>
    <w:rsid w:val="009E0D47"/>
    <w:rsid w:val="009E1A92"/>
    <w:rsid w:val="009E27C6"/>
    <w:rsid w:val="009E3E05"/>
    <w:rsid w:val="009E47A2"/>
    <w:rsid w:val="009E4949"/>
    <w:rsid w:val="009E5A4F"/>
    <w:rsid w:val="009E6CD7"/>
    <w:rsid w:val="009F0A39"/>
    <w:rsid w:val="009F2755"/>
    <w:rsid w:val="009F3B34"/>
    <w:rsid w:val="00A00FCF"/>
    <w:rsid w:val="00A01E42"/>
    <w:rsid w:val="00A02B21"/>
    <w:rsid w:val="00A040CD"/>
    <w:rsid w:val="00A0770E"/>
    <w:rsid w:val="00A10075"/>
    <w:rsid w:val="00A10788"/>
    <w:rsid w:val="00A10D10"/>
    <w:rsid w:val="00A1741D"/>
    <w:rsid w:val="00A179AC"/>
    <w:rsid w:val="00A2009D"/>
    <w:rsid w:val="00A20C7B"/>
    <w:rsid w:val="00A26A78"/>
    <w:rsid w:val="00A26B1C"/>
    <w:rsid w:val="00A27417"/>
    <w:rsid w:val="00A33883"/>
    <w:rsid w:val="00A34AD1"/>
    <w:rsid w:val="00A3561A"/>
    <w:rsid w:val="00A35817"/>
    <w:rsid w:val="00A37998"/>
    <w:rsid w:val="00A37EA7"/>
    <w:rsid w:val="00A41F4E"/>
    <w:rsid w:val="00A42D53"/>
    <w:rsid w:val="00A43F77"/>
    <w:rsid w:val="00A46E94"/>
    <w:rsid w:val="00A47956"/>
    <w:rsid w:val="00A50C65"/>
    <w:rsid w:val="00A53904"/>
    <w:rsid w:val="00A54B6E"/>
    <w:rsid w:val="00A56151"/>
    <w:rsid w:val="00A572C0"/>
    <w:rsid w:val="00A62096"/>
    <w:rsid w:val="00A6375B"/>
    <w:rsid w:val="00A66620"/>
    <w:rsid w:val="00A6710D"/>
    <w:rsid w:val="00A6792B"/>
    <w:rsid w:val="00A70242"/>
    <w:rsid w:val="00A71362"/>
    <w:rsid w:val="00A74DF9"/>
    <w:rsid w:val="00A75337"/>
    <w:rsid w:val="00A767AC"/>
    <w:rsid w:val="00A828B6"/>
    <w:rsid w:val="00A84E7E"/>
    <w:rsid w:val="00A927E9"/>
    <w:rsid w:val="00A92EC6"/>
    <w:rsid w:val="00A94631"/>
    <w:rsid w:val="00A96512"/>
    <w:rsid w:val="00A97099"/>
    <w:rsid w:val="00AA08CD"/>
    <w:rsid w:val="00AA0E42"/>
    <w:rsid w:val="00AA10F3"/>
    <w:rsid w:val="00AA3A73"/>
    <w:rsid w:val="00AA6609"/>
    <w:rsid w:val="00AA6AFF"/>
    <w:rsid w:val="00AA6D60"/>
    <w:rsid w:val="00AA7C97"/>
    <w:rsid w:val="00AB31DA"/>
    <w:rsid w:val="00AB4762"/>
    <w:rsid w:val="00AC3078"/>
    <w:rsid w:val="00AC3602"/>
    <w:rsid w:val="00AC3F18"/>
    <w:rsid w:val="00AC7493"/>
    <w:rsid w:val="00AC76E6"/>
    <w:rsid w:val="00AD01B9"/>
    <w:rsid w:val="00AD1F26"/>
    <w:rsid w:val="00AD4031"/>
    <w:rsid w:val="00AD4AFB"/>
    <w:rsid w:val="00AD5087"/>
    <w:rsid w:val="00AD6615"/>
    <w:rsid w:val="00AD6886"/>
    <w:rsid w:val="00AD74BD"/>
    <w:rsid w:val="00AE2BEB"/>
    <w:rsid w:val="00AE2E50"/>
    <w:rsid w:val="00AE39C7"/>
    <w:rsid w:val="00AE5F8C"/>
    <w:rsid w:val="00AE6E8E"/>
    <w:rsid w:val="00AE6ED9"/>
    <w:rsid w:val="00AF0A2D"/>
    <w:rsid w:val="00AF4625"/>
    <w:rsid w:val="00AF4D7E"/>
    <w:rsid w:val="00AF63E4"/>
    <w:rsid w:val="00B03F0C"/>
    <w:rsid w:val="00B04473"/>
    <w:rsid w:val="00B04A24"/>
    <w:rsid w:val="00B0691B"/>
    <w:rsid w:val="00B1391E"/>
    <w:rsid w:val="00B20C31"/>
    <w:rsid w:val="00B21C67"/>
    <w:rsid w:val="00B226C2"/>
    <w:rsid w:val="00B241FB"/>
    <w:rsid w:val="00B244C1"/>
    <w:rsid w:val="00B266CE"/>
    <w:rsid w:val="00B272A7"/>
    <w:rsid w:val="00B3069B"/>
    <w:rsid w:val="00B371AF"/>
    <w:rsid w:val="00B4120C"/>
    <w:rsid w:val="00B44F9E"/>
    <w:rsid w:val="00B460DD"/>
    <w:rsid w:val="00B471DA"/>
    <w:rsid w:val="00B5128D"/>
    <w:rsid w:val="00B517DF"/>
    <w:rsid w:val="00B53A63"/>
    <w:rsid w:val="00B57D78"/>
    <w:rsid w:val="00B64E3F"/>
    <w:rsid w:val="00B658F9"/>
    <w:rsid w:val="00B65941"/>
    <w:rsid w:val="00B733A9"/>
    <w:rsid w:val="00B7352C"/>
    <w:rsid w:val="00B75E3F"/>
    <w:rsid w:val="00B81FE5"/>
    <w:rsid w:val="00B834FC"/>
    <w:rsid w:val="00B84E12"/>
    <w:rsid w:val="00B864D2"/>
    <w:rsid w:val="00B86FD1"/>
    <w:rsid w:val="00B87679"/>
    <w:rsid w:val="00B91CF7"/>
    <w:rsid w:val="00B94514"/>
    <w:rsid w:val="00BA3638"/>
    <w:rsid w:val="00BA70C2"/>
    <w:rsid w:val="00BB1F6A"/>
    <w:rsid w:val="00BB66B7"/>
    <w:rsid w:val="00BC2E10"/>
    <w:rsid w:val="00BC3DDB"/>
    <w:rsid w:val="00BC5D2A"/>
    <w:rsid w:val="00BC61AD"/>
    <w:rsid w:val="00BD08F7"/>
    <w:rsid w:val="00BD0D6E"/>
    <w:rsid w:val="00BD23ED"/>
    <w:rsid w:val="00BD2621"/>
    <w:rsid w:val="00BD4018"/>
    <w:rsid w:val="00BD6AD9"/>
    <w:rsid w:val="00BD73B0"/>
    <w:rsid w:val="00BD7690"/>
    <w:rsid w:val="00BE139F"/>
    <w:rsid w:val="00BE20CA"/>
    <w:rsid w:val="00BE4F1F"/>
    <w:rsid w:val="00BE68B6"/>
    <w:rsid w:val="00BE7046"/>
    <w:rsid w:val="00BF2C4F"/>
    <w:rsid w:val="00BF2E24"/>
    <w:rsid w:val="00BF3A70"/>
    <w:rsid w:val="00BF3D86"/>
    <w:rsid w:val="00BF3EA0"/>
    <w:rsid w:val="00BF5C4C"/>
    <w:rsid w:val="00BF6CC3"/>
    <w:rsid w:val="00BF7111"/>
    <w:rsid w:val="00BF73A1"/>
    <w:rsid w:val="00BF77A5"/>
    <w:rsid w:val="00C00E91"/>
    <w:rsid w:val="00C04075"/>
    <w:rsid w:val="00C04922"/>
    <w:rsid w:val="00C06A5A"/>
    <w:rsid w:val="00C12112"/>
    <w:rsid w:val="00C12476"/>
    <w:rsid w:val="00C14228"/>
    <w:rsid w:val="00C150E1"/>
    <w:rsid w:val="00C16BF4"/>
    <w:rsid w:val="00C1715D"/>
    <w:rsid w:val="00C17388"/>
    <w:rsid w:val="00C17B98"/>
    <w:rsid w:val="00C212C4"/>
    <w:rsid w:val="00C2220B"/>
    <w:rsid w:val="00C26741"/>
    <w:rsid w:val="00C316C0"/>
    <w:rsid w:val="00C326DC"/>
    <w:rsid w:val="00C33206"/>
    <w:rsid w:val="00C411E8"/>
    <w:rsid w:val="00C42972"/>
    <w:rsid w:val="00C43E5F"/>
    <w:rsid w:val="00C4697F"/>
    <w:rsid w:val="00C46C3C"/>
    <w:rsid w:val="00C509C8"/>
    <w:rsid w:val="00C516C1"/>
    <w:rsid w:val="00C52E0E"/>
    <w:rsid w:val="00C64D4C"/>
    <w:rsid w:val="00C652C1"/>
    <w:rsid w:val="00C65AAE"/>
    <w:rsid w:val="00C66748"/>
    <w:rsid w:val="00C66A7F"/>
    <w:rsid w:val="00C674D3"/>
    <w:rsid w:val="00C706CF"/>
    <w:rsid w:val="00C727A7"/>
    <w:rsid w:val="00C72A77"/>
    <w:rsid w:val="00C752DE"/>
    <w:rsid w:val="00C84668"/>
    <w:rsid w:val="00C8661F"/>
    <w:rsid w:val="00C87037"/>
    <w:rsid w:val="00C909EB"/>
    <w:rsid w:val="00C95A78"/>
    <w:rsid w:val="00C95D0A"/>
    <w:rsid w:val="00CA230D"/>
    <w:rsid w:val="00CA5D59"/>
    <w:rsid w:val="00CB2C73"/>
    <w:rsid w:val="00CB61F0"/>
    <w:rsid w:val="00CB6C33"/>
    <w:rsid w:val="00CB7C51"/>
    <w:rsid w:val="00CB7EA5"/>
    <w:rsid w:val="00CC0E4A"/>
    <w:rsid w:val="00CC2BD2"/>
    <w:rsid w:val="00CC32EE"/>
    <w:rsid w:val="00CC686D"/>
    <w:rsid w:val="00CD2040"/>
    <w:rsid w:val="00CD31BA"/>
    <w:rsid w:val="00CD3FB1"/>
    <w:rsid w:val="00CD428F"/>
    <w:rsid w:val="00CD43FD"/>
    <w:rsid w:val="00CD4865"/>
    <w:rsid w:val="00CD4938"/>
    <w:rsid w:val="00CD586C"/>
    <w:rsid w:val="00CD5C1E"/>
    <w:rsid w:val="00CE29DA"/>
    <w:rsid w:val="00CE3074"/>
    <w:rsid w:val="00CE6748"/>
    <w:rsid w:val="00CE6ADB"/>
    <w:rsid w:val="00CE7646"/>
    <w:rsid w:val="00CF32E8"/>
    <w:rsid w:val="00CF3F84"/>
    <w:rsid w:val="00CF42C3"/>
    <w:rsid w:val="00CF5C9F"/>
    <w:rsid w:val="00D0000D"/>
    <w:rsid w:val="00D0352E"/>
    <w:rsid w:val="00D07E45"/>
    <w:rsid w:val="00D10092"/>
    <w:rsid w:val="00D10307"/>
    <w:rsid w:val="00D14F67"/>
    <w:rsid w:val="00D161E8"/>
    <w:rsid w:val="00D17899"/>
    <w:rsid w:val="00D179FE"/>
    <w:rsid w:val="00D23713"/>
    <w:rsid w:val="00D25169"/>
    <w:rsid w:val="00D25A17"/>
    <w:rsid w:val="00D25C05"/>
    <w:rsid w:val="00D312DC"/>
    <w:rsid w:val="00D31CC3"/>
    <w:rsid w:val="00D32F73"/>
    <w:rsid w:val="00D33278"/>
    <w:rsid w:val="00D351C9"/>
    <w:rsid w:val="00D36768"/>
    <w:rsid w:val="00D37468"/>
    <w:rsid w:val="00D37C2E"/>
    <w:rsid w:val="00D40619"/>
    <w:rsid w:val="00D407F2"/>
    <w:rsid w:val="00D419B2"/>
    <w:rsid w:val="00D4326A"/>
    <w:rsid w:val="00D43A1C"/>
    <w:rsid w:val="00D4535B"/>
    <w:rsid w:val="00D47B01"/>
    <w:rsid w:val="00D5058B"/>
    <w:rsid w:val="00D57754"/>
    <w:rsid w:val="00D65D06"/>
    <w:rsid w:val="00D67396"/>
    <w:rsid w:val="00D67482"/>
    <w:rsid w:val="00D731F6"/>
    <w:rsid w:val="00D73CAB"/>
    <w:rsid w:val="00D741E5"/>
    <w:rsid w:val="00D7454C"/>
    <w:rsid w:val="00D75091"/>
    <w:rsid w:val="00D77E9B"/>
    <w:rsid w:val="00D84285"/>
    <w:rsid w:val="00D85554"/>
    <w:rsid w:val="00D9171F"/>
    <w:rsid w:val="00D92BE9"/>
    <w:rsid w:val="00D94075"/>
    <w:rsid w:val="00D9527E"/>
    <w:rsid w:val="00DA52E9"/>
    <w:rsid w:val="00DA5F95"/>
    <w:rsid w:val="00DA63D7"/>
    <w:rsid w:val="00DB3AB9"/>
    <w:rsid w:val="00DB740A"/>
    <w:rsid w:val="00DC5531"/>
    <w:rsid w:val="00DC594C"/>
    <w:rsid w:val="00DD0AB5"/>
    <w:rsid w:val="00DD34D4"/>
    <w:rsid w:val="00DD36C8"/>
    <w:rsid w:val="00DD4082"/>
    <w:rsid w:val="00DD437D"/>
    <w:rsid w:val="00DD71DE"/>
    <w:rsid w:val="00DD7CFE"/>
    <w:rsid w:val="00DE1105"/>
    <w:rsid w:val="00DE21A1"/>
    <w:rsid w:val="00DE79B6"/>
    <w:rsid w:val="00DF345C"/>
    <w:rsid w:val="00DF4480"/>
    <w:rsid w:val="00E000AC"/>
    <w:rsid w:val="00E001EC"/>
    <w:rsid w:val="00E01B4A"/>
    <w:rsid w:val="00E04446"/>
    <w:rsid w:val="00E0739D"/>
    <w:rsid w:val="00E07795"/>
    <w:rsid w:val="00E11446"/>
    <w:rsid w:val="00E13845"/>
    <w:rsid w:val="00E1712E"/>
    <w:rsid w:val="00E237B9"/>
    <w:rsid w:val="00E26648"/>
    <w:rsid w:val="00E26C27"/>
    <w:rsid w:val="00E4023D"/>
    <w:rsid w:val="00E45C35"/>
    <w:rsid w:val="00E47D6A"/>
    <w:rsid w:val="00E50864"/>
    <w:rsid w:val="00E515C6"/>
    <w:rsid w:val="00E55ADC"/>
    <w:rsid w:val="00E66A65"/>
    <w:rsid w:val="00E70999"/>
    <w:rsid w:val="00E70F7B"/>
    <w:rsid w:val="00E721AE"/>
    <w:rsid w:val="00E72823"/>
    <w:rsid w:val="00E72A9A"/>
    <w:rsid w:val="00E74C90"/>
    <w:rsid w:val="00E75212"/>
    <w:rsid w:val="00E8008F"/>
    <w:rsid w:val="00E8161C"/>
    <w:rsid w:val="00E81977"/>
    <w:rsid w:val="00E824A3"/>
    <w:rsid w:val="00E82886"/>
    <w:rsid w:val="00E82903"/>
    <w:rsid w:val="00E864B5"/>
    <w:rsid w:val="00E868F2"/>
    <w:rsid w:val="00E87127"/>
    <w:rsid w:val="00E87F1C"/>
    <w:rsid w:val="00E926F3"/>
    <w:rsid w:val="00E933E9"/>
    <w:rsid w:val="00E936CE"/>
    <w:rsid w:val="00E93FA1"/>
    <w:rsid w:val="00E958B2"/>
    <w:rsid w:val="00E95C82"/>
    <w:rsid w:val="00EA10FD"/>
    <w:rsid w:val="00EA152F"/>
    <w:rsid w:val="00EA2401"/>
    <w:rsid w:val="00EA2675"/>
    <w:rsid w:val="00EA5547"/>
    <w:rsid w:val="00EA7FDF"/>
    <w:rsid w:val="00EB0651"/>
    <w:rsid w:val="00EB0DAB"/>
    <w:rsid w:val="00EB13EC"/>
    <w:rsid w:val="00EB27F9"/>
    <w:rsid w:val="00EB305C"/>
    <w:rsid w:val="00EC056E"/>
    <w:rsid w:val="00EC1064"/>
    <w:rsid w:val="00EC386C"/>
    <w:rsid w:val="00EC5382"/>
    <w:rsid w:val="00EC73E2"/>
    <w:rsid w:val="00EC7EAD"/>
    <w:rsid w:val="00ED0BC6"/>
    <w:rsid w:val="00ED34D3"/>
    <w:rsid w:val="00ED3ADE"/>
    <w:rsid w:val="00ED43D8"/>
    <w:rsid w:val="00ED4B23"/>
    <w:rsid w:val="00ED53DE"/>
    <w:rsid w:val="00EE2D91"/>
    <w:rsid w:val="00EE40FB"/>
    <w:rsid w:val="00EE50A1"/>
    <w:rsid w:val="00EE6885"/>
    <w:rsid w:val="00EF0A1C"/>
    <w:rsid w:val="00EF3575"/>
    <w:rsid w:val="00EF3DD1"/>
    <w:rsid w:val="00EF4B1B"/>
    <w:rsid w:val="00EF5DE6"/>
    <w:rsid w:val="00EF7AF2"/>
    <w:rsid w:val="00F054B5"/>
    <w:rsid w:val="00F162B1"/>
    <w:rsid w:val="00F17646"/>
    <w:rsid w:val="00F30681"/>
    <w:rsid w:val="00F350A5"/>
    <w:rsid w:val="00F3582F"/>
    <w:rsid w:val="00F40B9B"/>
    <w:rsid w:val="00F40EEC"/>
    <w:rsid w:val="00F4119A"/>
    <w:rsid w:val="00F417F8"/>
    <w:rsid w:val="00F42FAE"/>
    <w:rsid w:val="00F441F8"/>
    <w:rsid w:val="00F4741A"/>
    <w:rsid w:val="00F53D09"/>
    <w:rsid w:val="00F55675"/>
    <w:rsid w:val="00F55776"/>
    <w:rsid w:val="00F6595A"/>
    <w:rsid w:val="00F67424"/>
    <w:rsid w:val="00F73A25"/>
    <w:rsid w:val="00F75C3F"/>
    <w:rsid w:val="00F86429"/>
    <w:rsid w:val="00F871DE"/>
    <w:rsid w:val="00F91314"/>
    <w:rsid w:val="00F928C7"/>
    <w:rsid w:val="00F92C59"/>
    <w:rsid w:val="00F961EE"/>
    <w:rsid w:val="00F96FDA"/>
    <w:rsid w:val="00FA0E84"/>
    <w:rsid w:val="00FA1DF3"/>
    <w:rsid w:val="00FA444D"/>
    <w:rsid w:val="00FA5617"/>
    <w:rsid w:val="00FA680D"/>
    <w:rsid w:val="00FB41F3"/>
    <w:rsid w:val="00FB69EF"/>
    <w:rsid w:val="00FB7FEA"/>
    <w:rsid w:val="00FC1E77"/>
    <w:rsid w:val="00FC40CC"/>
    <w:rsid w:val="00FC5234"/>
    <w:rsid w:val="00FC5C32"/>
    <w:rsid w:val="00FC5F30"/>
    <w:rsid w:val="00FD103E"/>
    <w:rsid w:val="00FD37C6"/>
    <w:rsid w:val="00FD3E45"/>
    <w:rsid w:val="00FD714E"/>
    <w:rsid w:val="00FE028F"/>
    <w:rsid w:val="00FE06C5"/>
    <w:rsid w:val="00FE1BB6"/>
    <w:rsid w:val="00FE43CD"/>
    <w:rsid w:val="00FE4EB8"/>
    <w:rsid w:val="00FE729B"/>
    <w:rsid w:val="00FF31B0"/>
    <w:rsid w:val="00FF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4</Pages>
  <Words>879</Words>
  <Characters>5012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วิริยะ</dc:title>
  <dc:subject/>
  <dc:creator>AIS</dc:creator>
  <cp:keywords/>
  <dc:description/>
  <cp:lastModifiedBy>user2</cp:lastModifiedBy>
  <cp:revision>12</cp:revision>
  <dcterms:created xsi:type="dcterms:W3CDTF">2013-10-07T02:52:00Z</dcterms:created>
  <dcterms:modified xsi:type="dcterms:W3CDTF">2013-10-07T10:41:00Z</dcterms:modified>
</cp:coreProperties>
</file>