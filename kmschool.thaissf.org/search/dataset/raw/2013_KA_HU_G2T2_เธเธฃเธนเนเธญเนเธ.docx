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2816" w:rsidRDefault="007F2816" w:rsidP="00F6115B">
      <w:pPr>
        <w:tabs>
          <w:tab w:val="center" w:pos="4819"/>
        </w:tabs>
        <w:spacing w:line="360" w:lineRule="auto"/>
        <w:rPr>
          <w:rFonts w:ascii="Tahoma" w:hAnsi="Tahoma" w:cs="Tahoma"/>
          <w:b/>
          <w:bCs/>
          <w:szCs w:val="24"/>
        </w:rPr>
      </w:pPr>
    </w:p>
    <w:p w:rsidR="007F2816" w:rsidRPr="00F01DD5" w:rsidRDefault="007F2816" w:rsidP="00D635D4">
      <w:pPr>
        <w:tabs>
          <w:tab w:val="right" w:pos="15081"/>
        </w:tabs>
        <w:spacing w:line="360" w:lineRule="auto"/>
        <w:jc w:val="both"/>
        <w:rPr>
          <w:rFonts w:ascii="Tahoma" w:hAnsi="Tahoma" w:cs="Tahoma"/>
          <w:b/>
          <w:bCs/>
          <w:szCs w:val="24"/>
          <w:cs/>
        </w:rPr>
      </w:pPr>
      <w:r>
        <w:rPr>
          <w:rFonts w:ascii="Tahoma" w:hAnsi="Tahoma" w:cs="Tahoma"/>
          <w:b/>
          <w:bCs/>
          <w:szCs w:val="24"/>
          <w:cs/>
        </w:rPr>
        <w:t>สร้างครูให้เป็นครูฝึก ตอนที่</w:t>
      </w:r>
      <w:r>
        <w:rPr>
          <w:rFonts w:ascii="Tahoma" w:hAnsi="Tahoma" w:cs="Tahoma"/>
          <w:szCs w:val="24"/>
          <w:cs/>
        </w:rPr>
        <w:t xml:space="preserve"> ๑ </w:t>
      </w:r>
      <w:r>
        <w:rPr>
          <w:rFonts w:ascii="Tahoma" w:hAnsi="Tahoma" w:cs="Tahoma"/>
          <w:b/>
          <w:bCs/>
          <w:szCs w:val="24"/>
          <w:cs/>
        </w:rPr>
        <w:t xml:space="preserve"> ทำให้ดู อยู่ให้เห็น</w:t>
      </w:r>
      <w:r>
        <w:rPr>
          <w:rFonts w:ascii="Tahoma" w:hAnsi="Tahoma" w:cs="Tahoma"/>
          <w:b/>
          <w:bCs/>
          <w:szCs w:val="24"/>
        </w:rPr>
        <w:t xml:space="preserve"> </w:t>
      </w:r>
      <w:r>
        <w:rPr>
          <w:rFonts w:ascii="Tahoma" w:hAnsi="Tahoma" w:cs="Tahoma"/>
          <w:b/>
          <w:bCs/>
          <w:szCs w:val="24"/>
          <w:cs/>
        </w:rPr>
        <w:t>(๑)</w:t>
      </w:r>
    </w:p>
    <w:p w:rsidR="007F2816" w:rsidRDefault="007F2816" w:rsidP="00D635D4">
      <w:pPr>
        <w:tabs>
          <w:tab w:val="right" w:pos="15081"/>
        </w:tabs>
        <w:spacing w:line="360" w:lineRule="auto"/>
        <w:jc w:val="both"/>
        <w:rPr>
          <w:rFonts w:ascii="Tahoma" w:hAnsi="Tahoma" w:cs="Tahoma"/>
          <w:b/>
          <w:bCs/>
          <w:szCs w:val="24"/>
        </w:rPr>
      </w:pPr>
    </w:p>
    <w:p w:rsidR="007F2816" w:rsidRDefault="007F2816" w:rsidP="003F307B">
      <w:pPr>
        <w:tabs>
          <w:tab w:val="right" w:pos="15081"/>
        </w:tabs>
        <w:spacing w:line="360" w:lineRule="auto"/>
        <w:rPr>
          <w:rFonts w:ascii="Tahoma" w:hAnsi="Tahoma" w:cs="Tahoma"/>
          <w:szCs w:val="24"/>
        </w:rPr>
      </w:pPr>
      <w:r>
        <w:rPr>
          <w:rFonts w:ascii="Tahoma" w:hAnsi="Tahoma" w:cs="Tahoma"/>
          <w:b/>
          <w:bCs/>
          <w:szCs w:val="24"/>
          <w:cs/>
        </w:rPr>
        <w:t xml:space="preserve">คุณครูลูกแมว </w:t>
      </w:r>
      <w:r w:rsidRPr="00032029">
        <w:rPr>
          <w:rFonts w:ascii="Tahoma" w:hAnsi="Tahoma" w:cs="Tahoma"/>
          <w:b/>
          <w:bCs/>
          <w:szCs w:val="24"/>
          <w:cs/>
        </w:rPr>
        <w:t>– ทรรศนีย์</w:t>
      </w:r>
      <w:r w:rsidRPr="00032029">
        <w:rPr>
          <w:rFonts w:ascii="Tahoma" w:hAnsi="Tahoma" w:cs="Tahoma"/>
          <w:b/>
          <w:bCs/>
          <w:szCs w:val="24"/>
        </w:rPr>
        <w:t xml:space="preserve">  </w:t>
      </w:r>
      <w:r>
        <w:rPr>
          <w:rFonts w:ascii="Tahoma" w:hAnsi="Tahoma" w:cs="Tahoma"/>
          <w:szCs w:val="24"/>
          <w:cs/>
        </w:rPr>
        <w:t>เขียนบันทึกนี้ไว้ เมื่อจบภาคเรียนวิริยะ ปีการศึกษา ๒๕๕๕ ในขณะที่มีอายุงานได้......เดือน เมื่อปีการศึกษาที่แล้ว คุณครูลูกแมวเป็นครูคู่วิชากับ</w:t>
      </w:r>
      <w:r w:rsidRPr="00032029">
        <w:rPr>
          <w:rFonts w:ascii="Tahoma" w:hAnsi="Tahoma" w:cs="Tahoma"/>
          <w:b/>
          <w:bCs/>
          <w:szCs w:val="24"/>
          <w:cs/>
        </w:rPr>
        <w:t>คุณครูโอ่ง – นฤนาท</w:t>
      </w:r>
      <w:r>
        <w:rPr>
          <w:rFonts w:ascii="Tahoma" w:hAnsi="Tahoma" w:cs="Tahoma"/>
          <w:szCs w:val="24"/>
          <w:cs/>
        </w:rPr>
        <w:t xml:space="preserve"> หัวหน้าหน่วยพัฒนาหน่วยวิชามานุษกับโลก ช่วงชั้นที่ ๑ </w:t>
      </w:r>
    </w:p>
    <w:p w:rsidR="007F2816" w:rsidRDefault="007F2816" w:rsidP="003F307B">
      <w:pPr>
        <w:tabs>
          <w:tab w:val="right" w:pos="15081"/>
        </w:tabs>
        <w:spacing w:line="360" w:lineRule="auto"/>
        <w:rPr>
          <w:rFonts w:ascii="Tahoma" w:hAnsi="Tahoma" w:cs="Tahoma"/>
          <w:szCs w:val="24"/>
        </w:rPr>
      </w:pPr>
    </w:p>
    <w:p w:rsidR="007F2816" w:rsidRPr="008159D2" w:rsidRDefault="007F2816" w:rsidP="003F307B">
      <w:pPr>
        <w:tabs>
          <w:tab w:val="right" w:pos="15081"/>
        </w:tabs>
        <w:spacing w:line="360" w:lineRule="auto"/>
        <w:rPr>
          <w:rFonts w:ascii="Tahoma" w:hAnsi="Tahoma" w:cs="Tahoma"/>
          <w:szCs w:val="24"/>
          <w:cs/>
        </w:rPr>
      </w:pPr>
      <w:r>
        <w:rPr>
          <w:rFonts w:ascii="Tahoma" w:hAnsi="Tahoma" w:cs="Tahoma"/>
          <w:szCs w:val="24"/>
          <w:cs/>
        </w:rPr>
        <w:t>ความรู้จากการทำงานเป็นความรู้ที่เกิดขึ้นได้ตลอดเวลา และฉายจะให้เห็นชัดเจนก็ต่อเมื่อแต่ละคนมีเวลาใคร่ครวญ และนำเรื่องราวเหล่านั้นมาแลกเปลี่ยนเรียนรู้กัน</w:t>
      </w:r>
    </w:p>
    <w:p w:rsidR="007F2816" w:rsidRPr="008159D2" w:rsidRDefault="007F2816" w:rsidP="003F307B">
      <w:pPr>
        <w:tabs>
          <w:tab w:val="right" w:pos="15081"/>
        </w:tabs>
        <w:spacing w:line="360" w:lineRule="auto"/>
        <w:rPr>
          <w:rFonts w:ascii="Tahoma" w:hAnsi="Tahoma" w:cs="Tahoma"/>
          <w:szCs w:val="24"/>
          <w:cs/>
        </w:rPr>
      </w:pPr>
    </w:p>
    <w:p w:rsidR="007F2816" w:rsidRDefault="007F2816" w:rsidP="00D635D4">
      <w:pPr>
        <w:tabs>
          <w:tab w:val="right" w:pos="15081"/>
        </w:tabs>
        <w:spacing w:line="360" w:lineRule="auto"/>
        <w:jc w:val="both"/>
        <w:rPr>
          <w:rFonts w:ascii="Tahoma" w:hAnsi="Tahoma" w:cs="Tahoma"/>
          <w:b/>
          <w:bCs/>
          <w:szCs w:val="24"/>
        </w:rPr>
      </w:pPr>
    </w:p>
    <w:p w:rsidR="007F2816" w:rsidRDefault="007F2816" w:rsidP="00D635D4">
      <w:pPr>
        <w:tabs>
          <w:tab w:val="right" w:pos="15081"/>
        </w:tabs>
        <w:spacing w:line="360" w:lineRule="auto"/>
        <w:jc w:val="both"/>
        <w:rPr>
          <w:rFonts w:ascii="Tahoma" w:hAnsi="Tahoma" w:cs="Tahoma"/>
          <w:b/>
          <w:bCs/>
          <w:szCs w:val="24"/>
        </w:rPr>
      </w:pPr>
      <w:r>
        <w:rPr>
          <w:rFonts w:ascii="Tahoma" w:hAnsi="Tahoma" w:cs="Tahoma"/>
          <w:b/>
          <w:bCs/>
          <w:szCs w:val="24"/>
          <w:cs/>
        </w:rPr>
        <w:t>เมื่</w:t>
      </w:r>
      <w:r w:rsidRPr="00E47280">
        <w:rPr>
          <w:rFonts w:ascii="Tahoma" w:hAnsi="Tahoma" w:cs="Tahoma"/>
          <w:b/>
          <w:bCs/>
          <w:szCs w:val="24"/>
          <w:cs/>
        </w:rPr>
        <w:t>อเสียง “โอ้โห</w:t>
      </w:r>
      <w:r w:rsidRPr="00E47280">
        <w:rPr>
          <w:rFonts w:ascii="Tahoma" w:hAnsi="Tahoma" w:cs="Tahoma"/>
          <w:b/>
          <w:bCs/>
          <w:szCs w:val="24"/>
        </w:rPr>
        <w:t xml:space="preserve">! </w:t>
      </w:r>
      <w:r w:rsidRPr="00E47280">
        <w:rPr>
          <w:rFonts w:ascii="Tahoma" w:hAnsi="Tahoma" w:cs="Tahoma"/>
          <w:b/>
          <w:bCs/>
          <w:szCs w:val="24"/>
          <w:cs/>
        </w:rPr>
        <w:t>สวยจังเลย</w:t>
      </w:r>
      <w:r w:rsidRPr="00E47280">
        <w:rPr>
          <w:rFonts w:ascii="Tahoma" w:hAnsi="Tahoma" w:cs="Tahoma"/>
          <w:b/>
          <w:bCs/>
          <w:szCs w:val="24"/>
        </w:rPr>
        <w:t>”</w:t>
      </w:r>
      <w:r w:rsidRPr="00E47280">
        <w:rPr>
          <w:rFonts w:ascii="Tahoma" w:hAnsi="Tahoma" w:cs="Tahoma"/>
          <w:b/>
          <w:bCs/>
          <w:szCs w:val="24"/>
          <w:cs/>
        </w:rPr>
        <w:t xml:space="preserve"> และ </w:t>
      </w:r>
      <w:r w:rsidRPr="00E47280">
        <w:rPr>
          <w:rFonts w:ascii="Tahoma" w:hAnsi="Tahoma" w:cs="Tahoma"/>
          <w:b/>
          <w:bCs/>
          <w:szCs w:val="24"/>
        </w:rPr>
        <w:t>“</w:t>
      </w:r>
      <w:r w:rsidRPr="00E47280">
        <w:rPr>
          <w:rFonts w:ascii="Tahoma" w:hAnsi="Tahoma" w:cs="Tahoma"/>
          <w:b/>
          <w:bCs/>
          <w:szCs w:val="24"/>
          <w:cs/>
        </w:rPr>
        <w:t>เย้</w:t>
      </w:r>
      <w:r w:rsidRPr="00E47280">
        <w:rPr>
          <w:rFonts w:ascii="Tahoma" w:hAnsi="Tahoma" w:cs="Tahoma"/>
          <w:b/>
          <w:bCs/>
          <w:szCs w:val="24"/>
        </w:rPr>
        <w:t>!!!</w:t>
      </w:r>
      <w:r w:rsidRPr="00E47280">
        <w:rPr>
          <w:rFonts w:ascii="Tahoma" w:hAnsi="Tahoma" w:cs="Tahoma"/>
          <w:b/>
          <w:bCs/>
          <w:szCs w:val="24"/>
          <w:cs/>
        </w:rPr>
        <w:t>” ดังขึ้นในคาบเรียน</w:t>
      </w:r>
    </w:p>
    <w:p w:rsidR="007F2816" w:rsidRPr="00E47280" w:rsidRDefault="007F2816" w:rsidP="00D635D4">
      <w:pPr>
        <w:tabs>
          <w:tab w:val="right" w:pos="15081"/>
        </w:tabs>
        <w:spacing w:line="360" w:lineRule="auto"/>
        <w:jc w:val="both"/>
        <w:rPr>
          <w:rFonts w:ascii="Tahoma" w:hAnsi="Tahoma" w:cs="Tahoma"/>
          <w:b/>
          <w:bCs/>
          <w:szCs w:val="24"/>
        </w:rPr>
      </w:pPr>
    </w:p>
    <w:p w:rsidR="007F2816" w:rsidRDefault="007F2816" w:rsidP="00FF0D90">
      <w:pPr>
        <w:tabs>
          <w:tab w:val="right" w:pos="8280"/>
        </w:tabs>
        <w:spacing w:line="360" w:lineRule="auto"/>
        <w:rPr>
          <w:rFonts w:ascii="Tahoma" w:hAnsi="Tahoma" w:cs="Tahoma"/>
          <w:szCs w:val="24"/>
        </w:rPr>
      </w:pPr>
    </w:p>
    <w:p w:rsidR="007F2816" w:rsidRPr="00D635D4" w:rsidRDefault="007F2816" w:rsidP="00FF0D90">
      <w:pPr>
        <w:tabs>
          <w:tab w:val="right" w:pos="8280"/>
        </w:tabs>
        <w:spacing w:line="360" w:lineRule="auto"/>
        <w:rPr>
          <w:rFonts w:ascii="Tahoma" w:hAnsi="Tahoma" w:cs="Tahoma"/>
          <w:szCs w:val="24"/>
        </w:rPr>
      </w:pPr>
      <w:r>
        <w:rPr>
          <w:noProof/>
        </w:rPr>
        <w:pict>
          <v:group id="_x0000_s1026" style="position:absolute;margin-left:-9pt;margin-top:177.65pt;width:108pt;height:79.05pt;z-index:-251655168" coordorigin="12511,9831" coordsize="3213,2301" wrapcoords="5350 0 5350 9035 4542 11294 2927 12000 2019 12847 1716 14259 1817 14965 2321 15812 2321 16094 3936 18071 2321 20047 2422 20188 4946 20471 11305 21459 12516 21459 13021 21459 13626 21459 15342 20612 18471 20329 19985 19624 19985 18071 20591 15812 21095 15812 21600 14682 21600 0 5350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l_fi" o:spid="_x0000_s1027" type="#_x0000_t75" alt="http://www.planforkids.com/images/parent/par_031008105445-s.jpg" style="position:absolute;left:13342;top:9831;width:2382;height:1586;visibility:visible">
              <v:imagedata r:id="rId7" r:href="rId8" gain="86232f" blacklevel="3932f"/>
            </v:shape>
            <v:shape id="Picture 126" o:spid="_x0000_s1028" type="#_x0000_t75" alt="Tree_-_Cartoon_1.jpg" style="position:absolute;left:14871;top:10931;width:612;height:571;visibility:visible">
              <v:imagedata r:id="rId9" o:title="" chromakey="white"/>
              <v:path arrowok="t"/>
            </v:shape>
            <v:shape id="Picture 127" o:spid="_x0000_s1029" type="#_x0000_t75" alt="Tree_-_Cartoon_1.jpg" style="position:absolute;left:14630;top:10962;width:612;height:573;visibility:visible">
              <v:imagedata r:id="rId9" o:title="" chromakey="white"/>
              <v:path arrowok="t"/>
            </v:shape>
            <v:shape id="Picture 128" o:spid="_x0000_s1030" type="#_x0000_t75" alt="Tree_-_Cartoon_1.jpg" style="position:absolute;left:14983;top:11192;width:612;height:571;visibility:visible">
              <v:imagedata r:id="rId9" o:title="" chromakey="white"/>
              <v:path arrowok="t"/>
            </v:shape>
            <v:shape id="Picture 126" o:spid="_x0000_s1031" type="#_x0000_t75" alt="Tree_-_Cartoon_1.jpg" style="position:absolute;left:14891;top:11414;width:614;height:573;visibility:visible">
              <v:imagedata r:id="rId9" o:title="" chromakey="white"/>
              <v:path arrowok="t"/>
            </v:shape>
            <v:shape id="Picture 68" o:spid="_x0000_s1032" type="#_x0000_t75" alt="tree-cartoon_2161889.jpg" style="position:absolute;left:12511;top:10990;width:1399;height:1021;visibility:visible">
              <v:imagedata r:id="rId10" o:title="" chromakey="white"/>
              <v:path arrowok="t"/>
            </v:shape>
            <v:shape id="Picture 86" o:spid="_x0000_s1033" type="#_x0000_t75" alt="tree-cartoon_2161889.jpg" style="position:absolute;left:13079;top:11175;width:1092;height:796;visibility:visible">
              <v:imagedata r:id="rId11" o:title="" chromakey="white"/>
              <v:path arrowok="t"/>
            </v:shape>
            <v:shape id="Picture 86" o:spid="_x0000_s1034" type="#_x0000_t75" alt="tree-cartoon_2161889.jpg" style="position:absolute;left:13471;top:11215;width:1090;height:796;visibility:visible">
              <v:imagedata r:id="rId11" o:title="" chromakey="white"/>
              <v:path arrowok="t"/>
            </v:shape>
            <v:shape id="Picture 86" o:spid="_x0000_s1035" type="#_x0000_t75" alt="tree-cartoon_2161889.jpg" style="position:absolute;left:14153;top:11215;width:1090;height:796;visibility:visible">
              <v:imagedata r:id="rId11" o:title="" chromakey="white"/>
              <v:path arrowok="t"/>
            </v:shape>
            <v:shape id="Picture 68" o:spid="_x0000_s1036" type="#_x0000_t75" alt="tree-cartoon_2161889.jpg" style="position:absolute;left:13631;top:11111;width:1399;height:1021;visibility:visible">
              <v:imagedata r:id="rId10" o:title="" chromakey="white"/>
              <v:path arrowok="t"/>
            </v:shape>
            <w10:wrap type="tight"/>
          </v:group>
        </w:pict>
      </w:r>
      <w:r w:rsidRPr="00E47280">
        <w:rPr>
          <w:rFonts w:ascii="Tahoma" w:hAnsi="Tahoma" w:cs="Tahoma"/>
          <w:szCs w:val="24"/>
          <w:cs/>
        </w:rPr>
        <w:t>วิชามานุษกับโลก ชั้น ๓ ในภาคเรียนวิริยะ</w:t>
      </w:r>
      <w:r>
        <w:rPr>
          <w:rFonts w:ascii="Tahoma" w:hAnsi="Tahoma" w:cs="Tahoma"/>
          <w:szCs w:val="24"/>
          <w:cs/>
        </w:rPr>
        <w:t xml:space="preserve"> ปีการศึกษา ๒๕๕๕ </w:t>
      </w:r>
      <w:r>
        <w:rPr>
          <w:rFonts w:ascii="Tahoma" w:hAnsi="Tahoma" w:cs="Tahoma"/>
          <w:szCs w:val="24"/>
          <w:cs/>
        </w:rPr>
        <w:tab/>
        <w:t xml:space="preserve">นักเรียนได้เรียนรู้ในสาระ </w:t>
      </w:r>
      <w:r w:rsidRPr="00E47280">
        <w:rPr>
          <w:rFonts w:ascii="Tahoma" w:hAnsi="Tahoma" w:cs="Tahoma"/>
          <w:szCs w:val="24"/>
          <w:cs/>
        </w:rPr>
        <w:t>คุณลักษณะของผู้นำ สถานภาพและบทบาทหน้าที่ ความสัมพันธ์ของพื้นที่ทางด้านกายภาพและสังคมกับวิถีชีวิตในชุมชน เรียนรู้</w:t>
      </w:r>
      <w:r>
        <w:rPr>
          <w:rFonts w:ascii="Tahoma" w:hAnsi="Tahoma" w:cs="Tahoma"/>
          <w:szCs w:val="24"/>
          <w:cs/>
        </w:rPr>
        <w:t>เรื่อง</w:t>
      </w:r>
      <w:r w:rsidRPr="00E47280">
        <w:rPr>
          <w:rFonts w:ascii="Tahoma" w:hAnsi="Tahoma" w:cs="Tahoma"/>
          <w:szCs w:val="24"/>
          <w:cs/>
        </w:rPr>
        <w:t xml:space="preserve">ทิศ การสร้างแผนผังและแผนที่ และคุณสมบัติกับการเปลี่ยนแปลงของวัสดุ และจบลงด้วยชิ้นงาน </w:t>
      </w:r>
      <w:r w:rsidRPr="00E47280">
        <w:rPr>
          <w:rFonts w:ascii="Tahoma" w:hAnsi="Tahoma" w:cs="Tahoma"/>
          <w:szCs w:val="24"/>
        </w:rPr>
        <w:t>“</w:t>
      </w:r>
      <w:r w:rsidRPr="00E47280">
        <w:rPr>
          <w:rFonts w:ascii="Tahoma" w:hAnsi="Tahoma" w:cs="Tahoma"/>
          <w:szCs w:val="24"/>
          <w:cs/>
        </w:rPr>
        <w:t>คู่มือท่องเที่ยวบ้านฉัน</w:t>
      </w:r>
      <w:r w:rsidRPr="00E47280">
        <w:rPr>
          <w:rFonts w:ascii="Tahoma" w:hAnsi="Tahoma" w:cs="Tahoma"/>
          <w:szCs w:val="24"/>
        </w:rPr>
        <w:t xml:space="preserve">” </w:t>
      </w:r>
      <w:r w:rsidRPr="00E47280">
        <w:rPr>
          <w:rFonts w:ascii="Tahoma" w:hAnsi="Tahoma" w:cs="Tahoma"/>
          <w:szCs w:val="24"/>
          <w:cs/>
        </w:rPr>
        <w:t>ที่ทำการเรียบ</w:t>
      </w:r>
      <w:r w:rsidRPr="00E47280">
        <w:rPr>
          <w:rFonts w:ascii="Tahoma" w:hAnsi="Tahoma" w:cs="Tahoma"/>
          <w:spacing w:val="-6"/>
          <w:szCs w:val="24"/>
          <w:cs/>
        </w:rPr>
        <w:t>เรียง สรุปความรู้ในการสืบค้นข้อมูลแผนที่ แผนผัง ข้อมูลการตั้งถิ่นฐานของบ้านตนเองและข้อมูลเปรียบเทียบ</w:t>
      </w:r>
      <w:r w:rsidRPr="00E47280">
        <w:rPr>
          <w:rFonts w:ascii="Tahoma" w:hAnsi="Tahoma" w:cs="Tahoma"/>
          <w:szCs w:val="24"/>
          <w:cs/>
        </w:rPr>
        <w:t>วิถีชุมชนของบ้านตนเ</w:t>
      </w:r>
      <w:r>
        <w:rPr>
          <w:rFonts w:ascii="Tahoma" w:hAnsi="Tahoma" w:cs="Tahoma"/>
          <w:szCs w:val="24"/>
          <w:cs/>
        </w:rPr>
        <w:t>องกับวิถีชุมชนตลาดน้ำคลองลัดมะยม</w:t>
      </w:r>
    </w:p>
    <w:p w:rsidR="007F2816" w:rsidRDefault="007F2816" w:rsidP="00D635D4">
      <w:pPr>
        <w:spacing w:line="360" w:lineRule="auto"/>
        <w:rPr>
          <w:rFonts w:ascii="Tahoma" w:hAnsi="Tahoma" w:cs="Tahoma"/>
          <w:b/>
          <w:bCs/>
          <w:szCs w:val="24"/>
        </w:rPr>
      </w:pPr>
    </w:p>
    <w:p w:rsidR="007F2816" w:rsidRDefault="007F2816" w:rsidP="00D635D4">
      <w:pPr>
        <w:spacing w:line="360" w:lineRule="auto"/>
        <w:rPr>
          <w:rFonts w:ascii="Tahoma" w:hAnsi="Tahoma" w:cs="Tahoma"/>
          <w:b/>
          <w:bCs/>
          <w:szCs w:val="24"/>
        </w:rPr>
      </w:pPr>
    </w:p>
    <w:p w:rsidR="007F2816" w:rsidRDefault="007F2816" w:rsidP="00D635D4">
      <w:pPr>
        <w:spacing w:line="360" w:lineRule="auto"/>
        <w:rPr>
          <w:rFonts w:ascii="Tahoma" w:hAnsi="Tahoma" w:cs="Tahoma"/>
          <w:b/>
          <w:bCs/>
          <w:szCs w:val="24"/>
        </w:rPr>
      </w:pPr>
      <w:r w:rsidRPr="00E47280">
        <w:rPr>
          <w:rFonts w:ascii="Tahoma" w:hAnsi="Tahoma" w:cs="Tahoma"/>
          <w:b/>
          <w:bCs/>
          <w:szCs w:val="24"/>
          <w:cs/>
        </w:rPr>
        <w:t>กิจกรรมที่ครูและนักเรียน</w:t>
      </w:r>
      <w:r>
        <w:rPr>
          <w:rFonts w:ascii="Tahoma" w:hAnsi="Tahoma" w:cs="Tahoma"/>
          <w:b/>
          <w:bCs/>
          <w:szCs w:val="24"/>
          <w:cs/>
        </w:rPr>
        <w:t>ก่อ</w:t>
      </w:r>
      <w:r w:rsidRPr="00E47280">
        <w:rPr>
          <w:rFonts w:ascii="Tahoma" w:hAnsi="Tahoma" w:cs="Tahoma"/>
          <w:b/>
          <w:bCs/>
          <w:szCs w:val="24"/>
          <w:cs/>
        </w:rPr>
        <w:t xml:space="preserve">เกิดการเรียนรู้มากที่สุด </w:t>
      </w:r>
    </w:p>
    <w:p w:rsidR="007F2816" w:rsidRDefault="007F2816" w:rsidP="00D635D4">
      <w:pPr>
        <w:spacing w:line="360" w:lineRule="auto"/>
        <w:rPr>
          <w:rFonts w:ascii="Tahoma" w:hAnsi="Tahoma" w:cs="Tahoma"/>
          <w:b/>
          <w:bCs/>
          <w:szCs w:val="24"/>
        </w:rPr>
      </w:pPr>
    </w:p>
    <w:p w:rsidR="007F2816" w:rsidRDefault="007F2816" w:rsidP="00D635D4">
      <w:pPr>
        <w:spacing w:line="360" w:lineRule="auto"/>
        <w:rPr>
          <w:rFonts w:ascii="Tahoma" w:hAnsi="Tahoma" w:cs="Tahoma"/>
          <w:szCs w:val="24"/>
        </w:rPr>
      </w:pPr>
      <w:r w:rsidRPr="00E47280">
        <w:rPr>
          <w:rFonts w:ascii="Tahoma" w:hAnsi="Tahoma" w:cs="Tahoma"/>
          <w:szCs w:val="24"/>
          <w:cs/>
        </w:rPr>
        <w:t xml:space="preserve">ก่อนที่จะถ่ายทอดออกมาสู่ชิ้นงาน </w:t>
      </w:r>
      <w:r w:rsidRPr="00E47280">
        <w:rPr>
          <w:rFonts w:ascii="Tahoma" w:hAnsi="Tahoma" w:cs="Tahoma"/>
          <w:szCs w:val="24"/>
        </w:rPr>
        <w:t>“</w:t>
      </w:r>
      <w:r w:rsidRPr="00E47280">
        <w:rPr>
          <w:rFonts w:ascii="Tahoma" w:hAnsi="Tahoma" w:cs="Tahoma"/>
          <w:szCs w:val="24"/>
          <w:cs/>
        </w:rPr>
        <w:t>คู่มือท่องเที่ยวบ้านฉัน</w:t>
      </w:r>
      <w:r w:rsidRPr="00E47280">
        <w:rPr>
          <w:rFonts w:ascii="Tahoma" w:hAnsi="Tahoma" w:cs="Tahoma"/>
          <w:szCs w:val="24"/>
        </w:rPr>
        <w:t xml:space="preserve">” </w:t>
      </w:r>
      <w:r w:rsidRPr="00E47280">
        <w:rPr>
          <w:rFonts w:ascii="Tahoma" w:hAnsi="Tahoma" w:cs="Tahoma"/>
          <w:szCs w:val="24"/>
          <w:cs/>
        </w:rPr>
        <w:t>ที่นักเรียนส่วนใหญ่ของห้องกระตือรือร้น ตั้งอกตั้งใจทำกันนั้น นักเรียนจะต้องเก็บเกี่ยวเนื้อหาสาระและมี</w:t>
      </w:r>
      <w:r w:rsidRPr="00E47280">
        <w:rPr>
          <w:rFonts w:ascii="Tahoma" w:hAnsi="Tahoma" w:cs="Tahoma"/>
          <w:spacing w:val="-2"/>
          <w:szCs w:val="24"/>
          <w:cs/>
        </w:rPr>
        <w:t>ทักษะที่จำเป็นต่อกระบวนการแสวงหาความรู้จนเกิดเป็นสมรรถนะที่ฝังแน่น ได้แก่ ความเป็นผู้นำและผู้ตาม</w:t>
      </w:r>
      <w:r w:rsidRPr="00E47280">
        <w:rPr>
          <w:rFonts w:ascii="Tahoma" w:hAnsi="Tahoma" w:cs="Tahoma"/>
          <w:szCs w:val="24"/>
          <w:cs/>
        </w:rPr>
        <w:t>ที่</w:t>
      </w:r>
      <w:r w:rsidRPr="00E47280">
        <w:rPr>
          <w:rFonts w:ascii="Tahoma" w:hAnsi="Tahoma" w:cs="Tahoma"/>
          <w:spacing w:val="4"/>
          <w:szCs w:val="24"/>
          <w:cs/>
        </w:rPr>
        <w:t xml:space="preserve">ดีในการทำงานกลุ่ม ซึ่งครูพาทำภาวะพร้อมเรียน </w:t>
      </w:r>
      <w:r w:rsidRPr="00E47280">
        <w:rPr>
          <w:rFonts w:ascii="Tahoma" w:hAnsi="Tahoma" w:cs="Tahoma"/>
          <w:spacing w:val="4"/>
          <w:szCs w:val="24"/>
        </w:rPr>
        <w:t>“</w:t>
      </w:r>
      <w:r w:rsidRPr="00E47280">
        <w:rPr>
          <w:rFonts w:ascii="Tahoma" w:hAnsi="Tahoma" w:cs="Tahoma"/>
          <w:spacing w:val="4"/>
          <w:szCs w:val="24"/>
          <w:cs/>
        </w:rPr>
        <w:t>ผู้นำและผู้ตาม</w:t>
      </w:r>
      <w:r w:rsidRPr="00E47280">
        <w:rPr>
          <w:rFonts w:ascii="Tahoma" w:hAnsi="Tahoma" w:cs="Tahoma"/>
          <w:spacing w:val="4"/>
          <w:szCs w:val="24"/>
        </w:rPr>
        <w:t>”</w:t>
      </w:r>
      <w:r w:rsidRPr="00E47280">
        <w:rPr>
          <w:rFonts w:ascii="Tahoma" w:hAnsi="Tahoma" w:cs="Tahoma"/>
          <w:spacing w:val="4"/>
          <w:szCs w:val="24"/>
          <w:cs/>
        </w:rPr>
        <w:t xml:space="preserve"> แล้วให้นักเรียนเขียนบอกถึง</w:t>
      </w:r>
      <w:r w:rsidRPr="00E47280">
        <w:rPr>
          <w:rFonts w:ascii="Tahoma" w:hAnsi="Tahoma" w:cs="Tahoma"/>
          <w:szCs w:val="24"/>
          <w:cs/>
        </w:rPr>
        <w:t>คุณลักษณะที่ดีของผู้นำของเพื่อน ๆ พบว่านักเรียนบอกคุณลักษณะที่ดีในด้านการทำเพื่อผู้อื่นได้ เช่น การ</w:t>
      </w:r>
      <w:r w:rsidRPr="00E47280">
        <w:rPr>
          <w:rFonts w:ascii="Tahoma" w:hAnsi="Tahoma" w:cs="Tahoma"/>
          <w:spacing w:val="-4"/>
          <w:szCs w:val="24"/>
          <w:cs/>
        </w:rPr>
        <w:t>เสนอและรับฟังความคิดเห็นของผู้อื่น การช่วยเหลือซึ่งกันและกัน การมีน้ำใจแบ่งปัน การเสียสละและให้อภัย</w:t>
      </w:r>
      <w:r w:rsidRPr="00E47280">
        <w:rPr>
          <w:rFonts w:ascii="Tahoma" w:hAnsi="Tahoma" w:cs="Tahoma"/>
          <w:szCs w:val="24"/>
          <w:cs/>
        </w:rPr>
        <w:t xml:space="preserve"> ซึ่งครูสังเกตเห็นว่านักเรียนตระหนักรู้ถึงการทำงานกลุ่ม และทำได้อย่างราบรื่นดีกว่าเทอมฉันทะ ตลอดจนไม่โวยวายเมื่อครูเป็นผู้จัดกลุ่มให้นักเรียนเอง </w:t>
      </w: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pacing w:val="-2"/>
          <w:szCs w:val="24"/>
        </w:rPr>
      </w:pPr>
      <w:r w:rsidRPr="00E47280">
        <w:rPr>
          <w:rFonts w:ascii="Tahoma" w:hAnsi="Tahoma" w:cs="Tahoma"/>
          <w:szCs w:val="24"/>
          <w:cs/>
        </w:rPr>
        <w:t xml:space="preserve">เมื่อนักเรียนเห็นภาพบริบทผู้นำผู้ตามที่ดีชัดเจนแล้ว ครูก็พาเชื่อมโยงเข้าสู่สถานภาพ บทบาทและหน้าที่ โดยผ่านแรงบันดาลใจจากเรื่อง </w:t>
      </w:r>
      <w:r w:rsidRPr="00E47280">
        <w:rPr>
          <w:rFonts w:ascii="Tahoma" w:hAnsi="Tahoma" w:cs="Tahoma"/>
          <w:szCs w:val="24"/>
        </w:rPr>
        <w:t>“</w:t>
      </w:r>
      <w:r w:rsidRPr="00E47280">
        <w:rPr>
          <w:rFonts w:ascii="Tahoma" w:hAnsi="Tahoma" w:cs="Tahoma"/>
          <w:szCs w:val="24"/>
          <w:cs/>
        </w:rPr>
        <w:t>พี่เมย์ รัชนก อินทนนท์</w:t>
      </w:r>
      <w:r w:rsidRPr="00E47280">
        <w:rPr>
          <w:rFonts w:ascii="Tahoma" w:hAnsi="Tahoma" w:cs="Tahoma"/>
          <w:szCs w:val="24"/>
        </w:rPr>
        <w:t>”</w:t>
      </w:r>
      <w:r w:rsidRPr="00E47280">
        <w:rPr>
          <w:rFonts w:ascii="Tahoma" w:hAnsi="Tahoma" w:cs="Tahoma"/>
          <w:szCs w:val="24"/>
          <w:cs/>
        </w:rPr>
        <w:t xml:space="preserve"> ที่เป็นตัวแทนประเทศไทยแข่งขันแบดมินตันโอลิมปิก ๒๐๑๒ ในลอนดอนเกมส์ แล้วให้นักเรียนร่วมแลกเปลี่ยนสถานภาพต่าง ๆ ของพี่เมย์ และบทบาทหน้าที่ที่สอดคล้องกัน ซึ่ง</w:t>
      </w:r>
      <w:r w:rsidRPr="00E47280">
        <w:rPr>
          <w:rFonts w:ascii="Tahoma" w:hAnsi="Tahoma" w:cs="Tahoma"/>
          <w:szCs w:val="24"/>
          <w:u w:val="single"/>
          <w:cs/>
        </w:rPr>
        <w:t xml:space="preserve">ครูได้เรียนรู้ว่า </w:t>
      </w:r>
      <w:r w:rsidRPr="00E47280">
        <w:rPr>
          <w:rFonts w:ascii="Tahoma" w:hAnsi="Tahoma" w:cs="Tahoma"/>
          <w:szCs w:val="24"/>
          <w:u w:val="single"/>
        </w:rPr>
        <w:t>“</w:t>
      </w:r>
      <w:r w:rsidRPr="00E47280">
        <w:rPr>
          <w:rFonts w:ascii="Tahoma" w:hAnsi="Tahoma" w:cs="Tahoma"/>
          <w:szCs w:val="24"/>
          <w:u w:val="single"/>
          <w:cs/>
        </w:rPr>
        <w:t>ครูโอ่ง ...เลือกแรงบันดาลใจได้ดีมาก</w:t>
      </w:r>
      <w:r w:rsidRPr="00E47280">
        <w:rPr>
          <w:rFonts w:ascii="Tahoma" w:hAnsi="Tahoma" w:cs="Tahoma"/>
          <w:szCs w:val="24"/>
          <w:u w:val="single"/>
        </w:rPr>
        <w:t>”</w:t>
      </w:r>
      <w:r>
        <w:rPr>
          <w:rFonts w:ascii="Tahoma" w:hAnsi="Tahoma" w:cs="Tahoma"/>
          <w:szCs w:val="24"/>
          <w:u w:val="single"/>
          <w:cs/>
        </w:rPr>
        <w:t xml:space="preserve"> เพราะ</w:t>
      </w:r>
      <w:r w:rsidRPr="00E47280">
        <w:rPr>
          <w:rFonts w:ascii="Tahoma" w:hAnsi="Tahoma" w:cs="Tahoma"/>
          <w:szCs w:val="24"/>
          <w:u w:val="single"/>
          <w:cs/>
        </w:rPr>
        <w:t xml:space="preserve">พี่เมย์เป็นบุคคลในกระแสปัจจุบันและอยู่ในวัยเดียวกันกับนักเรียน จึงเป็นที่สนอกสนใจ ตั้งใจฟัง พร้อมกับร่วมแลกเปลี่ยน และประมวลความรู้ในประเด็นสถานภาพและบทบาทหน้าที่ต่าง ๆ และให้ความหมายคำว่า </w:t>
      </w:r>
      <w:r w:rsidRPr="00E47280">
        <w:rPr>
          <w:rFonts w:ascii="Tahoma" w:hAnsi="Tahoma" w:cs="Tahoma"/>
          <w:szCs w:val="24"/>
          <w:u w:val="single"/>
        </w:rPr>
        <w:t>“</w:t>
      </w:r>
      <w:r w:rsidRPr="00E47280">
        <w:rPr>
          <w:rFonts w:ascii="Tahoma" w:hAnsi="Tahoma" w:cs="Tahoma"/>
          <w:szCs w:val="24"/>
          <w:u w:val="single"/>
          <w:cs/>
        </w:rPr>
        <w:t>สถานภาพ</w:t>
      </w:r>
      <w:r w:rsidRPr="00E47280">
        <w:rPr>
          <w:rFonts w:ascii="Tahoma" w:hAnsi="Tahoma" w:cs="Tahoma"/>
          <w:szCs w:val="24"/>
          <w:u w:val="single"/>
        </w:rPr>
        <w:t>”</w:t>
      </w:r>
      <w:r w:rsidRPr="00E47280">
        <w:rPr>
          <w:rFonts w:ascii="Tahoma" w:hAnsi="Tahoma" w:cs="Tahoma"/>
          <w:szCs w:val="24"/>
          <w:u w:val="single"/>
          <w:cs/>
        </w:rPr>
        <w:t xml:space="preserve"> ออกมาได้</w:t>
      </w:r>
      <w:r w:rsidRPr="00E47280">
        <w:rPr>
          <w:rFonts w:ascii="Tahoma" w:hAnsi="Tahoma" w:cs="Tahoma"/>
          <w:szCs w:val="24"/>
          <w:cs/>
        </w:rPr>
        <w:t xml:space="preserve"> </w:t>
      </w:r>
    </w:p>
    <w:p w:rsidR="007F2816" w:rsidRDefault="007F2816" w:rsidP="00D635D4">
      <w:pPr>
        <w:spacing w:line="360" w:lineRule="auto"/>
        <w:rPr>
          <w:rFonts w:ascii="Tahoma" w:hAnsi="Tahoma" w:cs="Tahoma"/>
          <w:spacing w:val="-2"/>
          <w:szCs w:val="24"/>
        </w:rPr>
      </w:pPr>
    </w:p>
    <w:p w:rsidR="007F2816" w:rsidRDefault="007F2816" w:rsidP="00D635D4">
      <w:pPr>
        <w:spacing w:line="360" w:lineRule="auto"/>
        <w:rPr>
          <w:rFonts w:ascii="Tahoma" w:hAnsi="Tahoma" w:cs="Tahoma"/>
          <w:spacing w:val="-2"/>
          <w:szCs w:val="24"/>
        </w:rPr>
      </w:pPr>
    </w:p>
    <w:p w:rsidR="007F2816" w:rsidRDefault="007F2816" w:rsidP="00D635D4">
      <w:pPr>
        <w:spacing w:line="360" w:lineRule="auto"/>
        <w:rPr>
          <w:rFonts w:ascii="Tahoma" w:hAnsi="Tahoma" w:cs="Tahoma"/>
          <w:spacing w:val="-6"/>
          <w:szCs w:val="24"/>
        </w:rPr>
      </w:pPr>
      <w:r w:rsidRPr="00E47280">
        <w:rPr>
          <w:rFonts w:ascii="Tahoma" w:hAnsi="Tahoma" w:cs="Tahoma"/>
          <w:spacing w:val="-2"/>
          <w:szCs w:val="24"/>
          <w:cs/>
        </w:rPr>
        <w:t>จากนั้นครูพาร้อยเรียงเข้าสู่ความสำคัญของผู้นำครอบครัวและปัจจัยในการเลือกตั้งถิ่นฐานของครอบครัว</w:t>
      </w:r>
      <w:r w:rsidRPr="00E47280">
        <w:rPr>
          <w:rFonts w:ascii="Tahoma" w:hAnsi="Tahoma" w:cs="Tahoma"/>
          <w:szCs w:val="24"/>
          <w:cs/>
        </w:rPr>
        <w:t xml:space="preserve">นักเรียน โดยให้ใช้ทักษะในการตั้งคำถามที่ตรงประเด็น และบันทึกข้อมูลจากการสัมภาษณ์ผู้ปกครองได้ด้วยตัวเอง (เพื่อนำไปสู่การใช้ทักษะเหล่านี้ได้อย่างคล่องแคล่ว </w:t>
      </w:r>
      <w:r w:rsidRPr="00E47280">
        <w:rPr>
          <w:rFonts w:ascii="Tahoma" w:hAnsi="Tahoma" w:cs="Tahoma"/>
          <w:spacing w:val="-4"/>
          <w:szCs w:val="24"/>
          <w:cs/>
        </w:rPr>
        <w:t>ในงานภาคสนามต่อไป) แล้วให้นักเรียนนำข้อมูลมาร้อยเรียงเขียนใหม่เป็น</w:t>
      </w:r>
      <w:r w:rsidRPr="00E47280">
        <w:rPr>
          <w:rFonts w:ascii="Tahoma" w:hAnsi="Tahoma" w:cs="Tahoma"/>
          <w:spacing w:val="-6"/>
          <w:szCs w:val="24"/>
          <w:cs/>
        </w:rPr>
        <w:t xml:space="preserve">ความเรียงที่สละสลวย ๑ ย่อหน้า </w:t>
      </w:r>
    </w:p>
    <w:p w:rsidR="007F2816" w:rsidRDefault="007F2816" w:rsidP="00D635D4">
      <w:pPr>
        <w:spacing w:line="360" w:lineRule="auto"/>
        <w:rPr>
          <w:rFonts w:ascii="Tahoma" w:hAnsi="Tahoma" w:cs="Tahoma"/>
          <w:spacing w:val="-6"/>
          <w:szCs w:val="24"/>
        </w:rPr>
      </w:pPr>
    </w:p>
    <w:p w:rsidR="007F2816" w:rsidRDefault="007F2816" w:rsidP="00D635D4">
      <w:pPr>
        <w:spacing w:line="360" w:lineRule="auto"/>
        <w:rPr>
          <w:rFonts w:ascii="Tahoma" w:hAnsi="Tahoma" w:cs="Tahoma"/>
          <w:spacing w:val="-6"/>
          <w:szCs w:val="24"/>
        </w:rPr>
      </w:pPr>
    </w:p>
    <w:p w:rsidR="007F2816" w:rsidRDefault="007F2816" w:rsidP="00D635D4">
      <w:pPr>
        <w:spacing w:line="360" w:lineRule="auto"/>
        <w:rPr>
          <w:rFonts w:ascii="Tahoma" w:hAnsi="Tahoma" w:cs="Tahoma"/>
          <w:szCs w:val="24"/>
        </w:rPr>
      </w:pPr>
      <w:r>
        <w:rPr>
          <w:rFonts w:ascii="Tahoma" w:hAnsi="Tahoma" w:cs="Tahoma"/>
          <w:spacing w:val="-6"/>
          <w:szCs w:val="24"/>
          <w:cs/>
        </w:rPr>
        <w:t>เมื่อ</w:t>
      </w:r>
      <w:r w:rsidRPr="00E47280">
        <w:rPr>
          <w:rFonts w:ascii="Tahoma" w:hAnsi="Tahoma" w:cs="Tahoma"/>
          <w:spacing w:val="-6"/>
          <w:szCs w:val="24"/>
          <w:cs/>
        </w:rPr>
        <w:t>ครูพาเรียนรู้ปัจจัยสำคัญในการตั้งถิ่นฐานของอาณาจักรไทย ๔ ยุค</w:t>
      </w:r>
      <w:r w:rsidRPr="00E47280">
        <w:rPr>
          <w:rFonts w:ascii="Tahoma" w:hAnsi="Tahoma" w:cs="Tahoma"/>
          <w:szCs w:val="24"/>
          <w:cs/>
        </w:rPr>
        <w:t xml:space="preserve"> (กรุงสุโขทัย กรุงศรีอยุธยา กรุงธนบุรี และกรุงรัตนโกสินทร์) เพื่อให้เห็นความสัมพันธ์ของปัจจัยดังกล่าวกับวิถีชีวิตของมนุษย์ โดยอ่านสื่อใบความรู้ เพื่อทำใบงาน อ่าน คิด วิเคราะห์ และเขียน และชมสื่อวีดีทัศน์ เพื่อจับใจความสำคัญจากการฟัง </w:t>
      </w:r>
      <w:r w:rsidRPr="00E47280">
        <w:rPr>
          <w:rFonts w:ascii="Tahoma" w:hAnsi="Tahoma" w:cs="Tahoma"/>
          <w:szCs w:val="24"/>
          <w:u w:val="single"/>
          <w:cs/>
        </w:rPr>
        <w:t>ครูได้เรียนรู้ว่าการเรียนรู้ที่มีจุดมุ่งหมายในเนื้อหาสาระเดียวกัน คือ ปัจจัยสำคัญในการตั้งถิ่นฐาน แต่เปลี่ยนรูปแบบของสื่อการเรียนนั้น สามารถวัดผลการเรียนรู้ของนักเรียนได้ชัดเจนตามลักษณะการเรียนรู้ของแต่ละคนที่มีความถนัดไม่เท่ากัน</w:t>
      </w:r>
      <w:r w:rsidRPr="00E47280">
        <w:rPr>
          <w:rFonts w:ascii="Tahoma" w:hAnsi="Tahoma" w:cs="Tahoma"/>
          <w:szCs w:val="24"/>
          <w:cs/>
        </w:rPr>
        <w:t xml:space="preserve"> เช่น การอ่านสื่อใบความรู้แล้วตอบคำถามด้</w:t>
      </w:r>
      <w:r>
        <w:rPr>
          <w:rFonts w:ascii="Tahoma" w:hAnsi="Tahoma" w:cs="Tahoma"/>
          <w:szCs w:val="24"/>
          <w:cs/>
        </w:rPr>
        <w:t>วยการเขียน มักเป็นอุปสรรคสำหรับ</w:t>
      </w:r>
      <w:r w:rsidRPr="00E47280">
        <w:rPr>
          <w:rFonts w:ascii="Tahoma" w:hAnsi="Tahoma" w:cs="Tahoma"/>
          <w:szCs w:val="24"/>
          <w:cs/>
        </w:rPr>
        <w:t>โช ห้อง ๓/๑ เพราะอ่านหนังสือไม่แตกฉาน ทำให้ประมวล</w:t>
      </w:r>
      <w:r>
        <w:rPr>
          <w:rFonts w:ascii="Tahoma" w:hAnsi="Tahoma" w:cs="Tahoma"/>
          <w:szCs w:val="24"/>
          <w:cs/>
        </w:rPr>
        <w:t>ผลไม่ต่อเนื่อง ไม่ชัดเจน แต่</w:t>
      </w:r>
      <w:r w:rsidRPr="00E47280">
        <w:rPr>
          <w:rFonts w:ascii="Tahoma" w:hAnsi="Tahoma" w:cs="Tahoma"/>
          <w:szCs w:val="24"/>
          <w:cs/>
        </w:rPr>
        <w:t xml:space="preserve">โชสามารถใช้ทักษะการฟังเพื่อจับใจความจากการชมสื่อวีดีทัศน์ได้ดีมาก </w:t>
      </w: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r>
        <w:rPr>
          <w:rFonts w:ascii="Tahoma" w:hAnsi="Tahoma" w:cs="Tahoma"/>
          <w:szCs w:val="24"/>
          <w:cs/>
        </w:rPr>
        <w:t>จากการ</w:t>
      </w:r>
      <w:r w:rsidRPr="00E47280">
        <w:rPr>
          <w:rFonts w:ascii="Tahoma" w:hAnsi="Tahoma" w:cs="Tahoma"/>
          <w:szCs w:val="24"/>
          <w:cs/>
        </w:rPr>
        <w:t>พาทำ</w:t>
      </w:r>
      <w:r>
        <w:rPr>
          <w:rFonts w:ascii="Tahoma" w:hAnsi="Tahoma" w:cs="Tahoma"/>
          <w:szCs w:val="24"/>
          <w:cs/>
        </w:rPr>
        <w:t xml:space="preserve"> </w:t>
      </w:r>
      <w:r w:rsidRPr="00DD3FC7">
        <w:rPr>
          <w:rFonts w:ascii="Tahoma" w:hAnsi="Tahoma" w:cs="Tahoma"/>
          <w:i/>
          <w:iCs/>
          <w:szCs w:val="24"/>
          <w:cs/>
        </w:rPr>
        <w:t>ภาวะพร้อมเรียน</w:t>
      </w:r>
      <w:r>
        <w:rPr>
          <w:rStyle w:val="FootnoteReference"/>
          <w:rFonts w:ascii="Tahoma" w:hAnsi="Tahoma" w:cs="Tahoma"/>
          <w:cs/>
        </w:rPr>
        <w:footnoteReference w:id="1"/>
      </w:r>
      <w:r>
        <w:rPr>
          <w:rFonts w:ascii="Tahoma" w:hAnsi="Tahoma" w:cs="Tahoma"/>
          <w:szCs w:val="24"/>
          <w:cs/>
        </w:rPr>
        <w:t xml:space="preserve"> </w:t>
      </w:r>
      <w:r w:rsidRPr="00E47280">
        <w:rPr>
          <w:rFonts w:ascii="Tahoma" w:hAnsi="Tahoma" w:cs="Tahoma"/>
          <w:szCs w:val="24"/>
          <w:cs/>
        </w:rPr>
        <w:t>หลายคาบ</w:t>
      </w:r>
      <w:r>
        <w:rPr>
          <w:rFonts w:ascii="Tahoma" w:hAnsi="Tahoma" w:cs="Tahoma"/>
          <w:szCs w:val="24"/>
          <w:cs/>
        </w:rPr>
        <w:t xml:space="preserve"> </w:t>
      </w:r>
      <w:r w:rsidRPr="00E47280">
        <w:rPr>
          <w:rFonts w:ascii="Tahoma" w:hAnsi="Tahoma" w:cs="Tahoma"/>
          <w:szCs w:val="24"/>
          <w:cs/>
        </w:rPr>
        <w:t>เพื่อจับหลักการเรื่องทิศ ๔ ทิศให้คล่องแคล่ว และต่อยอดสู่ทิศ ๘ ทิศ จากนั้นผนวก</w:t>
      </w:r>
      <w:r w:rsidRPr="00E47280">
        <w:rPr>
          <w:rFonts w:ascii="Tahoma" w:hAnsi="Tahoma" w:cs="Tahoma"/>
          <w:spacing w:val="4"/>
          <w:szCs w:val="24"/>
          <w:cs/>
        </w:rPr>
        <w:t>ทักษะการสังเกตเพื่อเชื่อมโยงสู่การสร้างแผนผังห้องเรียนและแผนผังบ้านของตัวเอง และร้อยเรียงสู่การ</w:t>
      </w:r>
      <w:r w:rsidRPr="00E47280">
        <w:rPr>
          <w:rFonts w:ascii="Tahoma" w:hAnsi="Tahoma" w:cs="Tahoma"/>
          <w:szCs w:val="24"/>
          <w:cs/>
        </w:rPr>
        <w:t xml:space="preserve">สร้างแผนที่การเดินทางจากโรงเรียนกลับบ้าน ที่แสดงตำแหน่งที่ตั้งและทิศของโรงเรียนและบ้านได้ถูกต้อง พร้อมแสดงชื่อถนน ชื่อสถานที่สำคัญหรือจุดสังเกตได้ </w:t>
      </w:r>
      <w:r>
        <w:rPr>
          <w:rFonts w:ascii="Tahoma" w:hAnsi="Tahoma" w:cs="Tahoma"/>
          <w:szCs w:val="24"/>
          <w:cs/>
        </w:rPr>
        <w:t>ทำให้</w:t>
      </w:r>
      <w:r w:rsidRPr="00E47280">
        <w:rPr>
          <w:rFonts w:ascii="Tahoma" w:hAnsi="Tahoma" w:cs="Tahoma"/>
          <w:szCs w:val="24"/>
          <w:u w:val="single"/>
          <w:cs/>
        </w:rPr>
        <w:t xml:space="preserve">ครูได้เรียนรู้ว่า </w:t>
      </w:r>
      <w:r w:rsidRPr="00E47280">
        <w:rPr>
          <w:rFonts w:ascii="Tahoma" w:hAnsi="Tahoma" w:cs="Tahoma"/>
          <w:szCs w:val="24"/>
          <w:u w:val="single"/>
        </w:rPr>
        <w:t>“</w:t>
      </w:r>
      <w:r w:rsidRPr="00E47280">
        <w:rPr>
          <w:rFonts w:ascii="Tahoma" w:hAnsi="Tahoma" w:cs="Tahoma"/>
          <w:szCs w:val="24"/>
          <w:u w:val="single"/>
          <w:cs/>
        </w:rPr>
        <w:t>สื่อแผนที่ที่มีข้อมูลแสดงตำแหน่งที่ตั้งต่าง ๆ ที่ทันสมัย (</w:t>
      </w:r>
      <w:r w:rsidRPr="00E47280">
        <w:rPr>
          <w:rFonts w:ascii="Tahoma" w:hAnsi="Tahoma" w:cs="Tahoma"/>
          <w:szCs w:val="24"/>
          <w:u w:val="single"/>
        </w:rPr>
        <w:t>Update)</w:t>
      </w:r>
      <w:r w:rsidRPr="00E47280">
        <w:rPr>
          <w:rFonts w:ascii="Tahoma" w:hAnsi="Tahoma" w:cs="Tahoma"/>
          <w:szCs w:val="24"/>
          <w:u w:val="single"/>
          <w:cs/>
        </w:rPr>
        <w:t xml:space="preserve"> และมีรายละเอียดเส้นทางที่ครอบคลุมพื้นที่กรุงเทพฯ และปริมณฑล และมีขนาดใหญ่เพียงพอต่อจำนวนนักเรียนแต่ละกลุ่ม พร้อมด้วยแว่นขยายครบคนนั้น เป็นตัวขับเคลื่อนแรงบันดาลใจและกระตุ้นการเรียนรู้ของนักเรียนให้อยากรู้ อยากเสาะหาได้เป็นอย่างดี </w:t>
      </w:r>
      <w:r w:rsidRPr="00E47280">
        <w:rPr>
          <w:rFonts w:ascii="Tahoma" w:hAnsi="Tahoma" w:cs="Tahoma"/>
          <w:szCs w:val="24"/>
          <w:cs/>
        </w:rPr>
        <w:t xml:space="preserve"> </w:t>
      </w: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r w:rsidRPr="00E47280">
        <w:rPr>
          <w:rFonts w:ascii="Tahoma" w:hAnsi="Tahoma" w:cs="Tahoma"/>
          <w:szCs w:val="24"/>
          <w:cs/>
        </w:rPr>
        <w:t>ใน</w:t>
      </w:r>
      <w:r>
        <w:rPr>
          <w:rFonts w:ascii="Tahoma" w:hAnsi="Tahoma" w:cs="Tahoma"/>
          <w:szCs w:val="24"/>
          <w:cs/>
        </w:rPr>
        <w:t>การทำงาน</w:t>
      </w:r>
      <w:r w:rsidRPr="00E47280">
        <w:rPr>
          <w:rFonts w:ascii="Tahoma" w:hAnsi="Tahoma" w:cs="Tahoma"/>
          <w:szCs w:val="24"/>
          <w:cs/>
        </w:rPr>
        <w:t xml:space="preserve">ภาคสนาม </w:t>
      </w:r>
      <w:r w:rsidRPr="00E47280">
        <w:rPr>
          <w:rFonts w:ascii="Tahoma" w:hAnsi="Tahoma" w:cs="Tahoma"/>
          <w:szCs w:val="24"/>
        </w:rPr>
        <w:t>“</w:t>
      </w:r>
      <w:r w:rsidRPr="00E47280">
        <w:rPr>
          <w:rFonts w:ascii="Tahoma" w:hAnsi="Tahoma" w:cs="Tahoma"/>
          <w:szCs w:val="24"/>
          <w:cs/>
        </w:rPr>
        <w:t>เรียนรู้วิถี...พื้นที่ตลิ่งชัน</w:t>
      </w:r>
      <w:r w:rsidRPr="00E47280">
        <w:rPr>
          <w:rFonts w:ascii="Tahoma" w:hAnsi="Tahoma" w:cs="Tahoma"/>
          <w:szCs w:val="24"/>
        </w:rPr>
        <w:t>”</w:t>
      </w:r>
      <w:r w:rsidRPr="00E47280">
        <w:rPr>
          <w:rFonts w:ascii="Tahoma" w:hAnsi="Tahoma" w:cs="Tahoma"/>
          <w:szCs w:val="24"/>
          <w:cs/>
        </w:rPr>
        <w:t xml:space="preserve"> นักเรียนได้นำทักษะและเครื่องมือจากการเรียนในชั้นเรียนไปแสวงหาข้อมูลและความรู้ เพื่อนำข้อมูลกลับมาประมวล สรุป และวิเคราะห์ความแตกต่างระหว่างวิถีชีวิตชุมชนบ้านฉันกับชุมชนริมน้ำต่อไป ซึ่งทั้งหมดนี้ได้กลายเป็นข้อมูลและทักษะเบื้องต้นที่นักเรียนนำมาใช้ในการพัฒนาและปรับปรุงคุณภาพของชิ้นงาน เพื่อให้ได้ชิ้นงาน </w:t>
      </w:r>
      <w:r w:rsidRPr="00E47280">
        <w:rPr>
          <w:rFonts w:ascii="Tahoma" w:hAnsi="Tahoma" w:cs="Tahoma"/>
          <w:szCs w:val="24"/>
        </w:rPr>
        <w:t>“</w:t>
      </w:r>
      <w:r w:rsidRPr="00E47280">
        <w:rPr>
          <w:rFonts w:ascii="Tahoma" w:hAnsi="Tahoma" w:cs="Tahoma"/>
          <w:szCs w:val="24"/>
          <w:cs/>
        </w:rPr>
        <w:t>คู่มือท่องเที่ยว</w:t>
      </w:r>
      <w:r>
        <w:rPr>
          <w:noProof/>
        </w:rPr>
        <w:pict>
          <v:group id="_x0000_s1037" style="position:absolute;margin-left:423pt;margin-top:549pt;width:99pt;height:1in;z-index:-251656192;mso-position-horizontal-relative:text;mso-position-vertical-relative:text" coordorigin="852,12371" coordsize="2925,2285" wrapcoords="10523 142 5095 1137 2658 1847 2548 2700 2769 4689 3877 6963 2437 8668 2880 9237 2991 11511 2215 13784 1440 15489 1662 16626 3212 18332 3655 18332 2105 20037 3988 20605 3988 21458 15840 21458 15840 20605 18942 19326 19385 18758 18720 18332 19385 16058 19828 16058 20160 14921 20160 13642 16837 11511 18055 11226 18831 10089 18831 8384 18498 7105 17723 6963 16726 4689 18277 2558 18388 1705 17169 426 16062 142 10523 142">
            <v:shape id="_x0000_s1038" type="#_x0000_t75" style="position:absolute;left:852;top:12371;width:2925;height:2285" o:preferrelative="f">
              <v:fill o:detectmouseclick="t"/>
              <v:path o:extrusionok="t" o:connecttype="none"/>
              <o:lock v:ext="edit" text="t"/>
            </v:shape>
            <v:shape id="Picture 7" o:spid="_x0000_s1039" type="#_x0000_t75" alt="Cartoon-Home4-257x300" style="position:absolute;left:1427;top:12842;width:1555;height:1814;visibility:visible">
              <v:imagedata r:id="rId12" o:title=""/>
            </v:shape>
            <v:shape id="Picture 79" o:spid="_x0000_s1040" type="#_x0000_t75" alt="cartoon_tree-574.jpg" style="position:absolute;left:1458;top:12473;width:670;height:921;visibility:visible">
              <v:imagedata r:id="rId13" o:title="" chromakey="white"/>
              <v:path arrowok="t"/>
            </v:shape>
            <v:shape id="Picture 81" o:spid="_x0000_s1041" type="#_x0000_t75" alt="cartoon_tree-574.jpg" style="position:absolute;left:2022;top:12371;width:672;height:921;visibility:visible">
              <v:imagedata r:id="rId14" o:title="" chromakey="white"/>
              <v:path arrowok="t"/>
            </v:shape>
            <v:shape id="Picture 82" o:spid="_x0000_s1042" type="#_x0000_t75" alt="cartoon_tree-574.jpg" style="position:absolute;left:1717;top:12486;width:670;height:918;visibility:visible">
              <v:imagedata r:id="rId15" o:title="" chromakey="white"/>
              <v:path arrowok="t"/>
            </v:shape>
            <v:shape id="Picture 83" o:spid="_x0000_s1043" type="#_x0000_t75" alt="cartoon_tree-574.jpg" style="position:absolute;left:2414;top:12371;width:670;height:921;visibility:visible">
              <v:imagedata r:id="rId13" o:title="" chromakey="white"/>
              <v:path arrowok="t"/>
            </v:shape>
            <v:shape id="Picture 84" o:spid="_x0000_s1044" type="#_x0000_t75" alt="cartoon_tree-574.jpg" style="position:absolute;left:2702;top:12371;width:670;height:921;visibility:visible">
              <v:imagedata r:id="rId13" o:title="" chromakey="white"/>
              <v:path arrowok="t"/>
            </v:shape>
            <v:shape id="Picture 87" o:spid="_x0000_s1045" type="#_x0000_t75" alt="tree-cartoon_2161889.jpg" style="position:absolute;left:2530;top:13067;width:1087;height:793;visibility:visible">
              <v:imagedata r:id="rId11" o:title="" chromakey="white"/>
              <v:path arrowok="t"/>
            </v:shape>
            <v:shape id="Picture 88" o:spid="_x0000_s1046" type="#_x0000_t75" alt="tree-cartoon_2161889.jpg" style="position:absolute;left:2688;top:13633;width:1089;height:796;visibility:visible">
              <v:imagedata r:id="rId11" o:title="" chromakey="white"/>
              <v:path arrowok="t"/>
            </v:shape>
            <v:shape id="Picture 80" o:spid="_x0000_s1047" type="#_x0000_t75" alt="cartoon_tree-574.jpg" style="position:absolute;left:1167;top:12500;width:670;height:919;visibility:visible">
              <v:imagedata r:id="rId15" o:title="" chromakey="white"/>
              <v:path arrowok="t"/>
            </v:shape>
            <v:shape id="Picture 65" o:spid="_x0000_s1048" type="#_x0000_t75" alt="tree_drawing.gif" style="position:absolute;left:1178;top:13285;width:784;height:917;visibility:visible">
              <v:imagedata r:id="rId16" o:title="" chromakey="white"/>
              <v:path arrowok="t"/>
            </v:shape>
            <v:shape id="Picture 48" o:spid="_x0000_s1049" type="#_x0000_t75" alt="tree-cartoon_2161889.jpg" style="position:absolute;left:852;top:13731;width:1110;height:810;visibility:visible">
              <v:imagedata r:id="rId17" o:title="" chromakey="white"/>
              <v:path arrowok="t"/>
            </v:shape>
            <v:shape id="Picture 50" o:spid="_x0000_s1050" type="#_x0000_t75" alt="Tree_-_Cartoon_1.jpg" style="position:absolute;left:2530;top:13977;width:612;height:569;visibility:visible">
              <v:imagedata r:id="rId9" o:title="" chromakey="white"/>
              <v:path arrowok="t"/>
            </v:shape>
            <w10:wrap type="tight"/>
          </v:group>
        </w:pict>
      </w:r>
      <w:r w:rsidRPr="00E47280">
        <w:rPr>
          <w:rFonts w:ascii="Tahoma" w:hAnsi="Tahoma" w:cs="Tahoma"/>
          <w:szCs w:val="24"/>
          <w:cs/>
        </w:rPr>
        <w:t>บ้านฉัน</w:t>
      </w:r>
      <w:r w:rsidRPr="00E47280">
        <w:rPr>
          <w:rFonts w:ascii="Tahoma" w:hAnsi="Tahoma" w:cs="Tahoma"/>
          <w:szCs w:val="24"/>
        </w:rPr>
        <w:t>”</w:t>
      </w:r>
      <w:r w:rsidRPr="00E47280">
        <w:rPr>
          <w:rFonts w:ascii="Tahoma" w:hAnsi="Tahoma" w:cs="Tahoma"/>
          <w:szCs w:val="24"/>
          <w:cs/>
        </w:rPr>
        <w:t xml:space="preserve"> ที่ดีมีคุณภาพ </w:t>
      </w: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r w:rsidRPr="00E47280">
        <w:rPr>
          <w:rFonts w:ascii="Tahoma" w:hAnsi="Tahoma" w:cs="Tahoma"/>
          <w:szCs w:val="24"/>
          <w:cs/>
        </w:rPr>
        <w:t xml:space="preserve">การเรียนรู้ในวันนั้น ครูสร้างแรงบันดาลใจจากเรื่องเล่า </w:t>
      </w:r>
      <w:r w:rsidRPr="00E47280">
        <w:rPr>
          <w:rFonts w:ascii="Tahoma" w:hAnsi="Tahoma" w:cs="Tahoma"/>
          <w:szCs w:val="24"/>
        </w:rPr>
        <w:t>“</w:t>
      </w:r>
      <w:r w:rsidRPr="00E47280">
        <w:rPr>
          <w:rFonts w:ascii="Tahoma" w:hAnsi="Tahoma" w:cs="Tahoma"/>
          <w:szCs w:val="24"/>
          <w:cs/>
        </w:rPr>
        <w:t>ชีวิตในวัยเด็กของครู</w:t>
      </w:r>
      <w:r w:rsidRPr="00E47280">
        <w:rPr>
          <w:rFonts w:ascii="Tahoma" w:hAnsi="Tahoma" w:cs="Tahoma"/>
          <w:szCs w:val="24"/>
        </w:rPr>
        <w:t>”</w:t>
      </w:r>
      <w:r w:rsidRPr="00E47280">
        <w:rPr>
          <w:rFonts w:ascii="Tahoma" w:hAnsi="Tahoma" w:cs="Tahoma"/>
          <w:szCs w:val="24"/>
          <w:cs/>
        </w:rPr>
        <w:t xml:space="preserve"> ที่กล่าวถึงลักษณะทางกายภาพของพื้นที่ตั้งบ้าน วัสดุที่ใช้สร้างบ้านและโรงเรือนเลี้ยงสัตว์ต่าง ๆ ความสัมพันธ์ของครูในวัยเด็กกับบุคคลในครอบครัว กับสัตว์เลี้ยงต่าง ๆ เช่น หมู เป็ด ไก่ ปลา การประกอบอาชีพทำสวน การเดินทางด้วยเรือ การใช้วัสดุจากธรรมชาติมาทำเป็นของเล่น และวิธีคิดในการเลือกตั้งถิ่นฐานของบรรพบุรุษ ซึ่ง</w:t>
      </w:r>
      <w:r>
        <w:rPr>
          <w:rFonts w:ascii="Tahoma" w:hAnsi="Tahoma" w:cs="Tahoma"/>
          <w:szCs w:val="24"/>
          <w:u w:val="single"/>
          <w:cs/>
        </w:rPr>
        <w:t>ครูเห็นว่า</w:t>
      </w:r>
      <w:r w:rsidRPr="00E47280">
        <w:rPr>
          <w:rFonts w:ascii="Tahoma" w:hAnsi="Tahoma" w:cs="Tahoma"/>
          <w:szCs w:val="24"/>
          <w:u w:val="single"/>
          <w:cs/>
        </w:rPr>
        <w:t>นักเรียนสนใ</w:t>
      </w:r>
      <w:r>
        <w:rPr>
          <w:rFonts w:ascii="Tahoma" w:hAnsi="Tahoma" w:cs="Tahoma"/>
          <w:szCs w:val="24"/>
          <w:u w:val="single"/>
          <w:cs/>
        </w:rPr>
        <w:t>จฟังเรื่องเล่ามาก (ครูแอบคิดว่า</w:t>
      </w:r>
      <w:r w:rsidRPr="00E47280">
        <w:rPr>
          <w:rFonts w:ascii="Tahoma" w:hAnsi="Tahoma" w:cs="Tahoma"/>
          <w:szCs w:val="24"/>
          <w:u w:val="single"/>
          <w:cs/>
        </w:rPr>
        <w:t>อาจ</w:t>
      </w:r>
      <w:r>
        <w:rPr>
          <w:rFonts w:ascii="Tahoma" w:hAnsi="Tahoma" w:cs="Tahoma"/>
          <w:szCs w:val="24"/>
          <w:u w:val="single"/>
          <w:cs/>
        </w:rPr>
        <w:t>เป็น</w:t>
      </w:r>
      <w:r w:rsidRPr="00E47280">
        <w:rPr>
          <w:rFonts w:ascii="Tahoma" w:hAnsi="Tahoma" w:cs="Tahoma"/>
          <w:szCs w:val="24"/>
          <w:u w:val="single"/>
          <w:cs/>
        </w:rPr>
        <w:t>เพราะฉากของเรื่องมีแต่บรรยากาศที่สนุกสนาน แตกต่างจากวีถีชีวิตของนักเรียนในปัจจุบันก็เป็นได้)</w:t>
      </w:r>
      <w:r w:rsidRPr="00E47280">
        <w:rPr>
          <w:rFonts w:ascii="Tahoma" w:hAnsi="Tahoma" w:cs="Tahoma"/>
          <w:szCs w:val="24"/>
          <w:cs/>
        </w:rPr>
        <w:t xml:space="preserve"> จนกระทั่งหลายคนเอ่ยปาก </w:t>
      </w:r>
      <w:r w:rsidRPr="00E47280">
        <w:rPr>
          <w:rFonts w:ascii="Tahoma" w:hAnsi="Tahoma" w:cs="Tahoma"/>
          <w:b/>
          <w:bCs/>
          <w:szCs w:val="24"/>
        </w:rPr>
        <w:t>“</w:t>
      </w:r>
      <w:r w:rsidRPr="00E47280">
        <w:rPr>
          <w:rFonts w:ascii="Tahoma" w:hAnsi="Tahoma" w:cs="Tahoma"/>
          <w:b/>
          <w:bCs/>
          <w:szCs w:val="24"/>
          <w:cs/>
        </w:rPr>
        <w:t>อยากไปเที่ยวบ้านครูลูกแมวจังเลยค่ะ...ครับ</w:t>
      </w:r>
      <w:r w:rsidRPr="00E47280">
        <w:rPr>
          <w:rFonts w:ascii="Tahoma" w:hAnsi="Tahoma" w:cs="Tahoma"/>
          <w:b/>
          <w:bCs/>
          <w:szCs w:val="24"/>
        </w:rPr>
        <w:t>”</w:t>
      </w:r>
      <w:r w:rsidRPr="00E47280">
        <w:rPr>
          <w:rFonts w:ascii="Tahoma" w:hAnsi="Tahoma" w:cs="Tahoma"/>
          <w:szCs w:val="24"/>
          <w:cs/>
        </w:rPr>
        <w:t xml:space="preserve"> เมื่อประโยคแห่งความประทับใจปรากฏขึ้นในชั้นเรียน ครูก็ไม่รอช้าที่จะนำตัวอย่างชิ้นงาน </w:t>
      </w:r>
      <w:r w:rsidRPr="00E47280">
        <w:rPr>
          <w:rFonts w:ascii="Tahoma" w:hAnsi="Tahoma" w:cs="Tahoma"/>
          <w:b/>
          <w:bCs/>
          <w:szCs w:val="24"/>
        </w:rPr>
        <w:t>“</w:t>
      </w:r>
      <w:r w:rsidRPr="00E47280">
        <w:rPr>
          <w:rFonts w:ascii="Tahoma" w:hAnsi="Tahoma" w:cs="Tahoma"/>
          <w:b/>
          <w:bCs/>
          <w:szCs w:val="24"/>
          <w:cs/>
        </w:rPr>
        <w:t>คู่มือท่องเที่ยวบ้านฉัน</w:t>
      </w:r>
      <w:r w:rsidRPr="00E47280">
        <w:rPr>
          <w:rFonts w:ascii="Tahoma" w:hAnsi="Tahoma" w:cs="Tahoma"/>
          <w:b/>
          <w:bCs/>
          <w:szCs w:val="24"/>
        </w:rPr>
        <w:t>”</w:t>
      </w:r>
      <w:r w:rsidRPr="00E47280">
        <w:rPr>
          <w:rFonts w:ascii="Tahoma" w:hAnsi="Tahoma" w:cs="Tahoma"/>
          <w:szCs w:val="24"/>
          <w:cs/>
        </w:rPr>
        <w:t xml:space="preserve"> </w:t>
      </w:r>
      <w:r w:rsidRPr="00E47280">
        <w:rPr>
          <w:rFonts w:ascii="Tahoma" w:hAnsi="Tahoma" w:cs="Tahoma"/>
          <w:szCs w:val="24"/>
          <w:u w:val="single"/>
          <w:cs/>
        </w:rPr>
        <w:t>ในฉบับของคุณครู</w:t>
      </w:r>
      <w:r w:rsidRPr="00E47280">
        <w:rPr>
          <w:rFonts w:ascii="Tahoma" w:hAnsi="Tahoma" w:cs="Tahoma"/>
          <w:szCs w:val="24"/>
          <w:cs/>
        </w:rPr>
        <w:t xml:space="preserve"> ที่มีขนาดใหญ่โต (ประมาณครึ่งกระดาษสีน้ำตาล) เห็นได้ชัดเจน ติดลงบนกระดาน โดยแสดงหน้าปกเป็นภาพบ้านเรือนไทยที่ครูโอ่งบรรจงวาดอย่างสวยงาม ตามด้วยหน้าแผนที่และแผนผังบ้านครูลูกแมว และสองหน้าสุดท้ายเป็นหัวข้อแสดงหน้า </w:t>
      </w:r>
      <w:r w:rsidRPr="00E47280">
        <w:rPr>
          <w:rFonts w:ascii="Tahoma" w:hAnsi="Tahoma" w:cs="Tahoma"/>
          <w:szCs w:val="24"/>
        </w:rPr>
        <w:t>“</w:t>
      </w:r>
      <w:r w:rsidRPr="00E47280">
        <w:rPr>
          <w:rFonts w:ascii="Tahoma" w:hAnsi="Tahoma" w:cs="Tahoma"/>
          <w:szCs w:val="24"/>
          <w:cs/>
        </w:rPr>
        <w:t>ข้อมูลการตั้งถิ่นฐาน</w:t>
      </w:r>
      <w:r w:rsidRPr="00E47280">
        <w:rPr>
          <w:rFonts w:ascii="Tahoma" w:hAnsi="Tahoma" w:cs="Tahoma"/>
          <w:szCs w:val="24"/>
        </w:rPr>
        <w:t>”</w:t>
      </w:r>
      <w:r w:rsidRPr="00E47280">
        <w:rPr>
          <w:rFonts w:ascii="Tahoma" w:hAnsi="Tahoma" w:cs="Tahoma"/>
          <w:szCs w:val="24"/>
          <w:cs/>
        </w:rPr>
        <w:t xml:space="preserve"> และหน้า </w:t>
      </w:r>
      <w:r w:rsidRPr="00E47280">
        <w:rPr>
          <w:rFonts w:ascii="Tahoma" w:hAnsi="Tahoma" w:cs="Tahoma"/>
          <w:szCs w:val="24"/>
        </w:rPr>
        <w:t>“</w:t>
      </w:r>
      <w:r w:rsidRPr="00E47280">
        <w:rPr>
          <w:rFonts w:ascii="Tahoma" w:hAnsi="Tahoma" w:cs="Tahoma"/>
          <w:szCs w:val="24"/>
          <w:cs/>
        </w:rPr>
        <w:t>ชุมชนบ้านฉันแตกต่างจากชุมชนตลาดน้ำคลองลัดมะยมอย่างไร</w:t>
      </w:r>
      <w:r w:rsidRPr="00E47280">
        <w:rPr>
          <w:rFonts w:ascii="Tahoma" w:hAnsi="Tahoma" w:cs="Tahoma"/>
          <w:szCs w:val="24"/>
        </w:rPr>
        <w:t>”</w:t>
      </w:r>
      <w:r w:rsidRPr="00E47280">
        <w:rPr>
          <w:rFonts w:ascii="Tahoma" w:hAnsi="Tahoma" w:cs="Tahoma"/>
          <w:szCs w:val="24"/>
          <w:cs/>
        </w:rPr>
        <w:t xml:space="preserve"> </w:t>
      </w:r>
    </w:p>
    <w:p w:rsidR="007F2816" w:rsidRDefault="007F2816" w:rsidP="00D635D4">
      <w:pPr>
        <w:spacing w:line="360" w:lineRule="auto"/>
        <w:rPr>
          <w:rFonts w:ascii="Tahoma" w:hAnsi="Tahoma" w:cs="Tahoma"/>
          <w:szCs w:val="24"/>
        </w:rPr>
      </w:pPr>
    </w:p>
    <w:p w:rsidR="007F2816" w:rsidRDefault="007F2816" w:rsidP="00D635D4">
      <w:pPr>
        <w:spacing w:line="360" w:lineRule="auto"/>
        <w:rPr>
          <w:rFonts w:ascii="Tahoma" w:hAnsi="Tahoma" w:cs="Tahoma"/>
          <w:szCs w:val="24"/>
        </w:rPr>
      </w:pPr>
      <w:r w:rsidRPr="00E47280">
        <w:rPr>
          <w:rFonts w:ascii="Tahoma" w:hAnsi="Tahoma" w:cs="Tahoma"/>
          <w:szCs w:val="24"/>
          <w:cs/>
        </w:rPr>
        <w:t xml:space="preserve">จากนั้นก็มีเสียง </w:t>
      </w:r>
      <w:r w:rsidRPr="00E47280">
        <w:rPr>
          <w:rFonts w:ascii="Tahoma" w:hAnsi="Tahoma" w:cs="Tahoma"/>
          <w:b/>
          <w:bCs/>
          <w:szCs w:val="24"/>
          <w:cs/>
        </w:rPr>
        <w:t>“โอ้โห</w:t>
      </w:r>
      <w:r w:rsidRPr="00E47280">
        <w:rPr>
          <w:rFonts w:ascii="Tahoma" w:hAnsi="Tahoma" w:cs="Tahoma"/>
          <w:b/>
          <w:bCs/>
          <w:szCs w:val="24"/>
        </w:rPr>
        <w:t>!</w:t>
      </w:r>
      <w:r w:rsidRPr="00E47280">
        <w:rPr>
          <w:rFonts w:ascii="Tahoma" w:hAnsi="Tahoma" w:cs="Tahoma"/>
          <w:b/>
          <w:bCs/>
          <w:szCs w:val="24"/>
          <w:cs/>
        </w:rPr>
        <w:t xml:space="preserve">  สวยจังเลย</w:t>
      </w:r>
      <w:r w:rsidRPr="00E47280">
        <w:rPr>
          <w:rFonts w:ascii="Tahoma" w:hAnsi="Tahoma" w:cs="Tahoma"/>
          <w:b/>
          <w:bCs/>
          <w:szCs w:val="24"/>
        </w:rPr>
        <w:t>”</w:t>
      </w:r>
      <w:r w:rsidRPr="00E47280">
        <w:rPr>
          <w:rFonts w:ascii="Tahoma" w:hAnsi="Tahoma" w:cs="Tahoma"/>
          <w:b/>
          <w:bCs/>
          <w:szCs w:val="24"/>
          <w:cs/>
        </w:rPr>
        <w:t xml:space="preserve"> </w:t>
      </w:r>
      <w:r w:rsidRPr="00E47280">
        <w:rPr>
          <w:rFonts w:ascii="Tahoma" w:hAnsi="Tahoma" w:cs="Tahoma"/>
          <w:szCs w:val="24"/>
          <w:u w:val="single"/>
          <w:cs/>
        </w:rPr>
        <w:t>ดังขึ้นอย่างเซ็งแซ่</w:t>
      </w:r>
      <w:r w:rsidRPr="00E47280">
        <w:rPr>
          <w:rFonts w:ascii="Tahoma" w:hAnsi="Tahoma" w:cs="Tahoma"/>
          <w:szCs w:val="24"/>
          <w:cs/>
        </w:rPr>
        <w:t xml:space="preserve"> ตามมาด้วย </w:t>
      </w:r>
      <w:r w:rsidRPr="00E47280">
        <w:rPr>
          <w:rFonts w:ascii="Tahoma" w:hAnsi="Tahoma" w:cs="Tahoma"/>
          <w:szCs w:val="24"/>
        </w:rPr>
        <w:t>“</w:t>
      </w:r>
      <w:r w:rsidRPr="00E47280">
        <w:rPr>
          <w:rFonts w:ascii="Tahoma" w:hAnsi="Tahoma" w:cs="Tahoma"/>
          <w:szCs w:val="24"/>
          <w:cs/>
        </w:rPr>
        <w:t>นั่นบ้านครูลูกแมวหรือคะ</w:t>
      </w:r>
      <w:r w:rsidRPr="00E47280">
        <w:rPr>
          <w:rFonts w:ascii="Tahoma" w:hAnsi="Tahoma" w:cs="Tahoma"/>
          <w:szCs w:val="24"/>
        </w:rPr>
        <w:t>”</w:t>
      </w:r>
      <w:r w:rsidRPr="00E47280">
        <w:rPr>
          <w:rFonts w:ascii="Tahoma" w:hAnsi="Tahoma" w:cs="Tahoma"/>
          <w:szCs w:val="24"/>
          <w:cs/>
        </w:rPr>
        <w:t xml:space="preserve"> ครูตอบว่า </w:t>
      </w:r>
      <w:r w:rsidRPr="00E47280">
        <w:rPr>
          <w:rFonts w:ascii="Tahoma" w:hAnsi="Tahoma" w:cs="Tahoma"/>
          <w:szCs w:val="24"/>
        </w:rPr>
        <w:t>“</w:t>
      </w:r>
      <w:r w:rsidRPr="00E47280">
        <w:rPr>
          <w:rFonts w:ascii="Tahoma" w:hAnsi="Tahoma" w:cs="Tahoma"/>
          <w:szCs w:val="24"/>
          <w:cs/>
        </w:rPr>
        <w:t>เป็นบ้านครูโอ่งค่ะ ส่วน</w:t>
      </w:r>
      <w:r>
        <w:rPr>
          <w:noProof/>
        </w:rPr>
        <w:pict>
          <v:shape id="_x0000_s1051" type="#_x0000_t75" style="position:absolute;margin-left:6in;margin-top:198pt;width:94.5pt;height:117pt;z-index:-251659264;mso-position-horizontal-relative:text;mso-position-vertical-relative:text" wrapcoords="-171 0 -171 21462 21600 21462 21600 0 -171 0">
            <v:imagedata r:id="rId18" o:title="" croptop="4670f" gain="72818f" blacklevel="6554f"/>
            <w10:wrap type="tight"/>
          </v:shape>
        </w:pict>
      </w:r>
      <w:r w:rsidRPr="00E47280">
        <w:rPr>
          <w:rFonts w:ascii="Tahoma" w:hAnsi="Tahoma" w:cs="Tahoma"/>
          <w:szCs w:val="24"/>
          <w:cs/>
        </w:rPr>
        <w:t>บ้านของครูอยู่ที่หน้าปกของชิ้นงานอีกแผนหนึ่งค่ะ</w:t>
      </w:r>
      <w:r w:rsidRPr="00E47280">
        <w:rPr>
          <w:rFonts w:ascii="Tahoma" w:hAnsi="Tahoma" w:cs="Tahoma"/>
          <w:szCs w:val="24"/>
        </w:rPr>
        <w:t>”</w:t>
      </w:r>
      <w:r w:rsidRPr="00E47280">
        <w:rPr>
          <w:rFonts w:ascii="Tahoma" w:hAnsi="Tahoma" w:cs="Tahoma"/>
          <w:szCs w:val="24"/>
          <w:cs/>
        </w:rPr>
        <w:t xml:space="preserve"> แล้วครูลูกแมวก็ติดให้นักเรียนดู จากนั้นครูก็ให้โจทย์ </w:t>
      </w:r>
      <w:r w:rsidRPr="00E47280">
        <w:rPr>
          <w:rFonts w:ascii="Tahoma" w:hAnsi="Tahoma" w:cs="Tahoma"/>
          <w:b/>
          <w:bCs/>
          <w:szCs w:val="24"/>
          <w:u w:val="single"/>
        </w:rPr>
        <w:t>“</w:t>
      </w:r>
      <w:r w:rsidRPr="00E47280">
        <w:rPr>
          <w:rFonts w:ascii="Tahoma" w:hAnsi="Tahoma" w:cs="Tahoma"/>
          <w:b/>
          <w:bCs/>
          <w:szCs w:val="24"/>
          <w:u w:val="single"/>
          <w:cs/>
        </w:rPr>
        <w:t>ให้นักเรียนทำชิ้นงาน คู่มือท่องเที่ยวบ้านฉัน</w:t>
      </w:r>
      <w:r w:rsidRPr="00E47280">
        <w:rPr>
          <w:rFonts w:ascii="Tahoma" w:hAnsi="Tahoma" w:cs="Tahoma"/>
          <w:b/>
          <w:bCs/>
          <w:szCs w:val="24"/>
          <w:u w:val="single"/>
        </w:rPr>
        <w:t>”</w:t>
      </w:r>
      <w:r w:rsidRPr="00E47280">
        <w:rPr>
          <w:rFonts w:ascii="Tahoma" w:hAnsi="Tahoma" w:cs="Tahoma"/>
          <w:szCs w:val="24"/>
          <w:cs/>
        </w:rPr>
        <w:t xml:space="preserve"> และเสียง</w:t>
      </w:r>
      <w:r w:rsidRPr="00E47280">
        <w:rPr>
          <w:rFonts w:ascii="Tahoma" w:hAnsi="Tahoma" w:cs="Tahoma"/>
          <w:b/>
          <w:bCs/>
          <w:szCs w:val="24"/>
          <w:cs/>
        </w:rPr>
        <w:t xml:space="preserve"> </w:t>
      </w:r>
      <w:r w:rsidRPr="00E47280">
        <w:rPr>
          <w:rFonts w:ascii="Tahoma" w:hAnsi="Tahoma" w:cs="Tahoma"/>
          <w:b/>
          <w:bCs/>
          <w:szCs w:val="24"/>
        </w:rPr>
        <w:t>“</w:t>
      </w:r>
      <w:r w:rsidRPr="00E47280">
        <w:rPr>
          <w:rFonts w:ascii="Tahoma" w:hAnsi="Tahoma" w:cs="Tahoma"/>
          <w:b/>
          <w:bCs/>
          <w:szCs w:val="24"/>
          <w:cs/>
        </w:rPr>
        <w:t>เย้</w:t>
      </w:r>
      <w:r w:rsidRPr="00E47280">
        <w:rPr>
          <w:rFonts w:ascii="Tahoma" w:hAnsi="Tahoma" w:cs="Tahoma"/>
          <w:b/>
          <w:bCs/>
          <w:szCs w:val="24"/>
        </w:rPr>
        <w:t>!!!</w:t>
      </w:r>
      <w:r w:rsidRPr="00E47280">
        <w:rPr>
          <w:rFonts w:ascii="Tahoma" w:hAnsi="Tahoma" w:cs="Tahoma"/>
          <w:b/>
          <w:bCs/>
          <w:szCs w:val="24"/>
          <w:cs/>
        </w:rPr>
        <w:t xml:space="preserve">” </w:t>
      </w:r>
      <w:r w:rsidRPr="00E47280">
        <w:rPr>
          <w:rFonts w:ascii="Tahoma" w:hAnsi="Tahoma" w:cs="Tahoma"/>
          <w:szCs w:val="24"/>
          <w:u w:val="single"/>
          <w:cs/>
        </w:rPr>
        <w:t>ก็ดังขึ้นในคาบเรียน</w:t>
      </w:r>
      <w:r w:rsidRPr="00E47280">
        <w:rPr>
          <w:rFonts w:ascii="Tahoma" w:hAnsi="Tahoma" w:cs="Tahoma"/>
          <w:szCs w:val="24"/>
          <w:cs/>
        </w:rPr>
        <w:t xml:space="preserve"> ....ซึ่งโดยนัยความจริงแล้ว ครูลูกแมวรู้สึกลำบากใจมาก ที่จะต้องจัดสรรเวลามาทำตัวอย่างชิ้นงานนี้ เพราะหน้างานรัดตัวจริง ๆ โดยเฉพาะอย่างยิ่งการวาดภาพบ้านได้ลงมือทำตอนรุ่งเช้าที่บ้านก่อนเดินทางมาโรงเรียน... แต่เมื่อได้ยินเสียง</w:t>
      </w:r>
      <w:r>
        <w:rPr>
          <w:rFonts w:ascii="Tahoma" w:hAnsi="Tahoma" w:cs="Tahoma"/>
          <w:szCs w:val="24"/>
          <w:cs/>
        </w:rPr>
        <w:t>เหล่านี้ดังขึ้น</w:t>
      </w:r>
      <w:r w:rsidRPr="00E47280">
        <w:rPr>
          <w:rFonts w:ascii="Tahoma" w:hAnsi="Tahoma" w:cs="Tahoma"/>
          <w:szCs w:val="24"/>
          <w:cs/>
        </w:rPr>
        <w:t xml:space="preserve">ในห้องเรียน ทำให้ความรู้สึกเหนื่อยนั้นหายไปหมดเลย และรู้สึก </w:t>
      </w:r>
      <w:r w:rsidRPr="00E47280">
        <w:rPr>
          <w:rFonts w:ascii="Tahoma" w:hAnsi="Tahoma" w:cs="Tahoma"/>
          <w:b/>
          <w:bCs/>
          <w:szCs w:val="24"/>
        </w:rPr>
        <w:t>“</w:t>
      </w:r>
      <w:r w:rsidRPr="00E47280">
        <w:rPr>
          <w:rFonts w:ascii="Tahoma" w:hAnsi="Tahoma" w:cs="Tahoma"/>
          <w:b/>
          <w:bCs/>
          <w:szCs w:val="24"/>
          <w:cs/>
        </w:rPr>
        <w:t>ขอบคุณครูโอ่ง</w:t>
      </w:r>
      <w:r w:rsidRPr="00E47280">
        <w:rPr>
          <w:rFonts w:ascii="Tahoma" w:hAnsi="Tahoma" w:cs="Tahoma"/>
          <w:b/>
          <w:bCs/>
          <w:szCs w:val="24"/>
        </w:rPr>
        <w:t>”</w:t>
      </w:r>
      <w:r w:rsidRPr="00E47280">
        <w:rPr>
          <w:rFonts w:ascii="Tahoma" w:hAnsi="Tahoma" w:cs="Tahoma"/>
          <w:szCs w:val="24"/>
          <w:cs/>
        </w:rPr>
        <w:t xml:space="preserve"> </w:t>
      </w:r>
      <w:r w:rsidRPr="00E47280">
        <w:rPr>
          <w:rFonts w:ascii="Tahoma" w:hAnsi="Tahoma" w:cs="Tahoma"/>
          <w:szCs w:val="24"/>
          <w:u w:val="single"/>
          <w:cs/>
        </w:rPr>
        <w:t>ที่พยายามผลักดันให้ทำตัวอย่างชิ้นงานนี้ค่ะ</w:t>
      </w:r>
      <w:r w:rsidRPr="00E47280">
        <w:rPr>
          <w:rFonts w:ascii="Tahoma" w:hAnsi="Tahoma" w:cs="Tahoma"/>
          <w:szCs w:val="24"/>
          <w:cs/>
        </w:rPr>
        <w:t xml:space="preserve"> ซึ่งทำให้</w:t>
      </w:r>
      <w:r w:rsidRPr="00E47280">
        <w:rPr>
          <w:rFonts w:ascii="Tahoma" w:hAnsi="Tahoma" w:cs="Tahoma"/>
          <w:szCs w:val="24"/>
          <w:u w:val="single"/>
          <w:cs/>
        </w:rPr>
        <w:t xml:space="preserve">ครูได้เรียนรู้ว่า </w:t>
      </w:r>
      <w:r w:rsidRPr="00E47280">
        <w:rPr>
          <w:rFonts w:ascii="Tahoma" w:hAnsi="Tahoma" w:cs="Tahoma"/>
          <w:szCs w:val="24"/>
          <w:u w:val="single"/>
        </w:rPr>
        <w:t>“</w:t>
      </w:r>
      <w:r w:rsidRPr="00E47280">
        <w:rPr>
          <w:rFonts w:ascii="Tahoma" w:hAnsi="Tahoma" w:cs="Tahoma"/>
          <w:szCs w:val="24"/>
          <w:u w:val="single"/>
          <w:cs/>
        </w:rPr>
        <w:t>ตัวอย่างที่ดี ช่วยสร้างแรงบันดาลใจให้นักเรียนอยากเรียนรู้ อยากทำงานค่ะ</w:t>
      </w:r>
      <w:r w:rsidRPr="00E47280">
        <w:rPr>
          <w:rFonts w:ascii="Tahoma" w:hAnsi="Tahoma" w:cs="Tahoma"/>
          <w:szCs w:val="24"/>
          <w:u w:val="single"/>
        </w:rPr>
        <w:t>”</w:t>
      </w:r>
      <w:r w:rsidRPr="00E47280">
        <w:rPr>
          <w:rFonts w:ascii="Tahoma" w:hAnsi="Tahoma" w:cs="Tahoma"/>
          <w:szCs w:val="24"/>
          <w:cs/>
        </w:rPr>
        <w:t xml:space="preserve"> และ</w:t>
      </w:r>
      <w:r w:rsidRPr="00E47280">
        <w:rPr>
          <w:rFonts w:ascii="Tahoma" w:hAnsi="Tahoma" w:cs="Tahoma"/>
          <w:szCs w:val="24"/>
          <w:u w:val="single"/>
          <w:cs/>
        </w:rPr>
        <w:t xml:space="preserve">ประกอบกับ </w:t>
      </w:r>
      <w:r w:rsidRPr="00E47280">
        <w:rPr>
          <w:rFonts w:ascii="Tahoma" w:hAnsi="Tahoma" w:cs="Tahoma"/>
          <w:szCs w:val="24"/>
          <w:u w:val="single"/>
        </w:rPr>
        <w:t>“</w:t>
      </w:r>
      <w:r w:rsidRPr="00E47280">
        <w:rPr>
          <w:rFonts w:ascii="Tahoma" w:hAnsi="Tahoma" w:cs="Tahoma"/>
          <w:szCs w:val="24"/>
          <w:u w:val="single"/>
          <w:cs/>
        </w:rPr>
        <w:t>ข้อมูลและทักษะการทำงานที่เคยฝึกฝน เคยลงมือทำมาบ้าง</w:t>
      </w:r>
      <w:r w:rsidRPr="00E47280">
        <w:rPr>
          <w:rFonts w:ascii="Tahoma" w:hAnsi="Tahoma" w:cs="Tahoma"/>
          <w:szCs w:val="24"/>
          <w:u w:val="single"/>
        </w:rPr>
        <w:t xml:space="preserve"> </w:t>
      </w:r>
      <w:r w:rsidRPr="00E47280">
        <w:rPr>
          <w:rFonts w:ascii="Tahoma" w:hAnsi="Tahoma" w:cs="Tahoma"/>
          <w:szCs w:val="24"/>
          <w:u w:val="single"/>
          <w:cs/>
        </w:rPr>
        <w:t>เป็นประสบการณ์ในการเรียนรู้และพัฒนาคุณภาพของชิ้นงานให้ดีขึ้น</w:t>
      </w:r>
      <w:r w:rsidRPr="00E47280">
        <w:rPr>
          <w:rFonts w:ascii="Tahoma" w:hAnsi="Tahoma" w:cs="Tahoma"/>
          <w:szCs w:val="24"/>
          <w:u w:val="single"/>
        </w:rPr>
        <w:t>”</w:t>
      </w:r>
      <w:r w:rsidRPr="00E47280">
        <w:rPr>
          <w:rFonts w:ascii="Tahoma" w:hAnsi="Tahoma" w:cs="Tahoma"/>
          <w:szCs w:val="24"/>
          <w:cs/>
        </w:rPr>
        <w:t xml:space="preserve"> </w:t>
      </w:r>
    </w:p>
    <w:p w:rsidR="007F2816" w:rsidRDefault="007F2816" w:rsidP="00D635D4">
      <w:pPr>
        <w:spacing w:line="360" w:lineRule="auto"/>
        <w:rPr>
          <w:rFonts w:ascii="Tahoma" w:hAnsi="Tahoma" w:cs="Tahoma"/>
          <w:szCs w:val="24"/>
        </w:rPr>
      </w:pPr>
    </w:p>
    <w:p w:rsidR="007F2816" w:rsidRPr="00FF0D90" w:rsidRDefault="007F2816" w:rsidP="00D635D4">
      <w:pPr>
        <w:spacing w:line="360" w:lineRule="auto"/>
        <w:rPr>
          <w:rFonts w:ascii="Tahoma" w:hAnsi="Tahoma" w:cs="Tahoma"/>
          <w:szCs w:val="24"/>
        </w:rPr>
      </w:pPr>
      <w:r w:rsidRPr="00E47280">
        <w:rPr>
          <w:rFonts w:ascii="Tahoma" w:hAnsi="Tahoma" w:cs="Tahoma"/>
          <w:b/>
          <w:bCs/>
          <w:szCs w:val="24"/>
          <w:cs/>
        </w:rPr>
        <w:t>ประเด็นที่ครูจะนำไปพัฒนาต่อไป</w:t>
      </w:r>
      <w:r w:rsidRPr="00E47280">
        <w:rPr>
          <w:rFonts w:ascii="Tahoma" w:hAnsi="Tahoma" w:cs="Tahoma"/>
          <w:szCs w:val="24"/>
          <w:cs/>
        </w:rPr>
        <w:t xml:space="preserve"> คือ </w:t>
      </w:r>
      <w:r w:rsidRPr="00E47280">
        <w:rPr>
          <w:rFonts w:ascii="Tahoma" w:hAnsi="Tahoma" w:cs="Tahoma"/>
          <w:szCs w:val="24"/>
          <w:u w:val="single"/>
          <w:cs/>
        </w:rPr>
        <w:t>การพัฒนาตัวอย่างสื่อการเรียนการสอนที่ดีมีคุณภาพ เพื่อสร้างแรงบันดาลใจให้นักเรียนรักในวิชามานุษกับโลกค่ะ</w:t>
      </w:r>
      <w:r w:rsidRPr="00E47280">
        <w:rPr>
          <w:rFonts w:ascii="Tahoma" w:hAnsi="Tahoma" w:cs="Tahoma"/>
          <w:szCs w:val="24"/>
          <w:cs/>
        </w:rPr>
        <w:t xml:space="preserve"> </w:t>
      </w:r>
    </w:p>
    <w:p w:rsidR="007F2816" w:rsidRDefault="007F2816" w:rsidP="00D635D4">
      <w:pPr>
        <w:spacing w:line="360" w:lineRule="auto"/>
        <w:rPr>
          <w:rFonts w:ascii="Tahoma" w:hAnsi="Tahoma" w:cs="Tahoma"/>
          <w:b/>
          <w:bCs/>
          <w:szCs w:val="24"/>
        </w:rPr>
      </w:pPr>
    </w:p>
    <w:p w:rsidR="007F2816" w:rsidRDefault="007F2816" w:rsidP="00D635D4">
      <w:pPr>
        <w:spacing w:line="360" w:lineRule="auto"/>
        <w:rPr>
          <w:rFonts w:ascii="Tahoma" w:hAnsi="Tahoma" w:cs="Tahoma"/>
          <w:b/>
          <w:bCs/>
          <w:szCs w:val="24"/>
        </w:rPr>
      </w:pPr>
      <w:r>
        <w:rPr>
          <w:noProof/>
        </w:rPr>
        <w:pict>
          <v:shape id="_x0000_s1052" type="#_x0000_t75" style="position:absolute;margin-left:261.45pt;margin-top:20.25pt;width:173.45pt;height:180.1pt;rotation:728301fd;z-index:-251653120">
            <v:imagedata r:id="rId19" o:title="" croptop="8205f" cropbottom="14836f" gain="1.25" blacklevel="8520f"/>
          </v:shape>
        </w:pict>
      </w:r>
    </w:p>
    <w:p w:rsidR="007F2816" w:rsidRPr="00FF0D90" w:rsidRDefault="007F2816" w:rsidP="00D635D4">
      <w:pPr>
        <w:spacing w:line="360" w:lineRule="auto"/>
        <w:rPr>
          <w:rFonts w:ascii="Tahoma" w:hAnsi="Tahoma" w:cs="Tahoma"/>
          <w:b/>
          <w:bCs/>
          <w:szCs w:val="24"/>
        </w:rPr>
      </w:pPr>
    </w:p>
    <w:p w:rsidR="007F2816" w:rsidRPr="00D635D4" w:rsidRDefault="007F2816" w:rsidP="00D635D4">
      <w:pPr>
        <w:spacing w:line="360" w:lineRule="auto"/>
        <w:rPr>
          <w:rFonts w:ascii="Tahoma" w:hAnsi="Tahoma" w:cs="Tahoma"/>
          <w:b/>
          <w:bCs/>
          <w:szCs w:val="24"/>
          <w:cs/>
        </w:rPr>
      </w:pPr>
    </w:p>
    <w:p w:rsidR="007F2816" w:rsidRPr="00040A85" w:rsidRDefault="007F2816" w:rsidP="00D635D4">
      <w:pPr>
        <w:jc w:val="both"/>
        <w:rPr>
          <w:rFonts w:ascii="4805_KwangMD_Melt" w:hAnsi="4805_KwangMD_Melt" w:cs="4805_KwangMD_Melt"/>
          <w:sz w:val="38"/>
          <w:szCs w:val="38"/>
          <w:cs/>
        </w:rPr>
      </w:pPr>
      <w:r>
        <w:rPr>
          <w:noProof/>
        </w:rPr>
        <w:pict>
          <v:shape id="_x0000_s1053" type="#_x0000_t75" style="position:absolute;left:0;text-align:left;margin-left:22.05pt;margin-top:8.85pt;width:162pt;height:134.8pt;rotation:-865175fd;z-index:-251654144">
            <v:imagedata r:id="rId20" o:title="" croptop="7282f" cropbottom="18334f" cropright="1577f" gain="1.25" blacklevel="6554f"/>
          </v:shape>
        </w:pict>
      </w: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p>
    <w:p w:rsidR="007F2816" w:rsidRDefault="007F2816" w:rsidP="00D635D4">
      <w:pPr>
        <w:tabs>
          <w:tab w:val="center" w:pos="4819"/>
        </w:tabs>
        <w:rPr>
          <w:rFonts w:ascii="Cordia New" w:hAnsi="Cordia New" w:cs="Cordia New"/>
          <w:b/>
          <w:bCs/>
          <w:sz w:val="32"/>
          <w:szCs w:val="32"/>
        </w:rPr>
      </w:pPr>
      <w:r>
        <w:rPr>
          <w:noProof/>
        </w:rPr>
        <w:pict>
          <v:shape id="_x0000_s1054" type="#_x0000_t75" style="position:absolute;margin-left:116.7pt;margin-top:3.2pt;width:84.95pt;height:108pt;rotation:-1128862fd;z-index:-251651072">
            <v:imagedata r:id="rId21" o:title="" croptop="3122f" cropright="103f" gain="1.25" blacklevel="6554f"/>
          </v:shape>
        </w:pict>
      </w:r>
    </w:p>
    <w:p w:rsidR="007F2816" w:rsidRDefault="007F2816" w:rsidP="00D635D4">
      <w:pPr>
        <w:tabs>
          <w:tab w:val="center" w:pos="4819"/>
        </w:tabs>
        <w:rPr>
          <w:rFonts w:ascii="Cordia New" w:hAnsi="Cordia New" w:cs="Cordia New"/>
          <w:b/>
          <w:bCs/>
          <w:sz w:val="32"/>
          <w:szCs w:val="32"/>
        </w:rPr>
      </w:pPr>
      <w:r>
        <w:rPr>
          <w:noProof/>
        </w:rPr>
        <w:pict>
          <v:shape id="_x0000_s1055" type="#_x0000_t75" style="position:absolute;margin-left:29.25pt;margin-top:19.2pt;width:98.55pt;height:117pt;z-index:-251658240" wrapcoords="-165 0 -165 21462 21600 21462 21600 0 -165 0">
            <v:imagedata r:id="rId22" o:title="" croptop="5960f" cropbottom="2993f" cropright="1995f" gain="1.25" blacklevel="6554f"/>
            <w10:wrap type="tight"/>
          </v:shape>
        </w:pict>
      </w:r>
    </w:p>
    <w:p w:rsidR="007F2816" w:rsidRDefault="007F2816" w:rsidP="00D635D4">
      <w:pPr>
        <w:tabs>
          <w:tab w:val="center" w:pos="4819"/>
        </w:tabs>
        <w:rPr>
          <w:rFonts w:ascii="Cordia New" w:hAnsi="Cordia New" w:cs="Cordia New"/>
          <w:b/>
          <w:bCs/>
          <w:sz w:val="32"/>
          <w:szCs w:val="32"/>
        </w:rPr>
      </w:pPr>
      <w:r>
        <w:rPr>
          <w:noProof/>
        </w:rPr>
        <w:pict>
          <v:shape id="_x0000_s1056" type="#_x0000_t75" style="position:absolute;margin-left:261.45pt;margin-top:7.45pt;width:94.5pt;height:117pt;z-index:-251657216" wrapcoords="-171 0 -171 21462 21600 21462 21600 0 -171 0">
            <v:imagedata r:id="rId23" o:title="" croptop="4670f" gain="1.25" blacklevel="3277f"/>
            <w10:wrap type="tight"/>
          </v:shape>
        </w:pict>
      </w:r>
    </w:p>
    <w:p w:rsidR="007F2816" w:rsidRPr="00082ECF" w:rsidRDefault="007F2816" w:rsidP="00D635D4">
      <w:pPr>
        <w:tabs>
          <w:tab w:val="center" w:pos="4819"/>
        </w:tabs>
        <w:rPr>
          <w:rFonts w:ascii="Cordia New" w:hAnsi="Cordia New" w:cs="Cordia New"/>
          <w:b/>
          <w:bCs/>
          <w:sz w:val="32"/>
          <w:szCs w:val="32"/>
          <w:cs/>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r>
        <w:rPr>
          <w:noProof/>
        </w:rPr>
        <w:pict>
          <v:shape id="_x0000_s1057" type="#_x0000_t75" style="position:absolute;margin-left:176.25pt;margin-top:.5pt;width:78.4pt;height:99pt;rotation:1615454fd;z-index:-251652096">
            <v:imagedata r:id="rId24" o:title="" croptop="3457f" gain="1.25" blacklevel="6554f"/>
          </v:shape>
        </w:pict>
      </w: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Default="007F2816" w:rsidP="00F6115B">
      <w:pPr>
        <w:tabs>
          <w:tab w:val="center" w:pos="4819"/>
        </w:tabs>
        <w:spacing w:line="360" w:lineRule="auto"/>
        <w:rPr>
          <w:rFonts w:ascii="Tahoma" w:hAnsi="Tahoma" w:cs="Tahoma"/>
          <w:b/>
          <w:bCs/>
          <w:szCs w:val="24"/>
        </w:rPr>
      </w:pPr>
    </w:p>
    <w:p w:rsidR="007F2816" w:rsidRPr="00F01DD5" w:rsidRDefault="007F2816" w:rsidP="00F01DD5">
      <w:pPr>
        <w:tabs>
          <w:tab w:val="right" w:pos="15081"/>
        </w:tabs>
        <w:spacing w:line="360" w:lineRule="auto"/>
        <w:jc w:val="both"/>
        <w:rPr>
          <w:rFonts w:ascii="Tahoma" w:hAnsi="Tahoma" w:cs="Tahoma"/>
          <w:b/>
          <w:bCs/>
          <w:szCs w:val="24"/>
          <w:cs/>
        </w:rPr>
      </w:pPr>
      <w:r>
        <w:rPr>
          <w:rFonts w:ascii="Tahoma" w:hAnsi="Tahoma" w:cs="Tahoma"/>
          <w:b/>
          <w:bCs/>
          <w:szCs w:val="24"/>
          <w:cs/>
        </w:rPr>
        <w:t>สร้างครูให้เป็นครูฝึก ตอนที่</w:t>
      </w:r>
      <w:r>
        <w:rPr>
          <w:rFonts w:ascii="Tahoma" w:hAnsi="Tahoma" w:cs="Tahoma"/>
          <w:szCs w:val="24"/>
          <w:cs/>
        </w:rPr>
        <w:t xml:space="preserve"> ๒ </w:t>
      </w:r>
      <w:r>
        <w:rPr>
          <w:rFonts w:ascii="Tahoma" w:hAnsi="Tahoma" w:cs="Tahoma"/>
          <w:b/>
          <w:bCs/>
          <w:szCs w:val="24"/>
          <w:cs/>
        </w:rPr>
        <w:t xml:space="preserve"> ทำให้ดู อยู่ให้เห็น</w:t>
      </w:r>
      <w:r>
        <w:rPr>
          <w:rFonts w:ascii="Tahoma" w:hAnsi="Tahoma" w:cs="Tahoma"/>
          <w:b/>
          <w:bCs/>
          <w:szCs w:val="24"/>
        </w:rPr>
        <w:t xml:space="preserve"> </w:t>
      </w:r>
      <w:r>
        <w:rPr>
          <w:rFonts w:ascii="Tahoma" w:hAnsi="Tahoma" w:cs="Tahoma"/>
          <w:b/>
          <w:bCs/>
          <w:szCs w:val="24"/>
          <w:cs/>
        </w:rPr>
        <w:t>(๒)</w:t>
      </w:r>
    </w:p>
    <w:p w:rsidR="007F2816" w:rsidRDefault="007F2816" w:rsidP="00F6115B">
      <w:pPr>
        <w:tabs>
          <w:tab w:val="center" w:pos="4819"/>
        </w:tabs>
        <w:spacing w:line="360" w:lineRule="auto"/>
        <w:rPr>
          <w:rFonts w:ascii="Tahoma" w:hAnsi="Tahoma" w:cs="Tahoma"/>
          <w:b/>
          <w:bCs/>
          <w:szCs w:val="24"/>
        </w:rPr>
      </w:pPr>
    </w:p>
    <w:p w:rsidR="007F2816" w:rsidRPr="00DF50C7" w:rsidRDefault="007F2816" w:rsidP="00F6115B">
      <w:pPr>
        <w:tabs>
          <w:tab w:val="center" w:pos="4819"/>
        </w:tabs>
        <w:spacing w:line="360" w:lineRule="auto"/>
        <w:rPr>
          <w:rFonts w:ascii="Tahoma" w:hAnsi="Tahoma" w:cs="Tahoma"/>
          <w:b/>
          <w:bCs/>
          <w:szCs w:val="24"/>
          <w:cs/>
        </w:rPr>
      </w:pPr>
    </w:p>
    <w:p w:rsidR="007F2816" w:rsidRDefault="007F2816" w:rsidP="00DF50C7">
      <w:pPr>
        <w:tabs>
          <w:tab w:val="center" w:pos="4819"/>
        </w:tabs>
        <w:spacing w:line="360" w:lineRule="auto"/>
        <w:rPr>
          <w:rFonts w:ascii="Tahoma" w:hAnsi="Tahoma" w:cs="Tahoma"/>
          <w:szCs w:val="24"/>
        </w:rPr>
      </w:pPr>
      <w:r>
        <w:rPr>
          <w:rFonts w:ascii="Tahoma" w:hAnsi="Tahoma" w:cs="Tahoma"/>
          <w:szCs w:val="24"/>
          <w:cs/>
        </w:rPr>
        <w:t>การทำห้องเรียนที่นำเอา</w:t>
      </w:r>
      <w:r w:rsidRPr="00DF50C7">
        <w:rPr>
          <w:rFonts w:ascii="Tahoma" w:hAnsi="Tahoma" w:cs="Tahoma"/>
          <w:szCs w:val="24"/>
          <w:cs/>
        </w:rPr>
        <w:t xml:space="preserve"> </w:t>
      </w:r>
      <w:r w:rsidRPr="00DF50C7">
        <w:rPr>
          <w:rFonts w:ascii="Tahoma" w:hAnsi="Tahoma" w:cs="Tahoma"/>
          <w:szCs w:val="24"/>
        </w:rPr>
        <w:t>“</w:t>
      </w:r>
      <w:r w:rsidRPr="00DF50C7">
        <w:rPr>
          <w:rFonts w:ascii="Tahoma" w:hAnsi="Tahoma" w:cs="Tahoma"/>
          <w:szCs w:val="24"/>
          <w:cs/>
        </w:rPr>
        <w:t>ความจริง ความดี ความงาม</w:t>
      </w:r>
      <w:r w:rsidRPr="00DF50C7">
        <w:rPr>
          <w:rFonts w:ascii="Tahoma" w:hAnsi="Tahoma" w:cs="Tahoma"/>
          <w:szCs w:val="24"/>
        </w:rPr>
        <w:t xml:space="preserve">” </w:t>
      </w:r>
      <w:r>
        <w:rPr>
          <w:rFonts w:ascii="Tahoma" w:hAnsi="Tahoma" w:cs="Tahoma"/>
          <w:szCs w:val="24"/>
          <w:cs/>
        </w:rPr>
        <w:t>เข้าไปเป็นส่วนหนึ่งของกระบวนการเรียนรู้ในชั้นเรียน ซึ่งเป็นเป้าหมาย</w:t>
      </w:r>
      <w:r w:rsidRPr="00DF50C7">
        <w:rPr>
          <w:rFonts w:ascii="Tahoma" w:hAnsi="Tahoma" w:cs="Tahoma"/>
          <w:szCs w:val="24"/>
          <w:cs/>
        </w:rPr>
        <w:t>ที่</w:t>
      </w:r>
      <w:r>
        <w:rPr>
          <w:rFonts w:ascii="Tahoma" w:hAnsi="Tahoma" w:cs="Tahoma"/>
          <w:szCs w:val="24"/>
          <w:cs/>
        </w:rPr>
        <w:t>โรงเรียน</w:t>
      </w:r>
      <w:r w:rsidRPr="00DF50C7">
        <w:rPr>
          <w:rFonts w:ascii="Tahoma" w:hAnsi="Tahoma" w:cs="Tahoma"/>
          <w:szCs w:val="24"/>
          <w:cs/>
        </w:rPr>
        <w:t>ปรารถนาที่จะ</w:t>
      </w:r>
      <w:r>
        <w:rPr>
          <w:rFonts w:ascii="Tahoma" w:hAnsi="Tahoma" w:cs="Tahoma"/>
          <w:szCs w:val="24"/>
          <w:cs/>
        </w:rPr>
        <w:t>พัฒนาการเรียนรู้ไปให้ถึง</w:t>
      </w:r>
      <w:r w:rsidRPr="00DF50C7">
        <w:rPr>
          <w:rFonts w:ascii="Tahoma" w:hAnsi="Tahoma" w:cs="Tahoma"/>
          <w:szCs w:val="24"/>
          <w:cs/>
        </w:rPr>
        <w:t xml:space="preserve"> </w:t>
      </w:r>
    </w:p>
    <w:p w:rsidR="007F2816" w:rsidRDefault="007F2816" w:rsidP="00DF50C7">
      <w:pPr>
        <w:tabs>
          <w:tab w:val="center" w:pos="4819"/>
        </w:tabs>
        <w:spacing w:line="360" w:lineRule="auto"/>
        <w:rPr>
          <w:rFonts w:ascii="Tahoma" w:hAnsi="Tahoma" w:cs="Tahoma"/>
          <w:szCs w:val="24"/>
        </w:rPr>
      </w:pPr>
    </w:p>
    <w:p w:rsidR="007F2816" w:rsidRDefault="007F2816" w:rsidP="00DF50C7">
      <w:pPr>
        <w:tabs>
          <w:tab w:val="center" w:pos="4819"/>
        </w:tabs>
        <w:spacing w:line="360" w:lineRule="auto"/>
        <w:rPr>
          <w:rFonts w:ascii="Tahoma" w:hAnsi="Tahoma" w:cs="Tahoma"/>
          <w:b/>
          <w:bCs/>
          <w:szCs w:val="24"/>
        </w:rPr>
      </w:pPr>
      <w:r>
        <w:rPr>
          <w:rFonts w:ascii="Tahoma" w:hAnsi="Tahoma" w:cs="Tahoma"/>
          <w:szCs w:val="24"/>
          <w:cs/>
        </w:rPr>
        <w:t>คำถามคือ จะพาครูเข้าให้ถึง</w:t>
      </w:r>
      <w:r w:rsidRPr="00DF50C7">
        <w:rPr>
          <w:rFonts w:ascii="Tahoma" w:hAnsi="Tahoma" w:cs="Tahoma"/>
          <w:szCs w:val="24"/>
          <w:cs/>
        </w:rPr>
        <w:t xml:space="preserve"> ความจริง ความดี ความงาม</w:t>
      </w:r>
      <w:r>
        <w:rPr>
          <w:rFonts w:ascii="Tahoma" w:hAnsi="Tahoma" w:cs="Tahoma"/>
          <w:szCs w:val="24"/>
        </w:rPr>
        <w:t xml:space="preserve"> </w:t>
      </w:r>
      <w:r>
        <w:rPr>
          <w:rFonts w:ascii="Tahoma" w:hAnsi="Tahoma" w:cs="Tahoma"/>
          <w:szCs w:val="24"/>
          <w:cs/>
        </w:rPr>
        <w:t>ได้อย่างไร</w:t>
      </w:r>
    </w:p>
    <w:p w:rsidR="007F2816" w:rsidRDefault="007F2816" w:rsidP="00DF50C7">
      <w:pPr>
        <w:tabs>
          <w:tab w:val="center" w:pos="4819"/>
        </w:tabs>
        <w:spacing w:line="360" w:lineRule="auto"/>
        <w:rPr>
          <w:rFonts w:ascii="Tahoma" w:hAnsi="Tahoma" w:cs="Tahoma"/>
          <w:b/>
          <w:bCs/>
          <w:szCs w:val="24"/>
        </w:rPr>
      </w:pPr>
    </w:p>
    <w:p w:rsidR="007F2816" w:rsidRPr="0030764C" w:rsidRDefault="007F2816" w:rsidP="00DF50C7">
      <w:pPr>
        <w:tabs>
          <w:tab w:val="center" w:pos="4819"/>
        </w:tabs>
        <w:spacing w:line="360" w:lineRule="auto"/>
        <w:rPr>
          <w:rFonts w:ascii="Tahoma" w:hAnsi="Tahoma" w:cs="Tahoma"/>
          <w:szCs w:val="24"/>
          <w:cs/>
        </w:rPr>
      </w:pPr>
      <w:r w:rsidRPr="00DF50C7">
        <w:rPr>
          <w:rFonts w:ascii="Tahoma" w:hAnsi="Tahoma" w:cs="Tahoma"/>
          <w:b/>
          <w:bCs/>
          <w:szCs w:val="24"/>
          <w:cs/>
        </w:rPr>
        <w:t>คุณครูโอ่ง</w:t>
      </w:r>
      <w:r>
        <w:rPr>
          <w:rFonts w:ascii="Tahoma" w:hAnsi="Tahoma" w:cs="Tahoma"/>
          <w:b/>
          <w:bCs/>
          <w:szCs w:val="24"/>
          <w:cs/>
        </w:rPr>
        <w:t xml:space="preserve">-นฤนาท  สนลอย </w:t>
      </w:r>
      <w:r w:rsidRPr="00DF50C7">
        <w:rPr>
          <w:rFonts w:ascii="Tahoma" w:hAnsi="Tahoma" w:cs="Tahoma"/>
          <w:b/>
          <w:bCs/>
          <w:szCs w:val="24"/>
          <w:cs/>
        </w:rPr>
        <w:t xml:space="preserve"> </w:t>
      </w:r>
      <w:r w:rsidRPr="00DF50C7">
        <w:rPr>
          <w:rFonts w:ascii="Tahoma" w:hAnsi="Tahoma" w:cs="Tahoma"/>
          <w:szCs w:val="24"/>
          <w:cs/>
        </w:rPr>
        <w:t>ผู้ช่วยหัวหน้าช่วงชั้นที่ ๑</w:t>
      </w:r>
      <w:r>
        <w:rPr>
          <w:rFonts w:ascii="Tahoma" w:hAnsi="Tahoma" w:cs="Tahoma"/>
          <w:szCs w:val="24"/>
        </w:rPr>
        <w:t xml:space="preserve">  </w:t>
      </w:r>
      <w:r>
        <w:rPr>
          <w:rFonts w:ascii="Tahoma" w:hAnsi="Tahoma" w:cs="Tahoma"/>
          <w:szCs w:val="24"/>
          <w:cs/>
        </w:rPr>
        <w:t>บอกเล่าประสบการณ์การทำห้องเรียนสาธิต หน่วยวิชามานุษกับโลก เพื่อทำให้ครูในหน่วยมานุษกับโลกในระดับชั้น ๓ ได้เห็นแบบอย่างที่เป็นแรงบันดาลใจในการสร้างห้องเรียนที่สร้างความหมายให้กับผู้เรียนจากการเรียนการสอนเรื่อง “น้ำกับชีวิต”  เมื่อปีการศึกษาที่ผ่านมาว่า...</w:t>
      </w:r>
    </w:p>
    <w:p w:rsidR="007F2816" w:rsidRDefault="007F2816" w:rsidP="00DF50C7">
      <w:pPr>
        <w:tabs>
          <w:tab w:val="center" w:pos="4819"/>
        </w:tabs>
        <w:spacing w:line="360" w:lineRule="auto"/>
        <w:rPr>
          <w:rFonts w:ascii="Tahoma" w:hAnsi="Tahoma" w:cs="Tahoma"/>
          <w:szCs w:val="24"/>
        </w:rPr>
      </w:pPr>
    </w:p>
    <w:p w:rsidR="007F2816" w:rsidRPr="007836F4" w:rsidRDefault="007F2816" w:rsidP="00DF50C7">
      <w:pPr>
        <w:tabs>
          <w:tab w:val="center" w:pos="4819"/>
        </w:tabs>
        <w:spacing w:line="360" w:lineRule="auto"/>
        <w:rPr>
          <w:rFonts w:ascii="Tahoma" w:hAnsi="Tahoma" w:cs="Tahoma"/>
          <w:i/>
          <w:iCs/>
          <w:szCs w:val="24"/>
        </w:rPr>
      </w:pPr>
      <w:r w:rsidRPr="007836F4">
        <w:rPr>
          <w:rFonts w:ascii="Tahoma" w:hAnsi="Tahoma" w:cs="Tahoma"/>
          <w:i/>
          <w:iCs/>
          <w:szCs w:val="24"/>
          <w:cs/>
        </w:rPr>
        <w:t>ในสายตาของครู</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4733FA">
      <w:pPr>
        <w:tabs>
          <w:tab w:val="center" w:pos="4819"/>
        </w:tabs>
        <w:spacing w:line="360" w:lineRule="auto"/>
        <w:rPr>
          <w:rFonts w:ascii="Tahoma" w:hAnsi="Tahoma" w:cs="Tahoma"/>
          <w:szCs w:val="24"/>
        </w:rPr>
      </w:pPr>
      <w:r w:rsidRPr="00DF50C7">
        <w:rPr>
          <w:rFonts w:ascii="Tahoma" w:hAnsi="Tahoma" w:cs="Tahoma"/>
          <w:b/>
          <w:bCs/>
          <w:szCs w:val="24"/>
        </w:rPr>
        <w:t xml:space="preserve">“ </w:t>
      </w:r>
      <w:r w:rsidRPr="00DF50C7">
        <w:rPr>
          <w:rFonts w:ascii="Tahoma" w:hAnsi="Tahoma" w:cs="Tahoma"/>
          <w:b/>
          <w:bCs/>
          <w:szCs w:val="24"/>
          <w:cs/>
        </w:rPr>
        <w:t>ความจริง</w:t>
      </w:r>
      <w:r w:rsidRPr="00DF50C7">
        <w:rPr>
          <w:rFonts w:ascii="Tahoma" w:hAnsi="Tahoma" w:cs="Tahoma"/>
          <w:b/>
          <w:bCs/>
          <w:szCs w:val="24"/>
        </w:rPr>
        <w:t>”</w:t>
      </w:r>
      <w:r w:rsidRPr="00DF50C7">
        <w:rPr>
          <w:rFonts w:ascii="Tahoma" w:hAnsi="Tahoma" w:cs="Tahoma"/>
          <w:szCs w:val="24"/>
        </w:rPr>
        <w:t xml:space="preserve">  </w:t>
      </w:r>
      <w:r w:rsidRPr="00DF50C7">
        <w:rPr>
          <w:rFonts w:ascii="Tahoma" w:hAnsi="Tahoma" w:cs="Tahoma"/>
          <w:szCs w:val="24"/>
          <w:cs/>
        </w:rPr>
        <w:t>คือภาพห้องเรียนที่เกิดขึ้นจริง การโค้ช</w:t>
      </w:r>
      <w:r>
        <w:rPr>
          <w:rFonts w:ascii="Tahoma" w:hAnsi="Tahoma" w:cs="Tahoma"/>
          <w:szCs w:val="24"/>
          <w:cs/>
        </w:rPr>
        <w:t>ให้ครูเห็นภาพ</w:t>
      </w:r>
      <w:r w:rsidRPr="00DF50C7">
        <w:rPr>
          <w:rFonts w:ascii="Tahoma" w:hAnsi="Tahoma" w:cs="Tahoma"/>
          <w:szCs w:val="24"/>
          <w:cs/>
        </w:rPr>
        <w:t>จริงของห้องเรียน</w:t>
      </w:r>
      <w:r w:rsidRPr="00427E0F">
        <w:rPr>
          <w:rFonts w:ascii="Tahoma" w:hAnsi="Tahoma" w:cs="Tahoma"/>
          <w:szCs w:val="24"/>
          <w:cs/>
        </w:rPr>
        <w:t>เริ่มต้นจาก</w:t>
      </w:r>
      <w:r w:rsidRPr="00C63122">
        <w:rPr>
          <w:rFonts w:ascii="Tahoma" w:hAnsi="Tahoma" w:cs="Tahoma"/>
          <w:szCs w:val="24"/>
          <w:cs/>
        </w:rPr>
        <w:t>การชวนกันทำ</w:t>
      </w:r>
      <w:r>
        <w:rPr>
          <w:rFonts w:ascii="Tahoma" w:hAnsi="Tahoma" w:cs="Tahoma"/>
          <w:i/>
          <w:iCs/>
          <w:szCs w:val="24"/>
          <w:cs/>
        </w:rPr>
        <w:t xml:space="preserve"> </w:t>
      </w:r>
      <w:r w:rsidRPr="00C63122">
        <w:rPr>
          <w:rFonts w:ascii="Tahoma" w:hAnsi="Tahoma" w:cs="Tahoma"/>
          <w:i/>
          <w:iCs/>
          <w:szCs w:val="24"/>
          <w:cs/>
        </w:rPr>
        <w:t>แผนการสอน</w:t>
      </w:r>
      <w:r>
        <w:rPr>
          <w:rFonts w:ascii="Tahoma" w:hAnsi="Tahoma" w:cs="Tahoma"/>
          <w:szCs w:val="24"/>
          <w:cs/>
        </w:rPr>
        <w:t xml:space="preserve"> </w:t>
      </w:r>
      <w:r w:rsidRPr="00DF50C7">
        <w:rPr>
          <w:rFonts w:ascii="Tahoma" w:hAnsi="Tahoma" w:cs="Tahoma"/>
          <w:szCs w:val="24"/>
          <w:cs/>
        </w:rPr>
        <w:t>ที่</w:t>
      </w:r>
      <w:r>
        <w:rPr>
          <w:rFonts w:ascii="Tahoma" w:hAnsi="Tahoma" w:cs="Tahoma"/>
          <w:szCs w:val="24"/>
          <w:cs/>
        </w:rPr>
        <w:t>แสดงให้เห็น</w:t>
      </w:r>
      <w:r w:rsidRPr="00DF50C7">
        <w:rPr>
          <w:rFonts w:ascii="Tahoma" w:hAnsi="Tahoma" w:cs="Tahoma"/>
          <w:szCs w:val="24"/>
          <w:cs/>
        </w:rPr>
        <w:t xml:space="preserve">ภาพห้องเรียนที่ชัดเจน </w:t>
      </w:r>
      <w:r>
        <w:rPr>
          <w:rFonts w:ascii="Tahoma" w:hAnsi="Tahoma" w:cs="Tahoma"/>
          <w:szCs w:val="24"/>
          <w:cs/>
        </w:rPr>
        <w:t>ทั้ง</w:t>
      </w:r>
      <w:r w:rsidRPr="00DF50C7">
        <w:rPr>
          <w:rFonts w:ascii="Tahoma" w:hAnsi="Tahoma" w:cs="Tahoma"/>
          <w:szCs w:val="24"/>
          <w:cs/>
        </w:rPr>
        <w:t>การจัดสภาพพื้นที่</w:t>
      </w:r>
      <w:r>
        <w:rPr>
          <w:rFonts w:ascii="Tahoma" w:hAnsi="Tahoma" w:cs="Tahoma"/>
          <w:szCs w:val="24"/>
          <w:cs/>
        </w:rPr>
        <w:t xml:space="preserve"> และการจัดการ</w:t>
      </w:r>
      <w:r w:rsidRPr="00DF50C7">
        <w:rPr>
          <w:rFonts w:ascii="Tahoma" w:hAnsi="Tahoma" w:cs="Tahoma"/>
          <w:szCs w:val="24"/>
          <w:cs/>
        </w:rPr>
        <w:t>เวลา</w:t>
      </w:r>
      <w:r>
        <w:rPr>
          <w:rFonts w:ascii="Tahoma" w:hAnsi="Tahoma" w:cs="Tahoma"/>
          <w:szCs w:val="24"/>
          <w:cs/>
        </w:rPr>
        <w:t>ที่มีอยู่ทั้งหมด ๙๐ นาที ไปจนถึงการใช้</w:t>
      </w:r>
      <w:r w:rsidRPr="00DF50C7">
        <w:rPr>
          <w:rFonts w:ascii="Tahoma" w:hAnsi="Tahoma" w:cs="Tahoma"/>
          <w:szCs w:val="24"/>
          <w:cs/>
        </w:rPr>
        <w:t>พื้นที่ของกระดาน</w:t>
      </w:r>
      <w:r>
        <w:rPr>
          <w:rFonts w:ascii="Tahoma" w:hAnsi="Tahoma" w:cs="Tahoma"/>
          <w:szCs w:val="24"/>
          <w:cs/>
        </w:rPr>
        <w:t xml:space="preserve"> ซึ่ง</w:t>
      </w:r>
      <w:r w:rsidRPr="00DF50C7">
        <w:rPr>
          <w:rFonts w:ascii="Tahoma" w:hAnsi="Tahoma" w:cs="Tahoma"/>
          <w:szCs w:val="24"/>
          <w:cs/>
        </w:rPr>
        <w:t>การจัดช่วงเวลา</w:t>
      </w:r>
      <w:r>
        <w:rPr>
          <w:rFonts w:ascii="Tahoma" w:hAnsi="Tahoma" w:cs="Tahoma"/>
          <w:szCs w:val="24"/>
          <w:cs/>
        </w:rPr>
        <w:t>ของ</w:t>
      </w:r>
      <w:r w:rsidRPr="00DF50C7">
        <w:rPr>
          <w:rFonts w:ascii="Tahoma" w:hAnsi="Tahoma" w:cs="Tahoma"/>
          <w:szCs w:val="24"/>
          <w:cs/>
        </w:rPr>
        <w:t>แต่ละกิจกรรมก็จะ</w:t>
      </w:r>
      <w:r>
        <w:rPr>
          <w:rFonts w:ascii="Tahoma" w:hAnsi="Tahoma" w:cs="Tahoma"/>
          <w:szCs w:val="24"/>
          <w:cs/>
        </w:rPr>
        <w:t>มีความ</w:t>
      </w:r>
      <w:r w:rsidRPr="00DF50C7">
        <w:rPr>
          <w:rFonts w:ascii="Tahoma" w:hAnsi="Tahoma" w:cs="Tahoma"/>
          <w:szCs w:val="24"/>
          <w:cs/>
        </w:rPr>
        <w:t>สัมพันธ์กับลักษณะ</w:t>
      </w:r>
      <w:r>
        <w:rPr>
          <w:rFonts w:ascii="Tahoma" w:hAnsi="Tahoma" w:cs="Tahoma"/>
          <w:szCs w:val="24"/>
          <w:cs/>
        </w:rPr>
        <w:t>ของการเคลื่อนไปของ</w:t>
      </w:r>
      <w:r w:rsidRPr="00DF50C7">
        <w:rPr>
          <w:rFonts w:ascii="Tahoma" w:hAnsi="Tahoma" w:cs="Tahoma"/>
          <w:szCs w:val="24"/>
          <w:cs/>
        </w:rPr>
        <w:t>กิจกรรม</w:t>
      </w:r>
      <w:r>
        <w:rPr>
          <w:rFonts w:ascii="Tahoma" w:hAnsi="Tahoma" w:cs="Tahoma"/>
          <w:szCs w:val="24"/>
          <w:cs/>
        </w:rPr>
        <w:t>ต่างๆ ที่เกิดขึ้นตามลำดับ</w:t>
      </w:r>
      <w:r w:rsidRPr="00DF50C7">
        <w:rPr>
          <w:rFonts w:ascii="Tahoma" w:hAnsi="Tahoma" w:cs="Tahoma"/>
          <w:szCs w:val="24"/>
          <w:cs/>
        </w:rPr>
        <w:t>ด้วย</w:t>
      </w:r>
    </w:p>
    <w:p w:rsidR="007F2816" w:rsidRDefault="007F2816" w:rsidP="00427E0F">
      <w:pPr>
        <w:tabs>
          <w:tab w:val="center" w:pos="4819"/>
        </w:tabs>
        <w:spacing w:line="360" w:lineRule="auto"/>
        <w:rPr>
          <w:rFonts w:ascii="Tahoma" w:hAnsi="Tahoma" w:cs="Tahoma"/>
          <w:szCs w:val="24"/>
        </w:rPr>
      </w:pPr>
    </w:p>
    <w:p w:rsidR="007F2816" w:rsidRPr="007836F4" w:rsidRDefault="007F2816" w:rsidP="00621695">
      <w:pPr>
        <w:tabs>
          <w:tab w:val="center" w:pos="4819"/>
        </w:tabs>
        <w:spacing w:line="360" w:lineRule="auto"/>
        <w:rPr>
          <w:rFonts w:ascii="Tahoma" w:hAnsi="Tahoma" w:cs="Tahoma"/>
          <w:i/>
          <w:iCs/>
          <w:szCs w:val="24"/>
          <w:cs/>
        </w:rPr>
      </w:pPr>
      <w:r w:rsidRPr="007836F4">
        <w:rPr>
          <w:rFonts w:ascii="Tahoma" w:hAnsi="Tahoma" w:cs="Tahoma"/>
          <w:i/>
          <w:iCs/>
          <w:szCs w:val="24"/>
          <w:cs/>
        </w:rPr>
        <w:t>ความจริงอีกอย่างหนึ่ง คือ ความจริงที่ได้จากเรื่องราวที่นำมาเรียนรู้  การพาให้ผู้เรียนได้ทำความรู้จักพฤติกรรมของตัวเองในการใช้น้ำ และการเห็นความเป็นจริงว่า น้ำมีความสำคัญต่อชีวิตอย่างไร  ถือเป็นการแสดงความจริงที่สำคัญอย่างหนึ่ง</w:t>
      </w:r>
    </w:p>
    <w:p w:rsidR="007F2816" w:rsidRDefault="007F2816" w:rsidP="00621695">
      <w:pPr>
        <w:tabs>
          <w:tab w:val="center" w:pos="4819"/>
        </w:tabs>
        <w:spacing w:line="360" w:lineRule="auto"/>
        <w:rPr>
          <w:rFonts w:ascii="Tahoma" w:hAnsi="Tahoma" w:cs="Tahoma"/>
          <w:szCs w:val="24"/>
        </w:rPr>
      </w:pPr>
    </w:p>
    <w:p w:rsidR="007F2816" w:rsidRDefault="007F2816" w:rsidP="00DF50C7">
      <w:pPr>
        <w:tabs>
          <w:tab w:val="center" w:pos="4819"/>
        </w:tabs>
        <w:spacing w:line="360" w:lineRule="auto"/>
        <w:rPr>
          <w:rFonts w:ascii="Tahoma" w:hAnsi="Tahoma" w:cs="Tahoma"/>
          <w:szCs w:val="24"/>
        </w:rPr>
      </w:pPr>
      <w:r w:rsidRPr="00DF50C7">
        <w:rPr>
          <w:rFonts w:ascii="Tahoma" w:hAnsi="Tahoma" w:cs="Tahoma"/>
          <w:b/>
          <w:bCs/>
          <w:szCs w:val="24"/>
        </w:rPr>
        <w:t xml:space="preserve"> “ </w:t>
      </w:r>
      <w:r w:rsidRPr="00DF50C7">
        <w:rPr>
          <w:rFonts w:ascii="Tahoma" w:hAnsi="Tahoma" w:cs="Tahoma"/>
          <w:b/>
          <w:bCs/>
          <w:szCs w:val="24"/>
          <w:cs/>
        </w:rPr>
        <w:t>ความดีและความงาม</w:t>
      </w:r>
      <w:r w:rsidRPr="00DF50C7">
        <w:rPr>
          <w:rFonts w:ascii="Tahoma" w:hAnsi="Tahoma" w:cs="Tahoma"/>
          <w:b/>
          <w:bCs/>
          <w:szCs w:val="24"/>
        </w:rPr>
        <w:t xml:space="preserve">” </w:t>
      </w:r>
      <w:r w:rsidRPr="00DF50C7">
        <w:rPr>
          <w:rFonts w:ascii="Tahoma" w:hAnsi="Tahoma" w:cs="Tahoma"/>
          <w:szCs w:val="24"/>
          <w:cs/>
        </w:rPr>
        <w:t xml:space="preserve">เป็นเครื่องมือในการขับเคลื่อนการทำงานของเด็กให้เกิดฉันทะ ความรักในการทำงาน ไม่ย่อท้อต่อสิ่งยาก โดยสิ่งที่จะเป็นตัวอย่างความดีและความงามในการทำงานของเด็กอยู่ที่สื่อ ตัวอย่าง หรืองานของครู เพื่อน รุ่นพี่ที่แสดงถึงนิสัยในการทำงานที่ดี อันจะนำมาสู่ผลงานที่มีคุณภาพ </w:t>
      </w:r>
    </w:p>
    <w:p w:rsidR="007F2816" w:rsidRDefault="007F2816" w:rsidP="00DF50C7">
      <w:pPr>
        <w:tabs>
          <w:tab w:val="center" w:pos="4819"/>
        </w:tabs>
        <w:spacing w:line="360" w:lineRule="auto"/>
        <w:rPr>
          <w:rFonts w:ascii="Tahoma" w:hAnsi="Tahoma" w:cs="Tahoma"/>
          <w:szCs w:val="24"/>
        </w:rPr>
      </w:pPr>
    </w:p>
    <w:p w:rsidR="007F2816" w:rsidRPr="007836F4" w:rsidRDefault="007F2816" w:rsidP="00DF50C7">
      <w:pPr>
        <w:tabs>
          <w:tab w:val="center" w:pos="4819"/>
        </w:tabs>
        <w:spacing w:line="360" w:lineRule="auto"/>
        <w:rPr>
          <w:rFonts w:ascii="Tahoma" w:hAnsi="Tahoma" w:cs="Tahoma"/>
          <w:i/>
          <w:iCs/>
          <w:szCs w:val="24"/>
          <w:cs/>
        </w:rPr>
      </w:pPr>
      <w:r w:rsidRPr="007836F4">
        <w:rPr>
          <w:rFonts w:ascii="Tahoma" w:hAnsi="Tahoma" w:cs="Tahoma"/>
          <w:i/>
          <w:iCs/>
          <w:szCs w:val="24"/>
          <w:cs/>
        </w:rPr>
        <w:t>การพาให้ผู้เรียนค้นพบว่า ความดี และความงาม ที่มาจากคุณลักษณะของน้ำคืออะไร</w:t>
      </w:r>
      <w:r w:rsidRPr="007836F4">
        <w:rPr>
          <w:rFonts w:ascii="Tahoma" w:hAnsi="Tahoma" w:cs="Tahoma"/>
          <w:i/>
          <w:iCs/>
          <w:szCs w:val="24"/>
        </w:rPr>
        <w:t xml:space="preserve"> </w:t>
      </w:r>
      <w:r w:rsidRPr="007836F4">
        <w:rPr>
          <w:rFonts w:ascii="Tahoma" w:hAnsi="Tahoma" w:cs="Tahoma"/>
          <w:i/>
          <w:iCs/>
          <w:szCs w:val="24"/>
          <w:cs/>
        </w:rPr>
        <w:t>จะช่วยให้ผู้เรียนสอนตัวเองได้ โดยที่ครูไม่ต้องสอน</w:t>
      </w:r>
    </w:p>
    <w:p w:rsidR="007F2816"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Pr>
          <w:rFonts w:ascii="Tahoma" w:hAnsi="Tahoma" w:cs="Tahoma"/>
          <w:szCs w:val="24"/>
          <w:cs/>
        </w:rPr>
        <w:t xml:space="preserve">การสร้างโจทย์การเรียนรู้  </w:t>
      </w:r>
      <w:r w:rsidRPr="003A0B4D">
        <w:rPr>
          <w:rFonts w:ascii="Tahoma" w:hAnsi="Tahoma" w:cs="Tahoma"/>
          <w:szCs w:val="24"/>
          <w:cs/>
        </w:rPr>
        <w:t>การเลือกสื่อการเรียนรู้ และวิธีการจัดการชั้นเรียน</w:t>
      </w:r>
      <w:r w:rsidRPr="00DF50C7">
        <w:rPr>
          <w:rFonts w:ascii="Tahoma" w:hAnsi="Tahoma" w:cs="Tahoma"/>
          <w:szCs w:val="24"/>
          <w:cs/>
        </w:rPr>
        <w:t xml:space="preserve"> </w:t>
      </w:r>
      <w:r>
        <w:rPr>
          <w:rFonts w:ascii="Tahoma" w:hAnsi="Tahoma" w:cs="Tahoma"/>
          <w:szCs w:val="24"/>
          <w:cs/>
        </w:rPr>
        <w:t>จึงมีความสำคัญมาก เพราะเป็นทั้งตัวสร้างแรงบันดาลใจ  ตัวกระบวนการเรียนรู้  ที่จะพาให้ผู้เรียนเกิดการเรียนรู้ด้วยตนเองใน</w:t>
      </w:r>
      <w:r w:rsidRPr="00DF50C7">
        <w:rPr>
          <w:rFonts w:ascii="Tahoma" w:hAnsi="Tahoma" w:cs="Tahoma"/>
          <w:szCs w:val="24"/>
          <w:cs/>
        </w:rPr>
        <w:t>บรรยากาศ</w:t>
      </w:r>
      <w:r>
        <w:rPr>
          <w:rFonts w:ascii="Tahoma" w:hAnsi="Tahoma" w:cs="Tahoma"/>
          <w:szCs w:val="24"/>
          <w:cs/>
        </w:rPr>
        <w:t>ที่เอื้อให้เกิด</w:t>
      </w:r>
      <w:r w:rsidRPr="00DF50C7">
        <w:rPr>
          <w:rFonts w:ascii="Tahoma" w:hAnsi="Tahoma" w:cs="Tahoma"/>
          <w:szCs w:val="24"/>
          <w:cs/>
        </w:rPr>
        <w:t xml:space="preserve">การทำงาน </w:t>
      </w:r>
      <w:r>
        <w:rPr>
          <w:rFonts w:ascii="Tahoma" w:hAnsi="Tahoma" w:cs="Tahoma"/>
          <w:szCs w:val="24"/>
          <w:cs/>
        </w:rPr>
        <w:t xml:space="preserve"> จากการได้รับ</w:t>
      </w:r>
      <w:r w:rsidRPr="00DF50C7">
        <w:rPr>
          <w:rFonts w:ascii="Tahoma" w:hAnsi="Tahoma" w:cs="Tahoma"/>
          <w:szCs w:val="24"/>
          <w:cs/>
        </w:rPr>
        <w:t>แรงจูงใจ</w:t>
      </w:r>
      <w:r>
        <w:rPr>
          <w:rFonts w:ascii="Tahoma" w:hAnsi="Tahoma" w:cs="Tahoma"/>
          <w:szCs w:val="24"/>
          <w:cs/>
        </w:rPr>
        <w:t>ในเชิ</w:t>
      </w:r>
      <w:r w:rsidRPr="00DF50C7">
        <w:rPr>
          <w:rFonts w:ascii="Tahoma" w:hAnsi="Tahoma" w:cs="Tahoma"/>
          <w:szCs w:val="24"/>
          <w:cs/>
        </w:rPr>
        <w:t xml:space="preserve">งบวก </w: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cs/>
        </w:rPr>
        <w:t xml:space="preserve">ตัวอย่างจากห้องเรียนในวิชามานุษกับโลก ภาควิมังสา เรื่อง </w:t>
      </w:r>
      <w:r w:rsidRPr="00DF50C7">
        <w:rPr>
          <w:rFonts w:ascii="Tahoma" w:hAnsi="Tahoma" w:cs="Tahoma"/>
          <w:b/>
          <w:bCs/>
          <w:szCs w:val="24"/>
        </w:rPr>
        <w:t>“</w:t>
      </w:r>
      <w:r w:rsidRPr="00DF50C7">
        <w:rPr>
          <w:rFonts w:ascii="Tahoma" w:hAnsi="Tahoma" w:cs="Tahoma"/>
          <w:b/>
          <w:bCs/>
          <w:szCs w:val="24"/>
          <w:cs/>
        </w:rPr>
        <w:t>น้ำกับชีวิต</w:t>
      </w:r>
      <w:r w:rsidRPr="00DF50C7">
        <w:rPr>
          <w:rFonts w:ascii="Tahoma" w:hAnsi="Tahoma" w:cs="Tahoma"/>
          <w:b/>
          <w:bCs/>
          <w:szCs w:val="24"/>
        </w:rPr>
        <w:t>”</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ในภาควิมังสา การเรียนมีเป้าหมายให้เด็กสามารถนำความรู้พื้นฐานที่ได้สั่งสมมา ทำการประมวล วิเคราะห์ เชื่อมโยงออกมาเป็นชิ้นงานสุดท้าย ดังนั้นการปูความรู้และข้อมูลที่เด็กสะสมมาจะต้องสามารถทำให้เด็กทำมาทำงานได้ในงานชิ้นสุดท้าย แผนการสอนก่อนหน้านี้เมื่อจบเรื่องจะต้องเกิดชุดความรู้หรือข้อมูล ซึ่งอาจแสดงในรูปแผนภาพ ตาราง หรือคำอธิบายประกอบภาพ เช่น การค้นหาที่มาของน้ำประปาในโรงเรียน จะได้แผนภาพการเดินทางของน้ำประปาจากแม่น้ำแม่กลองเข้าสู่คลองประปาฝั่งตะวันตก สู่โรงงานประปามหาสวัสดิ์ จนเข้าสู่โรงเรียน </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cs/>
        </w:rPr>
      </w:pPr>
      <w:r w:rsidRPr="00DF50C7">
        <w:rPr>
          <w:rFonts w:ascii="Tahoma" w:hAnsi="Tahoma" w:cs="Tahoma"/>
          <w:szCs w:val="24"/>
          <w:cs/>
        </w:rPr>
        <w:t>การใช้วิธีการสำรวจทางวิทยาศาสตร์ เพื่อหาคุณภาพของน้ำบ่อและน้ำประปาโรงเรียน เพื่อสรุปคุณสมบัติทางกายภาพและชีวภาพ  การใช้ประโยชน์ และความเหมาะสมในการใช้งานของน้ำแต่ละชนิดเป็นข้อมูลพื้นฐานในการแสดงลักษณะน้ำ</w:t>
      </w:r>
    </w:p>
    <w:p w:rsidR="007F2816"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การสัมภาษณ์ผู้คนที่เกี่ยวข้องกับการใช้น้ำในโรงเรียน แสดงเป็นแผนภาพความคิดพฤติกรรมการใช้น้ำสิ้นเปลืองและพฤติกรรมการใช้น้ำอย่างประหยัด    ทั้งหมดนี้คือตัวอย่างข้อมูลพื้นฐานที่สะสมจากห้องเรียนเพื่อให้เด็กนำความรู้ที่ผ่านมาทั้งหมดทำการวางแผนและเขียนบทความของตนเองในหัวข้อ </w:t>
      </w:r>
      <w:r w:rsidRPr="00DF50C7">
        <w:rPr>
          <w:rFonts w:ascii="Tahoma" w:hAnsi="Tahoma" w:cs="Tahoma"/>
          <w:szCs w:val="24"/>
        </w:rPr>
        <w:t xml:space="preserve">“ </w:t>
      </w:r>
      <w:r w:rsidRPr="00DF50C7">
        <w:rPr>
          <w:rFonts w:ascii="Tahoma" w:hAnsi="Tahoma" w:cs="Tahoma"/>
          <w:szCs w:val="24"/>
          <w:cs/>
        </w:rPr>
        <w:t xml:space="preserve">น้ำกับชีวิต </w:t>
      </w:r>
      <w:r w:rsidRPr="00DF50C7">
        <w:rPr>
          <w:rFonts w:ascii="Tahoma" w:hAnsi="Tahoma" w:cs="Tahoma"/>
          <w:szCs w:val="24"/>
        </w:rPr>
        <w:t>“</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การเขียนแผนการสอน ครูจะเห็นลำดับของเนื้อหาที่จะค่อยๆปูเข้าสู่เด็ก การเรียงร้อยกันของข้อมูล และความสำคัญของข้อมูลแต่ละอย่าง ดังนั้นการจะให้เด็กทำชิ้นงานได้การสร้างแรงบันดาลใจในการทำงานเป็นสิ่งสำคัญ ดังนั้นการสร้าง </w:t>
      </w:r>
      <w:r w:rsidRPr="00DF50C7">
        <w:rPr>
          <w:rFonts w:ascii="Tahoma" w:hAnsi="Tahoma" w:cs="Tahoma"/>
          <w:szCs w:val="24"/>
        </w:rPr>
        <w:t xml:space="preserve">“ </w:t>
      </w:r>
      <w:r w:rsidRPr="00DF50C7">
        <w:rPr>
          <w:rFonts w:ascii="Tahoma" w:hAnsi="Tahoma" w:cs="Tahoma"/>
          <w:szCs w:val="24"/>
          <w:cs/>
        </w:rPr>
        <w:t>ความจริง</w:t>
      </w:r>
      <w:r w:rsidRPr="00DF50C7">
        <w:rPr>
          <w:rFonts w:ascii="Tahoma" w:hAnsi="Tahoma" w:cs="Tahoma"/>
          <w:szCs w:val="24"/>
        </w:rPr>
        <w:t xml:space="preserve">” </w:t>
      </w:r>
      <w:r w:rsidRPr="00DF50C7">
        <w:rPr>
          <w:rFonts w:ascii="Tahoma" w:hAnsi="Tahoma" w:cs="Tahoma"/>
          <w:szCs w:val="24"/>
          <w:cs/>
        </w:rPr>
        <w:t xml:space="preserve">ในแผนการสอนต้องประกอบด้วย </w:t>
      </w:r>
      <w:r w:rsidRPr="00DF50C7">
        <w:rPr>
          <w:rFonts w:ascii="Tahoma" w:hAnsi="Tahoma" w:cs="Tahoma"/>
          <w:szCs w:val="24"/>
        </w:rPr>
        <w:t xml:space="preserve">“ </w:t>
      </w:r>
      <w:r w:rsidRPr="00DF50C7">
        <w:rPr>
          <w:rFonts w:ascii="Tahoma" w:hAnsi="Tahoma" w:cs="Tahoma"/>
          <w:szCs w:val="24"/>
          <w:cs/>
        </w:rPr>
        <w:t>ความงาม</w:t>
      </w:r>
      <w:r w:rsidRPr="00DF50C7">
        <w:rPr>
          <w:rFonts w:ascii="Tahoma" w:hAnsi="Tahoma" w:cs="Tahoma"/>
          <w:szCs w:val="24"/>
        </w:rPr>
        <w:t xml:space="preserve">” </w:t>
      </w:r>
      <w:r w:rsidRPr="00DF50C7">
        <w:rPr>
          <w:rFonts w:ascii="Tahoma" w:hAnsi="Tahoma" w:cs="Tahoma"/>
          <w:szCs w:val="24"/>
          <w:cs/>
        </w:rPr>
        <w:t>เป็นแรงเสริมให้เด็กพร้อมที่จะทำงานอย่างตั้งใจ</w:t>
      </w:r>
    </w:p>
    <w:p w:rsidR="007F2816" w:rsidRPr="00DF50C7"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cs/>
        </w:rPr>
        <w:t>การจัดการพื้นที่</w: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แผนการสอนเริ่มก่อนการสอน คุณครูจะต้องมีการจัดการพื้นที่และวางแผนการทำงานที่ชัดเจนเพื่อให้เด็กเกิดความสะดวกและความสบายในการทำงานด้วย เริ่มต้นจากคุณครูจะต้องนำข้อมูลหรือชุดความรู้ทั้งหมดมาจัดวาง หรือติดกระดานที่สามารถเคลื่อนย้ายได้บริเวณโถงกลางของชั้นเรียน ที่จะกระจายตัวอยู่รอบๆโถงเพื่อให้เด็กสามารถมาเลือกข้อมูลทำงานได้อย่างสะดวก รวมถึงเลือกหนังสือที่เกี่ยวข้องกับเรื่องน้ำมาจัดวางไว้บนโต๊ะญี่ปุ่นข้างๆเพื่อให้เด็กสามารถเลือกหยิบหนังสือมาประกอบได้อย่างสะดวก  โดยพื้นที่จะต้องจัดอย่างเป็นระบบ ระเบียบ ต่อเนื่อง เชื่อมโยงและมีความสวยงามของข้อมูลและพื้นที่ด้วย</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ส่วนพื้นที่ในห้องเรียนจะแบ่งเป็นพื้นที่โต๊ะทำงานและพื้นที่ว่าง โดยพื้นที่ว่างจะใช้เพื่อให้เด็กนั่งวงกลมเพื่อเตรียมความพร้อมและฟังตัวอย่างวิธีการเขียนบทความทางวิทยาศาสตร์ ส่วนพื้นที่โต๊ะเรียนจะมีไว้เพื่อให้เด็กได้ทำงานส่วนตัวเมื่อหาข้อมูลมาใส่ในใบงานวางแผนการทำงานเสร็จเรียบร้อยแล้ว ดังแสดงในแผนผัง</w:t>
      </w:r>
    </w:p>
    <w:p w:rsidR="007F2816" w:rsidRPr="00DF50C7" w:rsidRDefault="007F2816" w:rsidP="00DF50C7">
      <w:pPr>
        <w:tabs>
          <w:tab w:val="center" w:pos="4819"/>
        </w:tabs>
        <w:spacing w:line="360" w:lineRule="auto"/>
        <w:rPr>
          <w:rFonts w:ascii="Tahoma" w:hAnsi="Tahoma" w:cs="Tahoma"/>
          <w:szCs w:val="24"/>
        </w:rPr>
      </w:pPr>
      <w:r>
        <w:rPr>
          <w:noProof/>
        </w:rPr>
        <w:pict>
          <v:group id="_x0000_s1058" style="position:absolute;margin-left:12.75pt;margin-top:4.3pt;width:459pt;height:330.35pt;z-index:-251666432" coordorigin="510,14068" coordsize="9180,6607">
            <v:rect id="_x0000_s1059" style="position:absolute;left:5370;top:14068;width:4320;height:2880"/>
            <v:line id="_x0000_s1060" style="position:absolute;flip:x" from="510,16948" to="5370,16948"/>
            <v:line id="_x0000_s1061" style="position:absolute;flip:x" from="5370,17615" to="9690,17615"/>
            <v:line id="_x0000_s1062" style="position:absolute" from="5370,17615" to="5370,20675"/>
          </v:group>
        </w:pict>
      </w: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                                                                                               ห้องเรียนส่วนโต๊ะเรียน</w: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b/>
          <w:bCs/>
          <w:szCs w:val="24"/>
        </w:rPr>
      </w:pPr>
      <w:r>
        <w:rPr>
          <w:noProof/>
        </w:rPr>
        <w:pict>
          <v:oval id="_x0000_s1063" style="position:absolute;margin-left:315pt;margin-top:13.65pt;width:126pt;height:63pt;z-index:-251665408"/>
        </w:pic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rPr>
        <w:t xml:space="preserve">                                                                                               </w:t>
      </w:r>
      <w:r w:rsidRPr="00DF50C7">
        <w:rPr>
          <w:rFonts w:ascii="Tahoma" w:hAnsi="Tahoma" w:cs="Tahoma"/>
          <w:b/>
          <w:bCs/>
          <w:szCs w:val="24"/>
          <w:cs/>
        </w:rPr>
        <w:t>พื้นที่นั่งวงกลม</w: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rPr>
        <w:t xml:space="preserve">                          </w:t>
      </w:r>
    </w:p>
    <w:p w:rsidR="007F2816" w:rsidRPr="00DF50C7"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cs/>
        </w:rPr>
        <w:t xml:space="preserve">                  พื้นที่โถง</w:t>
      </w: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b/>
          <w:bCs/>
          <w:szCs w:val="24"/>
          <w:cs/>
        </w:rPr>
        <w:t xml:space="preserve">    </w:t>
      </w:r>
      <w:r w:rsidRPr="00DF50C7">
        <w:rPr>
          <w:rFonts w:ascii="Tahoma" w:hAnsi="Tahoma" w:cs="Tahoma"/>
          <w:szCs w:val="24"/>
          <w:cs/>
        </w:rPr>
        <w:t>จัดนิทรรศการแสดงข้อมูลเกี่ยวกับเรื่องน้ำ</w:t>
      </w:r>
    </w:p>
    <w:p w:rsidR="007F2816" w:rsidRPr="00DF50C7" w:rsidRDefault="007F2816" w:rsidP="00DF50C7">
      <w:pPr>
        <w:tabs>
          <w:tab w:val="center" w:pos="4819"/>
        </w:tabs>
        <w:spacing w:line="360" w:lineRule="auto"/>
        <w:rPr>
          <w:rFonts w:ascii="Tahoma" w:hAnsi="Tahoma" w:cs="Tahoma"/>
          <w:szCs w:val="24"/>
        </w:rPr>
      </w:pPr>
      <w:r>
        <w:rPr>
          <w:noProof/>
        </w:rPr>
        <w:pict>
          <v:rect id="_x0000_s1064" style="position:absolute;margin-left:108.75pt;margin-top:18.55pt;width:90pt;height:81pt;z-index:-251664384"/>
        </w:pict>
      </w: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        </w:t>
      </w:r>
      <w:r>
        <w:rPr>
          <w:rFonts w:ascii="Tahoma" w:hAnsi="Tahoma" w:cs="Tahoma"/>
          <w:szCs w:val="24"/>
          <w:cs/>
        </w:rPr>
        <w:t xml:space="preserve">                       </w:t>
      </w:r>
      <w:r w:rsidRPr="00DF50C7">
        <w:rPr>
          <w:rFonts w:ascii="Tahoma" w:hAnsi="Tahoma" w:cs="Tahoma"/>
          <w:szCs w:val="24"/>
          <w:cs/>
        </w:rPr>
        <w:t>จัดแสดงหนังสือ</w:t>
      </w: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           </w:t>
      </w:r>
      <w:r>
        <w:rPr>
          <w:rFonts w:ascii="Tahoma" w:hAnsi="Tahoma" w:cs="Tahoma"/>
          <w:szCs w:val="24"/>
          <w:cs/>
        </w:rPr>
        <w:t xml:space="preserve">                        </w:t>
      </w:r>
      <w:r w:rsidRPr="00DF50C7">
        <w:rPr>
          <w:rFonts w:ascii="Tahoma" w:hAnsi="Tahoma" w:cs="Tahoma"/>
          <w:szCs w:val="24"/>
          <w:cs/>
        </w:rPr>
        <w:t>ที่เกี่ยวข้อง</w:t>
      </w: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p>
    <w:p w:rsidR="007F2816" w:rsidRDefault="007F2816" w:rsidP="00DF50C7">
      <w:pPr>
        <w:tabs>
          <w:tab w:val="center" w:pos="4819"/>
        </w:tabs>
        <w:spacing w:line="360" w:lineRule="auto"/>
        <w:rPr>
          <w:rFonts w:ascii="Tahoma" w:hAnsi="Tahoma" w:cs="Tahoma"/>
          <w:b/>
          <w:bCs/>
          <w:szCs w:val="24"/>
        </w:rPr>
      </w:pPr>
      <w:r w:rsidRPr="00DF50C7">
        <w:rPr>
          <w:rFonts w:ascii="Tahoma" w:hAnsi="Tahoma" w:cs="Tahoma"/>
          <w:b/>
          <w:bCs/>
          <w:szCs w:val="24"/>
          <w:cs/>
        </w:rPr>
        <w:t>การจัดการเวลา</w:t>
      </w:r>
    </w:p>
    <w:p w:rsidR="007F2816" w:rsidRPr="00DF50C7" w:rsidRDefault="007F2816" w:rsidP="00DF50C7">
      <w:pPr>
        <w:tabs>
          <w:tab w:val="center" w:pos="4819"/>
        </w:tabs>
        <w:spacing w:line="360" w:lineRule="auto"/>
        <w:rPr>
          <w:rFonts w:ascii="Tahoma" w:hAnsi="Tahoma" w:cs="Tahoma"/>
          <w:b/>
          <w:bCs/>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 xml:space="preserve">การจัดช่วงเวลาของการเรียนในการทำชิ้นงานนี้จะแบ่งเป็น ๒ ส่วน คือ ๙๐ นาทีแรกจะเป็นการวางแผนงานและรวบรวมข้อมูล ส่วนอีก ๙๐ นาทีจะเป็นการนำข้อมูลมาเขียน วาดภาพอย่างสวยงามในกระดาษชิ้นงาน </w:t>
      </w:r>
    </w:p>
    <w:p w:rsidR="007F2816" w:rsidRDefault="007F2816" w:rsidP="00DF50C7">
      <w:pPr>
        <w:tabs>
          <w:tab w:val="center" w:pos="4819"/>
        </w:tabs>
        <w:spacing w:line="360" w:lineRule="auto"/>
        <w:rPr>
          <w:rFonts w:ascii="Tahoma" w:hAnsi="Tahoma" w:cs="Tahoma"/>
          <w:szCs w:val="24"/>
        </w:rPr>
      </w:pPr>
    </w:p>
    <w:p w:rsidR="007F2816" w:rsidRPr="00446E81" w:rsidRDefault="007F2816" w:rsidP="00DF50C7">
      <w:pPr>
        <w:tabs>
          <w:tab w:val="center" w:pos="4819"/>
        </w:tabs>
        <w:spacing w:line="360" w:lineRule="auto"/>
        <w:rPr>
          <w:rFonts w:ascii="Tahoma" w:hAnsi="Tahoma" w:cs="Tahoma"/>
          <w:szCs w:val="24"/>
          <w:cs/>
        </w:rPr>
      </w:pPr>
      <w:r w:rsidRPr="00446E81">
        <w:rPr>
          <w:rFonts w:ascii="Tahoma" w:hAnsi="Tahoma" w:cs="Tahoma"/>
          <w:b/>
          <w:bCs/>
          <w:szCs w:val="24"/>
          <w:cs/>
        </w:rPr>
        <w:t xml:space="preserve">การวางแผน  </w:t>
      </w:r>
      <w:r w:rsidRPr="00446E81">
        <w:rPr>
          <w:rFonts w:ascii="Tahoma" w:hAnsi="Tahoma" w:cs="Tahoma"/>
          <w:szCs w:val="24"/>
          <w:cs/>
        </w:rPr>
        <w:t>(ใช้เวลา ๒ คาบ)</w:t>
      </w:r>
    </w:p>
    <w:p w:rsidR="007F2816" w:rsidRPr="00B54404" w:rsidRDefault="007F2816" w:rsidP="00DF50C7">
      <w:pPr>
        <w:tabs>
          <w:tab w:val="center" w:pos="4819"/>
        </w:tabs>
        <w:spacing w:line="360" w:lineRule="auto"/>
        <w:rPr>
          <w:rFonts w:ascii="Tahoma" w:hAnsi="Tahoma" w:cs="Tahoma"/>
          <w:b/>
          <w:bCs/>
          <w:szCs w:val="24"/>
          <w:highlight w:val="yellow"/>
          <w:cs/>
        </w:rPr>
      </w:pPr>
    </w:p>
    <w:p w:rsidR="007F2816" w:rsidRPr="00446E81" w:rsidRDefault="007F2816" w:rsidP="00446E81">
      <w:pPr>
        <w:numPr>
          <w:ilvl w:val="0"/>
          <w:numId w:val="3"/>
        </w:numPr>
        <w:spacing w:line="360" w:lineRule="auto"/>
        <w:rPr>
          <w:rFonts w:ascii="Tahoma" w:hAnsi="Tahoma" w:cs="Tahoma"/>
          <w:b/>
          <w:bCs/>
          <w:szCs w:val="24"/>
        </w:rPr>
      </w:pPr>
      <w:r w:rsidRPr="00446E81">
        <w:rPr>
          <w:rFonts w:ascii="Tahoma" w:hAnsi="Tahoma" w:cs="Tahoma"/>
          <w:b/>
          <w:bCs/>
          <w:szCs w:val="24"/>
          <w:cs/>
        </w:rPr>
        <w:t xml:space="preserve">ขั้นนำ </w:t>
      </w:r>
      <w:r w:rsidRPr="00446E81">
        <w:rPr>
          <w:rFonts w:ascii="Tahoma" w:hAnsi="Tahoma" w:cs="Tahoma"/>
          <w:szCs w:val="24"/>
          <w:cs/>
        </w:rPr>
        <w:t>ใช้เวลาประมาณ ๓๐ นาที โดย๑๕ นาทีแรกให้ผู้เรียนพร้อมและฟังตัวอย่างการเขียนบทความวิทยาศาสตร์</w:t>
      </w:r>
      <w:r w:rsidRPr="00446E81">
        <w:rPr>
          <w:rFonts w:ascii="Tahoma" w:hAnsi="Tahoma" w:cs="Tahoma"/>
          <w:b/>
          <w:bCs/>
          <w:szCs w:val="24"/>
        </w:rPr>
        <w:t xml:space="preserve">   </w:t>
      </w:r>
      <w:r w:rsidRPr="00446E81">
        <w:rPr>
          <w:rFonts w:ascii="Tahoma" w:hAnsi="Tahoma" w:cs="Tahoma"/>
          <w:szCs w:val="24"/>
          <w:cs/>
        </w:rPr>
        <w:t>๑๕ นาทีต่อมาคือการแนะนำให้ดูภาพและเข้าใจข้อมูลทั้งหมดที่เขาได้รวบรวมไว้ในการเรียนรู้ที่ผ่านมา</w:t>
      </w:r>
    </w:p>
    <w:p w:rsidR="007F2816" w:rsidRDefault="007F2816" w:rsidP="00446E81">
      <w:pPr>
        <w:numPr>
          <w:ilvl w:val="0"/>
          <w:numId w:val="3"/>
        </w:numPr>
        <w:spacing w:line="360" w:lineRule="auto"/>
        <w:rPr>
          <w:rFonts w:ascii="Tahoma" w:hAnsi="Tahoma" w:cs="Tahoma"/>
          <w:szCs w:val="24"/>
        </w:rPr>
      </w:pPr>
      <w:r w:rsidRPr="00446E81">
        <w:rPr>
          <w:rFonts w:ascii="Tahoma" w:hAnsi="Tahoma" w:cs="Tahoma"/>
          <w:b/>
          <w:bCs/>
          <w:szCs w:val="24"/>
          <w:cs/>
        </w:rPr>
        <w:t xml:space="preserve">ขั้นเปิดโจทย์สถานการณ์ปัญหา </w:t>
      </w:r>
      <w:r w:rsidRPr="00446E81">
        <w:rPr>
          <w:rFonts w:ascii="Tahoma" w:hAnsi="Tahoma" w:cs="Tahoma"/>
          <w:szCs w:val="24"/>
          <w:cs/>
        </w:rPr>
        <w:t xml:space="preserve">ให้เขียนบทความสรุปความเข้าใจเรื่อง </w:t>
      </w:r>
      <w:r w:rsidRPr="00446E81">
        <w:rPr>
          <w:rFonts w:ascii="Tahoma" w:hAnsi="Tahoma" w:cs="Tahoma"/>
          <w:szCs w:val="24"/>
        </w:rPr>
        <w:t>“</w:t>
      </w:r>
      <w:r w:rsidRPr="00446E81">
        <w:rPr>
          <w:rFonts w:ascii="Tahoma" w:hAnsi="Tahoma" w:cs="Tahoma"/>
          <w:szCs w:val="24"/>
          <w:cs/>
        </w:rPr>
        <w:t>น้ำกับชีวิต</w:t>
      </w:r>
      <w:r w:rsidRPr="00446E81">
        <w:rPr>
          <w:rFonts w:ascii="Tahoma" w:hAnsi="Tahoma" w:cs="Tahoma"/>
          <w:szCs w:val="24"/>
        </w:rPr>
        <w:t xml:space="preserve">” </w:t>
      </w:r>
      <w:r w:rsidRPr="00446E81">
        <w:rPr>
          <w:rFonts w:ascii="Tahoma" w:hAnsi="Tahoma" w:cs="Tahoma"/>
          <w:szCs w:val="24"/>
          <w:cs/>
        </w:rPr>
        <w:t>โดยใช้ข้อมูลและความรู้ที่ได้เรียนรู้</w:t>
      </w:r>
      <w:r>
        <w:rPr>
          <w:rFonts w:ascii="Tahoma" w:hAnsi="Tahoma" w:cs="Tahoma"/>
          <w:szCs w:val="24"/>
          <w:cs/>
        </w:rPr>
        <w:t>มาก่อนหน้า</w:t>
      </w:r>
      <w:r w:rsidRPr="00446E81">
        <w:rPr>
          <w:rFonts w:ascii="Tahoma" w:hAnsi="Tahoma" w:cs="Tahoma"/>
          <w:szCs w:val="24"/>
          <w:cs/>
        </w:rPr>
        <w:t xml:space="preserve"> </w:t>
      </w:r>
    </w:p>
    <w:p w:rsidR="007F2816" w:rsidRPr="00446E81" w:rsidRDefault="007F2816" w:rsidP="00446E81">
      <w:pPr>
        <w:numPr>
          <w:ilvl w:val="0"/>
          <w:numId w:val="3"/>
        </w:numPr>
        <w:spacing w:line="360" w:lineRule="auto"/>
        <w:rPr>
          <w:rFonts w:ascii="Tahoma" w:hAnsi="Tahoma" w:cs="Tahoma"/>
          <w:szCs w:val="24"/>
        </w:rPr>
      </w:pPr>
      <w:r w:rsidRPr="00446E81">
        <w:rPr>
          <w:rFonts w:ascii="Tahoma" w:hAnsi="Tahoma" w:cs="Tahoma"/>
          <w:b/>
          <w:bCs/>
          <w:szCs w:val="24"/>
          <w:cs/>
        </w:rPr>
        <w:t>ขั้นทำงาน</w:t>
      </w:r>
      <w:r w:rsidRPr="00446E81">
        <w:rPr>
          <w:rFonts w:ascii="Tahoma" w:hAnsi="Tahoma" w:cs="Tahoma"/>
          <w:szCs w:val="24"/>
          <w:cs/>
        </w:rPr>
        <w:t xml:space="preserve"> ใช้เวลาประมาณ ๕๐ นาทีในการรวบรวมบันทึกและสรุปข้อมูลในใบงานวางแผน</w:t>
      </w:r>
    </w:p>
    <w:p w:rsidR="007F2816" w:rsidRPr="00446E81" w:rsidRDefault="007F2816" w:rsidP="00446E81">
      <w:pPr>
        <w:numPr>
          <w:ilvl w:val="0"/>
          <w:numId w:val="3"/>
        </w:numPr>
        <w:spacing w:line="360" w:lineRule="auto"/>
        <w:rPr>
          <w:rFonts w:ascii="Tahoma" w:hAnsi="Tahoma" w:cs="Tahoma"/>
          <w:szCs w:val="24"/>
        </w:rPr>
      </w:pPr>
      <w:r w:rsidRPr="00446E81">
        <w:rPr>
          <w:rFonts w:ascii="Tahoma" w:hAnsi="Tahoma" w:cs="Tahoma"/>
          <w:b/>
          <w:bCs/>
          <w:szCs w:val="24"/>
          <w:cs/>
        </w:rPr>
        <w:t>ขั้นสรุป</w:t>
      </w:r>
      <w:r w:rsidRPr="00446E81">
        <w:rPr>
          <w:rFonts w:ascii="Tahoma" w:hAnsi="Tahoma" w:cs="Tahoma"/>
          <w:szCs w:val="24"/>
          <w:cs/>
        </w:rPr>
        <w:t xml:space="preserve"> ใช้เวลาประมาณ ๑๐ นาทีเพื่อสรุปการเรียนรู้หรือความคืบหน้าในการทำงานในวันนั้น</w:t>
      </w:r>
    </w:p>
    <w:p w:rsidR="007F2816" w:rsidRPr="00446E81" w:rsidRDefault="007F2816" w:rsidP="00DF50C7">
      <w:pPr>
        <w:tabs>
          <w:tab w:val="center" w:pos="4819"/>
        </w:tabs>
        <w:spacing w:line="360" w:lineRule="auto"/>
        <w:rPr>
          <w:rFonts w:ascii="Tahoma" w:hAnsi="Tahoma" w:cs="Tahoma"/>
          <w:szCs w:val="24"/>
        </w:rPr>
      </w:pPr>
    </w:p>
    <w:p w:rsidR="007F2816" w:rsidRPr="00446E81" w:rsidRDefault="007F2816" w:rsidP="00DF50C7">
      <w:pPr>
        <w:tabs>
          <w:tab w:val="center" w:pos="4819"/>
        </w:tabs>
        <w:spacing w:line="360" w:lineRule="auto"/>
        <w:rPr>
          <w:rFonts w:ascii="Tahoma" w:hAnsi="Tahoma" w:cs="Tahoma"/>
          <w:b/>
          <w:bCs/>
          <w:szCs w:val="24"/>
        </w:rPr>
      </w:pPr>
      <w:r w:rsidRPr="00446E81">
        <w:rPr>
          <w:rFonts w:ascii="Tahoma" w:hAnsi="Tahoma" w:cs="Tahoma"/>
          <w:b/>
          <w:bCs/>
          <w:szCs w:val="24"/>
          <w:cs/>
        </w:rPr>
        <w:t xml:space="preserve"> การสร้างชิ้นงาน</w:t>
      </w:r>
      <w:r w:rsidRPr="00446E81">
        <w:rPr>
          <w:rFonts w:ascii="Tahoma" w:hAnsi="Tahoma" w:cs="Tahoma"/>
          <w:b/>
          <w:bCs/>
          <w:szCs w:val="24"/>
        </w:rPr>
        <w:t xml:space="preserve"> </w:t>
      </w:r>
      <w:r w:rsidRPr="00446E81">
        <w:rPr>
          <w:rFonts w:ascii="Tahoma" w:hAnsi="Tahoma" w:cs="Tahoma"/>
          <w:szCs w:val="24"/>
          <w:cs/>
        </w:rPr>
        <w:t>(ใช้เวลา ๒ คาบ)</w:t>
      </w:r>
    </w:p>
    <w:p w:rsidR="007F2816" w:rsidRPr="00446E81" w:rsidRDefault="007F2816" w:rsidP="00DF50C7">
      <w:pPr>
        <w:tabs>
          <w:tab w:val="center" w:pos="4819"/>
        </w:tabs>
        <w:spacing w:line="360" w:lineRule="auto"/>
        <w:rPr>
          <w:rFonts w:ascii="Tahoma" w:hAnsi="Tahoma" w:cs="Tahoma"/>
          <w:b/>
          <w:bCs/>
          <w:szCs w:val="24"/>
          <w:cs/>
        </w:rPr>
      </w:pPr>
    </w:p>
    <w:p w:rsidR="007F2816" w:rsidRPr="00446E81" w:rsidRDefault="007F2816" w:rsidP="00446E81">
      <w:pPr>
        <w:numPr>
          <w:ilvl w:val="0"/>
          <w:numId w:val="4"/>
        </w:numPr>
        <w:tabs>
          <w:tab w:val="center" w:pos="993"/>
        </w:tabs>
        <w:spacing w:line="360" w:lineRule="auto"/>
        <w:rPr>
          <w:rFonts w:ascii="Tahoma" w:hAnsi="Tahoma" w:cs="Tahoma"/>
          <w:szCs w:val="24"/>
        </w:rPr>
      </w:pPr>
      <w:r w:rsidRPr="00446E81">
        <w:rPr>
          <w:rFonts w:ascii="Tahoma" w:hAnsi="Tahoma" w:cs="Tahoma"/>
          <w:b/>
          <w:bCs/>
          <w:szCs w:val="24"/>
          <w:cs/>
        </w:rPr>
        <w:t>ขั้นนำ</w:t>
      </w:r>
      <w:r w:rsidRPr="00446E81">
        <w:rPr>
          <w:rFonts w:ascii="Tahoma" w:hAnsi="Tahoma" w:cs="Tahoma"/>
          <w:szCs w:val="24"/>
          <w:cs/>
        </w:rPr>
        <w:t xml:space="preserve"> ครูนำตัวอย่างงานที่ครูทำเองหรือตัวอย่างงานเก่าของรุ่นพี่ที่มีพฤติกรรมในการทำงานที่ดีมาแสดงให้ผู้เรียนเห็นเพื่อระบุพฤติกรรมหรือสิ่งที่ดีของงาน เพื่อเป็นแบบอย่างและสร้างแรงจูงใจในการทำงานของตนเองต่อ</w:t>
      </w:r>
    </w:p>
    <w:p w:rsidR="007F2816" w:rsidRPr="00446E81" w:rsidRDefault="007F2816" w:rsidP="00446E81">
      <w:pPr>
        <w:numPr>
          <w:ilvl w:val="0"/>
          <w:numId w:val="4"/>
        </w:numPr>
        <w:tabs>
          <w:tab w:val="center" w:pos="993"/>
        </w:tabs>
        <w:spacing w:line="360" w:lineRule="auto"/>
        <w:rPr>
          <w:rFonts w:ascii="Tahoma" w:hAnsi="Tahoma" w:cs="Tahoma"/>
          <w:szCs w:val="24"/>
          <w:cs/>
        </w:rPr>
      </w:pPr>
      <w:r w:rsidRPr="00446E81">
        <w:rPr>
          <w:rFonts w:ascii="Tahoma" w:hAnsi="Tahoma" w:cs="Tahoma"/>
          <w:b/>
          <w:bCs/>
          <w:szCs w:val="24"/>
          <w:cs/>
        </w:rPr>
        <w:t>ขั้นทำงาน</w:t>
      </w:r>
      <w:r w:rsidRPr="00446E81">
        <w:rPr>
          <w:rFonts w:ascii="Tahoma" w:hAnsi="Tahoma" w:cs="Tahoma"/>
          <w:szCs w:val="24"/>
          <w:cs/>
        </w:rPr>
        <w:t xml:space="preserve"> เป็นขั้นที่ได้สัดส่วนเวลาไปมากที่สุด โดยเมื่อผู้เรียนลงมือทำงานครูจะเปิดเพลงบรรเลงเบาๆ เพื่อให้ทุกคนทำงานอย่างมีความสุข และมีสมาธิจดจ่ออยู่กับการงานที่ทำได้ดีขึ้น</w:t>
      </w:r>
    </w:p>
    <w:p w:rsidR="007F2816" w:rsidRPr="00DF50C7" w:rsidRDefault="007F2816" w:rsidP="00446E81">
      <w:pPr>
        <w:numPr>
          <w:ilvl w:val="0"/>
          <w:numId w:val="4"/>
        </w:numPr>
        <w:tabs>
          <w:tab w:val="center" w:pos="993"/>
        </w:tabs>
        <w:spacing w:line="360" w:lineRule="auto"/>
        <w:rPr>
          <w:rFonts w:ascii="Tahoma" w:hAnsi="Tahoma" w:cs="Tahoma"/>
          <w:szCs w:val="24"/>
        </w:rPr>
      </w:pPr>
      <w:r w:rsidRPr="00446E81">
        <w:rPr>
          <w:rFonts w:ascii="Tahoma" w:hAnsi="Tahoma" w:cs="Tahoma"/>
          <w:b/>
          <w:bCs/>
          <w:szCs w:val="24"/>
          <w:cs/>
        </w:rPr>
        <w:t>ขั้นสรุป</w:t>
      </w:r>
      <w:r w:rsidRPr="00446E81">
        <w:rPr>
          <w:rFonts w:ascii="Tahoma" w:hAnsi="Tahoma" w:cs="Tahoma"/>
          <w:szCs w:val="24"/>
          <w:cs/>
        </w:rPr>
        <w:t xml:space="preserve"> ครูชวนให้ผู้เรียนสรุปการเรียนรู้ หรือความคืบหน้าของการทำงานในวันนั้น</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sidRPr="00DF50C7">
        <w:rPr>
          <w:rFonts w:ascii="Tahoma" w:hAnsi="Tahoma" w:cs="Tahoma"/>
          <w:szCs w:val="24"/>
          <w:cs/>
        </w:rPr>
        <w:t>ในการทำงาน</w:t>
      </w:r>
      <w:r>
        <w:rPr>
          <w:rFonts w:ascii="Tahoma" w:hAnsi="Tahoma" w:cs="Tahoma"/>
          <w:szCs w:val="24"/>
          <w:cs/>
        </w:rPr>
        <w:t>ผู้เรียน</w:t>
      </w:r>
      <w:r w:rsidRPr="00DF50C7">
        <w:rPr>
          <w:rFonts w:ascii="Tahoma" w:hAnsi="Tahoma" w:cs="Tahoma"/>
          <w:szCs w:val="24"/>
          <w:cs/>
        </w:rPr>
        <w:t xml:space="preserve">จะเห็นถึงตัวอย่างงานของเพื่อนของรุ่นพี่ </w:t>
      </w:r>
      <w:r>
        <w:rPr>
          <w:rFonts w:ascii="Tahoma" w:hAnsi="Tahoma" w:cs="Tahoma"/>
          <w:szCs w:val="24"/>
          <w:cs/>
        </w:rPr>
        <w:t>และชิ้นงานตัวอย่างที่</w:t>
      </w:r>
      <w:r w:rsidRPr="00DF50C7">
        <w:rPr>
          <w:rFonts w:ascii="Tahoma" w:hAnsi="Tahoma" w:cs="Tahoma"/>
          <w:szCs w:val="24"/>
          <w:cs/>
        </w:rPr>
        <w:t>คุณครู</w:t>
      </w:r>
      <w:r>
        <w:rPr>
          <w:rFonts w:ascii="Tahoma" w:hAnsi="Tahoma" w:cs="Tahoma"/>
          <w:szCs w:val="24"/>
          <w:cs/>
        </w:rPr>
        <w:t>สร้างขึ้นเพื่อ</w:t>
      </w:r>
      <w:r w:rsidRPr="00DF50C7">
        <w:rPr>
          <w:rFonts w:ascii="Tahoma" w:hAnsi="Tahoma" w:cs="Tahoma"/>
          <w:szCs w:val="24"/>
          <w:cs/>
        </w:rPr>
        <w:t xml:space="preserve">เป็นแบบอย่างในการทำงาน </w:t>
      </w:r>
      <w:r>
        <w:rPr>
          <w:rFonts w:ascii="Tahoma" w:hAnsi="Tahoma" w:cs="Tahoma"/>
          <w:szCs w:val="24"/>
          <w:cs/>
        </w:rPr>
        <w:t xml:space="preserve"> รวมถึง</w:t>
      </w:r>
      <w:r w:rsidRPr="00DF50C7">
        <w:rPr>
          <w:rFonts w:ascii="Tahoma" w:hAnsi="Tahoma" w:cs="Tahoma"/>
          <w:szCs w:val="24"/>
          <w:cs/>
        </w:rPr>
        <w:t>ได้เห็นตัวอย่างงาน</w:t>
      </w:r>
      <w:r>
        <w:rPr>
          <w:rFonts w:ascii="Tahoma" w:hAnsi="Tahoma" w:cs="Tahoma"/>
          <w:szCs w:val="24"/>
          <w:cs/>
        </w:rPr>
        <w:t>ก็ได้</w:t>
      </w:r>
      <w:r w:rsidRPr="00DF50C7">
        <w:rPr>
          <w:rFonts w:ascii="Tahoma" w:hAnsi="Tahoma" w:cs="Tahoma"/>
          <w:szCs w:val="24"/>
          <w:cs/>
        </w:rPr>
        <w:t>คาด</w:t>
      </w:r>
      <w:r>
        <w:rPr>
          <w:rFonts w:ascii="Tahoma" w:hAnsi="Tahoma" w:cs="Tahoma"/>
          <w:szCs w:val="24"/>
          <w:cs/>
        </w:rPr>
        <w:t>การณ์</w:t>
      </w:r>
      <w:r w:rsidRPr="00DF50C7">
        <w:rPr>
          <w:rFonts w:ascii="Tahoma" w:hAnsi="Tahoma" w:cs="Tahoma"/>
          <w:szCs w:val="24"/>
          <w:cs/>
        </w:rPr>
        <w:t>และแสดงความคิดเห็นว่าคนที่ทำนั้นมีพฤติกรรมที่ดีในเรื่องอะไรบ้าง เช่น ตั้งใจทำงาน ทำงานได้สำเร็จ</w:t>
      </w:r>
      <w:r>
        <w:rPr>
          <w:rFonts w:ascii="Tahoma" w:hAnsi="Tahoma" w:cs="Tahoma"/>
          <w:szCs w:val="24"/>
          <w:cs/>
        </w:rPr>
        <w:t xml:space="preserve">ในเวลา </w:t>
      </w:r>
      <w:r w:rsidRPr="00DF50C7">
        <w:rPr>
          <w:rFonts w:ascii="Tahoma" w:hAnsi="Tahoma" w:cs="Tahoma"/>
          <w:szCs w:val="24"/>
          <w:cs/>
        </w:rPr>
        <w:t xml:space="preserve">ทุ่มเทไม่ย่อท้อในการทำงาน ผลงานมีความสวยงาม สะอาด ข้อมูลละเอียดครบถ้วน </w:t>
      </w:r>
      <w:r>
        <w:rPr>
          <w:rFonts w:ascii="Tahoma" w:hAnsi="Tahoma" w:cs="Tahoma"/>
          <w:szCs w:val="24"/>
          <w:cs/>
        </w:rPr>
        <w:t>พวกเขา</w:t>
      </w:r>
      <w:r w:rsidRPr="00DF50C7">
        <w:rPr>
          <w:rFonts w:ascii="Tahoma" w:hAnsi="Tahoma" w:cs="Tahoma"/>
          <w:szCs w:val="24"/>
          <w:cs/>
        </w:rPr>
        <w:t>ก็จะเข้าใจได้ว่าถ้าตนเองอยากให้งานของตนเองมีคุณภาพเหมือนกับตัวอย่างงานที่คุณครูนำมาแสดงก็ควรจะทำงานด้วยท่าที</w:t>
      </w:r>
      <w:r>
        <w:rPr>
          <w:rFonts w:ascii="Tahoma" w:hAnsi="Tahoma" w:cs="Tahoma"/>
          <w:szCs w:val="24"/>
          <w:cs/>
        </w:rPr>
        <w:t>เช่นไร</w:t>
      </w:r>
      <w:r w:rsidRPr="00DF50C7">
        <w:rPr>
          <w:rFonts w:ascii="Tahoma" w:hAnsi="Tahoma" w:cs="Tahoma"/>
          <w:szCs w:val="24"/>
          <w:cs/>
        </w:rPr>
        <w:t>ผลงานของตนเอง</w:t>
      </w:r>
      <w:r>
        <w:rPr>
          <w:rFonts w:ascii="Tahoma" w:hAnsi="Tahoma" w:cs="Tahoma"/>
          <w:szCs w:val="24"/>
          <w:cs/>
        </w:rPr>
        <w:t>จึงจะปรากฏออกมา</w:t>
      </w:r>
      <w:r w:rsidRPr="00DF50C7">
        <w:rPr>
          <w:rFonts w:ascii="Tahoma" w:hAnsi="Tahoma" w:cs="Tahoma"/>
          <w:szCs w:val="24"/>
          <w:cs/>
        </w:rPr>
        <w:t>อย่างน่าชื่นชม</w: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b/>
          <w:bCs/>
          <w:szCs w:val="24"/>
          <w:cs/>
        </w:rPr>
      </w:pPr>
      <w:r w:rsidRPr="00DF50C7">
        <w:rPr>
          <w:rFonts w:ascii="Tahoma" w:hAnsi="Tahoma" w:cs="Tahoma"/>
          <w:szCs w:val="24"/>
        </w:rPr>
        <w:t xml:space="preserve">  </w:t>
      </w:r>
      <w:r w:rsidRPr="00DF50C7">
        <w:rPr>
          <w:rFonts w:ascii="Tahoma" w:hAnsi="Tahoma" w:cs="Tahoma"/>
          <w:b/>
          <w:bCs/>
          <w:szCs w:val="24"/>
          <w:cs/>
        </w:rPr>
        <w:t>ตัวอย่างงานของนักเรียน</w:t>
      </w:r>
    </w:p>
    <w:p w:rsidR="007F2816" w:rsidRPr="00DF50C7" w:rsidRDefault="007F2816" w:rsidP="00DF50C7">
      <w:pPr>
        <w:tabs>
          <w:tab w:val="center" w:pos="4819"/>
        </w:tabs>
        <w:spacing w:line="360" w:lineRule="auto"/>
        <w:rPr>
          <w:rFonts w:ascii="Tahoma" w:hAnsi="Tahoma" w:cs="Tahoma"/>
          <w:szCs w:val="24"/>
        </w:rPr>
      </w:pPr>
      <w:r>
        <w:rPr>
          <w:noProof/>
        </w:rPr>
        <w:pict>
          <v:shape id="_x0000_s1065" type="#_x0000_t75" style="position:absolute;margin-left:2.4pt;margin-top:22.05pt;width:210.05pt;height:299.1pt;z-index:-251662336" wrapcoords="-77 0 -77 21546 21600 21546 21600 0 -77 0">
            <v:imagedata r:id="rId25" o:title="" croptop="3312f" cropbottom="4038f" cropleft="6398f" cropright="4432f"/>
            <w10:wrap type="through"/>
          </v:shape>
        </w:pict>
      </w:r>
    </w:p>
    <w:p w:rsidR="007F2816" w:rsidRPr="00DF50C7" w:rsidRDefault="007F2816" w:rsidP="00DF50C7">
      <w:pPr>
        <w:tabs>
          <w:tab w:val="center" w:pos="4819"/>
        </w:tabs>
        <w:spacing w:line="360" w:lineRule="auto"/>
        <w:rPr>
          <w:rFonts w:ascii="Tahoma" w:hAnsi="Tahoma" w:cs="Tahoma"/>
          <w:szCs w:val="24"/>
        </w:rPr>
      </w:pPr>
      <w:r>
        <w:rPr>
          <w:noProof/>
        </w:rPr>
        <w:pict>
          <v:shape id="_x0000_s1066" type="#_x0000_t75" style="position:absolute;margin-left:34.85pt;margin-top:-.15pt;width:216.4pt;height:291.4pt;z-index:-251660288" wrapcoords="-72 0 -72 21547 21600 21547 21600 0 -72 0">
            <v:imagedata r:id="rId26" o:title="" croptop="2949f" cropleft="3511f"/>
            <w10:wrap type="through"/>
          </v:shape>
        </w:pic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r>
        <w:rPr>
          <w:noProof/>
        </w:rPr>
        <w:pict>
          <v:shape id="_x0000_s1067" type="#_x0000_t75" style="position:absolute;margin-left:-210.7pt;margin-top:36.15pt;width:201.7pt;height:286.15pt;z-index:-251661312" wrapcoords="-71 0 -71 21550 21600 21550 21600 0 -71 0">
            <v:imagedata r:id="rId27" o:title="" croptop="5419f" cropleft="4260f" cropright="4635f"/>
            <w10:wrap type="through"/>
          </v:shape>
        </w:pict>
      </w:r>
    </w:p>
    <w:p w:rsidR="007F2816" w:rsidRPr="00DF50C7" w:rsidRDefault="007F2816" w:rsidP="00DF50C7">
      <w:pPr>
        <w:tabs>
          <w:tab w:val="center" w:pos="4819"/>
        </w:tabs>
        <w:spacing w:line="360" w:lineRule="auto"/>
        <w:rPr>
          <w:rFonts w:ascii="Tahoma" w:hAnsi="Tahoma" w:cs="Tahoma"/>
          <w:szCs w:val="24"/>
        </w:rPr>
      </w:pPr>
      <w:r>
        <w:rPr>
          <w:noProof/>
        </w:rPr>
        <w:pict>
          <v:shape id="_x0000_s1068" type="#_x0000_t75" style="position:absolute;margin-left:41.15pt;margin-top:16.55pt;width:197.25pt;height:284.05pt;z-index:-251663360" wrapcoords="-72 0 -72 21550 21600 21550 21600 0 -72 0">
            <v:imagedata r:id="rId28" o:title="" croptop="3207f" cropleft="2684f" cropright="4822f"/>
            <w10:wrap type="through"/>
          </v:shape>
        </w:pict>
      </w: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Pr="00DF50C7" w:rsidRDefault="007F2816" w:rsidP="00DF50C7">
      <w:pPr>
        <w:tabs>
          <w:tab w:val="center" w:pos="4819"/>
        </w:tabs>
        <w:spacing w:line="360" w:lineRule="auto"/>
        <w:rPr>
          <w:rFonts w:ascii="Tahoma" w:hAnsi="Tahoma" w:cs="Tahoma"/>
          <w:szCs w:val="24"/>
        </w:rPr>
      </w:pPr>
    </w:p>
    <w:p w:rsidR="007F2816" w:rsidRDefault="007F2816" w:rsidP="00CD3CC7">
      <w:pPr>
        <w:tabs>
          <w:tab w:val="center" w:pos="4819"/>
        </w:tabs>
        <w:rPr>
          <w:rFonts w:ascii="Cordia New" w:hAnsi="Cordia New" w:cs="Cordia New"/>
          <w:sz w:val="32"/>
          <w:szCs w:val="32"/>
        </w:rPr>
      </w:pPr>
    </w:p>
    <w:sectPr w:rsidR="007F2816" w:rsidSect="00996003">
      <w:footerReference w:type="default" r:id="rId29"/>
      <w:pgSz w:w="11906" w:h="16838"/>
      <w:pgMar w:top="1134" w:right="1134" w:bottom="851"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2816" w:rsidRDefault="007F2816" w:rsidP="005C58A3">
      <w:r>
        <w:separator/>
      </w:r>
    </w:p>
  </w:endnote>
  <w:endnote w:type="continuationSeparator" w:id="0">
    <w:p w:rsidR="007F2816" w:rsidRDefault="007F2816" w:rsidP="005C58A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4805_KwangMD_Melt">
    <w:panose1 w:val="00000000000000000000"/>
    <w:charset w:val="00"/>
    <w:family w:val="auto"/>
    <w:notTrueType/>
    <w:pitch w:val="variable"/>
    <w:sig w:usb0="00000003" w:usb1="00000000" w:usb2="00000000" w:usb3="00000000" w:csb0="00000001"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2816" w:rsidRPr="005C58A3" w:rsidRDefault="007F2816">
    <w:pPr>
      <w:pStyle w:val="Footer"/>
      <w:jc w:val="right"/>
      <w:rPr>
        <w:rFonts w:ascii="Cordia New" w:hAnsi="Cordia New" w:cs="Cordia New"/>
        <w:sz w:val="28"/>
      </w:rPr>
    </w:pPr>
    <w:r w:rsidRPr="005C58A3">
      <w:rPr>
        <w:rFonts w:ascii="Cordia New" w:hAnsi="Cordia New" w:cs="Cordia New"/>
        <w:sz w:val="28"/>
      </w:rPr>
      <w:fldChar w:fldCharType="begin"/>
    </w:r>
    <w:r w:rsidRPr="005C58A3">
      <w:rPr>
        <w:rFonts w:ascii="Cordia New" w:hAnsi="Cordia New" w:cs="Cordia New"/>
        <w:sz w:val="28"/>
      </w:rPr>
      <w:instrText xml:space="preserve"> PAGE   \* MERGEFORMAT </w:instrText>
    </w:r>
    <w:r w:rsidRPr="005C58A3">
      <w:rPr>
        <w:rFonts w:ascii="Cordia New" w:hAnsi="Cordia New" w:cs="Cordia New"/>
        <w:sz w:val="28"/>
      </w:rPr>
      <w:fldChar w:fldCharType="separate"/>
    </w:r>
    <w:r>
      <w:rPr>
        <w:rFonts w:ascii="Cordia New" w:hAnsi="Cordia New" w:cs="Cordia New"/>
        <w:noProof/>
        <w:sz w:val="28"/>
      </w:rPr>
      <w:t>1</w:t>
    </w:r>
    <w:r w:rsidRPr="005C58A3">
      <w:rPr>
        <w:rFonts w:ascii="Cordia New" w:hAnsi="Cordia New" w:cs="Cordia New"/>
        <w:sz w:val="28"/>
      </w:rPr>
      <w:fldChar w:fldCharType="end"/>
    </w:r>
  </w:p>
  <w:p w:rsidR="007F2816" w:rsidRDefault="007F28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2816" w:rsidRDefault="007F2816" w:rsidP="005C58A3">
      <w:r>
        <w:separator/>
      </w:r>
    </w:p>
  </w:footnote>
  <w:footnote w:type="continuationSeparator" w:id="0">
    <w:p w:rsidR="007F2816" w:rsidRDefault="007F2816" w:rsidP="005C58A3">
      <w:r>
        <w:continuationSeparator/>
      </w:r>
    </w:p>
  </w:footnote>
  <w:footnote w:id="1">
    <w:p w:rsidR="007F2816" w:rsidRDefault="007F2816">
      <w:pPr>
        <w:pStyle w:val="FootnoteText"/>
      </w:pPr>
      <w:r>
        <w:rPr>
          <w:rStyle w:val="FootnoteReference"/>
          <w:rFonts w:cs="Angsana New"/>
        </w:rPr>
        <w:footnoteRef/>
      </w:r>
      <w:r>
        <w:t xml:space="preserve"> </w:t>
      </w:r>
      <w:r>
        <w:rPr>
          <w:cs/>
        </w:rPr>
        <w:t>กิจกรรมขั้นนำ  ที่มีขึ้นเพื่อให้ผู้เรียนอยู่ในอารมณ์ ความรู้สึก ตื่นตัว  พร้อมต่อการเรียนรู้ในรูปแบบต่างๆ  และเอื้อต่อความเข้าใจในเนื้อหาที่เรียนในคาบนั้นๆ  (ผู้เรียบเรียง)</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9502C1"/>
    <w:multiLevelType w:val="hybridMultilevel"/>
    <w:tmpl w:val="DD70A51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
    <w:nsid w:val="444A7FE5"/>
    <w:multiLevelType w:val="hybridMultilevel"/>
    <w:tmpl w:val="1FFEB4E4"/>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
    <w:nsid w:val="5A276300"/>
    <w:multiLevelType w:val="hybridMultilevel"/>
    <w:tmpl w:val="9D102006"/>
    <w:lvl w:ilvl="0" w:tplc="580ADAA4">
      <w:start w:val="1"/>
      <w:numFmt w:val="thaiNumbers"/>
      <w:lvlText w:val="%1."/>
      <w:lvlJc w:val="left"/>
      <w:pPr>
        <w:tabs>
          <w:tab w:val="num" w:pos="720"/>
        </w:tabs>
        <w:ind w:left="720" w:hanging="360"/>
      </w:pPr>
      <w:rPr>
        <w:rFonts w:ascii="Times New Roman" w:hAnsi="Times New Roman" w:cs="Times New Roman" w:hint="default"/>
        <w:szCs w:val="28"/>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66D01775"/>
    <w:multiLevelType w:val="hybridMultilevel"/>
    <w:tmpl w:val="481A6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oNotTrackMoves/>
  <w:defaultTabStop w:val="720"/>
  <w:characterSpacingControl w:val="doNotCompress"/>
  <w:footnotePr>
    <w:footnote w:id="-1"/>
    <w:footnote w:id="0"/>
  </w:footnotePr>
  <w:endnotePr>
    <w:endnote w:id="-1"/>
    <w:endnote w:id="0"/>
  </w:endnotePr>
  <w:compat>
    <w:applyBreaking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7E4776"/>
    <w:rsid w:val="0000536E"/>
    <w:rsid w:val="000233AE"/>
    <w:rsid w:val="00030994"/>
    <w:rsid w:val="00032029"/>
    <w:rsid w:val="00032BE7"/>
    <w:rsid w:val="00033087"/>
    <w:rsid w:val="000342F1"/>
    <w:rsid w:val="00040A85"/>
    <w:rsid w:val="0007400C"/>
    <w:rsid w:val="00074301"/>
    <w:rsid w:val="00075702"/>
    <w:rsid w:val="00075BA2"/>
    <w:rsid w:val="00082ECF"/>
    <w:rsid w:val="000831C4"/>
    <w:rsid w:val="0009080C"/>
    <w:rsid w:val="00090A2C"/>
    <w:rsid w:val="00096581"/>
    <w:rsid w:val="000A0276"/>
    <w:rsid w:val="000A0FC0"/>
    <w:rsid w:val="000A6A58"/>
    <w:rsid w:val="000C676D"/>
    <w:rsid w:val="000D46FD"/>
    <w:rsid w:val="000D64C8"/>
    <w:rsid w:val="000E150B"/>
    <w:rsid w:val="000F4B69"/>
    <w:rsid w:val="00101402"/>
    <w:rsid w:val="00101600"/>
    <w:rsid w:val="00103432"/>
    <w:rsid w:val="00113C30"/>
    <w:rsid w:val="001160CB"/>
    <w:rsid w:val="0011615D"/>
    <w:rsid w:val="00121586"/>
    <w:rsid w:val="00130401"/>
    <w:rsid w:val="00134754"/>
    <w:rsid w:val="00135F1A"/>
    <w:rsid w:val="00143229"/>
    <w:rsid w:val="0015426C"/>
    <w:rsid w:val="00163C65"/>
    <w:rsid w:val="00165012"/>
    <w:rsid w:val="00167882"/>
    <w:rsid w:val="00174609"/>
    <w:rsid w:val="00190331"/>
    <w:rsid w:val="00191CF0"/>
    <w:rsid w:val="001936C6"/>
    <w:rsid w:val="001A4D40"/>
    <w:rsid w:val="001A7856"/>
    <w:rsid w:val="001C16C3"/>
    <w:rsid w:val="001C2D0E"/>
    <w:rsid w:val="001D126C"/>
    <w:rsid w:val="001D4E98"/>
    <w:rsid w:val="001D6C37"/>
    <w:rsid w:val="001E1ADE"/>
    <w:rsid w:val="001F5449"/>
    <w:rsid w:val="00200F38"/>
    <w:rsid w:val="0020432F"/>
    <w:rsid w:val="00204442"/>
    <w:rsid w:val="0021009F"/>
    <w:rsid w:val="002152CA"/>
    <w:rsid w:val="00217053"/>
    <w:rsid w:val="002250C7"/>
    <w:rsid w:val="0023401A"/>
    <w:rsid w:val="00234862"/>
    <w:rsid w:val="00236546"/>
    <w:rsid w:val="002437F3"/>
    <w:rsid w:val="00251E47"/>
    <w:rsid w:val="002560D0"/>
    <w:rsid w:val="0025704A"/>
    <w:rsid w:val="00261D51"/>
    <w:rsid w:val="002658B6"/>
    <w:rsid w:val="00267ABE"/>
    <w:rsid w:val="0028184B"/>
    <w:rsid w:val="002975B7"/>
    <w:rsid w:val="0029789B"/>
    <w:rsid w:val="002B0051"/>
    <w:rsid w:val="002B1B88"/>
    <w:rsid w:val="002B427E"/>
    <w:rsid w:val="002C439A"/>
    <w:rsid w:val="002C5E45"/>
    <w:rsid w:val="002D4B87"/>
    <w:rsid w:val="002F215D"/>
    <w:rsid w:val="002F21E2"/>
    <w:rsid w:val="002F319D"/>
    <w:rsid w:val="002F5606"/>
    <w:rsid w:val="002F6B68"/>
    <w:rsid w:val="00301C42"/>
    <w:rsid w:val="0030764C"/>
    <w:rsid w:val="00314DE3"/>
    <w:rsid w:val="003212E6"/>
    <w:rsid w:val="00326F58"/>
    <w:rsid w:val="00331671"/>
    <w:rsid w:val="003341EC"/>
    <w:rsid w:val="00335245"/>
    <w:rsid w:val="00336ABD"/>
    <w:rsid w:val="00337068"/>
    <w:rsid w:val="0034170F"/>
    <w:rsid w:val="003464C3"/>
    <w:rsid w:val="003469B8"/>
    <w:rsid w:val="0035493F"/>
    <w:rsid w:val="0037291A"/>
    <w:rsid w:val="003755FF"/>
    <w:rsid w:val="00376059"/>
    <w:rsid w:val="003905AC"/>
    <w:rsid w:val="003918DE"/>
    <w:rsid w:val="00392C10"/>
    <w:rsid w:val="003A0B4D"/>
    <w:rsid w:val="003A27A1"/>
    <w:rsid w:val="003A42C9"/>
    <w:rsid w:val="003B2496"/>
    <w:rsid w:val="003B2736"/>
    <w:rsid w:val="003C7A14"/>
    <w:rsid w:val="003D3583"/>
    <w:rsid w:val="003D384B"/>
    <w:rsid w:val="003D6D26"/>
    <w:rsid w:val="003D7CBE"/>
    <w:rsid w:val="003E0F16"/>
    <w:rsid w:val="003F307B"/>
    <w:rsid w:val="0040294E"/>
    <w:rsid w:val="004057EA"/>
    <w:rsid w:val="004069E1"/>
    <w:rsid w:val="004110C8"/>
    <w:rsid w:val="004118D2"/>
    <w:rsid w:val="00416336"/>
    <w:rsid w:val="0042144A"/>
    <w:rsid w:val="00427E0F"/>
    <w:rsid w:val="00431DAB"/>
    <w:rsid w:val="00433A47"/>
    <w:rsid w:val="0043543F"/>
    <w:rsid w:val="0044448A"/>
    <w:rsid w:val="004445F9"/>
    <w:rsid w:val="00446E81"/>
    <w:rsid w:val="00453EC3"/>
    <w:rsid w:val="0046323D"/>
    <w:rsid w:val="0046500E"/>
    <w:rsid w:val="00470E4A"/>
    <w:rsid w:val="004733FA"/>
    <w:rsid w:val="004776CD"/>
    <w:rsid w:val="00482511"/>
    <w:rsid w:val="00496AD2"/>
    <w:rsid w:val="004A2637"/>
    <w:rsid w:val="004C051B"/>
    <w:rsid w:val="004D09B2"/>
    <w:rsid w:val="004D29AC"/>
    <w:rsid w:val="004D3E31"/>
    <w:rsid w:val="004E5C47"/>
    <w:rsid w:val="00514A08"/>
    <w:rsid w:val="00516DAA"/>
    <w:rsid w:val="005278BA"/>
    <w:rsid w:val="00536FA0"/>
    <w:rsid w:val="00541FF9"/>
    <w:rsid w:val="00544DEB"/>
    <w:rsid w:val="00554542"/>
    <w:rsid w:val="0056611F"/>
    <w:rsid w:val="00573593"/>
    <w:rsid w:val="00576665"/>
    <w:rsid w:val="005773DE"/>
    <w:rsid w:val="00577788"/>
    <w:rsid w:val="00583A33"/>
    <w:rsid w:val="0058753D"/>
    <w:rsid w:val="005903AF"/>
    <w:rsid w:val="005943E7"/>
    <w:rsid w:val="0059499E"/>
    <w:rsid w:val="005A617A"/>
    <w:rsid w:val="005A62DF"/>
    <w:rsid w:val="005B1266"/>
    <w:rsid w:val="005B1A92"/>
    <w:rsid w:val="005B23B4"/>
    <w:rsid w:val="005C0412"/>
    <w:rsid w:val="005C04BF"/>
    <w:rsid w:val="005C27D7"/>
    <w:rsid w:val="005C4C20"/>
    <w:rsid w:val="005C5563"/>
    <w:rsid w:val="005C58A3"/>
    <w:rsid w:val="005C6DFB"/>
    <w:rsid w:val="005D6DDB"/>
    <w:rsid w:val="005E1C29"/>
    <w:rsid w:val="005E40C9"/>
    <w:rsid w:val="00600878"/>
    <w:rsid w:val="00605892"/>
    <w:rsid w:val="0061228C"/>
    <w:rsid w:val="00621695"/>
    <w:rsid w:val="0062650E"/>
    <w:rsid w:val="006273D5"/>
    <w:rsid w:val="006309B3"/>
    <w:rsid w:val="0063266F"/>
    <w:rsid w:val="00642402"/>
    <w:rsid w:val="00645193"/>
    <w:rsid w:val="00647B27"/>
    <w:rsid w:val="00667615"/>
    <w:rsid w:val="0068020A"/>
    <w:rsid w:val="00680777"/>
    <w:rsid w:val="0069286F"/>
    <w:rsid w:val="0069493C"/>
    <w:rsid w:val="006A6E1B"/>
    <w:rsid w:val="006A75C9"/>
    <w:rsid w:val="006D0A97"/>
    <w:rsid w:val="006D2228"/>
    <w:rsid w:val="006E6499"/>
    <w:rsid w:val="006E65FA"/>
    <w:rsid w:val="006F1EEC"/>
    <w:rsid w:val="006F69F0"/>
    <w:rsid w:val="007047FE"/>
    <w:rsid w:val="00715C10"/>
    <w:rsid w:val="00717F3F"/>
    <w:rsid w:val="007240FA"/>
    <w:rsid w:val="00724CB0"/>
    <w:rsid w:val="00725F43"/>
    <w:rsid w:val="00732E54"/>
    <w:rsid w:val="00732ECD"/>
    <w:rsid w:val="007335D7"/>
    <w:rsid w:val="00735393"/>
    <w:rsid w:val="00735FF9"/>
    <w:rsid w:val="007423A7"/>
    <w:rsid w:val="0074509D"/>
    <w:rsid w:val="00750C76"/>
    <w:rsid w:val="00752C27"/>
    <w:rsid w:val="0075439F"/>
    <w:rsid w:val="007618AD"/>
    <w:rsid w:val="00762835"/>
    <w:rsid w:val="007756B1"/>
    <w:rsid w:val="00780803"/>
    <w:rsid w:val="007836F4"/>
    <w:rsid w:val="00784613"/>
    <w:rsid w:val="00793F42"/>
    <w:rsid w:val="007A3DC3"/>
    <w:rsid w:val="007A3F8B"/>
    <w:rsid w:val="007A51BA"/>
    <w:rsid w:val="007B1FBA"/>
    <w:rsid w:val="007B650B"/>
    <w:rsid w:val="007C04F3"/>
    <w:rsid w:val="007D195C"/>
    <w:rsid w:val="007E14F7"/>
    <w:rsid w:val="007E4371"/>
    <w:rsid w:val="007E44D1"/>
    <w:rsid w:val="007E4776"/>
    <w:rsid w:val="007F0ADE"/>
    <w:rsid w:val="007F2816"/>
    <w:rsid w:val="007F3468"/>
    <w:rsid w:val="00803189"/>
    <w:rsid w:val="0080400F"/>
    <w:rsid w:val="00806651"/>
    <w:rsid w:val="00813E9A"/>
    <w:rsid w:val="008159D2"/>
    <w:rsid w:val="00815BD4"/>
    <w:rsid w:val="008179CD"/>
    <w:rsid w:val="008230A9"/>
    <w:rsid w:val="00833FBD"/>
    <w:rsid w:val="008351BE"/>
    <w:rsid w:val="008352C6"/>
    <w:rsid w:val="00843627"/>
    <w:rsid w:val="0085031C"/>
    <w:rsid w:val="0085100E"/>
    <w:rsid w:val="0086235A"/>
    <w:rsid w:val="00863949"/>
    <w:rsid w:val="00866680"/>
    <w:rsid w:val="00867A3E"/>
    <w:rsid w:val="00872718"/>
    <w:rsid w:val="00873326"/>
    <w:rsid w:val="0089050D"/>
    <w:rsid w:val="008A16CE"/>
    <w:rsid w:val="008A3755"/>
    <w:rsid w:val="008A4061"/>
    <w:rsid w:val="008C4EC5"/>
    <w:rsid w:val="008D1B7A"/>
    <w:rsid w:val="008D3A50"/>
    <w:rsid w:val="008D7DB2"/>
    <w:rsid w:val="008E55D5"/>
    <w:rsid w:val="008F38F3"/>
    <w:rsid w:val="008F3D7F"/>
    <w:rsid w:val="008F7184"/>
    <w:rsid w:val="00903EAC"/>
    <w:rsid w:val="00904B5D"/>
    <w:rsid w:val="0091044E"/>
    <w:rsid w:val="009137AD"/>
    <w:rsid w:val="0093409E"/>
    <w:rsid w:val="00944347"/>
    <w:rsid w:val="0094745A"/>
    <w:rsid w:val="00951AB5"/>
    <w:rsid w:val="0096064F"/>
    <w:rsid w:val="0097291C"/>
    <w:rsid w:val="009839B1"/>
    <w:rsid w:val="00987EAF"/>
    <w:rsid w:val="0099462B"/>
    <w:rsid w:val="00996003"/>
    <w:rsid w:val="009A392D"/>
    <w:rsid w:val="009A6223"/>
    <w:rsid w:val="009B246B"/>
    <w:rsid w:val="009C3C4C"/>
    <w:rsid w:val="009E27D8"/>
    <w:rsid w:val="00A178C6"/>
    <w:rsid w:val="00A246E8"/>
    <w:rsid w:val="00A3038F"/>
    <w:rsid w:val="00A357FE"/>
    <w:rsid w:val="00A45785"/>
    <w:rsid w:val="00A64A83"/>
    <w:rsid w:val="00A73A3B"/>
    <w:rsid w:val="00A750DF"/>
    <w:rsid w:val="00A75154"/>
    <w:rsid w:val="00A85441"/>
    <w:rsid w:val="00A86D57"/>
    <w:rsid w:val="00A906EE"/>
    <w:rsid w:val="00A93C2C"/>
    <w:rsid w:val="00A94EA0"/>
    <w:rsid w:val="00AA00CC"/>
    <w:rsid w:val="00AA3EFF"/>
    <w:rsid w:val="00AA76F3"/>
    <w:rsid w:val="00AD0243"/>
    <w:rsid w:val="00AF52AD"/>
    <w:rsid w:val="00B068B3"/>
    <w:rsid w:val="00B10CB6"/>
    <w:rsid w:val="00B15F5D"/>
    <w:rsid w:val="00B25EBF"/>
    <w:rsid w:val="00B30926"/>
    <w:rsid w:val="00B32321"/>
    <w:rsid w:val="00B33122"/>
    <w:rsid w:val="00B337B3"/>
    <w:rsid w:val="00B42429"/>
    <w:rsid w:val="00B54404"/>
    <w:rsid w:val="00B545CA"/>
    <w:rsid w:val="00B702C4"/>
    <w:rsid w:val="00B70EAB"/>
    <w:rsid w:val="00B72037"/>
    <w:rsid w:val="00B74EE2"/>
    <w:rsid w:val="00BA1AE6"/>
    <w:rsid w:val="00BA1DD1"/>
    <w:rsid w:val="00BA460C"/>
    <w:rsid w:val="00BA7B4A"/>
    <w:rsid w:val="00BB0608"/>
    <w:rsid w:val="00BB105B"/>
    <w:rsid w:val="00BB7B78"/>
    <w:rsid w:val="00BE16F9"/>
    <w:rsid w:val="00BE5EAD"/>
    <w:rsid w:val="00C100B3"/>
    <w:rsid w:val="00C230CF"/>
    <w:rsid w:val="00C23630"/>
    <w:rsid w:val="00C3216C"/>
    <w:rsid w:val="00C33D6D"/>
    <w:rsid w:val="00C40CCB"/>
    <w:rsid w:val="00C42CD2"/>
    <w:rsid w:val="00C50938"/>
    <w:rsid w:val="00C63122"/>
    <w:rsid w:val="00C63DEA"/>
    <w:rsid w:val="00C65575"/>
    <w:rsid w:val="00C730AF"/>
    <w:rsid w:val="00C74187"/>
    <w:rsid w:val="00C8535B"/>
    <w:rsid w:val="00C92C3D"/>
    <w:rsid w:val="00CB69F4"/>
    <w:rsid w:val="00CD2ED6"/>
    <w:rsid w:val="00CD3903"/>
    <w:rsid w:val="00CD3CC7"/>
    <w:rsid w:val="00CD466E"/>
    <w:rsid w:val="00CE0423"/>
    <w:rsid w:val="00CE7785"/>
    <w:rsid w:val="00CF17D8"/>
    <w:rsid w:val="00CF4EA4"/>
    <w:rsid w:val="00CF7BB2"/>
    <w:rsid w:val="00D077A5"/>
    <w:rsid w:val="00D145BF"/>
    <w:rsid w:val="00D166DD"/>
    <w:rsid w:val="00D16911"/>
    <w:rsid w:val="00D25FD9"/>
    <w:rsid w:val="00D35C3A"/>
    <w:rsid w:val="00D45EF2"/>
    <w:rsid w:val="00D635D4"/>
    <w:rsid w:val="00D67A2E"/>
    <w:rsid w:val="00D90CED"/>
    <w:rsid w:val="00D90FA2"/>
    <w:rsid w:val="00D924BC"/>
    <w:rsid w:val="00D944F1"/>
    <w:rsid w:val="00DA1374"/>
    <w:rsid w:val="00DA5BE9"/>
    <w:rsid w:val="00DB0EF6"/>
    <w:rsid w:val="00DC787B"/>
    <w:rsid w:val="00DD2CB6"/>
    <w:rsid w:val="00DD3870"/>
    <w:rsid w:val="00DD3FC7"/>
    <w:rsid w:val="00DE7B99"/>
    <w:rsid w:val="00DF50C7"/>
    <w:rsid w:val="00E01345"/>
    <w:rsid w:val="00E03BCD"/>
    <w:rsid w:val="00E0596D"/>
    <w:rsid w:val="00E156A8"/>
    <w:rsid w:val="00E15EB4"/>
    <w:rsid w:val="00E20102"/>
    <w:rsid w:val="00E204E7"/>
    <w:rsid w:val="00E25DD3"/>
    <w:rsid w:val="00E26787"/>
    <w:rsid w:val="00E31712"/>
    <w:rsid w:val="00E335EF"/>
    <w:rsid w:val="00E358F1"/>
    <w:rsid w:val="00E36AB4"/>
    <w:rsid w:val="00E379A2"/>
    <w:rsid w:val="00E46DD2"/>
    <w:rsid w:val="00E47280"/>
    <w:rsid w:val="00E5710C"/>
    <w:rsid w:val="00E616CD"/>
    <w:rsid w:val="00E704DF"/>
    <w:rsid w:val="00E80FF1"/>
    <w:rsid w:val="00E8400F"/>
    <w:rsid w:val="00E87AA4"/>
    <w:rsid w:val="00E940BF"/>
    <w:rsid w:val="00E97F86"/>
    <w:rsid w:val="00EB0A71"/>
    <w:rsid w:val="00EB4473"/>
    <w:rsid w:val="00EC06AD"/>
    <w:rsid w:val="00ED2D4F"/>
    <w:rsid w:val="00EE444E"/>
    <w:rsid w:val="00EE6867"/>
    <w:rsid w:val="00EF1984"/>
    <w:rsid w:val="00EF1BB0"/>
    <w:rsid w:val="00EF6A88"/>
    <w:rsid w:val="00EF6C15"/>
    <w:rsid w:val="00F01DD5"/>
    <w:rsid w:val="00F069A1"/>
    <w:rsid w:val="00F13AC7"/>
    <w:rsid w:val="00F20FDD"/>
    <w:rsid w:val="00F46B57"/>
    <w:rsid w:val="00F51C47"/>
    <w:rsid w:val="00F60D9E"/>
    <w:rsid w:val="00F6115B"/>
    <w:rsid w:val="00F77B20"/>
    <w:rsid w:val="00F77FC6"/>
    <w:rsid w:val="00F8051D"/>
    <w:rsid w:val="00F92D6D"/>
    <w:rsid w:val="00FB358E"/>
    <w:rsid w:val="00FB6DC6"/>
    <w:rsid w:val="00FC026F"/>
    <w:rsid w:val="00FC2E06"/>
    <w:rsid w:val="00FC42DB"/>
    <w:rsid w:val="00FC72B7"/>
    <w:rsid w:val="00FD2285"/>
    <w:rsid w:val="00FD2759"/>
    <w:rsid w:val="00FE37E5"/>
    <w:rsid w:val="00FE38C6"/>
    <w:rsid w:val="00FE54DE"/>
    <w:rsid w:val="00FE783D"/>
    <w:rsid w:val="00FF0D90"/>
    <w:rsid w:val="00FF6839"/>
    <w:rsid w:val="00FF6A72"/>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forceUpgrade/>
  <w:shapeDefaults>
    <o:shapedefaults v:ext="edit" spidmax="106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th-TH"/>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cs="Angsana New"/>
      <w:sz w:val="24"/>
      <w:szCs w:val="28"/>
    </w:rPr>
  </w:style>
  <w:style w:type="character" w:default="1" w:styleId="DefaultParagraphFont">
    <w:name w:val="Default Paragraph Font"/>
    <w:uiPriority w:val="1"/>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C58A3"/>
    <w:pPr>
      <w:tabs>
        <w:tab w:val="center" w:pos="4513"/>
        <w:tab w:val="right" w:pos="9026"/>
      </w:tabs>
    </w:pPr>
  </w:style>
  <w:style w:type="character" w:customStyle="1" w:styleId="HeaderChar">
    <w:name w:val="Header Char"/>
    <w:basedOn w:val="DefaultParagraphFont"/>
    <w:link w:val="Header"/>
    <w:uiPriority w:val="99"/>
    <w:locked/>
    <w:rsid w:val="005C58A3"/>
    <w:rPr>
      <w:rFonts w:cs="Times New Roman"/>
      <w:sz w:val="28"/>
      <w:szCs w:val="28"/>
    </w:rPr>
  </w:style>
  <w:style w:type="paragraph" w:styleId="Footer">
    <w:name w:val="footer"/>
    <w:basedOn w:val="Normal"/>
    <w:link w:val="FooterChar"/>
    <w:uiPriority w:val="99"/>
    <w:rsid w:val="005C58A3"/>
    <w:pPr>
      <w:tabs>
        <w:tab w:val="center" w:pos="4513"/>
        <w:tab w:val="right" w:pos="9026"/>
      </w:tabs>
    </w:pPr>
  </w:style>
  <w:style w:type="character" w:customStyle="1" w:styleId="FooterChar">
    <w:name w:val="Footer Char"/>
    <w:basedOn w:val="DefaultParagraphFont"/>
    <w:link w:val="Footer"/>
    <w:uiPriority w:val="99"/>
    <w:locked/>
    <w:rsid w:val="005C58A3"/>
    <w:rPr>
      <w:rFonts w:cs="Times New Roman"/>
      <w:sz w:val="28"/>
      <w:szCs w:val="28"/>
    </w:rPr>
  </w:style>
  <w:style w:type="paragraph" w:styleId="FootnoteText">
    <w:name w:val="footnote text"/>
    <w:basedOn w:val="Normal"/>
    <w:link w:val="FootnoteTextChar"/>
    <w:uiPriority w:val="99"/>
    <w:rsid w:val="00A73A3B"/>
    <w:rPr>
      <w:sz w:val="20"/>
      <w:szCs w:val="25"/>
    </w:rPr>
  </w:style>
  <w:style w:type="character" w:customStyle="1" w:styleId="FootnoteTextChar">
    <w:name w:val="Footnote Text Char"/>
    <w:basedOn w:val="DefaultParagraphFont"/>
    <w:link w:val="FootnoteText"/>
    <w:uiPriority w:val="99"/>
    <w:locked/>
    <w:rsid w:val="00A73A3B"/>
    <w:rPr>
      <w:rFonts w:cs="Times New Roman"/>
      <w:sz w:val="25"/>
      <w:szCs w:val="25"/>
    </w:rPr>
  </w:style>
  <w:style w:type="character" w:styleId="FootnoteReference">
    <w:name w:val="footnote reference"/>
    <w:basedOn w:val="DefaultParagraphFont"/>
    <w:uiPriority w:val="99"/>
    <w:rsid w:val="00A73A3B"/>
    <w:rPr>
      <w:rFonts w:cs="Times New Roman"/>
      <w:sz w:val="32"/>
      <w:szCs w:val="32"/>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http://www.planforkids.com/images/parent/par_031008105445-s.jpg" TargetMode="Externa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TotalTime>
  <Pages>10</Pages>
  <Words>1924</Words>
  <Characters>10968</Characters>
  <Application>Microsoft Office Outlook</Application>
  <DocSecurity>0</DocSecurity>
  <Lines>0</Lines>
  <Paragraphs>0</Paragraphs>
  <ScaleCrop>false</ScaleCrop>
  <Company>COMPUTER</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user</cp:lastModifiedBy>
  <cp:revision>4</cp:revision>
  <dcterms:created xsi:type="dcterms:W3CDTF">2013-10-08T08:37:00Z</dcterms:created>
  <dcterms:modified xsi:type="dcterms:W3CDTF">2013-10-08T09:01:00Z</dcterms:modified>
</cp:coreProperties>
</file>