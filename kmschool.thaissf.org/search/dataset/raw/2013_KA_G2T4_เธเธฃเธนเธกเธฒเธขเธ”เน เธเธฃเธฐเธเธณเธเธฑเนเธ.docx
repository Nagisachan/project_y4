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20" w:rsidRDefault="00372220" w:rsidP="00186955">
      <w:pPr>
        <w:ind w:left="0"/>
        <w:rPr>
          <w:rFonts w:ascii="Comic Sans MS" w:hAnsi="Comic Sans MS"/>
          <w:b/>
          <w:bCs/>
          <w:color w:val="FF0000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321.3pt;margin-top:-62.5pt;width:139.2pt;height:105.25pt;z-index:-251678208;visibility:visible" wrapcoords="-233 0 -233 21241 21647 21241 21647 0 -233 0">
            <v:imagedata r:id="rId7" o:title=""/>
            <w10:wrap type="tight"/>
          </v:shape>
        </w:pict>
      </w:r>
      <w:r>
        <w:rPr>
          <w:noProof/>
        </w:rPr>
        <w:pict>
          <v:shape id="_x0000_s1027" type="#_x0000_t75" style="position:absolute;margin-left:451.45pt;margin-top:7.9pt;width:39.25pt;height:38pt;z-index:-251639296;visibility:visible">
            <v:imagedata r:id="rId8" o:title=""/>
          </v:shape>
        </w:pict>
      </w:r>
      <w:r>
        <w:rPr>
          <w:noProof/>
        </w:rPr>
        <w:pict>
          <v:shape id="_x0000_s1028" type="#_x0000_t75" style="position:absolute;margin-left:394.85pt;margin-top:11.55pt;width:39.25pt;height:38pt;z-index:-251642368;visibility:visible">
            <v:imagedata r:id="rId8" o:title=""/>
          </v:shape>
        </w:pict>
      </w:r>
      <w:r>
        <w:rPr>
          <w:noProof/>
        </w:rPr>
        <w:pict>
          <v:shape id="_x0000_s1029" type="#_x0000_t75" style="position:absolute;margin-left:415.45pt;margin-top:4.7pt;width:39.25pt;height:38.05pt;z-index:-251646464;visibility:visible">
            <v:imagedata r:id="rId8" o:title=""/>
          </v:shape>
        </w:pict>
      </w:r>
      <w:r>
        <w:rPr>
          <w:noProof/>
        </w:rPr>
        <w:pict>
          <v:shape id="_x0000_s1030" type="#_x0000_t75" style="position:absolute;margin-left:434.1pt;margin-top:-11.7pt;width:39.25pt;height:38pt;z-index:-251645440;visibility:visible">
            <v:imagedata r:id="rId8" o:title=""/>
          </v:shape>
        </w:pict>
      </w:r>
      <w:r>
        <w:rPr>
          <w:noProof/>
        </w:rPr>
        <w:pict>
          <v:shape id="_x0000_s1031" type="#_x0000_t75" style="position:absolute;margin-left:451.45pt;margin-top:-26.45pt;width:39.25pt;height:38pt;z-index:-251644416;visibility:visible">
            <v:imagedata r:id="rId8" o:title=""/>
          </v:shape>
        </w:pict>
      </w:r>
      <w:r>
        <w:rPr>
          <w:noProof/>
        </w:rPr>
        <w:pict>
          <v:shape id="_x0000_s1032" type="#_x0000_t75" style="position:absolute;margin-left:460.5pt;margin-top:-45.45pt;width:39.25pt;height:38pt;z-index:-251643392;visibility:visible">
            <v:imagedata r:id="rId8" o:title=""/>
          </v:shape>
        </w:pict>
      </w:r>
      <w:r w:rsidRPr="00424DCD">
        <w:rPr>
          <w:rFonts w:ascii="Comic Sans MS" w:hAnsi="Comic Sans MS"/>
          <w:b/>
          <w:bCs/>
          <w:color w:val="FF0000"/>
          <w:sz w:val="40"/>
          <w:szCs w:val="40"/>
          <w:cs/>
        </w:rPr>
        <w:t xml:space="preserve">มุมที่ </w:t>
      </w:r>
      <w:r>
        <w:rPr>
          <w:rFonts w:ascii="Comic Sans MS" w:hAnsi="Comic Sans MS"/>
          <w:b/>
          <w:bCs/>
          <w:color w:val="FF0000"/>
          <w:sz w:val="40"/>
          <w:szCs w:val="40"/>
        </w:rPr>
        <w:t>…</w:t>
      </w:r>
      <w:r w:rsidRPr="00424DCD">
        <w:rPr>
          <w:rFonts w:ascii="Comic Sans MS" w:hAnsi="Comic Sans MS"/>
          <w:b/>
          <w:bCs/>
          <w:color w:val="FF0000"/>
          <w:sz w:val="40"/>
          <w:szCs w:val="40"/>
          <w:cs/>
        </w:rPr>
        <w:t>เห็น</w:t>
      </w:r>
      <w:r>
        <w:rPr>
          <w:rFonts w:ascii="Comic Sans MS" w:hAnsi="Comic Sans MS"/>
          <w:b/>
          <w:bCs/>
          <w:color w:val="FF0000"/>
          <w:sz w:val="40"/>
          <w:szCs w:val="40"/>
          <w:cs/>
        </w:rPr>
        <w:t xml:space="preserve"> และคำว่า “รอ” </w:t>
      </w:r>
      <w:r w:rsidRPr="00424DCD">
        <w:rPr>
          <w:rFonts w:ascii="Comic Sans MS" w:hAnsi="Comic Sans MS"/>
          <w:b/>
          <w:bCs/>
          <w:color w:val="FF0000"/>
          <w:sz w:val="40"/>
          <w:szCs w:val="40"/>
          <w:cs/>
        </w:rPr>
        <w:t xml:space="preserve"> </w:t>
      </w: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  <w:r>
        <w:rPr>
          <w:rFonts w:ascii="Comic Sans MS" w:hAnsi="Comic Sans MS"/>
          <w:b/>
          <w:bCs/>
          <w:color w:val="FF0000"/>
          <w:sz w:val="40"/>
          <w:szCs w:val="40"/>
          <w:cs/>
        </w:rPr>
        <w:t xml:space="preserve">จาก  </w:t>
      </w:r>
      <w:r>
        <w:rPr>
          <w:rFonts w:ascii="Comic Sans MS" w:hAnsi="Comic Sans MS"/>
          <w:b/>
          <w:bCs/>
          <w:color w:val="FF0000"/>
          <w:sz w:val="40"/>
          <w:szCs w:val="40"/>
        </w:rPr>
        <w:t>…</w:t>
      </w:r>
      <w:r>
        <w:rPr>
          <w:rFonts w:ascii="Comic Sans MS" w:hAnsi="Comic Sans MS"/>
          <w:b/>
          <w:bCs/>
          <w:color w:val="FF0000"/>
          <w:sz w:val="40"/>
          <w:szCs w:val="40"/>
          <w:cs/>
        </w:rPr>
        <w:t>ครู</w:t>
      </w:r>
      <w:r>
        <w:rPr>
          <w:rFonts w:ascii="Comic Sans MS" w:hAnsi="Comic Sans MS"/>
          <w:b/>
          <w:bCs/>
          <w:color w:val="FF0000"/>
          <w:sz w:val="40"/>
          <w:szCs w:val="40"/>
        </w:rPr>
        <w:t>...</w:t>
      </w:r>
      <w:r w:rsidRPr="00424DCD">
        <w:rPr>
          <w:rFonts w:ascii="Comic Sans MS" w:hAnsi="Comic Sans MS"/>
          <w:b/>
          <w:bCs/>
          <w:color w:val="FF0000"/>
          <w:sz w:val="40"/>
          <w:szCs w:val="40"/>
          <w:cs/>
        </w:rPr>
        <w:t>สู่</w:t>
      </w:r>
      <w:r>
        <w:rPr>
          <w:rFonts w:ascii="Comic Sans MS" w:hAnsi="Comic Sans MS"/>
          <w:b/>
          <w:bCs/>
          <w:color w:val="FF0000"/>
          <w:sz w:val="40"/>
          <w:szCs w:val="40"/>
          <w:cs/>
        </w:rPr>
        <w:t>นักเรียน</w:t>
      </w:r>
      <w:r w:rsidRPr="00424DCD">
        <w:rPr>
          <w:rFonts w:ascii="Comic Sans MS" w:hAnsi="Comic Sans MS"/>
          <w:b/>
          <w:bCs/>
          <w:color w:val="FF0000"/>
          <w:sz w:val="40"/>
          <w:szCs w:val="40"/>
          <w:cs/>
        </w:rPr>
        <w:t xml:space="preserve">ชั้น ๒/๑ </w:t>
      </w:r>
      <w:r>
        <w:rPr>
          <w:rFonts w:ascii="Comic Sans MS" w:hAnsi="Comic Sans MS"/>
          <w:b/>
          <w:bCs/>
          <w:color w:val="FF0000"/>
          <w:sz w:val="40"/>
          <w:szCs w:val="40"/>
          <w:cs/>
        </w:rPr>
        <w:t xml:space="preserve"> </w:t>
      </w:r>
      <w:r w:rsidRPr="00424DCD">
        <w:rPr>
          <w:rFonts w:ascii="Comic Sans MS" w:hAnsi="Comic Sans MS"/>
          <w:b/>
          <w:bCs/>
          <w:color w:val="FF0000"/>
          <w:sz w:val="40"/>
          <w:szCs w:val="40"/>
          <w:cs/>
        </w:rPr>
        <w:t xml:space="preserve">ภาควิมังสา </w:t>
      </w:r>
      <w:r w:rsidRPr="00424DCD">
        <w:rPr>
          <w:rFonts w:ascii="Comic Sans MS" w:hAnsi="Comic Sans MS"/>
          <w:b/>
          <w:bCs/>
          <w:color w:val="FF0000"/>
          <w:sz w:val="40"/>
          <w:szCs w:val="40"/>
        </w:rPr>
        <w:t>………</w:t>
      </w:r>
    </w:p>
    <w:p w:rsidR="00372220" w:rsidRDefault="00372220" w:rsidP="00D13637">
      <w:pPr>
        <w:ind w:left="0" w:firstLine="720"/>
        <w:jc w:val="both"/>
        <w:rPr>
          <w:rFonts w:ascii="Comic Sans MS" w:hAnsi="Comic Sans MS"/>
          <w:color w:val="0070C0"/>
          <w:sz w:val="32"/>
          <w:szCs w:val="32"/>
        </w:rPr>
      </w:pPr>
      <w:r w:rsidRPr="008017BE">
        <w:rPr>
          <w:rFonts w:ascii="Comic Sans MS" w:hAnsi="Comic Sans MS"/>
          <w:color w:val="0070C0"/>
          <w:sz w:val="32"/>
          <w:szCs w:val="32"/>
          <w:cs/>
        </w:rPr>
        <w:t>จากหน้าที่ครูประจำชั้นรับมอบหมายดูแล ด้านทักษะชีวิตและดูแลพฤติกรรมการเรียนรู้ นักเรียน</w:t>
      </w:r>
    </w:p>
    <w:p w:rsidR="00372220" w:rsidRPr="008017BE" w:rsidRDefault="00372220" w:rsidP="008631BC">
      <w:pPr>
        <w:ind w:left="0"/>
        <w:jc w:val="both"/>
        <w:rPr>
          <w:rFonts w:ascii="Comic Sans MS" w:hAnsi="Comic Sans MS"/>
          <w:color w:val="0070C0"/>
          <w:sz w:val="32"/>
          <w:szCs w:val="32"/>
        </w:rPr>
      </w:pP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ชั้น ๒/๑</w:t>
      </w:r>
      <w:r w:rsidRPr="008017BE">
        <w:rPr>
          <w:rFonts w:ascii="Comic Sans MS" w:hAnsi="Comic Sans MS"/>
          <w:color w:val="0070C0"/>
          <w:sz w:val="32"/>
          <w:szCs w:val="32"/>
        </w:rPr>
        <w:t xml:space="preserve">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ก้าวเข้าสู่ ปีที่ ๒ ได้เห็นพัฒนาการของเด็กๆทุกคนดีขึ้นตามลำดับ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เห็นถึงศักยภาพการเรียนรู้ ในด้านอ่าน เขียนความคิดสร้างสรรค์  และการทำงานร่วมกันอย่างมีความสุข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เปรียบได้กับต้นไม้ที่เริ่ม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เบ่งบาน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ผลิดอกออกใบ ช้า เร็ว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แตกต่างกัน</w:t>
      </w:r>
      <w:r>
        <w:rPr>
          <w:rFonts w:ascii="Comic Sans MS" w:hAnsi="Comic Sans MS"/>
          <w:color w:val="0070C0"/>
          <w:sz w:val="32"/>
          <w:szCs w:val="32"/>
          <w:cs/>
        </w:rPr>
        <w:t>ตามแต่ที่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ได้รับ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การดูแลใส่ใจ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 แต่ยังมีอีกหลายคน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ที่ครูยังต้องดูแลอย่างต่อเนื่องต้องช</w:t>
      </w:r>
      <w:r>
        <w:rPr>
          <w:rFonts w:ascii="Comic Sans MS" w:hAnsi="Comic Sans MS"/>
          <w:color w:val="0070C0"/>
          <w:sz w:val="32"/>
          <w:szCs w:val="32"/>
          <w:cs/>
        </w:rPr>
        <w:t>่วยเหลือขจัดอุปสรรคในการเรียนรู้  ให้เข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าสามารถเติบโตและได้มีโอกาสแสดงศักยภาพของตนเองออกสู่โลกกว้าง </w:t>
      </w:r>
    </w:p>
    <w:p w:rsidR="00372220" w:rsidRDefault="00372220" w:rsidP="00CE4779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</w:rPr>
      </w:pPr>
      <w:r>
        <w:rPr>
          <w:rFonts w:ascii="Comic Sans MS" w:hAnsi="Comic Sans MS"/>
          <w:color w:val="0070C0"/>
          <w:sz w:val="32"/>
          <w:szCs w:val="32"/>
          <w:cs/>
        </w:rPr>
        <w:t>ในห้อง ๒ /๑ มี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เด็กชายรูปร่างสูง ผิวขาว </w:t>
      </w:r>
      <w:r>
        <w:rPr>
          <w:rFonts w:ascii="Comic Sans MS" w:hAnsi="Comic Sans MS"/>
          <w:color w:val="0070C0"/>
          <w:sz w:val="32"/>
          <w:szCs w:val="32"/>
          <w:cs/>
        </w:rPr>
        <w:t>หน้า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ตาน่ารัก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คนหนึ่ง ชอบเรียนภาษาอังกฤษมาก เขาสามารถพูดคุยสนทนาโต้ตอบ กับ </w:t>
      </w:r>
      <w:r>
        <w:rPr>
          <w:rFonts w:ascii="Comic Sans MS" w:hAnsi="Comic Sans MS"/>
          <w:color w:val="0070C0"/>
          <w:sz w:val="32"/>
          <w:szCs w:val="32"/>
        </w:rPr>
        <w:t xml:space="preserve">Teacher </w:t>
      </w:r>
      <w:r>
        <w:rPr>
          <w:rFonts w:ascii="Comic Sans MS" w:hAnsi="Comic Sans MS"/>
          <w:color w:val="0070C0"/>
          <w:sz w:val="32"/>
          <w:szCs w:val="32"/>
          <w:cs/>
        </w:rPr>
        <w:t>ตามเนื้อหาบทเรียนได้อย่างคล่องแคล่ว  เขามีความโดดเด่นในด้านการคิด และสามารถคิดหาวิธีการเรียนรู้ได้หลากหลายแนวคิด เห็นได้จากช่วงของการแลกเปลี่ยนแนวคิดวิธีการของวิชาหน่วยวิชาคณิตศาสตร์ที่เขามักนำเสนอวิธีคิดที่น่าสนใจอยู่เสมอ นอกจากนี้เขายังสนใจเรื่องของการเขียนซอฟแวร์ และชอบที่จะอ่านและค้นคว้าข้อมูลจากหนังสือที่ให้ความรู้เบื้องต้นเกี่ยวกับโปรแกรมแอนด์ดรอย เป็นต้น</w:t>
      </w:r>
    </w:p>
    <w:p w:rsidR="00372220" w:rsidRDefault="00372220" w:rsidP="00CE4779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</w:rPr>
      </w:pPr>
      <w:r>
        <w:rPr>
          <w:rFonts w:ascii="Comic Sans MS" w:hAnsi="Comic Sans MS"/>
          <w:color w:val="0070C0"/>
          <w:sz w:val="32"/>
          <w:szCs w:val="32"/>
          <w:cs/>
        </w:rPr>
        <w:t>แต่ในอีกมุมหนึ่งเขาก็ยังมีปัญหาและอุปสรรคในการเรียนรู้ที่ครูต้องช่วยเหลือ เช่น เรื่องการฟัง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การเข้าใจ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กติกา </w:t>
      </w:r>
      <w:r>
        <w:rPr>
          <w:rFonts w:ascii="Comic Sans MS" w:hAnsi="Comic Sans MS"/>
          <w:color w:val="0070C0"/>
          <w:sz w:val="32"/>
          <w:szCs w:val="32"/>
          <w:cs/>
        </w:rPr>
        <w:t>ในขณะเรียนยังไม่สามารถกำกับตนเองให้อยู่กับเรื่องที่เรียนได้  เขาชอบ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ประดิษฐ์ของเล่น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จากวัสดุอุปกรณ์การเรียน เช่น  เขามักนำเอากาวแท่ง ดินสอ ไม้บรรทัด ยางลบ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>มาสร้างเป็นโมเดลเครื่องบิน  หรือรีโมทคอนโทรล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ซึ่งจะยิ่งทำให้เขา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ฟังได้ไม่ต่อเนื่อง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และ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ไม่เข้าใจในการทำงานเมื่อครูมอบหมาย  </w:t>
      </w:r>
      <w:r>
        <w:rPr>
          <w:rFonts w:ascii="Comic Sans MS" w:hAnsi="Comic Sans MS"/>
          <w:color w:val="0070C0"/>
          <w:sz w:val="32"/>
          <w:szCs w:val="32"/>
          <w:cs/>
        </w:rPr>
        <w:t>ทำให้ต้อง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ถามครู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อยู่เสมอว่าต้องทำงานชิ้นนี้อย่างไร  ทุกครั้งที่ทำงานส่งครูก็จะทำเพราะอยากใช้เวลาไปทำสิ่งที่ตนเองชอบมากกว่า  ทำให้ขาดความรอบคอบในการตรวจตราความถูกต้องในงานก่อนที่จะส่งคุณครู  </w:t>
      </w:r>
    </w:p>
    <w:p w:rsidR="00372220" w:rsidRPr="008017BE" w:rsidRDefault="00372220" w:rsidP="00CE4779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  <w:cs/>
        </w:rPr>
      </w:pPr>
      <w:r>
        <w:rPr>
          <w:rFonts w:ascii="Comic Sans MS" w:hAnsi="Comic Sans MS"/>
          <w:color w:val="0070C0"/>
          <w:sz w:val="32"/>
          <w:szCs w:val="32"/>
          <w:cs/>
        </w:rPr>
        <w:t>ลายมือที่เขียนจะเป็นตัวหนังสือที่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ไม่มีหัว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เขียน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เส้นไม่ชัดเจน ตัว</w:t>
      </w:r>
      <w:r>
        <w:rPr>
          <w:rFonts w:ascii="Comic Sans MS" w:hAnsi="Comic Sans MS"/>
          <w:color w:val="0070C0"/>
          <w:sz w:val="32"/>
          <w:szCs w:val="32"/>
          <w:cs/>
        </w:rPr>
        <w:t>หนังสือ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เอน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ไปข้างหน้าบ้างข้างหลังบ้าง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>เขามักนั่งโดยวาง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ก้น</w:t>
      </w:r>
      <w:r>
        <w:rPr>
          <w:rFonts w:ascii="Comic Sans MS" w:hAnsi="Comic Sans MS"/>
          <w:color w:val="0070C0"/>
          <w:sz w:val="32"/>
          <w:szCs w:val="32"/>
          <w:cs/>
        </w:rPr>
        <w:t>ไว้ตรงตำแหน่ง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บนมุมขวาของเก้าอี้ </w:t>
      </w:r>
      <w:r>
        <w:rPr>
          <w:rFonts w:ascii="Comic Sans MS" w:hAnsi="Comic Sans MS"/>
          <w:color w:val="0070C0"/>
          <w:sz w:val="32"/>
          <w:szCs w:val="32"/>
          <w:cs/>
        </w:rPr>
        <w:t>แล้ว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เหยียดขา</w:t>
      </w:r>
      <w:r>
        <w:rPr>
          <w:rFonts w:ascii="Comic Sans MS" w:hAnsi="Comic Sans MS"/>
          <w:color w:val="0070C0"/>
          <w:sz w:val="32"/>
          <w:szCs w:val="32"/>
          <w:cs/>
        </w:rPr>
        <w:t>ย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าวพาดไปที่เก้าอี้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ของเพื่อนที่อยู่ด้านหน้าตนเอง 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บางครั้ง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ก็นั่งโยกเก้าอี้ และยังมีพฤติกรรมที่เกิดขึ้นซ้ำๆ ประจำ คือ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เมื่อถึงเวลา ๑๕</w:t>
      </w:r>
      <w:r w:rsidRPr="008017BE">
        <w:rPr>
          <w:rFonts w:ascii="Comic Sans MS" w:hAnsi="Comic Sans MS"/>
          <w:color w:val="0070C0"/>
          <w:sz w:val="32"/>
          <w:szCs w:val="32"/>
        </w:rPr>
        <w:t>.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๓๐ น</w:t>
      </w:r>
      <w:r w:rsidRPr="008017BE">
        <w:rPr>
          <w:rFonts w:ascii="Comic Sans MS" w:hAnsi="Comic Sans MS"/>
          <w:color w:val="0070C0"/>
          <w:sz w:val="32"/>
          <w:szCs w:val="32"/>
        </w:rPr>
        <w:t>.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ซึ่งเป็นเวลาที่เพื่อนๆ กำลังช่วยกัน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ทำความสะอาดห้อง</w:t>
      </w:r>
      <w:r>
        <w:rPr>
          <w:rFonts w:ascii="Comic Sans MS" w:hAnsi="Comic Sans MS"/>
          <w:color w:val="0070C0"/>
          <w:sz w:val="32"/>
          <w:szCs w:val="32"/>
          <w:cs/>
        </w:rPr>
        <w:t>เรียนเลิก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เขาก็มักจ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ะคลานเล่นมุดลอดใต้โต๊ะเรียน หรือ วิ่งวนรอบห้อง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หลายๆ รอบ อยู่ในห้องเรียนเสมอๆ  </w:t>
      </w:r>
    </w:p>
    <w:p w:rsidR="00372220" w:rsidRPr="008017BE" w:rsidRDefault="00372220" w:rsidP="008631BC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</w:rPr>
      </w:pP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ในด้านอารมณ์สังคม  </w:t>
      </w:r>
      <w:r>
        <w:rPr>
          <w:rFonts w:ascii="Comic Sans MS" w:hAnsi="Comic Sans MS"/>
          <w:color w:val="0070C0"/>
          <w:sz w:val="32"/>
          <w:szCs w:val="32"/>
          <w:cs/>
        </w:rPr>
        <w:t>ยังไม่สามารถ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บอกอารมณ์และความรู</w:t>
      </w:r>
      <w:r>
        <w:rPr>
          <w:rFonts w:ascii="Comic Sans MS" w:hAnsi="Comic Sans MS"/>
          <w:color w:val="0070C0"/>
          <w:sz w:val="32"/>
          <w:szCs w:val="32"/>
          <w:cs/>
        </w:rPr>
        <w:t>้สึกของตนเอง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ได้ และขาดวิธีการจัดการอารมณ์  เมื่อโกรธ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เช่น 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ดุและตะโกนเสียงดัง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เมื่อโกรธ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ใช้กำลั</w:t>
      </w:r>
      <w:r>
        <w:rPr>
          <w:rFonts w:ascii="Comic Sans MS" w:hAnsi="Comic Sans MS"/>
          <w:color w:val="0070C0"/>
          <w:sz w:val="32"/>
          <w:szCs w:val="32"/>
          <w:cs/>
        </w:rPr>
        <w:t>งในการแก้ปัญหา  สิ่งที่ครูพบ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เพิ่มขึ้น คือขาดการยอมรับจากเพื่อน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ไม่ให้เข้ากลุ่มทำงาน ถูกเพื่อนปฏิเสธด้วยวาจา</w:t>
      </w:r>
      <w:r>
        <w:rPr>
          <w:rFonts w:ascii="Comic Sans MS" w:hAnsi="Comic Sans MS"/>
          <w:color w:val="0070C0"/>
          <w:sz w:val="32"/>
          <w:szCs w:val="32"/>
          <w:cs/>
        </w:rPr>
        <w:t>ว่า “ทำแบบนี้กับเราไม่ได้นะ”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 </w:t>
      </w:r>
      <w:r>
        <w:rPr>
          <w:rFonts w:ascii="Comic Sans MS" w:hAnsi="Comic Sans MS"/>
          <w:color w:val="0070C0"/>
          <w:sz w:val="32"/>
          <w:szCs w:val="32"/>
          <w:cs/>
        </w:rPr>
        <w:t>ในหลายครั้งที่คำพูดนี้ทำให้เขารู้สึกว่าตัว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เองไม่ดี </w:t>
      </w:r>
      <w:r>
        <w:rPr>
          <w:rFonts w:ascii="Comic Sans MS" w:hAnsi="Comic Sans MS"/>
          <w:color w:val="0070C0"/>
          <w:sz w:val="32"/>
          <w:szCs w:val="32"/>
          <w:cs/>
        </w:rPr>
        <w:t>และ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ไม่อยากมาโรงเรียน </w:t>
      </w:r>
    </w:p>
    <w:p w:rsidR="00372220" w:rsidRPr="008017BE" w:rsidRDefault="00372220" w:rsidP="008631BC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  <w:cs/>
        </w:rPr>
      </w:pP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ในด้านการใช้ร่างกาย ยังเคลื่อนไหวร่างกายไม่คล่องแคล่วเท่าที่ควร  การเดินทรงตัวจะโน้มตัวเอนไปข้างหน้า ไม่ชอบเล่นกีฬาที่มีแสงแดดรู้สึกเหงื่อออก </w:t>
      </w:r>
      <w:r>
        <w:rPr>
          <w:rFonts w:ascii="Comic Sans MS" w:hAnsi="Comic Sans MS"/>
          <w:color w:val="0070C0"/>
          <w:sz w:val="32"/>
          <w:szCs w:val="32"/>
          <w:cs/>
        </w:rPr>
        <w:t>จึงมักไม่ยอมเรียนวิชากีฬา ทำให้ครูต้องคอยกำกับดูแลอย่างใกล้ชิด</w:t>
      </w:r>
    </w:p>
    <w:p w:rsidR="00372220" w:rsidRDefault="00372220" w:rsidP="003A6158">
      <w:pPr>
        <w:ind w:left="0"/>
        <w:jc w:val="thaiDistribute"/>
        <w:rPr>
          <w:rFonts w:ascii="Comic Sans MS" w:hAnsi="Comic Sans MS"/>
          <w:color w:val="0070C0"/>
          <w:sz w:val="32"/>
          <w:szCs w:val="32"/>
        </w:rPr>
      </w:pP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ab/>
        <w:t>ครูพยายามช่วยเหลือให้เขาสามารถดูแลและ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กำกับตนเอง</w:t>
      </w:r>
      <w:r>
        <w:rPr>
          <w:rFonts w:ascii="Comic Sans MS" w:hAnsi="Comic Sans MS"/>
          <w:color w:val="0070C0"/>
          <w:sz w:val="32"/>
          <w:szCs w:val="32"/>
          <w:cs/>
        </w:rPr>
        <w:t>ได้  เพื่อให้ศักยภาพที่มีอยู่เปล่งประกายออกมาได้อย่างเต็มที่ และได้ตั้งเป้าหมายในใจว่าจะต้องหาทางช่วยเขาให้ดีขึ้นให้ได้  แต่ระหว่างทางก็พบว่าใน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หลายๆ ครั้ง ครูก็ท้อแท้ เพราะครูช่วยไปพร้อมการความคาดหวัง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โดยไม่รู้ตัว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 </w:t>
      </w:r>
      <w:r>
        <w:rPr>
          <w:rFonts w:ascii="Comic Sans MS" w:hAnsi="Comic Sans MS"/>
          <w:color w:val="0070C0"/>
          <w:sz w:val="32"/>
          <w:szCs w:val="32"/>
          <w:cs/>
        </w:rPr>
        <w:t>แล้วเมื่อ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ไม่เป็นไปตามที่คาดหวัง</w:t>
      </w:r>
      <w:r>
        <w:rPr>
          <w:rFonts w:ascii="Comic Sans MS" w:hAnsi="Comic Sans MS"/>
          <w:color w:val="0070C0"/>
          <w:sz w:val="32"/>
          <w:szCs w:val="32"/>
          <w:cs/>
        </w:rPr>
        <w:t>ไว้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  </w:t>
      </w:r>
      <w:r>
        <w:rPr>
          <w:rFonts w:ascii="Comic Sans MS" w:hAnsi="Comic Sans MS"/>
          <w:color w:val="0070C0"/>
          <w:sz w:val="32"/>
          <w:szCs w:val="32"/>
          <w:cs/>
        </w:rPr>
        <w:t>ครูก็รู้สึกแย่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และห</w:t>
      </w:r>
      <w:r>
        <w:rPr>
          <w:rFonts w:ascii="Comic Sans MS" w:hAnsi="Comic Sans MS"/>
          <w:color w:val="0070C0"/>
          <w:sz w:val="32"/>
          <w:szCs w:val="32"/>
          <w:cs/>
        </w:rPr>
        <w:t>มดแรง  ประกอบกับทางบ้านไม่ได้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เชื่อว่าลูกมีพฤติกรรมแบบนี้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ครูจึงต้องใช้เวลานานพอสมควรจึงจะสามารถสร้างความเข้าใจกับทางบ้านได้</w:t>
      </w:r>
    </w:p>
    <w:p w:rsidR="00372220" w:rsidRPr="008017BE" w:rsidRDefault="00372220" w:rsidP="00CF00A0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</w:rPr>
      </w:pPr>
      <w:r>
        <w:rPr>
          <w:rFonts w:ascii="Comic Sans MS" w:hAnsi="Comic Sans MS"/>
          <w:color w:val="0070C0"/>
          <w:sz w:val="32"/>
          <w:szCs w:val="32"/>
          <w:cs/>
        </w:rPr>
        <w:t xml:space="preserve"> มีอยู่ช่วงหนึ่งที่เขามีเหตุทะเลาะกับเพื่อนติดต่อกันหลายครั้ง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>ครูได้นัดครอบครัวมาพูดคุยถึงแนว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ทาง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การดูแลและการให้ความช่วยเหลือ ซึ่งทางบ้านก็ได้ให้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ความ</w:t>
      </w:r>
      <w:r>
        <w:rPr>
          <w:rFonts w:ascii="Comic Sans MS" w:hAnsi="Comic Sans MS"/>
          <w:color w:val="0070C0"/>
          <w:sz w:val="32"/>
          <w:szCs w:val="32"/>
          <w:cs/>
        </w:rPr>
        <w:t>ร่วม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มือ</w:t>
      </w:r>
      <w:r>
        <w:rPr>
          <w:rFonts w:ascii="Comic Sans MS" w:hAnsi="Comic Sans MS"/>
          <w:color w:val="0070C0"/>
          <w:sz w:val="32"/>
          <w:szCs w:val="32"/>
          <w:cs/>
        </w:rPr>
        <w:t>เป็นอย่างดี  ในวันนั้นคุณครูหัวหน้าช่วงชั้น คือครูหนึ่ง – ศรัณธร ได้ขอให้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ผู้ปกครองพาเด็กไปพบ</w:t>
      </w:r>
      <w:r>
        <w:rPr>
          <w:rFonts w:ascii="Comic Sans MS" w:hAnsi="Comic Sans MS"/>
          <w:color w:val="0070C0"/>
          <w:sz w:val="32"/>
          <w:szCs w:val="32"/>
          <w:cs/>
        </w:rPr>
        <w:t>แพทย์ผู้เชี่ยวชาญเพื่อทำการวินิจฉัย ซึ่ง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คุณหมอ</w:t>
      </w:r>
      <w:r>
        <w:rPr>
          <w:rFonts w:ascii="Comic Sans MS" w:hAnsi="Comic Sans MS"/>
          <w:color w:val="0070C0"/>
          <w:sz w:val="32"/>
          <w:szCs w:val="32"/>
          <w:cs/>
        </w:rPr>
        <w:t>ได้แนะนำให้ทานยาของเด็ก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สมาธิ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สั้น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 แต่คุ</w:t>
      </w:r>
      <w:r>
        <w:rPr>
          <w:rFonts w:ascii="Comic Sans MS" w:hAnsi="Comic Sans MS"/>
          <w:color w:val="0070C0"/>
          <w:sz w:val="32"/>
          <w:szCs w:val="32"/>
          <w:cs/>
        </w:rPr>
        <w:t>ณแม่ขอลองพยายาม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ช่วยเหลือลูก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ด้วยวิธีอื่นก่อน  ซึ่งครูก็ยินดีในการให้ความช่วยเหลือและพัฒนาเด็กในขณะที่อยู่ที่โรงเรียน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>หลังจากนั้น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ครูก็</w:t>
      </w:r>
      <w:r>
        <w:rPr>
          <w:rFonts w:ascii="Comic Sans MS" w:hAnsi="Comic Sans MS"/>
          <w:color w:val="0070C0"/>
          <w:sz w:val="32"/>
          <w:szCs w:val="32"/>
          <w:cs/>
        </w:rPr>
        <w:t>ได้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แนะนำ</w:t>
      </w:r>
      <w:r>
        <w:rPr>
          <w:rFonts w:ascii="Comic Sans MS" w:hAnsi="Comic Sans MS"/>
          <w:color w:val="0070C0"/>
          <w:sz w:val="32"/>
          <w:szCs w:val="32"/>
          <w:cs/>
        </w:rPr>
        <w:t>คุณแม่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พา</w:t>
      </w:r>
      <w:r>
        <w:rPr>
          <w:rFonts w:ascii="Comic Sans MS" w:hAnsi="Comic Sans MS"/>
          <w:color w:val="0070C0"/>
          <w:sz w:val="32"/>
          <w:szCs w:val="32"/>
          <w:cs/>
        </w:rPr>
        <w:t>เขา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ไปพบนักกิจกรรมบำบัด  เพื่อประเมินระบบการรับรู้สึก </w:t>
      </w:r>
      <w:r w:rsidRPr="008017BE">
        <w:rPr>
          <w:rFonts w:ascii="Comic Sans MS" w:hAnsi="Comic Sans MS"/>
          <w:color w:val="0070C0"/>
          <w:sz w:val="32"/>
          <w:szCs w:val="32"/>
        </w:rPr>
        <w:t>(Sensory Integration)</w:t>
      </w:r>
    </w:p>
    <w:p w:rsidR="00372220" w:rsidRDefault="00372220" w:rsidP="00D50F53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</w:rPr>
      </w:pPr>
      <w:r>
        <w:rPr>
          <w:rFonts w:ascii="Comic Sans MS" w:hAnsi="Comic Sans MS"/>
          <w:color w:val="0070C0"/>
          <w:sz w:val="32"/>
          <w:szCs w:val="32"/>
          <w:cs/>
        </w:rPr>
        <w:t>นักกิจกรรมบำบัดได้แนะนำว่าต้อง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ส่งเสริมใน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๓ ระบบหลักของร่ากาย คือ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>ระบบ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การทรงตัว  </w:t>
      </w:r>
      <w:r>
        <w:rPr>
          <w:rFonts w:ascii="Comic Sans MS" w:hAnsi="Comic Sans MS"/>
          <w:color w:val="0070C0"/>
          <w:sz w:val="32"/>
          <w:szCs w:val="32"/>
          <w:cs/>
        </w:rPr>
        <w:t>ระบบ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กล้ามเนื้อใหญ่  และกล้ามเนื้อเล็ก</w:t>
      </w:r>
      <w:r w:rsidRPr="008017BE">
        <w:rPr>
          <w:rFonts w:ascii="Comic Sans MS" w:hAnsi="Comic Sans MS"/>
          <w:color w:val="0070C0"/>
          <w:sz w:val="32"/>
          <w:szCs w:val="32"/>
        </w:rPr>
        <w:t xml:space="preserve">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๑  ครั้ง ต่อสัปดาห์   ในทุกวันอาทิตย์ ที่ศูนย์กระตุ้นพัฒนาการครูและผู้เชี่ยวชาญทำงานประสานกัน</w:t>
      </w:r>
      <w:r>
        <w:rPr>
          <w:rFonts w:ascii="Comic Sans MS" w:hAnsi="Comic Sans MS"/>
          <w:color w:val="0070C0"/>
          <w:sz w:val="32"/>
          <w:szCs w:val="32"/>
          <w:cs/>
        </w:rPr>
        <w:t>ผ่าน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การ</w:t>
      </w:r>
      <w:r>
        <w:rPr>
          <w:rFonts w:ascii="Comic Sans MS" w:hAnsi="Comic Sans MS"/>
          <w:color w:val="0070C0"/>
          <w:sz w:val="32"/>
          <w:szCs w:val="32"/>
          <w:cs/>
        </w:rPr>
        <w:t>สื่อสารผ่านทางโทรศัพท์เป็นระยะ  ถึงวิธีการที่ครูจะช่วยเหลือและ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พัฒนา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ว่าได้ทำการช่วยเหลือในส่วนใดบ้าง  ปัจจุบันนี้เขาก็ยังไปฝึกกิจกรรม</w:t>
      </w:r>
      <w:r w:rsidRPr="008017BE">
        <w:rPr>
          <w:rFonts w:ascii="Comic Sans MS" w:hAnsi="Comic Sans MS"/>
          <w:color w:val="0070C0"/>
          <w:sz w:val="32"/>
          <w:szCs w:val="32"/>
        </w:rPr>
        <w:t>SI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อย่างต่อเนื่อง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</w:t>
      </w:r>
    </w:p>
    <w:p w:rsidR="00372220" w:rsidRPr="008017BE" w:rsidRDefault="00372220" w:rsidP="00D50F53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  <w:cs/>
        </w:rPr>
      </w:pPr>
      <w:r>
        <w:rPr>
          <w:rFonts w:ascii="Comic Sans MS" w:hAnsi="Comic Sans MS"/>
          <w:color w:val="0070C0"/>
          <w:sz w:val="32"/>
          <w:szCs w:val="32"/>
          <w:cs/>
        </w:rPr>
        <w:t>นอกจากนี้ครูแนะนำให้ผู้ปกครองพาน้องไปพบผู้เชี่ยวชาญในด้าน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การส่งเสริมพัฒนาการ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แบบองค์รวม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ผ่านกระบวนการ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เล่น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( </w:t>
      </w:r>
      <w:r w:rsidRPr="008017BE">
        <w:rPr>
          <w:rFonts w:ascii="Comic Sans MS" w:hAnsi="Comic Sans MS"/>
          <w:color w:val="0070C0"/>
          <w:sz w:val="32"/>
          <w:szCs w:val="32"/>
        </w:rPr>
        <w:t xml:space="preserve">Floor time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)  เพื่อประเมินพัฒนาการและส่งเสริมทักษะ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ผ่านการเล่น  ซึ่งผู้เชี่ยวชาญได้ประเมินว่าเขายังขาดทักษะการเล่น  และส่งเสริมพัฒนาการด้านอารมณ์ เพื่อให้สามารถจัดการอารมณ์ของตนเองได้   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ผู้เชี่ยวชาญ</w:t>
      </w:r>
      <w:r>
        <w:rPr>
          <w:rFonts w:ascii="Comic Sans MS" w:hAnsi="Comic Sans MS"/>
          <w:color w:val="0070C0"/>
          <w:sz w:val="32"/>
          <w:szCs w:val="32"/>
          <w:cs/>
        </w:rPr>
        <w:t>ได้นัดเพื่อช่วยฝึกทักษะสัปดาห์ละ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>๒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 ครั้ง </w:t>
      </w:r>
      <w:r>
        <w:rPr>
          <w:rFonts w:ascii="Comic Sans MS" w:hAnsi="Comic Sans MS"/>
          <w:color w:val="0070C0"/>
          <w:sz w:val="32"/>
          <w:szCs w:val="32"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>จากนั้น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ผู้ปกครอง</w:t>
      </w:r>
      <w:r>
        <w:rPr>
          <w:rFonts w:ascii="Comic Sans MS" w:hAnsi="Comic Sans MS"/>
          <w:color w:val="0070C0"/>
          <w:sz w:val="32"/>
          <w:szCs w:val="32"/>
          <w:cs/>
        </w:rPr>
        <w:t>ก็จะรายงานผลการฝึกสื่อสารผ่านทางโทรศัพท์ ให้คุณกับครูประจำชั้นได้ทราบ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เพื่อ</w:t>
      </w:r>
      <w:r>
        <w:rPr>
          <w:rFonts w:ascii="Comic Sans MS" w:hAnsi="Comic Sans MS"/>
          <w:color w:val="0070C0"/>
          <w:sz w:val="32"/>
          <w:szCs w:val="32"/>
          <w:cs/>
        </w:rPr>
        <w:t>จะได้ช่วยเหลือตาม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คำแนะนำของผู้เชี่ยวชาญ  </w:t>
      </w:r>
      <w:r>
        <w:rPr>
          <w:rFonts w:ascii="Comic Sans MS" w:hAnsi="Comic Sans MS"/>
          <w:color w:val="0070C0"/>
          <w:sz w:val="32"/>
          <w:szCs w:val="32"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>เมื่อเวลา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ผ่านไปสักระยะ</w:t>
      </w:r>
      <w:r>
        <w:rPr>
          <w:rFonts w:ascii="Comic Sans MS" w:hAnsi="Comic Sans MS"/>
          <w:color w:val="0070C0"/>
          <w:sz w:val="32"/>
          <w:szCs w:val="32"/>
          <w:cs/>
        </w:rPr>
        <w:t>หนึ่ง</w:t>
      </w:r>
      <w:r w:rsidRPr="00A529E3">
        <w:rPr>
          <w:rFonts w:ascii="Comic Sans MS" w:hAnsi="Comic Sans MS"/>
          <w:color w:val="0070C0"/>
          <w:sz w:val="32"/>
          <w:szCs w:val="32"/>
          <w:cs/>
        </w:rPr>
        <w:t>เจเจ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มีพัฒนาการ</w:t>
      </w:r>
      <w:r>
        <w:rPr>
          <w:rFonts w:ascii="Comic Sans MS" w:hAnsi="Comic Sans MS"/>
          <w:color w:val="0070C0"/>
          <w:sz w:val="32"/>
          <w:szCs w:val="32"/>
          <w:cs/>
        </w:rPr>
        <w:t>ในด้านการเล่นที่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ดีขึ้น </w:t>
      </w:r>
    </w:p>
    <w:p w:rsidR="00372220" w:rsidRPr="008017BE" w:rsidRDefault="00372220" w:rsidP="00D50F53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</w:rPr>
      </w:pPr>
      <w:r>
        <w:rPr>
          <w:rFonts w:ascii="Comic Sans MS" w:hAnsi="Comic Sans MS"/>
          <w:color w:val="0070C0"/>
          <w:sz w:val="32"/>
          <w:szCs w:val="32"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>การช่วยเหลือที่ครูช่วยเมื่ออยู่ที่โรงเรียน คือในช่วงเวลาพักกลางวันครูจัดให้เขา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เล</w:t>
      </w:r>
      <w:r>
        <w:rPr>
          <w:rFonts w:ascii="Comic Sans MS" w:hAnsi="Comic Sans MS"/>
          <w:color w:val="0070C0"/>
          <w:sz w:val="32"/>
          <w:szCs w:val="32"/>
          <w:cs/>
        </w:rPr>
        <w:t>่นต่อบล๊อค หมากฮอส กับเพื่อน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๒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คน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ก่อน แล้วค่อยๆ เพิ่มจำนวนเป็น ๕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คน ในบริเวณที่อยู่ในสายตาครู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เพื่อที่ครู</w:t>
      </w:r>
      <w:r>
        <w:rPr>
          <w:rFonts w:ascii="Comic Sans MS" w:hAnsi="Comic Sans MS"/>
          <w:color w:val="0070C0"/>
          <w:sz w:val="32"/>
          <w:szCs w:val="32"/>
          <w:cs/>
        </w:rPr>
        <w:t>จะ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สามารถเข้าช่วย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เหลือได้ทันท่วงทีหาก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เกิด</w:t>
      </w:r>
      <w:r>
        <w:rPr>
          <w:rFonts w:ascii="Comic Sans MS" w:hAnsi="Comic Sans MS"/>
          <w:color w:val="0070C0"/>
          <w:sz w:val="32"/>
          <w:szCs w:val="32"/>
          <w:cs/>
        </w:rPr>
        <w:t>มี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ปัญหาทะเลาะกั</w:t>
      </w:r>
      <w:r>
        <w:rPr>
          <w:rFonts w:ascii="Comic Sans MS" w:hAnsi="Comic Sans MS"/>
          <w:color w:val="0070C0"/>
          <w:sz w:val="32"/>
          <w:szCs w:val="32"/>
          <w:cs/>
        </w:rPr>
        <w:t>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</w:p>
    <w:p w:rsidR="00372220" w:rsidRDefault="00372220" w:rsidP="0050091B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</w:rPr>
      </w:pPr>
      <w:r w:rsidRPr="008017BE">
        <w:rPr>
          <w:rFonts w:ascii="Comic Sans MS" w:hAnsi="Comic Sans MS"/>
          <w:color w:val="0070C0"/>
          <w:sz w:val="32"/>
          <w:szCs w:val="32"/>
          <w:cs/>
        </w:rPr>
        <w:t>ครูต้อง</w:t>
      </w:r>
      <w:r>
        <w:rPr>
          <w:rFonts w:ascii="Comic Sans MS" w:hAnsi="Comic Sans MS"/>
          <w:color w:val="0070C0"/>
          <w:sz w:val="32"/>
          <w:szCs w:val="32"/>
          <w:cs/>
        </w:rPr>
        <w:t>คอย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ประเมินสถานการณ์การเล่นในทุกครั้ง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และก่อนที่จะเล่น</w:t>
      </w:r>
      <w:r>
        <w:rPr>
          <w:rFonts w:ascii="Comic Sans MS" w:hAnsi="Comic Sans MS"/>
          <w:color w:val="0070C0"/>
          <w:sz w:val="32"/>
          <w:szCs w:val="32"/>
          <w:cs/>
        </w:rPr>
        <w:t>ครูก็ต้องแนะนำก่อน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 เช่น  หาก</w:t>
      </w:r>
      <w:r>
        <w:rPr>
          <w:rFonts w:ascii="Comic Sans MS" w:hAnsi="Comic Sans MS"/>
          <w:color w:val="0070C0"/>
          <w:sz w:val="32"/>
          <w:szCs w:val="32"/>
          <w:cs/>
        </w:rPr>
        <w:t>พบเจอสถานการณ์แบบนี้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จะจัดการอย่างไร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โดยการพูดและชวนให้คิด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หาวิธีแก้ไขในสถานการณ์นั้นๆ เพื่อให้วิธีคิดที่ถูกต้องกับเขาเอาไว้ก่อน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ทุกครั้งที่จะไปเล่น </w:t>
      </w:r>
      <w:r w:rsidRPr="008017BE">
        <w:rPr>
          <w:rFonts w:ascii="Comic Sans MS" w:hAnsi="Comic Sans MS"/>
          <w:b/>
          <w:bCs/>
          <w:color w:val="0070C0"/>
          <w:sz w:val="32"/>
          <w:szCs w:val="32"/>
          <w:cs/>
        </w:rPr>
        <w:t xml:space="preserve">เจเจ 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จะปฏิบัติตามข้อตกลงได้ดี คือ มาบอกครูทุกครั้งก่อนที่จะเล่น อะไร  กับใคร  ที่ไหน  และครูได้เสริมทักษะหลายอย่างผ่านการเล่น  </w:t>
      </w:r>
      <w:r>
        <w:rPr>
          <w:rFonts w:ascii="Comic Sans MS" w:hAnsi="Comic Sans MS"/>
          <w:color w:val="0070C0"/>
          <w:sz w:val="32"/>
          <w:szCs w:val="32"/>
          <w:cs/>
        </w:rPr>
        <w:t>และฝึกการ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ไตร่ตรองและใคร่ครวญถึงการเล่นว่า เป็นอย่างไรบ้าง โดยให้เค้าสะท้อน ใช้เวลา ๕- ๑๐  นาที ในการพูดคุย ในการใช้กระบวนการนี้ ครูได้</w:t>
      </w:r>
      <w:r>
        <w:rPr>
          <w:rFonts w:ascii="Comic Sans MS" w:hAnsi="Comic Sans MS"/>
          <w:color w:val="0070C0"/>
          <w:sz w:val="32"/>
          <w:szCs w:val="32"/>
          <w:cs/>
        </w:rPr>
        <w:t>โอกาสในการฝึกทักษะการปรับ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อารมณ์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ทักษะการเข้าสังคม คือ ให้เขา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บอกอารมณ์และความรู้สึกของ</w:t>
      </w:r>
      <w:r>
        <w:rPr>
          <w:rFonts w:ascii="Comic Sans MS" w:hAnsi="Comic Sans MS"/>
          <w:color w:val="0070C0"/>
          <w:sz w:val="32"/>
          <w:szCs w:val="32"/>
          <w:cs/>
        </w:rPr>
        <w:t>ตนเองได้  เช่น หาก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วันไหนที่เพื่อนๆ  ขัดใจ  </w:t>
      </w:r>
      <w:r>
        <w:rPr>
          <w:rFonts w:ascii="Comic Sans MS" w:hAnsi="Comic Sans MS"/>
          <w:color w:val="0070C0"/>
          <w:sz w:val="32"/>
          <w:szCs w:val="32"/>
          <w:cs/>
        </w:rPr>
        <w:t>แล้วเขา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จะทำอย่างไร  วิธีการจัดการกับอารมณ์ของตนเอง   ซึ่งได้ฝึกซ้ำๆ  ในทุกทักษะ  มีพัฒนาหลายด้านดีขึ้นตามลำดับ  </w:t>
      </w:r>
    </w:p>
    <w:p w:rsidR="00372220" w:rsidRDefault="00372220" w:rsidP="0050091B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</w:rPr>
      </w:pPr>
      <w:r>
        <w:rPr>
          <w:rFonts w:ascii="Comic Sans MS" w:hAnsi="Comic Sans MS"/>
          <w:color w:val="0070C0"/>
          <w:sz w:val="32"/>
          <w:szCs w:val="32"/>
          <w:cs/>
        </w:rPr>
        <w:t xml:space="preserve">นอกจากนี้ครูยังได้ทำการฝึกทำกิจกรรม </w:t>
      </w:r>
      <w:r w:rsidRPr="008017BE">
        <w:rPr>
          <w:rFonts w:ascii="Comic Sans MS" w:hAnsi="Comic Sans MS"/>
          <w:color w:val="0070C0"/>
          <w:sz w:val="32"/>
          <w:szCs w:val="32"/>
        </w:rPr>
        <w:t>SI</w:t>
      </w:r>
      <w:r>
        <w:rPr>
          <w:rFonts w:ascii="Comic Sans MS" w:hAnsi="Comic Sans MS"/>
          <w:color w:val="0070C0"/>
          <w:sz w:val="32"/>
          <w:szCs w:val="32"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ในช่วงพิธีกรรมยามเช้าที่เพื่อนๆ กำลังเคารพธงชาติ  และเฝ้าสังเกตพฤติกรรมระหว่างวันขณะเรียน เพื่อจะได้ปรับการทำกิจกรรมให้</w:t>
      </w:r>
      <w:r w:rsidRPr="00CF00A0">
        <w:rPr>
          <w:rFonts w:ascii="Comic Sans MS" w:hAnsi="Comic Sans MS"/>
          <w:color w:val="0070C0"/>
          <w:sz w:val="32"/>
          <w:szCs w:val="32"/>
        </w:rPr>
        <w:t xml:space="preserve"> </w:t>
      </w:r>
      <w:r w:rsidRPr="008017BE">
        <w:rPr>
          <w:rFonts w:ascii="Comic Sans MS" w:hAnsi="Comic Sans MS"/>
          <w:color w:val="0070C0"/>
          <w:sz w:val="32"/>
          <w:szCs w:val="32"/>
        </w:rPr>
        <w:t>SI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เหมาะสม  และได้พยายามพูดคุยสื่อสารให้เขารับรู้ถึงเจตนาดีที่ครูอยากช่วยด้วยความจริงใจ ด้วยการสื่อสารผ่านทั้งภาษาพูด และภาษากาย เช่น การชื่นชมให้กำลังใจ การกอด ทุกครั้งที่เขาฝึกฝืนตัวเองได้สำเร็จ  ขั้นตอนนี้ใช้เวลานานพอสมควร  และในที่สุดเขาก็มีพัฒนาการที่ดีขึ้นได้จริงๆ   </w:t>
      </w:r>
    </w:p>
    <w:p w:rsidR="00372220" w:rsidRPr="008017BE" w:rsidRDefault="00372220" w:rsidP="0050091B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</w:rPr>
      </w:pPr>
      <w:r w:rsidRPr="008017BE">
        <w:rPr>
          <w:rFonts w:ascii="Comic Sans MS" w:hAnsi="Comic Sans MS"/>
          <w:color w:val="0070C0"/>
          <w:sz w:val="32"/>
          <w:szCs w:val="32"/>
          <w:cs/>
        </w:rPr>
        <w:t>ในช่วงหลังๆ  ตั้งแต่เทอมจิตตะ ตลอดภาคเรียนวิมังสา ( ปีการศึกษา ๒๕๕๖ )  ปัญหานี้ลดลง  เล่นกับเพื่อนได้ด้วยตนเอง   เช่น  บ่อทราย  เครื่องเล่นไม้  รับ</w:t>
      </w:r>
      <w:r>
        <w:rPr>
          <w:rFonts w:ascii="Comic Sans MS" w:hAnsi="Comic Sans MS"/>
          <w:color w:val="0070C0"/>
          <w:sz w:val="32"/>
          <w:szCs w:val="32"/>
          <w:cs/>
        </w:rPr>
        <w:t>ฟังและปฏิบัติ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กติกา เงื่อนไขการเล่น  ในกลุ่มเพื่อน ได้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ด้วยตนเอง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 ซึ่งเป็น</w:t>
      </w:r>
      <w:r>
        <w:rPr>
          <w:rFonts w:ascii="Comic Sans MS" w:hAnsi="Comic Sans MS"/>
          <w:color w:val="0070C0"/>
          <w:sz w:val="32"/>
          <w:szCs w:val="32"/>
          <w:cs/>
        </w:rPr>
        <w:t>ที่เล่นเริ่มเป็น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กลุ่มใหญ่  ๙  - ๑๐  คน  และ</w:t>
      </w:r>
      <w:r>
        <w:rPr>
          <w:rFonts w:ascii="Comic Sans MS" w:hAnsi="Comic Sans MS"/>
          <w:color w:val="0070C0"/>
          <w:sz w:val="32"/>
          <w:szCs w:val="32"/>
          <w:cs/>
        </w:rPr>
        <w:t>เริ่มเห็น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รู้จักเห็นอกเห็นใจผู้อื่น มากขึ้น  </w:t>
      </w:r>
      <w:r>
        <w:rPr>
          <w:rFonts w:ascii="Comic Sans MS" w:hAnsi="Comic Sans MS"/>
          <w:color w:val="0070C0"/>
          <w:sz w:val="32"/>
          <w:szCs w:val="32"/>
          <w:cs/>
        </w:rPr>
        <w:t>เห็นถึง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สัมพันธภาพที่ดี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กับเพื่อน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 และ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จึงได้ยินคำพูด หนึ่งจาก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เจเจ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บอกกับครูว่า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มีความสุขมาก ไม่อยากกลับบ้านเลย </w:t>
      </w:r>
    </w:p>
    <w:p w:rsidR="00372220" w:rsidRDefault="00372220" w:rsidP="0050091B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</w:rPr>
      </w:pP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ในด้านการยอมรับกติกาและปฏิบัติตามได้ โดยครูเตือนน้อยลง เมื่อทำกิจกรรมในห้องเรียน แต่เดิม จะร้องไห้เสียงดัง เมื่อครูเก็บสิ่งที่ตนเองกระทำระหว่างเรียน แต่ในปัจจุบัน จะยินยอมโดยดี เมื่อครบ ๓  ครั้งที่เตือน </w:t>
      </w:r>
    </w:p>
    <w:p w:rsidR="00372220" w:rsidRPr="008017BE" w:rsidRDefault="00372220" w:rsidP="0050091B">
      <w:pPr>
        <w:ind w:left="0" w:firstLine="720"/>
        <w:jc w:val="thaiDistribute"/>
        <w:rPr>
          <w:rFonts w:ascii="Comic Sans MS" w:hAnsi="Comic Sans MS"/>
          <w:color w:val="0070C0"/>
          <w:sz w:val="32"/>
          <w:szCs w:val="32"/>
        </w:rPr>
      </w:pPr>
      <w:r>
        <w:rPr>
          <w:rFonts w:ascii="Comic Sans MS" w:hAnsi="Comic Sans MS"/>
          <w:color w:val="0070C0"/>
          <w:sz w:val="32"/>
          <w:szCs w:val="32"/>
          <w:cs/>
        </w:rPr>
        <w:t xml:space="preserve">ในด้านการเขียน พยายามฝึกฝนตนเองให้จับดินสอได้ถูกวิธี และครูช่วยเหลือการเขียนในช่วงแรกโดยฝึกเขียนตามเส้นประ หลังจากนั้นก็กลับมาเขียนในสมุดปกติ แต่ยังต้องรับการฝึกฝนและพัฒนาอย่างต่อเนื่อง เพื่อให้มีการเขียนที่มั่นคงมากขึ้น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 xml:space="preserve"> </w:t>
      </w:r>
    </w:p>
    <w:p w:rsidR="00372220" w:rsidRPr="00AF5799" w:rsidRDefault="00372220" w:rsidP="0050091B">
      <w:pPr>
        <w:ind w:left="0" w:firstLine="720"/>
        <w:jc w:val="both"/>
        <w:rPr>
          <w:rFonts w:ascii="Comic Sans MS" w:hAnsi="Comic Sans MS"/>
          <w:color w:val="0070C0"/>
          <w:sz w:val="32"/>
          <w:szCs w:val="32"/>
          <w:cs/>
        </w:rPr>
      </w:pPr>
      <w:r>
        <w:rPr>
          <w:rFonts w:ascii="Comic Sans MS" w:hAnsi="Comic Sans MS"/>
          <w:color w:val="0070C0"/>
          <w:sz w:val="32"/>
          <w:szCs w:val="32"/>
          <w:cs/>
        </w:rPr>
        <w:t xml:space="preserve">อีกเรื่องหนึ่งที่เห็นความก้าวหน้าคือ เขาสามารถยืดเวลากำกับตนเองได้มากขึ้นนานถึง ๕ นาที   โดยที่สามารถกำกับตนเองนั่งอยู่ร่วมกับเพื่อนใน ช่วง </w:t>
      </w:r>
      <w:r>
        <w:rPr>
          <w:rFonts w:ascii="Comic Sans MS" w:hAnsi="Comic Sans MS"/>
          <w:color w:val="0070C0"/>
          <w:sz w:val="32"/>
          <w:szCs w:val="32"/>
        </w:rPr>
        <w:t xml:space="preserve">Home room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เย็นได้   การคลาน  มุดลอดใต้โต๊ะ  วิ่งไปรอบๆ ห้อง  ลดน้อยลงไปมาก </w:t>
      </w:r>
    </w:p>
    <w:p w:rsidR="00372220" w:rsidRDefault="00372220" w:rsidP="0050091B">
      <w:pPr>
        <w:ind w:left="0"/>
        <w:jc w:val="thaiDistribute"/>
        <w:rPr>
          <w:rFonts w:ascii="Comic Sans MS" w:hAnsi="Comic Sans MS"/>
          <w:color w:val="0070C0"/>
          <w:sz w:val="32"/>
          <w:szCs w:val="32"/>
        </w:rPr>
      </w:pPr>
      <w:r w:rsidRPr="008017BE">
        <w:rPr>
          <w:rFonts w:ascii="Comic Sans MS" w:hAnsi="Comic Sans MS"/>
          <w:color w:val="0070C0"/>
          <w:sz w:val="32"/>
          <w:szCs w:val="32"/>
          <w:cs/>
        </w:rPr>
        <w:tab/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สิ่งที่ครูประทับใจมากคือในการนำเสนอ 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โครงงาน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“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ชื่นใจ</w:t>
      </w:r>
      <w:r>
        <w:rPr>
          <w:rFonts w:ascii="Comic Sans MS" w:hAnsi="Comic Sans MS"/>
          <w:color w:val="0070C0"/>
          <w:sz w:val="32"/>
          <w:szCs w:val="32"/>
          <w:cs/>
        </w:rPr>
        <w:t>...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ได้เ</w:t>
      </w:r>
      <w:r>
        <w:rPr>
          <w:rFonts w:ascii="Comic Sans MS" w:hAnsi="Comic Sans MS"/>
          <w:color w:val="0070C0"/>
          <w:sz w:val="32"/>
          <w:szCs w:val="32"/>
          <w:cs/>
        </w:rPr>
        <w:t>รียนรู้” ครั้งที่ผ่านมา  เขาพูดนำเสนอในขณะที่ผู้ปกครองร่วมชมอยู่เต็มห้องด้วยเสียงดังฟังชัดที่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ห</w:t>
      </w:r>
      <w:r>
        <w:rPr>
          <w:rFonts w:ascii="Comic Sans MS" w:hAnsi="Comic Sans MS"/>
          <w:color w:val="0070C0"/>
          <w:sz w:val="32"/>
          <w:szCs w:val="32"/>
          <w:cs/>
        </w:rPr>
        <w:t>น้าชั้นเรียนอย่างมั่นใจ และมีสมาธิ  สามารถ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การกำกับท่าทีการแสดงออก</w:t>
      </w:r>
      <w:r>
        <w:rPr>
          <w:rFonts w:ascii="Comic Sans MS" w:hAnsi="Comic Sans MS"/>
          <w:color w:val="0070C0"/>
          <w:sz w:val="32"/>
          <w:szCs w:val="32"/>
          <w:cs/>
        </w:rPr>
        <w:t>ได้ดีมีการมองส</w:t>
      </w:r>
      <w:r w:rsidRPr="008017BE">
        <w:rPr>
          <w:rFonts w:ascii="Comic Sans MS" w:hAnsi="Comic Sans MS"/>
          <w:color w:val="0070C0"/>
          <w:sz w:val="32"/>
          <w:szCs w:val="32"/>
          <w:cs/>
        </w:rPr>
        <w:t>บ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ตาผู้ฟังเป็นระยะ ทำให้การนำเสนอเป็นไปได้เป็นอย่างราบรื่นมากทีเดียว </w:t>
      </w:r>
    </w:p>
    <w:p w:rsidR="00372220" w:rsidRDefault="00372220" w:rsidP="003A6158">
      <w:pPr>
        <w:ind w:left="0"/>
        <w:jc w:val="thaiDistribute"/>
        <w:rPr>
          <w:rFonts w:ascii="Comic Sans MS" w:hAnsi="Comic Sans MS"/>
          <w:b/>
          <w:bCs/>
          <w:color w:val="0070C0"/>
          <w:sz w:val="32"/>
          <w:szCs w:val="32"/>
        </w:rPr>
      </w:pPr>
      <w:r>
        <w:rPr>
          <w:rFonts w:ascii="Comic Sans MS" w:hAnsi="Comic Sans MS"/>
          <w:b/>
          <w:bCs/>
          <w:color w:val="0070C0"/>
          <w:sz w:val="32"/>
          <w:szCs w:val="32"/>
          <w:cs/>
        </w:rPr>
        <w:t xml:space="preserve">ปัจจัยความสำเร็จ </w:t>
      </w:r>
    </w:p>
    <w:p w:rsidR="00372220" w:rsidRDefault="00372220" w:rsidP="003A6158">
      <w:pPr>
        <w:numPr>
          <w:ilvl w:val="0"/>
          <w:numId w:val="2"/>
        </w:numPr>
        <w:jc w:val="thaiDistribute"/>
        <w:rPr>
          <w:rFonts w:ascii="Comic Sans MS" w:hAnsi="Comic Sans MS"/>
          <w:color w:val="0070C0"/>
          <w:sz w:val="32"/>
          <w:szCs w:val="32"/>
        </w:rPr>
      </w:pPr>
      <w:r w:rsidRPr="0050091B">
        <w:rPr>
          <w:rFonts w:ascii="Comic Sans MS" w:hAnsi="Comic Sans MS"/>
          <w:b/>
          <w:bCs/>
          <w:color w:val="0070C0"/>
          <w:sz w:val="32"/>
          <w:szCs w:val="32"/>
          <w:cs/>
        </w:rPr>
        <w:t>ครูรู้จักคำว่า “รอ”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และรู้จักการ</w:t>
      </w:r>
      <w:r>
        <w:rPr>
          <w:rFonts w:ascii="Comic Sans MS" w:hAnsi="Comic Sans MS"/>
          <w:vanish/>
          <w:color w:val="0070C0"/>
          <w:sz w:val="32"/>
          <w:szCs w:val="32"/>
          <w:cs/>
        </w:rPr>
        <w:t>ก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มองที่สภาพจริงของเด็ก เข้าใจในธรรมชาติของ เด็ก ว่า เค้าก็เป็นอย่างนี้แหละ   รู้จักปรับลดความคาดหวัง เรียนรู้ว่า “ล้มแล้วต้องลุก”   และเป็นผู้ฟังที่ดี รับฟังด้วยหัวใจ  ไม่ตัวเองเข้าไปตัดสิน </w:t>
      </w:r>
    </w:p>
    <w:p w:rsidR="00372220" w:rsidRPr="0050091B" w:rsidRDefault="00372220" w:rsidP="0050091B">
      <w:pPr>
        <w:numPr>
          <w:ilvl w:val="0"/>
          <w:numId w:val="2"/>
        </w:numPr>
        <w:jc w:val="thaiDistribute"/>
        <w:rPr>
          <w:rFonts w:ascii="Comic Sans MS" w:hAnsi="Comic Sans MS"/>
          <w:color w:val="0070C0"/>
          <w:sz w:val="32"/>
          <w:szCs w:val="32"/>
        </w:rPr>
      </w:pPr>
      <w:r w:rsidRPr="009D4290">
        <w:rPr>
          <w:rFonts w:ascii="Comic Sans MS" w:hAnsi="Comic Sans MS"/>
          <w:b/>
          <w:bCs/>
          <w:color w:val="0070C0"/>
          <w:sz w:val="32"/>
          <w:szCs w:val="32"/>
          <w:cs/>
        </w:rPr>
        <w:t xml:space="preserve">ความร่วมมือจากผู้เกี่ยวข้อง </w:t>
      </w:r>
      <w:r w:rsidRPr="0050091B">
        <w:rPr>
          <w:rFonts w:ascii="Comic Sans MS" w:hAnsi="Comic Sans MS"/>
          <w:color w:val="0070C0"/>
          <w:sz w:val="32"/>
          <w:szCs w:val="32"/>
          <w:cs/>
        </w:rPr>
        <w:t xml:space="preserve">ทางบ้านทุกคนที่ปรับวิธีการเลี้ยงดู ปรับวิธีการพูดคุย และส่งเสริมพัฒนาอย่างต่อเนื่อง </w:t>
      </w:r>
      <w:r>
        <w:rPr>
          <w:rFonts w:ascii="Comic Sans MS" w:hAnsi="Comic Sans MS"/>
          <w:b/>
          <w:bCs/>
          <w:color w:val="0070C0"/>
          <w:sz w:val="36"/>
          <w:szCs w:val="36"/>
          <w:cs/>
        </w:rPr>
        <w:t xml:space="preserve"> </w:t>
      </w:r>
      <w:r>
        <w:rPr>
          <w:rFonts w:ascii="Comic Sans MS" w:hAnsi="Comic Sans MS"/>
          <w:color w:val="0070C0"/>
          <w:sz w:val="32"/>
          <w:szCs w:val="32"/>
          <w:cs/>
        </w:rPr>
        <w:t>ความร่วมมือจาก</w:t>
      </w:r>
      <w:r w:rsidRPr="0050091B">
        <w:rPr>
          <w:rFonts w:ascii="Comic Sans MS" w:hAnsi="Comic Sans MS"/>
          <w:color w:val="0070C0"/>
          <w:sz w:val="32"/>
          <w:szCs w:val="32"/>
          <w:cs/>
        </w:rPr>
        <w:t xml:space="preserve">ทางโรงเรียน </w:t>
      </w:r>
      <w:r>
        <w:rPr>
          <w:rFonts w:ascii="Comic Sans MS" w:hAnsi="Comic Sans MS"/>
          <w:color w:val="0070C0"/>
          <w:sz w:val="32"/>
          <w:szCs w:val="32"/>
          <w:cs/>
        </w:rPr>
        <w:t>ทั้ง</w:t>
      </w:r>
      <w:r w:rsidRPr="0050091B">
        <w:rPr>
          <w:rFonts w:ascii="Comic Sans MS" w:hAnsi="Comic Sans MS"/>
          <w:color w:val="0070C0"/>
          <w:sz w:val="32"/>
          <w:szCs w:val="32"/>
          <w:cs/>
        </w:rPr>
        <w:t>หัวหน้าช่วงชั้น ครูประจำชั้น   ครูแนะแนว  การให้การช่วยเหลือและส่วนการศึกษาพิเศษ   ได้ให้คำแนะนำในการช่วยเหลือในเบื้องต้น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 w:rsidRPr="0050091B">
        <w:rPr>
          <w:rFonts w:ascii="Comic Sans MS" w:hAnsi="Comic Sans MS"/>
          <w:color w:val="0070C0"/>
          <w:sz w:val="32"/>
          <w:szCs w:val="32"/>
          <w:cs/>
        </w:rPr>
        <w:t>และ</w:t>
      </w:r>
      <w:r>
        <w:rPr>
          <w:rFonts w:ascii="Comic Sans MS" w:hAnsi="Comic Sans MS"/>
          <w:color w:val="0070C0"/>
          <w:sz w:val="32"/>
          <w:szCs w:val="32"/>
          <w:cs/>
        </w:rPr>
        <w:t>ปฏิบัติอย่าง</w:t>
      </w:r>
      <w:r w:rsidRPr="0050091B">
        <w:rPr>
          <w:rFonts w:ascii="Comic Sans MS" w:hAnsi="Comic Sans MS"/>
          <w:color w:val="0070C0"/>
          <w:sz w:val="32"/>
          <w:szCs w:val="32"/>
          <w:cs/>
        </w:rPr>
        <w:t>ต่อเนื่อง</w:t>
      </w:r>
      <w:r>
        <w:rPr>
          <w:rFonts w:ascii="Comic Sans MS" w:hAnsi="Comic Sans MS"/>
          <w:b/>
          <w:bCs/>
          <w:color w:val="0070C0"/>
          <w:sz w:val="36"/>
          <w:szCs w:val="36"/>
          <w:cs/>
        </w:rPr>
        <w:t xml:space="preserve">  </w:t>
      </w:r>
      <w:r w:rsidRPr="0050091B">
        <w:rPr>
          <w:rFonts w:ascii="Comic Sans MS" w:hAnsi="Comic Sans MS"/>
          <w:color w:val="0070C0"/>
          <w:sz w:val="32"/>
          <w:szCs w:val="32"/>
          <w:cs/>
        </w:rPr>
        <w:t>ผู้เชี่ยวชาญ ด้านการบูรณาการประสาทสัมผัส</w:t>
      </w:r>
      <w:r w:rsidRPr="0050091B">
        <w:rPr>
          <w:rFonts w:ascii="Cordia New" w:hAnsi="Cordia New"/>
          <w:b/>
          <w:bCs/>
          <w:color w:val="0070C0"/>
          <w:sz w:val="32"/>
          <w:szCs w:val="32"/>
          <w:cs/>
        </w:rPr>
        <w:t xml:space="preserve"> </w:t>
      </w:r>
      <w:r w:rsidRPr="0050091B">
        <w:rPr>
          <w:rFonts w:ascii="Cordia New" w:hAnsi="Cordia New"/>
          <w:b/>
          <w:bCs/>
          <w:color w:val="0070C0"/>
          <w:sz w:val="32"/>
          <w:szCs w:val="32"/>
        </w:rPr>
        <w:t>(Sensory  Integration)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 w:rsidRPr="0050091B">
        <w:rPr>
          <w:rFonts w:ascii="Comic Sans MS" w:hAnsi="Comic Sans MS"/>
          <w:color w:val="0070C0"/>
          <w:sz w:val="32"/>
          <w:szCs w:val="32"/>
          <w:cs/>
        </w:rPr>
        <w:t xml:space="preserve">และผู้เชี่ยวชาญในด้านการพัฒนาการเด็กแบบองค์รวมผ่านการกระบวนการ ( </w:t>
      </w:r>
      <w:r w:rsidRPr="0050091B">
        <w:rPr>
          <w:rFonts w:ascii="Cordia New" w:hAnsi="Cordia New"/>
          <w:b/>
          <w:bCs/>
          <w:color w:val="0070C0"/>
          <w:sz w:val="32"/>
          <w:szCs w:val="32"/>
        </w:rPr>
        <w:t>Floor time)</w:t>
      </w:r>
      <w:r>
        <w:rPr>
          <w:rFonts w:ascii="Comic Sans MS" w:hAnsi="Comic Sans MS"/>
          <w:color w:val="0070C0"/>
          <w:sz w:val="32"/>
          <w:szCs w:val="32"/>
          <w:cs/>
        </w:rPr>
        <w:t xml:space="preserve"> </w:t>
      </w:r>
      <w:r w:rsidRPr="0050091B">
        <w:rPr>
          <w:rFonts w:ascii="Comic Sans MS" w:hAnsi="Comic Sans MS"/>
          <w:color w:val="0070C0"/>
          <w:sz w:val="32"/>
          <w:szCs w:val="32"/>
          <w:cs/>
        </w:rPr>
        <w:t>ให้ความช่วยเหลือแนะนำอย่างใกล้ชิด</w:t>
      </w:r>
    </w:p>
    <w:p w:rsidR="00372220" w:rsidRDefault="00372220" w:rsidP="003A6158">
      <w:pPr>
        <w:ind w:left="1080" w:hanging="229"/>
        <w:jc w:val="thaiDistribute"/>
        <w:rPr>
          <w:rFonts w:ascii="Cordia New" w:hAnsi="Cordia New"/>
          <w:color w:val="0070C0"/>
          <w:sz w:val="32"/>
          <w:szCs w:val="32"/>
        </w:rPr>
      </w:pP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  <w:t xml:space="preserve">รุ่งนภา  สาธร  </w:t>
      </w:r>
    </w:p>
    <w:p w:rsidR="00372220" w:rsidRPr="00146AB3" w:rsidRDefault="00372220" w:rsidP="003A6158">
      <w:pPr>
        <w:ind w:left="1080" w:hanging="229"/>
        <w:jc w:val="thaiDistribute"/>
        <w:rPr>
          <w:rFonts w:ascii="Cordia New" w:hAnsi="Cordia New"/>
          <w:color w:val="0070C0"/>
          <w:sz w:val="32"/>
          <w:szCs w:val="32"/>
          <w:cs/>
        </w:rPr>
      </w:pP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</w:r>
      <w:r>
        <w:rPr>
          <w:rFonts w:ascii="Cordia New" w:hAnsi="Cordia New"/>
          <w:color w:val="0070C0"/>
          <w:sz w:val="32"/>
          <w:szCs w:val="32"/>
          <w:cs/>
        </w:rPr>
        <w:tab/>
        <w:t xml:space="preserve">                                   ครูประจำชั้น ๒/๑</w:t>
      </w:r>
    </w:p>
    <w:p w:rsidR="00372220" w:rsidRDefault="00372220" w:rsidP="003A6158">
      <w:pPr>
        <w:ind w:left="1080" w:hanging="229"/>
        <w:jc w:val="thaiDistribute"/>
        <w:rPr>
          <w:rFonts w:ascii="Cordia New" w:hAnsi="Cordia New"/>
          <w:b/>
          <w:bCs/>
          <w:color w:val="0070C0"/>
          <w:sz w:val="32"/>
          <w:szCs w:val="32"/>
          <w:cs/>
        </w:rPr>
      </w:pPr>
    </w:p>
    <w:p w:rsidR="00372220" w:rsidRDefault="00372220" w:rsidP="003A6158">
      <w:pPr>
        <w:ind w:left="1080" w:hanging="229"/>
        <w:jc w:val="thaiDistribute"/>
        <w:rPr>
          <w:rFonts w:ascii="Cordia New" w:hAnsi="Cordia New"/>
          <w:b/>
          <w:bCs/>
          <w:color w:val="0070C0"/>
          <w:sz w:val="32"/>
          <w:szCs w:val="32"/>
          <w:cs/>
        </w:rPr>
      </w:pPr>
    </w:p>
    <w:p w:rsidR="00372220" w:rsidRPr="00D67739" w:rsidRDefault="00372220" w:rsidP="003A6158">
      <w:pPr>
        <w:ind w:left="0"/>
        <w:jc w:val="thaiDistribute"/>
        <w:rPr>
          <w:rFonts w:ascii="Cordia New" w:hAnsi="Cordia New"/>
          <w:color w:val="0070C0"/>
          <w:sz w:val="32"/>
          <w:szCs w:val="32"/>
          <w:cs/>
        </w:rPr>
      </w:pPr>
    </w:p>
    <w:p w:rsidR="00372220" w:rsidRDefault="00372220" w:rsidP="003A6158">
      <w:pPr>
        <w:ind w:left="1080"/>
        <w:jc w:val="thaiDistribute"/>
        <w:rPr>
          <w:rFonts w:ascii="Comic Sans MS" w:hAnsi="Comic Sans MS"/>
          <w:color w:val="0070C0"/>
          <w:sz w:val="36"/>
          <w:szCs w:val="36"/>
        </w:rPr>
      </w:pPr>
      <w:r w:rsidRPr="008017BE">
        <w:rPr>
          <w:rFonts w:ascii="Comic Sans MS" w:hAnsi="Comic Sans MS"/>
          <w:color w:val="0070C0"/>
          <w:sz w:val="32"/>
          <w:szCs w:val="32"/>
        </w:rPr>
        <w:t xml:space="preserve"> </w:t>
      </w:r>
      <w:r>
        <w:rPr>
          <w:rFonts w:ascii="Comic Sans MS" w:hAnsi="Comic Sans MS"/>
          <w:color w:val="0070C0"/>
          <w:sz w:val="32"/>
          <w:szCs w:val="32"/>
        </w:rPr>
        <w:tab/>
      </w:r>
    </w:p>
    <w:p w:rsidR="00372220" w:rsidRPr="000913A7" w:rsidRDefault="00372220" w:rsidP="003A6158">
      <w:pPr>
        <w:ind w:left="0" w:firstLine="720"/>
        <w:jc w:val="thaiDistribute"/>
        <w:rPr>
          <w:rFonts w:ascii="Comic Sans MS" w:hAnsi="Comic Sans MS"/>
          <w:color w:val="0070C0"/>
          <w:sz w:val="36"/>
          <w:szCs w:val="36"/>
          <w:cs/>
        </w:rPr>
      </w:pPr>
    </w:p>
    <w:p w:rsidR="00372220" w:rsidRDefault="00372220" w:rsidP="003A6158">
      <w:pPr>
        <w:ind w:left="0" w:firstLine="720"/>
        <w:jc w:val="thaiDistribute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3A6158">
      <w:pPr>
        <w:ind w:left="0" w:firstLine="720"/>
        <w:jc w:val="thaiDistribute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3A6158">
      <w:pPr>
        <w:ind w:left="0" w:firstLine="720"/>
        <w:jc w:val="thaiDistribute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3A6158">
      <w:pPr>
        <w:ind w:left="0" w:firstLine="720"/>
        <w:jc w:val="thaiDistribute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Pr="00424DCD" w:rsidRDefault="00372220" w:rsidP="009B3E74">
      <w:pPr>
        <w:ind w:left="0" w:firstLine="720"/>
        <w:rPr>
          <w:rFonts w:ascii="Comic Sans MS" w:hAnsi="Comic Sans MS"/>
          <w:b/>
          <w:bCs/>
          <w:color w:val="FF0000"/>
          <w:sz w:val="40"/>
          <w:szCs w:val="40"/>
        </w:rPr>
      </w:pPr>
    </w:p>
    <w:p w:rsidR="00372220" w:rsidRPr="00424DCD" w:rsidRDefault="00372220" w:rsidP="00005D03">
      <w:pPr>
        <w:ind w:left="0" w:firstLine="720"/>
        <w:rPr>
          <w:rFonts w:ascii="Comic Sans MS" w:hAnsi="Comic Sans MS"/>
          <w:color w:val="C00000"/>
          <w:sz w:val="36"/>
          <w:szCs w:val="36"/>
        </w:rPr>
      </w:pPr>
      <w:r w:rsidRPr="00424DCD">
        <w:rPr>
          <w:rFonts w:ascii="Comic Sans MS" w:hAnsi="Comic Sans MS"/>
          <w:color w:val="C00000"/>
          <w:sz w:val="36"/>
          <w:szCs w:val="36"/>
          <w:cs/>
        </w:rPr>
        <w:t xml:space="preserve">นับจากวันที่ก้าวเข้ามารับหน้าที่ครูประจำชั้นเด็กเล็กสู่พี่ประถม  </w:t>
      </w:r>
    </w:p>
    <w:p w:rsidR="00372220" w:rsidRPr="00424DCD" w:rsidRDefault="00372220" w:rsidP="00186955">
      <w:pPr>
        <w:ind w:left="0"/>
        <w:rPr>
          <w:rFonts w:ascii="Comic Sans MS" w:hAnsi="Comic Sans MS"/>
          <w:color w:val="C00000"/>
          <w:sz w:val="36"/>
          <w:szCs w:val="36"/>
        </w:rPr>
      </w:pPr>
      <w:r w:rsidRPr="00424DCD">
        <w:rPr>
          <w:rFonts w:ascii="Comic Sans MS" w:hAnsi="Comic Sans MS"/>
          <w:color w:val="C00000"/>
          <w:sz w:val="36"/>
          <w:szCs w:val="36"/>
          <w:cs/>
        </w:rPr>
        <w:t>บัดนี้เข้าสู่ปีที่ ๕ สำหรับการเป็นทำงานด้านประจำชั้น ระดับประถมต้นหน้าที่หลักของครูประจำชั้น  คือ การทำหน้าที่ “แม่” การดูแลลูกๆ ของตนเอง ในทุกเรื่อง จำได้ว่าเมื่อตอนอยู่ ชั้น ๑  เด็กๆทำอะไรไม่ค่อยได้มากนัก</w:t>
      </w:r>
    </w:p>
    <w:p w:rsidR="00372220" w:rsidRPr="00424DCD" w:rsidRDefault="00372220" w:rsidP="00005D03">
      <w:pPr>
        <w:ind w:left="0" w:firstLine="720"/>
        <w:rPr>
          <w:rFonts w:ascii="Comic Sans MS" w:hAnsi="Comic Sans MS"/>
          <w:color w:val="C00000"/>
          <w:sz w:val="36"/>
          <w:szCs w:val="36"/>
        </w:rPr>
      </w:pPr>
      <w:r w:rsidRPr="00424DCD">
        <w:rPr>
          <w:rFonts w:ascii="Comic Sans MS" w:hAnsi="Comic Sans MS"/>
          <w:color w:val="C00000"/>
          <w:sz w:val="36"/>
          <w:szCs w:val="36"/>
          <w:cs/>
        </w:rPr>
        <w:t>ในด้านทักษะชีวิต เช่น การดูแลตนเอง ในทุกๆ เรื่อง ต้องมี แม่ คอยบอก แต่การจะบอกในเวลาทันที เมื่อยังซื้อใจลูกไม่ได้นี่ยาก เมื่อมีความคาดหวังว่า “ลูกโตแล้ว  ๗ ขวบแล้ว ต้องทำอะไรได้ด้วยตนเองนะ หลายอย่าง “แม่คนนี้ลืมไปนะ” ว่าลูกๆ แต่ละบ้านการเลี้ยงดูแตกต่างกันจึงทำให้ได้พบปัญหา และจะแก้ปัญหานี้อย่างไร ในเมื่อ ในหนึ่งห้องเรียนมีตั้ง ๒๘  คน   ๑  คน มีมากกว่า ๑ ปัญหา ที่จะต้องแก้ จะเริ่มแก้อะไรก่อน หรือช่วยอะไรก่อน</w:t>
      </w:r>
    </w:p>
    <w:p w:rsidR="00372220" w:rsidRPr="00424DCD" w:rsidRDefault="00372220" w:rsidP="00B40426">
      <w:pPr>
        <w:ind w:left="0" w:firstLine="720"/>
        <w:rPr>
          <w:rFonts w:ascii="Comic Sans MS" w:hAnsi="Comic Sans MS"/>
          <w:color w:val="C00000"/>
          <w:sz w:val="36"/>
          <w:szCs w:val="36"/>
          <w:cs/>
        </w:rPr>
      </w:pPr>
      <w:r w:rsidRPr="00424DCD">
        <w:rPr>
          <w:rFonts w:ascii="Comic Sans MS" w:hAnsi="Comic Sans MS"/>
          <w:color w:val="C00000"/>
          <w:sz w:val="36"/>
          <w:szCs w:val="36"/>
          <w:cs/>
        </w:rPr>
        <w:t>การคิดวกวนเช่นนี้ ทำให้พบว่า เจอแต่ปัญหา  และหาทางแก้ไม่ได้  หรือ ในบางครั้ง ทำให้ท้อแท้บนปัญหาที่แก้ซ้ำๆ แล้วยังมีไม่ทางออก คิดอยากลาออกไปให้พ้นสิ่งนี้ โดยเฉพาะการช่วยเหลือนักเรียนที่มีศักยภาพสูงแต่ยังกำกับตนเองให้อยู่ในกติกาของส่วนรวมได้น้อย จึงเป็นความทุกข์ที่ตนเองเผชิญมาล้มลุกคลุกคลานมาก  และคำพูดของคุณครูผู้ใหญ่ท่านบอกว่าเรามักจะตกหลุมดำ” ยอมรับว่า เมื่อก่อนไม่เข้าใจคำนี้แต่คำๆ นี้ยังก้องอยู่ในหูมาเรื่อยๆ  จนบัดนี้เริ่มกระจ่างด้วยตนเองเมื่อทุกปัญหานั่นเริ่มคลี่คลาย และจากเหตุปัจจัยครั้งนั้นจึงทำให้</w:t>
      </w:r>
    </w:p>
    <w:p w:rsidR="00372220" w:rsidRPr="00424DCD" w:rsidRDefault="00372220" w:rsidP="00B40426">
      <w:pPr>
        <w:ind w:left="0" w:firstLine="720"/>
        <w:rPr>
          <w:rFonts w:ascii="Comic Sans MS" w:hAnsi="Comic Sans MS"/>
          <w:color w:val="C00000"/>
          <w:sz w:val="36"/>
          <w:szCs w:val="36"/>
          <w:cs/>
        </w:rPr>
      </w:pPr>
      <w:r>
        <w:rPr>
          <w:noProof/>
        </w:rPr>
        <w:pict>
          <v:shape id="_x0000_s1033" type="#_x0000_t75" style="position:absolute;left:0;text-align:left;margin-left:219.4pt;margin-top:130.4pt;width:76.75pt;height:93.75pt;z-index:-251640320;visibility:visible">
            <v:imagedata r:id="rId9" o:title=""/>
          </v:shape>
        </w:pict>
      </w:r>
      <w:r>
        <w:rPr>
          <w:noProof/>
        </w:rPr>
        <w:pict>
          <v:shape id="Picture 8" o:spid="_x0000_s1034" type="#_x0000_t75" style="position:absolute;left:0;text-align:left;margin-left:115.6pt;margin-top:130.4pt;width:108.55pt;height:90.35pt;z-index:-251641344;visibility:visible">
            <v:imagedata r:id="rId10" o:title=""/>
          </v:shape>
        </w:pict>
      </w:r>
      <w:r w:rsidRPr="00424DCD">
        <w:rPr>
          <w:rFonts w:ascii="Comic Sans MS" w:hAnsi="Comic Sans MS"/>
          <w:color w:val="C00000"/>
          <w:sz w:val="36"/>
          <w:szCs w:val="36"/>
          <w:cs/>
        </w:rPr>
        <w:t xml:space="preserve"> ได้พบกับสิ่งที่ดีเมื่อได้พบกับครูใหญ่ใจดี ท่านได้ให้คำแนะนำในการแก้ปัญหาโดยมองที่สภาพความเป็นจริง ทั้งตัวเรา และเด็ก และการเผชิญปัญหาอย่างไรให้ก้าวผ่าน ต้องยอมรับว่า อารมณ์นั้นไม่พร้อมรับฟังใดๆ เลย เหมือนจะฟังด้วยท่าทีการแสดงออก แต่ข้างในใจเราคิดต่อต้านตลอดเวลาที่นั่งฟังท่านแนะนำ  จนเวลาล่วงเลย เมื่อกลับมาสู่สภาวะปกติ ก็ได้นำข้อแนะนำกลับมาทบทวนและได้หยิบหนังสือเล่มนั้นขึ้นมาอ่าน ก็ได้พบว่า ปัญหาทุกอย่างมีทางออก เพียงแค่ รู้จักรอ</w:t>
      </w:r>
    </w:p>
    <w:p w:rsidR="00372220" w:rsidRPr="00424DCD" w:rsidRDefault="00372220" w:rsidP="00B40426">
      <w:pPr>
        <w:ind w:left="0" w:firstLine="720"/>
        <w:rPr>
          <w:rFonts w:ascii="Comic Sans MS" w:hAnsi="Comic Sans MS"/>
          <w:color w:val="C00000"/>
          <w:sz w:val="36"/>
          <w:szCs w:val="36"/>
        </w:rPr>
      </w:pPr>
      <w:r>
        <w:rPr>
          <w:noProof/>
        </w:rPr>
        <w:pict>
          <v:shape id="_x0000_s1035" type="#_x0000_t75" style="position:absolute;left:0;text-align:left;margin-left:-52.3pt;margin-top:7.5pt;width:39.25pt;height:38.05pt;z-index:-251660800;visibility:visible">
            <v:imagedata r:id="rId8" o:title=""/>
          </v:shape>
        </w:pict>
      </w:r>
      <w:r>
        <w:rPr>
          <w:noProof/>
        </w:rPr>
        <w:pict>
          <v:shape id="_x0000_s1036" type="#_x0000_t75" style="position:absolute;left:0;text-align:left;margin-left:-35.3pt;margin-top:-39.35pt;width:39.25pt;height:38.05pt;z-index:-251658752;visibility:visible">
            <v:imagedata r:id="rId8" o:title=""/>
          </v:shape>
        </w:pict>
      </w:r>
      <w:r>
        <w:rPr>
          <w:noProof/>
        </w:rPr>
        <w:pict>
          <v:shape id="_x0000_s1037" type="#_x0000_t75" style="position:absolute;left:0;text-align:left;margin-left:326.05pt;margin-top:-46.15pt;width:31.8pt;height:31.25pt;z-index:-251659776;visibility:visible">
            <v:imagedata r:id="rId11" o:title=""/>
          </v:shape>
        </w:pict>
      </w:r>
      <w:r>
        <w:rPr>
          <w:noProof/>
        </w:rPr>
        <w:pict>
          <v:shape id="_x0000_s1038" type="#_x0000_t75" style="position:absolute;left:0;text-align:left;margin-left:205.8pt;margin-top:-51.6pt;width:44pt;height:43.45pt;z-index:-251656704;visibility:visible">
            <v:imagedata r:id="rId12" o:title=""/>
          </v:shape>
        </w:pict>
      </w:r>
      <w:r>
        <w:rPr>
          <w:noProof/>
        </w:rPr>
        <w:pict>
          <v:shape id="_x0000_s1039" type="#_x0000_t75" style="position:absolute;left:0;text-align:left;margin-left:173.2pt;margin-top:-40.7pt;width:33.15pt;height:32.6pt;z-index:-251657728;visibility:visible">
            <v:imagedata r:id="rId13" o:title=""/>
          </v:shape>
        </w:pict>
      </w:r>
      <w:r>
        <w:rPr>
          <w:noProof/>
        </w:rPr>
        <w:pict>
          <v:shape id="_x0000_s1040" type="#_x0000_t75" style="position:absolute;left:0;text-align:left;margin-left:133.8pt;margin-top:-46.15pt;width:39.25pt;height:38.05pt;z-index:-251655680;visibility:visible">
            <v:imagedata r:id="rId8" o:title=""/>
          </v:shape>
        </w:pict>
      </w:r>
      <w:r>
        <w:rPr>
          <w:noProof/>
        </w:rPr>
        <w:pict>
          <v:shape id="_x0000_s1041" type="#_x0000_t75" style="position:absolute;left:0;text-align:left;margin-left:84.9pt;margin-top:-51.6pt;width:44pt;height:43.45pt;z-index:-251654656;visibility:visible">
            <v:imagedata r:id="rId12" o:title=""/>
          </v:shape>
        </w:pict>
      </w:r>
      <w:r>
        <w:rPr>
          <w:noProof/>
        </w:rPr>
        <w:pict>
          <v:shape id="_x0000_s1042" type="#_x0000_t75" style="position:absolute;left:0;text-align:left;margin-left:47.55pt;margin-top:-46.15pt;width:33.15pt;height:32.6pt;z-index:-251652608;visibility:visible">
            <v:imagedata r:id="rId13" o:title=""/>
          </v:shape>
        </w:pict>
      </w:r>
      <w:r>
        <w:rPr>
          <w:noProof/>
        </w:rPr>
        <w:pict>
          <v:shape id="_x0000_s1043" type="#_x0000_t75" style="position:absolute;left:0;text-align:left;margin-left:4.1pt;margin-top:-51.6pt;width:39.25pt;height:38.05pt;z-index:-251653632;visibility:visible">
            <v:imagedata r:id="rId8" o:title=""/>
          </v:shape>
        </w:pict>
      </w:r>
      <w:r>
        <w:rPr>
          <w:noProof/>
        </w:rPr>
        <w:pict>
          <v:shape id="_x0000_s1044" type="#_x0000_t75" style="position:absolute;left:0;text-align:left;margin-left:288.7pt;margin-top:-46.15pt;width:33.15pt;height:32.6pt;z-index:-251650560;visibility:visible">
            <v:imagedata r:id="rId13" o:title=""/>
          </v:shape>
        </w:pict>
      </w:r>
      <w:r>
        <w:rPr>
          <w:noProof/>
        </w:rPr>
        <w:pict>
          <v:shape id="_x0000_s1045" type="#_x0000_t75" style="position:absolute;left:0;text-align:left;margin-left:249.95pt;margin-top:-46.15pt;width:39.25pt;height:38.05pt;z-index:-251651584;visibility:visible">
            <v:imagedata r:id="rId8" o:title=""/>
          </v:shape>
        </w:pict>
      </w:r>
      <w:r>
        <w:rPr>
          <w:noProof/>
        </w:rPr>
        <w:pict>
          <v:shape id="_x0000_s1046" type="#_x0000_t75" style="position:absolute;left:0;text-align:left;margin-left:357.95pt;margin-top:-46.15pt;width:39.25pt;height:38.05pt;z-index:-251649536;visibility:visible">
            <v:imagedata r:id="rId14" o:title=""/>
          </v:shape>
        </w:pict>
      </w:r>
      <w:r>
        <w:rPr>
          <w:noProof/>
        </w:rPr>
        <w:pict>
          <v:shape id="_x0000_s1047" type="#_x0000_t75" style="position:absolute;left:0;text-align:left;margin-left:396.7pt;margin-top:-46.15pt;width:33.15pt;height:32.6pt;z-index:-251648512;visibility:visible">
            <v:imagedata r:id="rId13" o:title=""/>
          </v:shape>
        </w:pict>
      </w:r>
      <w:r>
        <w:rPr>
          <w:noProof/>
        </w:rPr>
        <w:pict>
          <v:shape id="_x0000_s1048" type="#_x0000_t75" style="position:absolute;left:0;text-align:left;margin-left:429.95pt;margin-top:-51.6pt;width:44pt;height:43.45pt;z-index:-251647488;visibility:visible">
            <v:imagedata r:id="rId12" o:title=""/>
          </v:shape>
        </w:pict>
      </w:r>
      <w:r>
        <w:rPr>
          <w:noProof/>
        </w:rPr>
        <w:pict>
          <v:shape id="_x0000_s1049" type="#_x0000_t75" style="position:absolute;left:0;text-align:left;margin-left:-52.35pt;margin-top:7.45pt;width:39.25pt;height:38pt;z-index:-251661824;visibility:visible">
            <v:imagedata r:id="rId8" o:title=""/>
          </v:shape>
        </w:pict>
      </w:r>
      <w:r>
        <w:rPr>
          <w:noProof/>
        </w:rPr>
        <w:pict>
          <v:shape id="_x0000_s1050" type="#_x0000_t75" style="position:absolute;left:0;text-align:left;margin-left:467.45pt;margin-top:-8.15pt;width:39.25pt;height:38.05pt;z-index:-251662848;visibility:visible">
            <v:imagedata r:id="rId8" o:title=""/>
          </v:shape>
        </w:pict>
      </w:r>
      <w:r>
        <w:rPr>
          <w:noProof/>
        </w:rPr>
        <w:pict>
          <v:shape id="_x0000_s1051" type="#_x0000_t75" style="position:absolute;left:0;text-align:left;margin-left:-35.05pt;margin-top:-39.35pt;width:39.25pt;height:38.05pt;z-index:-251663872;visibility:visible">
            <v:imagedata r:id="rId8" o:title=""/>
          </v:shape>
        </w:pict>
      </w:r>
      <w:r>
        <w:rPr>
          <w:noProof/>
        </w:rPr>
        <w:pict>
          <v:shape id="_x0000_s1052" type="#_x0000_t75" style="position:absolute;left:0;text-align:left;margin-left:326.45pt;margin-top:-46.2pt;width:31.8pt;height:31.25pt;z-index:-251671040;visibility:visible">
            <v:imagedata r:id="rId11" o:title=""/>
          </v:shape>
        </w:pict>
      </w:r>
      <w:r>
        <w:rPr>
          <w:noProof/>
        </w:rPr>
        <w:pict>
          <v:shape id="_x0000_s1053" type="#_x0000_t75" style="position:absolute;left:0;text-align:left;margin-left:206.05pt;margin-top:-51.65pt;width:44pt;height:43.45pt;z-index:-251667968;visibility:visible">
            <v:imagedata r:id="rId12" o:title=""/>
          </v:shape>
        </w:pict>
      </w:r>
      <w:r>
        <w:rPr>
          <w:noProof/>
        </w:rPr>
        <w:pict>
          <v:shape id="_x0000_s1054" type="#_x0000_t75" style="position:absolute;left:0;text-align:left;margin-left:173.2pt;margin-top:-40.8pt;width:33.1pt;height:32.6pt;z-index:-251668992;visibility:visible">
            <v:imagedata r:id="rId13" o:title=""/>
          </v:shape>
        </w:pict>
      </w:r>
      <w:r>
        <w:rPr>
          <w:noProof/>
        </w:rPr>
        <w:pict>
          <v:shape id="_x0000_s1055" type="#_x0000_t75" style="position:absolute;left:0;text-align:left;margin-left:133.95pt;margin-top:-46.2pt;width:39.25pt;height:38pt;z-index:-251670016;visibility:visible">
            <v:imagedata r:id="rId8" o:title=""/>
          </v:shape>
        </w:pict>
      </w:r>
      <w:r>
        <w:rPr>
          <w:noProof/>
        </w:rPr>
        <w:pict>
          <v:shape id="_x0000_s1056" type="#_x0000_t75" style="position:absolute;left:0;text-align:left;margin-left:85pt;margin-top:-51.65pt;width:44pt;height:43.45pt;z-index:-251664896;visibility:visible">
            <v:imagedata r:id="rId12" o:title=""/>
          </v:shape>
        </w:pict>
      </w:r>
      <w:r>
        <w:rPr>
          <w:noProof/>
        </w:rPr>
        <w:pict>
          <v:shape id="_x0000_s1057" type="#_x0000_t75" style="position:absolute;left:0;text-align:left;margin-left:47.65pt;margin-top:-46.2pt;width:33.1pt;height:32.6pt;z-index:-251665920;visibility:visible">
            <v:imagedata r:id="rId13" o:title=""/>
          </v:shape>
        </w:pict>
      </w:r>
      <w:r>
        <w:rPr>
          <w:noProof/>
        </w:rPr>
        <w:pict>
          <v:shape id="_x0000_s1058" type="#_x0000_t75" style="position:absolute;left:0;text-align:left;margin-left:4.2pt;margin-top:-51.6pt;width:39.25pt;height:38pt;z-index:-251666944;visibility:visible">
            <v:imagedata r:id="rId8" o:title=""/>
          </v:shape>
        </w:pict>
      </w:r>
      <w:r>
        <w:rPr>
          <w:noProof/>
        </w:rPr>
        <w:pict>
          <v:shape id="_x0000_s1059" type="#_x0000_t75" style="position:absolute;left:0;text-align:left;margin-left:288.8pt;margin-top:-46.2pt;width:33.1pt;height:32.6pt;z-index:-251672064;visibility:visible">
            <v:imagedata r:id="rId13" o:title=""/>
          </v:shape>
        </w:pict>
      </w:r>
      <w:r>
        <w:rPr>
          <w:noProof/>
        </w:rPr>
        <w:pict>
          <v:shape id="_x0000_s1060" type="#_x0000_t75" style="position:absolute;left:0;text-align:left;margin-left:250.1pt;margin-top:-46.2pt;width:39.25pt;height:38pt;z-index:-251673088;visibility:visible">
            <v:imagedata r:id="rId8" o:title=""/>
          </v:shape>
        </w:pict>
      </w:r>
      <w:r>
        <w:rPr>
          <w:noProof/>
        </w:rPr>
        <w:pict>
          <v:shape id="Picture 7" o:spid="_x0000_s1061" type="#_x0000_t75" style="position:absolute;left:0;text-align:left;margin-left:358.05pt;margin-top:-46.2pt;width:39.05pt;height:38pt;z-index:-251676160;visibility:visible">
            <v:imagedata r:id="rId14" o:title=""/>
          </v:shape>
        </w:pict>
      </w:r>
      <w:r>
        <w:rPr>
          <w:noProof/>
        </w:rPr>
        <w:pict>
          <v:shape id="_x0000_s1062" type="#_x0000_t75" style="position:absolute;left:0;text-align:left;margin-left:397.05pt;margin-top:-46.2pt;width:33.15pt;height:32.6pt;z-index:-251675136;visibility:visible">
            <v:imagedata r:id="rId13" o:title=""/>
          </v:shape>
        </w:pict>
      </w:r>
      <w:r>
        <w:rPr>
          <w:noProof/>
        </w:rPr>
        <w:pict>
          <v:shape id="_x0000_s1063" type="#_x0000_t75" style="position:absolute;left:0;text-align:left;margin-left:429.8pt;margin-top:-51.6pt;width:44pt;height:43.45pt;z-index:-251674112;visibility:visible">
            <v:imagedata r:id="rId12" o:title=""/>
          </v:shape>
        </w:pict>
      </w:r>
      <w:r w:rsidRPr="00424DCD">
        <w:rPr>
          <w:rFonts w:ascii="Comic Sans MS" w:hAnsi="Comic Sans MS"/>
          <w:color w:val="C00000"/>
          <w:sz w:val="36"/>
          <w:szCs w:val="36"/>
          <w:cs/>
        </w:rPr>
        <w:t>ให้เป็น รู้จักลดความคาดหวังของตนเอง และต้องรู้จักปล่อยวางให้เป็น หากเราเองนิ่งด้วยตัวเราข้างในใจเรา เราจะรู้จักตนเองมากยิ่งขึ้น แล้วเราก็จะช่วยเหลือลูกๆ ของเรา ที่เค้ายังไม่รู้ตัวเอง ว่าเกิดอะไรขึ้นทำไม เค้าถึงเป็นอย่างนั้น ทำไมเค้าถึงเป็นอย่างนี้</w:t>
      </w:r>
    </w:p>
    <w:p w:rsidR="00372220" w:rsidRPr="00424DCD" w:rsidRDefault="00372220" w:rsidP="00B40426">
      <w:pPr>
        <w:ind w:left="0" w:firstLine="720"/>
        <w:rPr>
          <w:rFonts w:ascii="Comic Sans MS" w:hAnsi="Comic Sans MS"/>
          <w:color w:val="C00000"/>
          <w:sz w:val="36"/>
          <w:szCs w:val="36"/>
        </w:rPr>
      </w:pPr>
      <w:r w:rsidRPr="00424DCD">
        <w:rPr>
          <w:rFonts w:ascii="Comic Sans MS" w:hAnsi="Comic Sans MS"/>
          <w:color w:val="C00000"/>
          <w:sz w:val="36"/>
          <w:szCs w:val="36"/>
          <w:cs/>
        </w:rPr>
        <w:t xml:space="preserve">หากว่าไปแล้วตอนนี้ลูก ก็จะขึ้นชั้น ๓  แล้ว  สิ่งที่ไม่อยากได้มากที่สุดคือ การที่ลูกๆ ขึ้นชั้น ๓ เพราะเวลาที่เราจะอยู่ด้วยกันน้อยมาก ๑  ปีการศึกษา จึงมักจะพูดกับเด็กๆ เสมอว่า  ไม่อยากให้เลื่อนชั้นเลย เด็กๆ จะถามด้วยความส่งสัยว่าเพราะอะไร  “ครูก็ไม่อยากให้ไป ชั้น ๔  งัย” เพราะเวลาจะเดินเร็วมาก เดี๋ยวหนูก็จะไปเป็นพี่ ชั้น ๔ แล้ว </w:t>
      </w:r>
    </w:p>
    <w:p w:rsidR="00372220" w:rsidRPr="00424DCD" w:rsidRDefault="00372220" w:rsidP="00B40426">
      <w:pPr>
        <w:ind w:left="0" w:firstLine="720"/>
        <w:rPr>
          <w:rFonts w:ascii="Comic Sans MS" w:hAnsi="Comic Sans MS"/>
          <w:color w:val="C00000"/>
          <w:sz w:val="36"/>
          <w:szCs w:val="36"/>
        </w:rPr>
      </w:pPr>
      <w:r w:rsidRPr="00424DCD">
        <w:rPr>
          <w:rFonts w:ascii="Comic Sans MS" w:hAnsi="Comic Sans MS"/>
          <w:color w:val="C00000"/>
          <w:sz w:val="36"/>
          <w:szCs w:val="36"/>
          <w:cs/>
        </w:rPr>
        <w:t xml:space="preserve">สิ่งที่ได้เห็นคือ เด็กๆได้รับการพัฒนาในด้านอารมณ์สังคม  ด้านการเรียนรู้ ร่างกาย จิตใจทุกอย่างที่เพลินพัฒนาหล่อหลอมมา ได้ผลิดอกออกใบ ให้เห็นความเบ่งบาน แม้ว่าแต่และคนจะได้ น้ำ  ปุย  มาก น้อย แตกต่างกันไปก็นได้เห็นการพัฒนาตามแต่ต้นไม้ต้นนั้นซึ่งเรามิได้เร่งใส่ปุ๋ยพรวนดินให้ออกดอก ในวัน สองวัน จากงานชื่นใจในภาคเรียนวิมังสาที่ผ่านมานี้ ทุกอารมณ์ความรู้สึกของครูมีทุกรส แต่สิ่งที่ครูมีความสุข คือการได้เห็นความก้าวหน้าของลูกๆ  ในการทำงานทุกอย่างด้วยมือน้อยๆ ของลูกศิษย์ มีความสุขยิ้มและหายเหนื่อยจริงๆ    </w:t>
      </w:r>
    </w:p>
    <w:p w:rsidR="00372220" w:rsidRPr="00424DCD" w:rsidRDefault="00372220" w:rsidP="00B40426">
      <w:pPr>
        <w:ind w:left="0" w:firstLine="720"/>
        <w:rPr>
          <w:rFonts w:ascii="Comic Sans MS" w:hAnsi="Comic Sans MS"/>
          <w:color w:val="C00000"/>
          <w:sz w:val="36"/>
          <w:szCs w:val="36"/>
        </w:rPr>
      </w:pPr>
      <w:r w:rsidRPr="00424DCD">
        <w:rPr>
          <w:rFonts w:ascii="Comic Sans MS" w:hAnsi="Comic Sans MS"/>
          <w:color w:val="C00000"/>
          <w:sz w:val="36"/>
          <w:szCs w:val="36"/>
          <w:cs/>
        </w:rPr>
        <w:t xml:space="preserve">๙  ปี ที่เป็นครูโรงเรียนเพลินพัฒนานั้น ได้เรียนรู้มากหมาย ได้รู้จักตนเองเป็นสำคัญ และรู้จักผู้อื่นรู้จักการให้ ที่ให้เป็น มิได้อยากได้สิ่งใดตอบแทน  ได้ทำในสิ่งที่มีคุณค่าที่สุด  คือการเป็นแม่พิมพ์ของชาติ ที่ตอบแทนคุณแผ่นดิน ในยามที่ประเทศกำลังลำบาก </w:t>
      </w:r>
    </w:p>
    <w:p w:rsidR="00372220" w:rsidRPr="00424DCD" w:rsidRDefault="00372220" w:rsidP="00B40426">
      <w:pPr>
        <w:ind w:left="0" w:firstLine="720"/>
        <w:rPr>
          <w:rFonts w:ascii="Comic Sans MS" w:hAnsi="Comic Sans MS"/>
          <w:color w:val="C00000"/>
          <w:sz w:val="36"/>
          <w:szCs w:val="36"/>
          <w:cs/>
        </w:rPr>
      </w:pPr>
      <w:r>
        <w:rPr>
          <w:noProof/>
        </w:rPr>
        <w:pict>
          <v:shape id="Picture 6" o:spid="_x0000_s1064" type="#_x0000_t75" style="position:absolute;left:0;text-align:left;margin-left:88.85pt;margin-top:77.8pt;width:40.2pt;height:90.35pt;z-index:-251677184;visibility:visible">
            <v:imagedata r:id="rId15" o:title=""/>
          </v:shape>
        </w:pict>
      </w:r>
      <w:r w:rsidRPr="00424DCD">
        <w:rPr>
          <w:rFonts w:ascii="Comic Sans MS" w:hAnsi="Comic Sans MS"/>
          <w:color w:val="C00000"/>
          <w:sz w:val="36"/>
          <w:szCs w:val="36"/>
          <w:cs/>
        </w:rPr>
        <w:t xml:space="preserve">ขอบพระคุณ โรงเรียนเพลินพัฒนา และสถาบันอาศรมศิลป์ที่ให้ความรู้วิชาชีวิต วิชาครูที่ไม่ใช่แค่กระดาษ  ๑  ใบ แต่สิ่งที่ได้คือ เครื่องมือกลับมาใช้ มาสร้างประโยชน์แก่เยาวชนของชาติ “เชื่อว่าต้นกล้าน้อย น้อย ในวันนี้ จะเป็นต้นไทรที่ดีและเติบใหญ่ในวันหน้า” </w:t>
      </w:r>
    </w:p>
    <w:p w:rsidR="00372220" w:rsidRPr="00424DCD" w:rsidRDefault="00372220" w:rsidP="00005D03">
      <w:pPr>
        <w:ind w:left="0" w:firstLine="720"/>
        <w:rPr>
          <w:rFonts w:ascii="Comic Sans MS" w:hAnsi="Comic Sans MS"/>
          <w:color w:val="C00000"/>
          <w:sz w:val="36"/>
          <w:szCs w:val="36"/>
        </w:rPr>
      </w:pPr>
      <w:r w:rsidRPr="00424DCD">
        <w:rPr>
          <w:rFonts w:ascii="Comic Sans MS" w:hAnsi="Comic Sans MS"/>
          <w:color w:val="C00000"/>
          <w:sz w:val="36"/>
          <w:szCs w:val="36"/>
          <w:cs/>
        </w:rPr>
        <w:tab/>
      </w:r>
      <w:r w:rsidRPr="00424DCD">
        <w:rPr>
          <w:rFonts w:ascii="Comic Sans MS" w:hAnsi="Comic Sans MS"/>
          <w:color w:val="C00000"/>
          <w:sz w:val="36"/>
          <w:szCs w:val="36"/>
          <w:cs/>
        </w:rPr>
        <w:tab/>
      </w:r>
      <w:r w:rsidRPr="00424DCD">
        <w:rPr>
          <w:rFonts w:ascii="Comic Sans MS" w:hAnsi="Comic Sans MS"/>
          <w:color w:val="C00000"/>
          <w:sz w:val="36"/>
          <w:szCs w:val="36"/>
          <w:cs/>
        </w:rPr>
        <w:tab/>
        <w:t xml:space="preserve">ท้ายสุด  สุดท้าย   สุขอยู่ที่ใจเรา </w:t>
      </w:r>
      <w:r w:rsidRPr="00424DCD">
        <w:rPr>
          <w:rFonts w:ascii="Comic Sans MS" w:hAnsi="Comic Sans MS"/>
          <w:color w:val="C00000"/>
          <w:sz w:val="36"/>
          <w:szCs w:val="36"/>
        </w:rPr>
        <w:t>…..</w:t>
      </w:r>
      <w:r w:rsidRPr="00424DCD">
        <w:rPr>
          <w:rFonts w:ascii="Comic Sans MS" w:hAnsi="Comic Sans MS"/>
          <w:color w:val="C00000"/>
          <w:sz w:val="36"/>
          <w:szCs w:val="36"/>
          <w:cs/>
        </w:rPr>
        <w:t xml:space="preserve">ทุกข์อยู่ที่ใจเรา </w:t>
      </w:r>
    </w:p>
    <w:p w:rsidR="00372220" w:rsidRPr="00424DCD" w:rsidRDefault="00372220" w:rsidP="00005D03">
      <w:pPr>
        <w:ind w:left="0" w:firstLine="720"/>
        <w:rPr>
          <w:rFonts w:ascii="Comic Sans MS" w:hAnsi="Comic Sans MS"/>
          <w:color w:val="C00000"/>
          <w:sz w:val="36"/>
          <w:szCs w:val="36"/>
        </w:rPr>
      </w:pPr>
      <w:r w:rsidRPr="00424DCD">
        <w:rPr>
          <w:rFonts w:ascii="Comic Sans MS" w:hAnsi="Comic Sans MS"/>
          <w:color w:val="C00000"/>
          <w:sz w:val="36"/>
          <w:szCs w:val="36"/>
        </w:rPr>
        <w:tab/>
      </w:r>
      <w:r w:rsidRPr="00424DCD">
        <w:rPr>
          <w:rFonts w:ascii="Comic Sans MS" w:hAnsi="Comic Sans MS"/>
          <w:color w:val="C00000"/>
          <w:sz w:val="36"/>
          <w:szCs w:val="36"/>
        </w:rPr>
        <w:tab/>
      </w:r>
      <w:r w:rsidRPr="00424DCD">
        <w:rPr>
          <w:rFonts w:ascii="Comic Sans MS" w:hAnsi="Comic Sans MS"/>
          <w:color w:val="C00000"/>
          <w:sz w:val="36"/>
          <w:szCs w:val="36"/>
        </w:rPr>
        <w:tab/>
      </w:r>
      <w:r w:rsidRPr="00424DCD">
        <w:rPr>
          <w:rFonts w:ascii="Comic Sans MS" w:hAnsi="Comic Sans MS"/>
          <w:color w:val="C00000"/>
          <w:sz w:val="36"/>
          <w:szCs w:val="36"/>
        </w:rPr>
        <w:tab/>
      </w:r>
      <w:r w:rsidRPr="00424DCD">
        <w:rPr>
          <w:rFonts w:ascii="Comic Sans MS" w:hAnsi="Comic Sans MS"/>
          <w:color w:val="C00000"/>
          <w:sz w:val="36"/>
          <w:szCs w:val="36"/>
        </w:rPr>
        <w:tab/>
      </w:r>
      <w:r w:rsidRPr="00424DCD">
        <w:rPr>
          <w:rFonts w:ascii="Comic Sans MS" w:hAnsi="Comic Sans MS"/>
          <w:color w:val="C00000"/>
          <w:sz w:val="36"/>
          <w:szCs w:val="36"/>
          <w:cs/>
        </w:rPr>
        <w:t>หากเรายึด ก็จะหนัก</w:t>
      </w:r>
    </w:p>
    <w:p w:rsidR="00372220" w:rsidRDefault="00372220" w:rsidP="00186955">
      <w:pPr>
        <w:ind w:left="0" w:firstLine="720"/>
        <w:jc w:val="center"/>
        <w:rPr>
          <w:rFonts w:ascii="Comic Sans MS" w:hAnsi="Comic Sans MS"/>
          <w:color w:val="C00000"/>
          <w:sz w:val="36"/>
          <w:szCs w:val="36"/>
        </w:rPr>
      </w:pPr>
      <w:r w:rsidRPr="00424DCD">
        <w:rPr>
          <w:rFonts w:ascii="Comic Sans MS" w:hAnsi="Comic Sans MS"/>
          <w:color w:val="C00000"/>
          <w:sz w:val="36"/>
          <w:szCs w:val="36"/>
          <w:cs/>
        </w:rPr>
        <w:t xml:space="preserve">วางลง  แล้วพัก  ทุกข์ จะคลาย  ความสบายใจจะกลับมา   </w:t>
      </w:r>
    </w:p>
    <w:p w:rsidR="00372220" w:rsidRPr="00424DCD" w:rsidRDefault="00372220" w:rsidP="00186955">
      <w:pPr>
        <w:ind w:left="0" w:firstLine="720"/>
        <w:jc w:val="center"/>
        <w:rPr>
          <w:rFonts w:ascii="Comic Sans MS" w:hAnsi="Comic Sans MS"/>
          <w:color w:val="C00000"/>
          <w:sz w:val="36"/>
          <w:szCs w:val="36"/>
        </w:rPr>
      </w:pPr>
      <w:r>
        <w:rPr>
          <w:rFonts w:ascii="Comic Sans MS" w:hAnsi="Comic Sans MS"/>
          <w:color w:val="C00000"/>
          <w:sz w:val="36"/>
          <w:szCs w:val="36"/>
          <w:cs/>
        </w:rPr>
        <w:t>ครู</w:t>
      </w:r>
      <w:r w:rsidRPr="00424DCD">
        <w:rPr>
          <w:rFonts w:ascii="Comic Sans MS" w:hAnsi="Comic Sans MS"/>
          <w:color w:val="C00000"/>
          <w:sz w:val="36"/>
          <w:szCs w:val="36"/>
          <w:cs/>
        </w:rPr>
        <w:t>รุ่งนภา  สาธร ( ครูมายด์ )</w:t>
      </w:r>
    </w:p>
    <w:p w:rsidR="00372220" w:rsidRDefault="00372220" w:rsidP="003010F8">
      <w:pPr>
        <w:ind w:left="0" w:firstLine="720"/>
        <w:jc w:val="center"/>
        <w:rPr>
          <w:rFonts w:ascii="Comic Sans MS" w:hAnsi="Comic Sans MS"/>
          <w:b/>
          <w:bCs/>
          <w:color w:val="C00000"/>
          <w:sz w:val="48"/>
          <w:szCs w:val="48"/>
        </w:rPr>
      </w:pPr>
      <w:r w:rsidRPr="00DB4D8A">
        <w:rPr>
          <w:rFonts w:ascii="Comic Sans MS" w:hAnsi="Comic Sans MS"/>
          <w:b/>
          <w:bCs/>
          <w:color w:val="C00000"/>
          <w:sz w:val="48"/>
          <w:szCs w:val="48"/>
          <w:cs/>
        </w:rPr>
        <w:t>สารบัญ</w:t>
      </w:r>
    </w:p>
    <w:p w:rsidR="00372220" w:rsidRDefault="00372220" w:rsidP="003010F8">
      <w:pPr>
        <w:ind w:left="0" w:firstLine="720"/>
        <w:jc w:val="center"/>
        <w:rPr>
          <w:rFonts w:ascii="Comic Sans MS" w:hAnsi="Comic Sans MS"/>
          <w:b/>
          <w:bCs/>
          <w:color w:val="C00000"/>
          <w:sz w:val="48"/>
          <w:szCs w:val="48"/>
        </w:rPr>
      </w:pPr>
    </w:p>
    <w:p w:rsidR="00372220" w:rsidRPr="004F0AE5" w:rsidRDefault="00372220" w:rsidP="00DB4D8A">
      <w:pPr>
        <w:ind w:left="1140"/>
        <w:rPr>
          <w:rFonts w:ascii="Comic Sans MS" w:hAnsi="Comic Sans MS"/>
          <w:b/>
          <w:bCs/>
          <w:color w:val="00B050"/>
          <w:sz w:val="36"/>
          <w:szCs w:val="36"/>
        </w:rPr>
      </w:pP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 xml:space="preserve">๑ </w:t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 xml:space="preserve">.KM </w:t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>จากห้อง ๒/๑</w:t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ab/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ab/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ab/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ab/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ab/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 xml:space="preserve"> </w:t>
      </w:r>
    </w:p>
    <w:p w:rsidR="00372220" w:rsidRDefault="00372220" w:rsidP="004F0AE5">
      <w:pPr>
        <w:ind w:left="1140"/>
        <w:rPr>
          <w:rFonts w:ascii="Comic Sans MS" w:hAnsi="Comic Sans MS"/>
          <w:b/>
          <w:bCs/>
          <w:color w:val="00B050"/>
          <w:sz w:val="36"/>
          <w:szCs w:val="36"/>
        </w:rPr>
      </w:pP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>๒</w:t>
      </w:r>
      <w:r>
        <w:rPr>
          <w:rFonts w:ascii="Comic Sans MS" w:hAnsi="Comic Sans MS"/>
          <w:b/>
          <w:bCs/>
          <w:color w:val="00B050"/>
          <w:sz w:val="36"/>
          <w:szCs w:val="36"/>
        </w:rPr>
        <w:t>.</w:t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 xml:space="preserve">การพัฒนานักเรียนรายบุคคลภาคจิตตะ </w:t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 xml:space="preserve">– </w:t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 xml:space="preserve">ภาควิมังสา </w:t>
      </w:r>
    </w:p>
    <w:p w:rsidR="00372220" w:rsidRPr="004F0AE5" w:rsidRDefault="00372220" w:rsidP="004F0AE5">
      <w:pPr>
        <w:ind w:left="420" w:firstLine="720"/>
        <w:rPr>
          <w:rFonts w:ascii="Comic Sans MS" w:hAnsi="Comic Sans MS"/>
          <w:b/>
          <w:bCs/>
          <w:color w:val="00B050"/>
          <w:sz w:val="36"/>
          <w:szCs w:val="36"/>
          <w:cs/>
        </w:rPr>
      </w:pPr>
      <w:r>
        <w:rPr>
          <w:rFonts w:ascii="Comic Sans MS" w:hAnsi="Comic Sans MS"/>
          <w:b/>
          <w:bCs/>
          <w:color w:val="00B050"/>
          <w:sz w:val="36"/>
          <w:szCs w:val="36"/>
          <w:cs/>
        </w:rPr>
        <w:t xml:space="preserve">     </w:t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>ปีการศึกษา ๒๕๕๖</w:t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ab/>
      </w:r>
    </w:p>
    <w:p w:rsidR="00372220" w:rsidRPr="004F0AE5" w:rsidRDefault="00372220" w:rsidP="00DB4D8A">
      <w:pPr>
        <w:ind w:left="1140"/>
        <w:rPr>
          <w:rFonts w:ascii="Comic Sans MS" w:hAnsi="Comic Sans MS"/>
          <w:b/>
          <w:bCs/>
          <w:color w:val="00B050"/>
          <w:sz w:val="36"/>
          <w:szCs w:val="36"/>
        </w:rPr>
      </w:pP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>๓</w:t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>.</w:t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>ข้อมูลส่วนตัวนักเรียน</w:t>
      </w:r>
    </w:p>
    <w:p w:rsidR="00372220" w:rsidRPr="004F0AE5" w:rsidRDefault="00372220" w:rsidP="00DB4D8A">
      <w:pPr>
        <w:ind w:left="1140"/>
        <w:rPr>
          <w:rFonts w:ascii="Comic Sans MS" w:hAnsi="Comic Sans MS"/>
          <w:b/>
          <w:bCs/>
          <w:color w:val="00B050"/>
          <w:sz w:val="36"/>
          <w:szCs w:val="36"/>
        </w:rPr>
      </w:pP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>๔</w:t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>.</w:t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>บันทึกการพบปะพูดคุยรายครอบครัว ปีการศึกษา ๒๕๕๖</w:t>
      </w:r>
    </w:p>
    <w:p w:rsidR="00372220" w:rsidRDefault="00372220" w:rsidP="00DB4D8A">
      <w:pPr>
        <w:ind w:left="1140"/>
        <w:rPr>
          <w:rFonts w:ascii="Comic Sans MS" w:hAnsi="Comic Sans MS"/>
          <w:b/>
          <w:bCs/>
          <w:color w:val="00B050"/>
          <w:sz w:val="36"/>
          <w:szCs w:val="36"/>
        </w:rPr>
      </w:pP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>๕</w:t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>.</w:t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>รุปประเด็นพูดคุยรายครอบครัวการติตตามและให้การช่วยเหลือ</w:t>
      </w:r>
    </w:p>
    <w:p w:rsidR="00372220" w:rsidRPr="004F0AE5" w:rsidRDefault="00372220" w:rsidP="00DB4D8A">
      <w:pPr>
        <w:ind w:left="1140"/>
        <w:rPr>
          <w:rFonts w:ascii="Comic Sans MS" w:hAnsi="Comic Sans MS"/>
          <w:b/>
          <w:bCs/>
          <w:color w:val="00B050"/>
          <w:sz w:val="36"/>
          <w:szCs w:val="36"/>
          <w:cs/>
        </w:rPr>
      </w:pPr>
      <w:r>
        <w:rPr>
          <w:rFonts w:ascii="Comic Sans MS" w:hAnsi="Comic Sans MS"/>
          <w:b/>
          <w:bCs/>
          <w:color w:val="00B050"/>
          <w:sz w:val="36"/>
          <w:szCs w:val="36"/>
          <w:cs/>
        </w:rPr>
        <w:t xml:space="preserve">     </w:t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 xml:space="preserve">นักเรียน   </w:t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 xml:space="preserve"> </w:t>
      </w:r>
    </w:p>
    <w:p w:rsidR="00372220" w:rsidRPr="004F0AE5" w:rsidRDefault="00372220" w:rsidP="00BC470D">
      <w:pPr>
        <w:ind w:left="1140"/>
        <w:rPr>
          <w:rFonts w:ascii="Comic Sans MS" w:hAnsi="Comic Sans MS"/>
          <w:b/>
          <w:bCs/>
          <w:color w:val="00B050"/>
          <w:sz w:val="36"/>
          <w:szCs w:val="36"/>
          <w:cs/>
        </w:rPr>
      </w:pP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 xml:space="preserve"> ๖</w:t>
      </w:r>
      <w:r w:rsidRPr="004F0AE5">
        <w:rPr>
          <w:rFonts w:ascii="Comic Sans MS" w:hAnsi="Comic Sans MS"/>
          <w:b/>
          <w:bCs/>
          <w:color w:val="00B050"/>
          <w:sz w:val="36"/>
          <w:szCs w:val="36"/>
        </w:rPr>
        <w:t>.</w:t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>การช่วยเ</w:t>
      </w:r>
      <w:r>
        <w:rPr>
          <w:rFonts w:ascii="Comic Sans MS" w:hAnsi="Comic Sans MS"/>
          <w:b/>
          <w:bCs/>
          <w:color w:val="00B050"/>
          <w:sz w:val="36"/>
          <w:szCs w:val="36"/>
          <w:cs/>
        </w:rPr>
        <w:t>หลือ</w:t>
      </w: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 xml:space="preserve">นักเรียนที่มีอุปสรรค การอ่าน เขียน โดยครูประจำชั้น </w:t>
      </w:r>
    </w:p>
    <w:p w:rsidR="00372220" w:rsidRPr="004F0AE5" w:rsidRDefault="00372220" w:rsidP="00DB4D8A">
      <w:pPr>
        <w:ind w:left="1140"/>
        <w:rPr>
          <w:rFonts w:ascii="Comic Sans MS" w:hAnsi="Comic Sans MS"/>
          <w:b/>
          <w:bCs/>
          <w:color w:val="00B050"/>
          <w:sz w:val="36"/>
          <w:szCs w:val="36"/>
          <w:cs/>
        </w:rPr>
      </w:pPr>
      <w:r w:rsidRPr="004F0AE5">
        <w:rPr>
          <w:rFonts w:ascii="Comic Sans MS" w:hAnsi="Comic Sans MS"/>
          <w:b/>
          <w:bCs/>
          <w:color w:val="00B050"/>
          <w:sz w:val="36"/>
          <w:szCs w:val="36"/>
          <w:cs/>
        </w:rPr>
        <w:t xml:space="preserve">  </w:t>
      </w:r>
    </w:p>
    <w:p w:rsidR="00372220" w:rsidRPr="004F0AE5" w:rsidRDefault="00372220" w:rsidP="00DB4D8A">
      <w:pPr>
        <w:ind w:left="1140"/>
        <w:rPr>
          <w:rFonts w:ascii="Comic Sans MS" w:hAnsi="Comic Sans MS"/>
          <w:b/>
          <w:bCs/>
          <w:color w:val="00B050"/>
          <w:sz w:val="36"/>
          <w:szCs w:val="36"/>
          <w:cs/>
        </w:rPr>
      </w:pPr>
    </w:p>
    <w:p w:rsidR="00372220" w:rsidRPr="004F0AE5" w:rsidRDefault="00372220" w:rsidP="00DB4D8A">
      <w:pPr>
        <w:ind w:left="720"/>
        <w:rPr>
          <w:rFonts w:ascii="Comic Sans MS" w:hAnsi="Comic Sans MS"/>
          <w:b/>
          <w:bCs/>
          <w:color w:val="00B050"/>
          <w:sz w:val="48"/>
          <w:szCs w:val="48"/>
          <w:cs/>
        </w:rPr>
      </w:pPr>
    </w:p>
    <w:p w:rsidR="00372220" w:rsidRPr="003010F8" w:rsidRDefault="00372220" w:rsidP="00186955">
      <w:pPr>
        <w:tabs>
          <w:tab w:val="left" w:pos="6657"/>
        </w:tabs>
        <w:rPr>
          <w:rFonts w:ascii="Comic Sans MS" w:hAnsi="Comic Sans MS"/>
          <w:sz w:val="36"/>
          <w:szCs w:val="36"/>
        </w:rPr>
      </w:pPr>
      <w:r w:rsidRPr="00424DCD">
        <w:rPr>
          <w:rFonts w:ascii="Comic Sans MS" w:hAnsi="Comic Sans MS"/>
          <w:color w:val="C00000"/>
          <w:sz w:val="36"/>
          <w:szCs w:val="36"/>
          <w:cs/>
        </w:rPr>
        <w:tab/>
      </w:r>
    </w:p>
    <w:p w:rsidR="00372220" w:rsidRPr="00186955" w:rsidRDefault="00372220" w:rsidP="00186955">
      <w:pPr>
        <w:tabs>
          <w:tab w:val="left" w:pos="6657"/>
        </w:tabs>
        <w:rPr>
          <w:sz w:val="36"/>
          <w:szCs w:val="36"/>
        </w:rPr>
      </w:pPr>
    </w:p>
    <w:p w:rsidR="00372220" w:rsidRPr="00186955" w:rsidRDefault="00372220">
      <w:pPr>
        <w:tabs>
          <w:tab w:val="left" w:pos="6657"/>
        </w:tabs>
        <w:rPr>
          <w:sz w:val="36"/>
          <w:szCs w:val="36"/>
        </w:rPr>
      </w:pPr>
    </w:p>
    <w:sectPr w:rsidR="00372220" w:rsidRPr="00186955" w:rsidSect="00294828">
      <w:pgSz w:w="11906" w:h="16838" w:code="9"/>
      <w:pgMar w:top="1134" w:right="127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220" w:rsidRDefault="00372220" w:rsidP="002F6C8A">
      <w:pPr>
        <w:spacing w:after="0" w:line="240" w:lineRule="auto"/>
      </w:pPr>
      <w:r>
        <w:separator/>
      </w:r>
    </w:p>
  </w:endnote>
  <w:endnote w:type="continuationSeparator" w:id="0">
    <w:p w:rsidR="00372220" w:rsidRDefault="00372220" w:rsidP="002F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220" w:rsidRDefault="00372220" w:rsidP="002F6C8A">
      <w:pPr>
        <w:spacing w:after="0" w:line="240" w:lineRule="auto"/>
      </w:pPr>
      <w:r>
        <w:separator/>
      </w:r>
    </w:p>
  </w:footnote>
  <w:footnote w:type="continuationSeparator" w:id="0">
    <w:p w:rsidR="00372220" w:rsidRDefault="00372220" w:rsidP="002F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7A81"/>
    <w:multiLevelType w:val="hybridMultilevel"/>
    <w:tmpl w:val="A55E72CC"/>
    <w:lvl w:ilvl="0" w:tplc="90B2A704">
      <w:start w:val="1"/>
      <w:numFmt w:val="thaiNumbers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7A624C36"/>
    <w:multiLevelType w:val="hybridMultilevel"/>
    <w:tmpl w:val="EC40E08C"/>
    <w:lvl w:ilvl="0" w:tplc="9EB065B2">
      <w:start w:val="1"/>
      <w:numFmt w:val="thaiNumbers"/>
      <w:lvlText w:val="%1."/>
      <w:lvlJc w:val="left"/>
      <w:pPr>
        <w:ind w:left="1140" w:hanging="420"/>
      </w:pPr>
      <w:rPr>
        <w:rFonts w:ascii="Times New Roman" w:hAnsi="Times New Roman" w:cs="Times New Roman" w:hint="default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0C00"/>
    <w:rsid w:val="00005D03"/>
    <w:rsid w:val="000325A7"/>
    <w:rsid w:val="00040BB1"/>
    <w:rsid w:val="00063E9C"/>
    <w:rsid w:val="00076DCB"/>
    <w:rsid w:val="000913A7"/>
    <w:rsid w:val="000A7C5A"/>
    <w:rsid w:val="000B7026"/>
    <w:rsid w:val="000D70DD"/>
    <w:rsid w:val="000F63D7"/>
    <w:rsid w:val="00101386"/>
    <w:rsid w:val="001241DB"/>
    <w:rsid w:val="00146AB3"/>
    <w:rsid w:val="00146C3A"/>
    <w:rsid w:val="00165B32"/>
    <w:rsid w:val="00186955"/>
    <w:rsid w:val="00191263"/>
    <w:rsid w:val="001970CA"/>
    <w:rsid w:val="001C1349"/>
    <w:rsid w:val="001C143A"/>
    <w:rsid w:val="001E27FC"/>
    <w:rsid w:val="002251E3"/>
    <w:rsid w:val="00294828"/>
    <w:rsid w:val="00296104"/>
    <w:rsid w:val="002B042C"/>
    <w:rsid w:val="002E2F86"/>
    <w:rsid w:val="002E578B"/>
    <w:rsid w:val="002F4287"/>
    <w:rsid w:val="002F6C8A"/>
    <w:rsid w:val="003010F8"/>
    <w:rsid w:val="00326693"/>
    <w:rsid w:val="00332298"/>
    <w:rsid w:val="00367B8A"/>
    <w:rsid w:val="00372220"/>
    <w:rsid w:val="003A6158"/>
    <w:rsid w:val="00424DCD"/>
    <w:rsid w:val="00490C00"/>
    <w:rsid w:val="00494A6D"/>
    <w:rsid w:val="004B27F9"/>
    <w:rsid w:val="004F0AE5"/>
    <w:rsid w:val="0050091B"/>
    <w:rsid w:val="00523A5F"/>
    <w:rsid w:val="00547A2D"/>
    <w:rsid w:val="005710C2"/>
    <w:rsid w:val="00593199"/>
    <w:rsid w:val="005B0A7A"/>
    <w:rsid w:val="005B2CF9"/>
    <w:rsid w:val="00603CFF"/>
    <w:rsid w:val="00606903"/>
    <w:rsid w:val="00645F34"/>
    <w:rsid w:val="00697AF8"/>
    <w:rsid w:val="006D1364"/>
    <w:rsid w:val="006F10B9"/>
    <w:rsid w:val="00753333"/>
    <w:rsid w:val="00762059"/>
    <w:rsid w:val="007A43BE"/>
    <w:rsid w:val="007F1DFB"/>
    <w:rsid w:val="007F5B81"/>
    <w:rsid w:val="008017BE"/>
    <w:rsid w:val="008117BB"/>
    <w:rsid w:val="00812661"/>
    <w:rsid w:val="00851BF2"/>
    <w:rsid w:val="008631BC"/>
    <w:rsid w:val="00865E74"/>
    <w:rsid w:val="00880E42"/>
    <w:rsid w:val="008828E2"/>
    <w:rsid w:val="008875D0"/>
    <w:rsid w:val="008D5513"/>
    <w:rsid w:val="009B3E74"/>
    <w:rsid w:val="009B4D2B"/>
    <w:rsid w:val="009D4290"/>
    <w:rsid w:val="009E1905"/>
    <w:rsid w:val="009E6161"/>
    <w:rsid w:val="00A21C0F"/>
    <w:rsid w:val="00A30978"/>
    <w:rsid w:val="00A529E3"/>
    <w:rsid w:val="00A53C62"/>
    <w:rsid w:val="00AF5799"/>
    <w:rsid w:val="00B177A6"/>
    <w:rsid w:val="00B40426"/>
    <w:rsid w:val="00B42FAB"/>
    <w:rsid w:val="00B6220C"/>
    <w:rsid w:val="00B94F8A"/>
    <w:rsid w:val="00BC246F"/>
    <w:rsid w:val="00BC470D"/>
    <w:rsid w:val="00BE5F6B"/>
    <w:rsid w:val="00C012B7"/>
    <w:rsid w:val="00C12909"/>
    <w:rsid w:val="00C25D98"/>
    <w:rsid w:val="00C44593"/>
    <w:rsid w:val="00CA510C"/>
    <w:rsid w:val="00CE212A"/>
    <w:rsid w:val="00CE4779"/>
    <w:rsid w:val="00CF00A0"/>
    <w:rsid w:val="00D13637"/>
    <w:rsid w:val="00D50F53"/>
    <w:rsid w:val="00D532B6"/>
    <w:rsid w:val="00D67739"/>
    <w:rsid w:val="00D70255"/>
    <w:rsid w:val="00DB4D8A"/>
    <w:rsid w:val="00E00B37"/>
    <w:rsid w:val="00E1277F"/>
    <w:rsid w:val="00ED21C5"/>
    <w:rsid w:val="00ED64CF"/>
    <w:rsid w:val="00EF184E"/>
    <w:rsid w:val="00EF226D"/>
    <w:rsid w:val="00F0230F"/>
    <w:rsid w:val="00F03F76"/>
    <w:rsid w:val="00F43F0E"/>
    <w:rsid w:val="00F67C5F"/>
    <w:rsid w:val="00F70DF8"/>
    <w:rsid w:val="00FC68BF"/>
    <w:rsid w:val="00FC7CB9"/>
    <w:rsid w:val="00FE49A1"/>
    <w:rsid w:val="00FE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B6"/>
    <w:pPr>
      <w:spacing w:after="160" w:line="288" w:lineRule="auto"/>
      <w:ind w:left="2160"/>
    </w:pPr>
    <w:rPr>
      <w:rFonts w:cs="Cordia New"/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2B6"/>
    <w:pPr>
      <w:spacing w:before="400" w:after="60" w:line="240" w:lineRule="auto"/>
      <w:contextualSpacing/>
      <w:outlineLvl w:val="0"/>
    </w:pPr>
    <w:rPr>
      <w:rFonts w:ascii="Cambria" w:hAnsi="Cambria" w:cs="Angsana New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B6"/>
    <w:pPr>
      <w:spacing w:before="120" w:after="60" w:line="240" w:lineRule="auto"/>
      <w:contextualSpacing/>
      <w:outlineLvl w:val="1"/>
    </w:pPr>
    <w:rPr>
      <w:rFonts w:ascii="Cambria" w:hAnsi="Cambria" w:cs="Angsana New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B6"/>
    <w:pPr>
      <w:spacing w:before="120" w:after="60" w:line="240" w:lineRule="auto"/>
      <w:contextualSpacing/>
      <w:outlineLvl w:val="2"/>
    </w:pPr>
    <w:rPr>
      <w:rFonts w:ascii="Cambria" w:hAnsi="Cambria" w:cs="Angsana New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2B6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 w:cs="Angsana New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2B6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 w:cs="Angsana New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2B6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 w:cs="Angsana New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2B6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 w:cs="Angsana New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2B6"/>
    <w:pPr>
      <w:spacing w:before="200" w:after="60" w:line="240" w:lineRule="auto"/>
      <w:contextualSpacing/>
      <w:outlineLvl w:val="7"/>
    </w:pPr>
    <w:rPr>
      <w:rFonts w:ascii="Cambria" w:hAnsi="Cambria" w:cs="Angsana New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2B6"/>
    <w:pPr>
      <w:spacing w:before="200" w:after="60" w:line="240" w:lineRule="auto"/>
      <w:contextualSpacing/>
      <w:outlineLvl w:val="8"/>
    </w:pPr>
    <w:rPr>
      <w:rFonts w:ascii="Cambria" w:hAnsi="Cambria" w:cs="Angsana New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532B6"/>
    <w:rPr>
      <w:rFonts w:ascii="Cambria" w:hAnsi="Cambria" w:cs="Angsana New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532B6"/>
    <w:rPr>
      <w:rFonts w:ascii="Cambria" w:hAnsi="Cambria" w:cs="Angsana New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532B6"/>
    <w:rPr>
      <w:rFonts w:ascii="Cambria" w:hAnsi="Cambria" w:cs="Angsana New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532B6"/>
    <w:rPr>
      <w:rFonts w:ascii="Cambria" w:hAnsi="Cambria" w:cs="Angsana New"/>
      <w:b/>
      <w:bCs/>
      <w:smallCaps/>
      <w:color w:val="3071C3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532B6"/>
    <w:rPr>
      <w:rFonts w:ascii="Cambria" w:hAnsi="Cambria" w:cs="Angsana New"/>
      <w:smallCaps/>
      <w:color w:val="3071C3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532B6"/>
    <w:rPr>
      <w:rFonts w:ascii="Cambria" w:hAnsi="Cambria" w:cs="Angsana New"/>
      <w:smallCaps/>
      <w:color w:val="938953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532B6"/>
    <w:rPr>
      <w:rFonts w:ascii="Cambria" w:hAnsi="Cambria" w:cs="Angsana New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532B6"/>
    <w:rPr>
      <w:rFonts w:ascii="Cambria" w:hAnsi="Cambria" w:cs="Angsana New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532B6"/>
    <w:rPr>
      <w:rFonts w:ascii="Cambria" w:hAnsi="Cambria" w:cs="Angsana New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2B6"/>
    <w:rPr>
      <w:b/>
      <w:bCs/>
      <w:smallCaps/>
      <w:color w:val="1F497D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32B6"/>
    <w:pPr>
      <w:spacing w:line="240" w:lineRule="auto"/>
      <w:ind w:left="0"/>
      <w:contextualSpacing/>
    </w:pPr>
    <w:rPr>
      <w:rFonts w:ascii="Cambria" w:hAnsi="Cambria" w:cs="Angsana New"/>
      <w:smallCaps/>
      <w:color w:val="17365D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sid w:val="00D532B6"/>
    <w:rPr>
      <w:rFonts w:ascii="Cambria" w:hAnsi="Cambria" w:cs="Angsana New"/>
      <w:smallCaps/>
      <w:color w:val="17365D"/>
      <w:spacing w:val="5"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2B6"/>
    <w:pPr>
      <w:spacing w:after="600" w:line="240" w:lineRule="auto"/>
      <w:ind w:left="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532B6"/>
    <w:rPr>
      <w:rFonts w:cs="Times New Roman"/>
      <w:smallCaps/>
      <w:color w:val="938953"/>
      <w:spacing w:val="5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D532B6"/>
    <w:rPr>
      <w:b/>
      <w:spacing w:val="0"/>
    </w:rPr>
  </w:style>
  <w:style w:type="character" w:styleId="Emphasis">
    <w:name w:val="Emphasis"/>
    <w:basedOn w:val="DefaultParagraphFont"/>
    <w:uiPriority w:val="20"/>
    <w:qFormat/>
    <w:rsid w:val="00D532B6"/>
    <w:rPr>
      <w:b/>
      <w:smallCaps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532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D532B6"/>
    <w:rPr>
      <w:rFonts w:cs="Times New Roman"/>
      <w:color w:val="5A5A5A"/>
    </w:rPr>
  </w:style>
  <w:style w:type="paragraph" w:styleId="ListParagraph">
    <w:name w:val="List Paragraph"/>
    <w:basedOn w:val="Normal"/>
    <w:uiPriority w:val="34"/>
    <w:qFormat/>
    <w:rsid w:val="00D532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32B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D532B6"/>
    <w:rPr>
      <w:rFonts w:cs="Times New Roman"/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2B6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 w:cs="Angsana New"/>
      <w:smallCaps/>
      <w:color w:val="365F9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532B6"/>
    <w:rPr>
      <w:rFonts w:ascii="Cambria" w:hAnsi="Cambria" w:cs="Angsana New"/>
      <w:smallCaps/>
      <w:color w:val="365F9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532B6"/>
    <w:rPr>
      <w:smallCaps/>
      <w:color w:val="5A5A5A"/>
      <w:vertAlign w:val="baseline"/>
    </w:rPr>
  </w:style>
  <w:style w:type="character" w:styleId="IntenseEmphasis">
    <w:name w:val="Intense Emphasis"/>
    <w:basedOn w:val="DefaultParagraphFont"/>
    <w:uiPriority w:val="21"/>
    <w:qFormat/>
    <w:rsid w:val="00D532B6"/>
    <w:rPr>
      <w:b/>
      <w:smallCaps/>
      <w:color w:val="4F81BD"/>
      <w:spacing w:val="40"/>
    </w:rPr>
  </w:style>
  <w:style w:type="character" w:styleId="SubtleReference">
    <w:name w:val="Subtle Reference"/>
    <w:basedOn w:val="DefaultParagraphFont"/>
    <w:uiPriority w:val="31"/>
    <w:qFormat/>
    <w:rsid w:val="00D532B6"/>
    <w:rPr>
      <w:rFonts w:ascii="Cambria" w:hAnsi="Cambria"/>
      <w:i/>
      <w:smallCaps/>
      <w:color w:val="5A5A5A"/>
      <w:spacing w:val="20"/>
    </w:rPr>
  </w:style>
  <w:style w:type="character" w:styleId="IntenseReference">
    <w:name w:val="Intense Reference"/>
    <w:basedOn w:val="DefaultParagraphFont"/>
    <w:uiPriority w:val="32"/>
    <w:qFormat/>
    <w:rsid w:val="00D532B6"/>
    <w:rPr>
      <w:rFonts w:ascii="Cambria" w:hAnsi="Cambria"/>
      <w:b/>
      <w:i/>
      <w:smallCaps/>
      <w:color w:val="17365D"/>
      <w:spacing w:val="20"/>
    </w:rPr>
  </w:style>
  <w:style w:type="character" w:styleId="BookTitle">
    <w:name w:val="Book Title"/>
    <w:basedOn w:val="DefaultParagraphFont"/>
    <w:uiPriority w:val="33"/>
    <w:qFormat/>
    <w:rsid w:val="00D532B6"/>
    <w:rPr>
      <w:rFonts w:ascii="Cambria" w:hAnsi="Cambria"/>
      <w:b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2B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6955"/>
    <w:rPr>
      <w:rFonts w:ascii="Tahoma" w:hAnsi="Tahoma" w:cs="Tahoma"/>
      <w:color w:val="5A5A5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6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F6C8A"/>
    <w:rPr>
      <w:rFonts w:cs="Times New Roman"/>
      <w:color w:val="5A5A5A"/>
    </w:rPr>
  </w:style>
  <w:style w:type="paragraph" w:styleId="Footer">
    <w:name w:val="footer"/>
    <w:basedOn w:val="Normal"/>
    <w:link w:val="FooterChar"/>
    <w:uiPriority w:val="99"/>
    <w:semiHidden/>
    <w:unhideWhenUsed/>
    <w:rsid w:val="002F6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F6C8A"/>
    <w:rPr>
      <w:rFonts w:cs="Times New Roman"/>
      <w:color w:val="5A5A5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8</Pages>
  <Words>1777</Words>
  <Characters>10135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user</cp:lastModifiedBy>
  <cp:revision>3</cp:revision>
  <cp:lastPrinted>2014-03-20T17:07:00Z</cp:lastPrinted>
  <dcterms:created xsi:type="dcterms:W3CDTF">2014-03-31T07:16:00Z</dcterms:created>
  <dcterms:modified xsi:type="dcterms:W3CDTF">2014-03-31T07:18:00Z</dcterms:modified>
</cp:coreProperties>
</file>