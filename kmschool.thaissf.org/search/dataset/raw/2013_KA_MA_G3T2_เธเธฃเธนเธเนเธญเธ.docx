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0B11" w:rsidRPr="00FA45C0" w:rsidRDefault="00070B11" w:rsidP="00052401">
      <w:pPr>
        <w:rPr>
          <w:rFonts w:ascii="Angsana New" w:hAnsi="Angsana New"/>
          <w:b/>
          <w:bCs/>
          <w:color w:val="000000"/>
          <w:sz w:val="96"/>
          <w:szCs w:val="96"/>
          <w:cs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494.95pt;margin-top:-11.2pt;width:170pt;height:231pt;z-index:251659776">
            <v:imagedata r:id="rId4" o:title=""/>
            <v:shadow opacity=".5" offset="5pt,-4pt" offset2="-2pt,4pt"/>
          </v:shape>
        </w:pict>
      </w:r>
      <w:r>
        <w:rPr>
          <w:noProof/>
        </w:rPr>
        <w:pict>
          <v:shape id="_x0000_s1027" type="#_x0000_t75" alt="" style="position:absolute;margin-left:-245.05pt;margin-top:-34.7pt;width:1124pt;height:1167.95pt;z-index:-251658752">
            <v:imagedata r:id="rId5" r:href="rId6" blacklevel="6554f"/>
          </v:shape>
        </w:pict>
      </w:r>
      <w:r w:rsidRPr="00FA45C0">
        <w:rPr>
          <w:rFonts w:ascii="Cordia New" w:hAnsi="Cordia New" w:cs="Cordia New"/>
          <w:b/>
          <w:bCs/>
          <w:color w:val="000000"/>
          <w:sz w:val="96"/>
          <w:szCs w:val="96"/>
        </w:rPr>
        <w:t xml:space="preserve">      </w:t>
      </w:r>
      <w:r w:rsidRPr="00FA45C0">
        <w:rPr>
          <w:rFonts w:ascii="Angsana New" w:hAnsi="Angsana New"/>
          <w:b/>
          <w:bCs/>
          <w:color w:val="000000"/>
          <w:sz w:val="96"/>
          <w:szCs w:val="96"/>
        </w:rPr>
        <w:t>KM</w:t>
      </w:r>
      <w:r>
        <w:rPr>
          <w:rFonts w:ascii="Angsana New" w:hAnsi="Angsana New"/>
          <w:b/>
          <w:bCs/>
          <w:color w:val="000000"/>
          <w:sz w:val="96"/>
          <w:szCs w:val="96"/>
          <w:cs/>
        </w:rPr>
        <w:t>...</w:t>
      </w:r>
      <w:r w:rsidRPr="00FA45C0">
        <w:rPr>
          <w:rFonts w:ascii="Angsana New" w:hAnsi="Angsana New"/>
          <w:b/>
          <w:bCs/>
          <w:color w:val="000000"/>
          <w:sz w:val="96"/>
          <w:szCs w:val="96"/>
          <w:cs/>
        </w:rPr>
        <w:t>เรียน</w:t>
      </w:r>
      <w:r>
        <w:rPr>
          <w:rFonts w:ascii="Angsana New" w:hAnsi="Angsana New"/>
          <w:b/>
          <w:bCs/>
          <w:color w:val="000000"/>
          <w:sz w:val="96"/>
          <w:szCs w:val="96"/>
          <w:cs/>
        </w:rPr>
        <w:t>รู้การ</w:t>
      </w:r>
      <w:r w:rsidRPr="00FA45C0">
        <w:rPr>
          <w:rFonts w:ascii="Angsana New" w:hAnsi="Angsana New"/>
          <w:b/>
          <w:bCs/>
          <w:color w:val="000000"/>
          <w:sz w:val="96"/>
          <w:szCs w:val="96"/>
          <w:cs/>
        </w:rPr>
        <w:t>คูณ</w:t>
      </w:r>
      <w:r w:rsidRPr="00FA45C0">
        <w:rPr>
          <w:rFonts w:ascii="Angsana New" w:hAnsi="Angsana New"/>
          <w:b/>
          <w:bCs/>
          <w:color w:val="000000"/>
          <w:sz w:val="96"/>
          <w:szCs w:val="96"/>
        </w:rPr>
        <w:t xml:space="preserve">    </w:t>
      </w:r>
    </w:p>
    <w:p w:rsidR="00070B11" w:rsidRPr="00FA45C0" w:rsidRDefault="00070B11" w:rsidP="000062D0">
      <w:pPr>
        <w:ind w:firstLine="720"/>
        <w:jc w:val="right"/>
        <w:rPr>
          <w:rFonts w:ascii="Angsana New" w:hAnsi="Angsana New"/>
          <w:color w:val="000000"/>
          <w:sz w:val="32"/>
          <w:szCs w:val="32"/>
        </w:rPr>
      </w:pPr>
    </w:p>
    <w:p w:rsidR="00070B11" w:rsidRPr="00FA45C0" w:rsidRDefault="00070B11" w:rsidP="00052401">
      <w:pPr>
        <w:tabs>
          <w:tab w:val="left" w:pos="2240"/>
        </w:tabs>
        <w:ind w:firstLine="720"/>
        <w:rPr>
          <w:rFonts w:ascii="Angsana New" w:hAnsi="Angsana New"/>
          <w:color w:val="000000"/>
          <w:sz w:val="32"/>
          <w:szCs w:val="32"/>
        </w:rPr>
      </w:pPr>
      <w:r w:rsidRPr="00FA45C0">
        <w:rPr>
          <w:rFonts w:ascii="Angsana New" w:hAnsi="Angsana New"/>
          <w:color w:val="000000"/>
          <w:sz w:val="32"/>
          <w:szCs w:val="32"/>
        </w:rPr>
        <w:tab/>
      </w:r>
    </w:p>
    <w:p w:rsidR="00070B11" w:rsidRPr="00FA45C0" w:rsidRDefault="00070B11" w:rsidP="007A0FFE">
      <w:pPr>
        <w:ind w:firstLine="720"/>
        <w:jc w:val="both"/>
        <w:rPr>
          <w:rFonts w:ascii="Angsana New" w:hAnsi="Angsana New"/>
          <w:color w:val="000000"/>
          <w:sz w:val="32"/>
          <w:szCs w:val="32"/>
        </w:rPr>
      </w:pPr>
    </w:p>
    <w:p w:rsidR="00070B11" w:rsidRPr="00B5414F" w:rsidRDefault="00070B11" w:rsidP="00B5414F">
      <w:pPr>
        <w:ind w:firstLine="720"/>
        <w:rPr>
          <w:rFonts w:ascii="Angsana New" w:hAnsi="Angsana New"/>
          <w:b/>
          <w:bCs/>
          <w:color w:val="000000"/>
          <w:sz w:val="52"/>
          <w:szCs w:val="52"/>
        </w:rPr>
      </w:pPr>
      <w:r w:rsidRPr="00FA45C0">
        <w:rPr>
          <w:rFonts w:ascii="Angsana New" w:hAnsi="Angsana New"/>
          <w:color w:val="000000"/>
          <w:sz w:val="32"/>
          <w:szCs w:val="32"/>
          <w:cs/>
        </w:rPr>
        <w:t xml:space="preserve">       </w:t>
      </w:r>
      <w:r>
        <w:rPr>
          <w:rFonts w:ascii="Angsana New" w:hAnsi="Angsana New"/>
          <w:color w:val="000000"/>
          <w:sz w:val="32"/>
          <w:szCs w:val="32"/>
          <w:cs/>
        </w:rPr>
        <w:t xml:space="preserve">                                                                                                                           </w:t>
      </w:r>
      <w:r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 </w:t>
      </w:r>
      <w:r w:rsidRPr="00FA45C0"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ฐิติพร  คงแย้ม  </w:t>
      </w:r>
    </w:p>
    <w:p w:rsidR="00070B11" w:rsidRPr="00FA45C0" w:rsidRDefault="00070B11" w:rsidP="000062D0">
      <w:pPr>
        <w:jc w:val="both"/>
        <w:rPr>
          <w:rFonts w:ascii="Angsana New" w:hAnsi="Angsana New"/>
          <w:b/>
          <w:bCs/>
          <w:color w:val="000000"/>
          <w:sz w:val="48"/>
          <w:szCs w:val="48"/>
        </w:rPr>
      </w:pPr>
      <w:r w:rsidRPr="00FA45C0"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         </w:t>
      </w:r>
      <w:r>
        <w:rPr>
          <w:rFonts w:ascii="Angsana New" w:hAnsi="Angsana New"/>
          <w:b/>
          <w:bCs/>
          <w:color w:val="000000"/>
          <w:sz w:val="48"/>
          <w:szCs w:val="48"/>
          <w:cs/>
        </w:rPr>
        <w:tab/>
      </w:r>
      <w:r>
        <w:rPr>
          <w:rFonts w:ascii="Angsana New" w:hAnsi="Angsana New"/>
          <w:b/>
          <w:bCs/>
          <w:color w:val="000000"/>
          <w:sz w:val="48"/>
          <w:szCs w:val="48"/>
          <w:cs/>
        </w:rPr>
        <w:tab/>
        <w:t xml:space="preserve">   </w:t>
      </w:r>
      <w:r w:rsidRPr="00FA45C0"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    </w:t>
      </w:r>
      <w:r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                                ค</w:t>
      </w:r>
      <w:r w:rsidRPr="00FA45C0">
        <w:rPr>
          <w:rFonts w:ascii="Angsana New" w:hAnsi="Angsana New"/>
          <w:b/>
          <w:bCs/>
          <w:color w:val="000000"/>
          <w:sz w:val="48"/>
          <w:szCs w:val="48"/>
          <w:cs/>
        </w:rPr>
        <w:t xml:space="preserve">รูคณิตศาสตร์  ชั้นประถมศึกษาปีที่   </w:t>
      </w:r>
      <w:r w:rsidRPr="00FA45C0">
        <w:rPr>
          <w:rFonts w:ascii="Angsana New" w:hAnsi="Angsana New"/>
          <w:b/>
          <w:bCs/>
          <w:color w:val="000000"/>
          <w:sz w:val="48"/>
          <w:szCs w:val="48"/>
        </w:rPr>
        <w:t>3</w:t>
      </w:r>
    </w:p>
    <w:p w:rsidR="00070B11" w:rsidRDefault="00070B11" w:rsidP="000062D0">
      <w:pPr>
        <w:jc w:val="both"/>
        <w:rPr>
          <w:rFonts w:ascii="Angsana New" w:hAnsi="Angsana New"/>
          <w:b/>
          <w:bCs/>
          <w:color w:val="000000"/>
          <w:sz w:val="40"/>
          <w:szCs w:val="40"/>
        </w:rPr>
      </w:pPr>
    </w:p>
    <w:p w:rsidR="00070B11" w:rsidRPr="00B5414F" w:rsidRDefault="00070B11" w:rsidP="000062D0">
      <w:pPr>
        <w:jc w:val="both"/>
        <w:rPr>
          <w:rFonts w:ascii="Angsana New" w:hAnsi="Angsana New"/>
          <w:b/>
          <w:bCs/>
          <w:color w:val="000000"/>
          <w:sz w:val="40"/>
          <w:szCs w:val="40"/>
          <w:cs/>
        </w:rPr>
      </w:pPr>
    </w:p>
    <w:p w:rsidR="00070B11" w:rsidRPr="004F7D41" w:rsidRDefault="00070B11" w:rsidP="007A0FFE">
      <w:pPr>
        <w:jc w:val="both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         จากการได้</w:t>
      </w:r>
      <w:r>
        <w:rPr>
          <w:rFonts w:ascii="Angsana New" w:hAnsi="Angsana New"/>
          <w:color w:val="000000"/>
          <w:sz w:val="42"/>
          <w:szCs w:val="42"/>
          <w:cs/>
        </w:rPr>
        <w:t xml:space="preserve">ที่ได้สอนตลอดภาคเรียนวิริยะ 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มีหลายกิจกรรมที่รู้สึกประทับใจเพราะได้เห็นการเรียนร</w:t>
      </w:r>
      <w:r>
        <w:rPr>
          <w:rFonts w:ascii="Angsana New" w:hAnsi="Angsana New"/>
          <w:color w:val="000000"/>
          <w:sz w:val="42"/>
          <w:szCs w:val="42"/>
          <w:cs/>
        </w:rPr>
        <w:t>ู้ของเด็กๆแต่มีกิจกรรมหนึ่งที่รู้สึกประทับใจมากที่สุดคือ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การสอนให้</w:t>
      </w:r>
      <w:r>
        <w:rPr>
          <w:rFonts w:ascii="Angsana New" w:hAnsi="Angsana New"/>
          <w:color w:val="000000"/>
          <w:sz w:val="42"/>
          <w:szCs w:val="42"/>
          <w:cs/>
        </w:rPr>
        <w:t xml:space="preserve"> 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นักเรียนเรียนรู้</w:t>
      </w:r>
      <w:bookmarkStart w:id="0" w:name="OLE_LINK1"/>
      <w:bookmarkStart w:id="1" w:name="OLE_LINK2"/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วิธีการคูณที่มีตัวตั้ง ๒ หลักกับตัวคูณ ๒ หลัก </w:t>
      </w:r>
      <w:bookmarkEnd w:id="0"/>
      <w:bookmarkEnd w:id="1"/>
      <w:r>
        <w:rPr>
          <w:rFonts w:ascii="Angsana New" w:hAnsi="Angsana New"/>
          <w:color w:val="000000"/>
          <w:sz w:val="42"/>
          <w:szCs w:val="42"/>
          <w:cs/>
        </w:rPr>
        <w:t>โ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ดยคาดหวังไว้ว่าเด็กๆจะนำความรู้เดิมที่ได้เรียนมาก่อนหน้านี้  ทั้งเรื่องความหมายการคูณ , การคูณที่มีตัวคูณ ๑ หลัก </w:t>
      </w:r>
      <w:r>
        <w:rPr>
          <w:rFonts w:ascii="Angsana New" w:hAnsi="Angsana New"/>
          <w:color w:val="000000"/>
          <w:sz w:val="42"/>
          <w:szCs w:val="42"/>
          <w:cs/>
        </w:rPr>
        <w:t xml:space="preserve">,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การคูณที่มีตัวคูณเป็นจำนวนพหุคูณ เช่น ๑๐ , ๑๐๐ , </w:t>
      </w:r>
      <w:r>
        <w:rPr>
          <w:rFonts w:ascii="Angsana New" w:hAnsi="Angsana New"/>
          <w:color w:val="000000"/>
          <w:sz w:val="42"/>
          <w:szCs w:val="42"/>
          <w:cs/>
        </w:rPr>
        <w:t>....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</w:t>
      </w:r>
      <w:r>
        <w:rPr>
          <w:rFonts w:ascii="Angsana New" w:hAnsi="Angsana New"/>
          <w:color w:val="000000"/>
          <w:sz w:val="42"/>
          <w:szCs w:val="42"/>
          <w:cs/>
        </w:rPr>
        <w:t>และการแยกตัวตั้ง</w:t>
      </w:r>
      <w:r w:rsidRPr="004F7D41">
        <w:rPr>
          <w:rFonts w:ascii="Angsana New" w:hAnsi="Angsana New"/>
          <w:color w:val="000000"/>
          <w:sz w:val="42"/>
          <w:szCs w:val="42"/>
          <w:cs/>
        </w:rPr>
        <w:t>–</w:t>
      </w:r>
      <w:r>
        <w:rPr>
          <w:rFonts w:ascii="Angsana New" w:hAnsi="Angsana New"/>
          <w:color w:val="000000"/>
          <w:sz w:val="42"/>
          <w:szCs w:val="42"/>
          <w:cs/>
        </w:rPr>
        <w:t>ตัวคูณ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มาต่อยอดความรู้</w:t>
      </w:r>
      <w:r>
        <w:rPr>
          <w:rFonts w:ascii="Angsana New" w:hAnsi="Angsana New"/>
          <w:color w:val="000000"/>
          <w:sz w:val="42"/>
          <w:szCs w:val="42"/>
          <w:cs/>
        </w:rPr>
        <w:t>ใหม่บนสถานการณ์ที่ครูสร้างขึ้น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จนเ</w:t>
      </w:r>
      <w:r>
        <w:rPr>
          <w:rFonts w:ascii="Angsana New" w:hAnsi="Angsana New"/>
          <w:color w:val="000000"/>
          <w:sz w:val="42"/>
          <w:szCs w:val="42"/>
          <w:cs/>
        </w:rPr>
        <w:t>กิดเป็นการเรียนรู้ที่หลากหลายและสามารถสรุป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วิธีการคูณที่มีตัวตั้ง ๒ หลักกับตัวคูณ </w:t>
      </w:r>
      <w:r w:rsidRPr="004F7D41">
        <w:rPr>
          <w:rFonts w:ascii="Angsana New" w:hAnsi="Angsana New"/>
          <w:color w:val="000000"/>
          <w:sz w:val="42"/>
          <w:szCs w:val="42"/>
        </w:rPr>
        <w:t xml:space="preserve"> 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๒  หลัก  ที่มาจากความเข้าใจของตนเองได้  โดยกิจกรรมเริ่มต้นจาก</w:t>
      </w:r>
    </w:p>
    <w:p w:rsidR="00070B11" w:rsidRPr="004F7D41" w:rsidRDefault="00070B11" w:rsidP="007A0FFE">
      <w:pPr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B176F5">
      <w:pPr>
        <w:ind w:firstLine="720"/>
        <w:jc w:val="thaiDistribute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กระตุ้นให้นักเรียนปรบมือตามแม่สูตรคูณที่ครูพูด  เพื่อสร้างความพร้อมก่อนเรียนและยังเป็นการทบทวนเรื่องสูตรคูณไปพร้อมๆกัน </w:t>
      </w:r>
      <w:r w:rsidRPr="004F7D41">
        <w:rPr>
          <w:rFonts w:ascii="Angsana New" w:hAnsi="Angsana New"/>
          <w:color w:val="000000"/>
          <w:sz w:val="42"/>
          <w:szCs w:val="42"/>
        </w:rPr>
        <w:t xml:space="preserve">  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เมื่อเห็นนักเรียนอยู่ในสภาวะที่พร้อมเรียนแล้ว  ก็เริ่มต้นสร้างแรงบันดา</w:t>
      </w:r>
      <w:r>
        <w:rPr>
          <w:rFonts w:ascii="Angsana New" w:hAnsi="Angsana New"/>
          <w:color w:val="000000"/>
          <w:sz w:val="42"/>
          <w:szCs w:val="42"/>
          <w:cs/>
        </w:rPr>
        <w:t>ลใจ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กระตุ้นให้นักเรียนอยากเรียนรู้โดยบอกว่า </w:t>
      </w:r>
    </w:p>
    <w:p w:rsidR="00070B11" w:rsidRPr="004F7D41" w:rsidRDefault="00070B11" w:rsidP="00B5414F">
      <w:pPr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B5414F">
      <w:pPr>
        <w:jc w:val="center"/>
        <w:rPr>
          <w:rFonts w:ascii="Angsana New" w:hAnsi="Angsana New"/>
          <w:b/>
          <w:bCs/>
          <w:color w:val="000000"/>
          <w:sz w:val="42"/>
          <w:szCs w:val="42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</w:rPr>
        <w:t xml:space="preserve">“   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ในห้องลับ  ครูซ่อนบางสิ่งเอาไว้  ให้ใช้สิ่งนั้นหาคำตอบ  </w:t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 xml:space="preserve"> ”</w:t>
      </w:r>
    </w:p>
    <w:p w:rsidR="00070B11" w:rsidRPr="004F7D41" w:rsidRDefault="00070B11" w:rsidP="008436D9">
      <w:pPr>
        <w:ind w:firstLine="720"/>
        <w:jc w:val="center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jc w:val="center"/>
        <w:rPr>
          <w:rFonts w:ascii="Angsana New" w:hAnsi="Angsana New"/>
          <w:b/>
          <w:bCs/>
          <w:color w:val="000000"/>
          <w:sz w:val="42"/>
          <w:szCs w:val="42"/>
        </w:rPr>
      </w:pPr>
      <w:r>
        <w:rPr>
          <w:noProof/>
        </w:rPr>
        <w:pict>
          <v:shape id="_x0000_s1028" type="#_x0000_t75" style="position:absolute;left:0;text-align:left;margin-left:170.4pt;margin-top:7.75pt;width:338.5pt;height:225.45pt;z-index:251655680" stroked="t" strokecolor="lime" strokeweight="2.25pt">
            <v:stroke dashstyle="dash"/>
            <v:imagedata r:id="rId7" o:title=""/>
          </v:shape>
        </w:pict>
      </w:r>
    </w:p>
    <w:p w:rsidR="00070B11" w:rsidRPr="004F7D41" w:rsidRDefault="00070B11" w:rsidP="008436D9">
      <w:pPr>
        <w:ind w:firstLine="720"/>
        <w:jc w:val="center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4F7D41">
      <w:pPr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6A78CC">
      <w:pPr>
        <w:ind w:firstLine="720"/>
        <w:rPr>
          <w:rFonts w:ascii="Angsana New" w:hAnsi="Angsana New"/>
          <w:color w:val="000000"/>
          <w:sz w:val="42"/>
          <w:szCs w:val="42"/>
        </w:rPr>
      </w:pPr>
      <w:r w:rsidRPr="000059FE">
        <w:rPr>
          <w:rFonts w:ascii="Angsana New" w:hAnsi="Angsana New"/>
          <w:color w:val="000000"/>
          <w:sz w:val="42"/>
          <w:szCs w:val="42"/>
          <w:cs/>
        </w:rPr>
        <w:t>โดยค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รูบอกสถานการณ์และเงื่อนไขว่า  </w:t>
      </w:r>
      <w:r w:rsidRPr="004F7D41">
        <w:rPr>
          <w:rFonts w:ascii="Angsana New" w:hAnsi="Angsana New"/>
          <w:color w:val="000000"/>
          <w:sz w:val="42"/>
          <w:szCs w:val="42"/>
        </w:rPr>
        <w:t xml:space="preserve">“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ให้แต่ละกลุ่มส่งตัวแทนมา  ๑  คน  เพื่อดูสิ่งของนั้นภายใน   ๑  นาที แล้วกลับไปบอกเพื่อนว่ามีสิ่งของนั้นทั้งหมดเท่าไร  แต่มีเงื่อนไขว่าห้ามนักเรียนนับสิ่งของนั้นทีละหนึ่ง </w:t>
      </w:r>
      <w:r w:rsidRPr="004F7D41">
        <w:rPr>
          <w:rFonts w:ascii="Angsana New" w:hAnsi="Angsana New"/>
          <w:color w:val="000000"/>
          <w:sz w:val="42"/>
          <w:szCs w:val="42"/>
        </w:rPr>
        <w:t>”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 ซึ่งสิ่งของที่ครูซ่อนอยู่หลังตู้  ก็คือ  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>กระดุม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 </w:t>
      </w:r>
    </w:p>
    <w:p w:rsidR="00070B1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Default="00070B11" w:rsidP="008436D9">
      <w:pPr>
        <w:ind w:firstLine="720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Default="00070B11" w:rsidP="000059FE">
      <w:pPr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7A0FFE" w:rsidRDefault="00070B11" w:rsidP="008436D9">
      <w:pPr>
        <w:ind w:firstLine="720"/>
        <w:rPr>
          <w:rFonts w:ascii="Angsana New" w:hAnsi="Angsana New"/>
          <w:b/>
          <w:bCs/>
          <w:color w:val="000000"/>
          <w:sz w:val="18"/>
          <w:szCs w:val="18"/>
        </w:rPr>
      </w:pPr>
    </w:p>
    <w:p w:rsidR="00070B11" w:rsidRPr="004F7D41" w:rsidRDefault="00070B11" w:rsidP="008436D9">
      <w:pPr>
        <w:jc w:val="center"/>
        <w:rPr>
          <w:rFonts w:ascii="Angsana New" w:hAnsi="Angsana New"/>
          <w:b/>
          <w:bCs/>
          <w:color w:val="000000"/>
          <w:sz w:val="42"/>
          <w:szCs w:val="42"/>
          <w:cs/>
        </w:rPr>
      </w:pPr>
      <w:r>
        <w:rPr>
          <w:noProof/>
        </w:rPr>
        <w:pict>
          <v:shape id="_x0000_s1029" type="#_x0000_t75" alt="" style="position:absolute;left:0;text-align:left;margin-left:-233.05pt;margin-top:-34.7pt;width:1124pt;height:1167.95pt;z-index:-251657728">
            <v:imagedata r:id="rId5" r:href="rId8" blacklevel="6554f"/>
          </v:shape>
        </w:pict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>“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จากสถานการณ์ที่ครูกำหนดไว้  แท้จริงครูซ่อนอะไรไว้บ้าง </w:t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>”</w:t>
      </w: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  <w:r>
        <w:rPr>
          <w:noProof/>
        </w:rPr>
        <w:pict>
          <v:shape id="_x0000_s1030" type="#_x0000_t75" style="position:absolute;left:0;text-align:left;margin-left:187pt;margin-top:21.2pt;width:307.6pt;height:205.05pt;z-index:251656704" stroked="t" strokecolor="lime" strokeweight="2.25pt">
            <v:stroke dashstyle="dash"/>
            <v:imagedata r:id="rId9" o:title=""/>
          </v:shape>
        </w:pict>
      </w: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4F7D4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0059FE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</w:p>
    <w:p w:rsidR="00070B11" w:rsidRPr="000059FE" w:rsidRDefault="00070B11" w:rsidP="004F7D41">
      <w:pPr>
        <w:rPr>
          <w:rFonts w:ascii="Angsana New" w:hAnsi="Angsana New"/>
          <w:color w:val="000000"/>
          <w:sz w:val="16"/>
          <w:szCs w:val="16"/>
          <w:cs/>
        </w:rPr>
      </w:pPr>
    </w:p>
    <w:p w:rsidR="00070B11" w:rsidRDefault="00070B11" w:rsidP="008436D9">
      <w:pPr>
        <w:ind w:firstLine="720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>จากสถานการณ์และเงื่อนไขที่ครูกำหนด  ผลักดันให้นักเรียนแต่ละกลุ่มวางแผนว่าจะต้องได้ข้อมูลที่สำคัญอะไรบ้างภายในเวลา ๑ นาที  เมื่อหมดเวลาครูสังเกตเห็นว่า ตัวแทนของแต่ละกลุ่มมาบอกเล่าในสิ่งที่พบเห็นคล้ายคลึงกัน  เช่น  เป็นกระดุมมี ๑</w:t>
      </w:r>
      <w:r>
        <w:rPr>
          <w:rFonts w:ascii="Angsana New" w:hAnsi="Angsana New"/>
          <w:color w:val="000000"/>
          <w:sz w:val="42"/>
          <w:szCs w:val="42"/>
          <w:cs/>
        </w:rPr>
        <w:t>๒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แถว แถวละ ๒</w:t>
      </w:r>
      <w:r>
        <w:rPr>
          <w:rFonts w:ascii="Angsana New" w:hAnsi="Angsana New"/>
          <w:color w:val="000000"/>
          <w:sz w:val="42"/>
          <w:szCs w:val="42"/>
          <w:cs/>
        </w:rPr>
        <w:t xml:space="preserve">๓ เม็ด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บางกลุ่มก็บอกว่ามีกระดุม </w:t>
      </w:r>
      <w:r>
        <w:rPr>
          <w:rFonts w:ascii="Angsana New" w:hAnsi="Angsana New"/>
          <w:color w:val="000000"/>
          <w:sz w:val="42"/>
          <w:szCs w:val="42"/>
          <w:cs/>
        </w:rPr>
        <w:t xml:space="preserve">๒๓ แถว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แถวละ </w:t>
      </w:r>
      <w:r>
        <w:rPr>
          <w:rFonts w:ascii="Angsana New" w:hAnsi="Angsana New"/>
          <w:color w:val="000000"/>
          <w:sz w:val="42"/>
          <w:szCs w:val="42"/>
          <w:cs/>
        </w:rPr>
        <w:t>๑๒ เม็ด บางกลุ่มวาดรูปสิ่งที่ได้เห็นมาให้เพื่อนๆดู  ในสายตาของครู นั่น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ความหมายว่านักเรียนสามารถนำความรู้เรื่องความหมายการคูณมาใช้ได้อย่างมีประสิทธิภาพ  เด็กๆรู้ว่าจะสามารถหาจำนวนกระดุมทั้งหมดได้โดยการนำ </w:t>
      </w:r>
      <w:bookmarkStart w:id="2" w:name="OLE_LINK3"/>
      <w:bookmarkStart w:id="3" w:name="OLE_LINK4"/>
      <w:r>
        <w:rPr>
          <w:rFonts w:ascii="Angsana New" w:hAnsi="Angsana New"/>
          <w:color w:val="000000"/>
          <w:sz w:val="42"/>
          <w:szCs w:val="42"/>
          <w:cs/>
        </w:rPr>
        <w:t>๑๒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</w:t>
      </w:r>
      <w:r w:rsidRPr="009676C4">
        <w:rPr>
          <w:rFonts w:ascii="Angsana New" w:hAnsi="Angsana New"/>
          <w:color w:val="000000"/>
          <w:szCs w:val="24"/>
        </w:rPr>
        <w:sym w:font="Symbol" w:char="F0B4"/>
      </w:r>
      <w:r w:rsidRPr="004F7D41">
        <w:rPr>
          <w:rFonts w:ascii="Angsana New" w:hAnsi="Angsana New"/>
          <w:color w:val="000000"/>
          <w:sz w:val="42"/>
          <w:szCs w:val="42"/>
        </w:rPr>
        <w:t xml:space="preserve"> </w:t>
      </w:r>
      <w:r>
        <w:rPr>
          <w:rFonts w:ascii="Angsana New" w:hAnsi="Angsana New"/>
          <w:color w:val="000000"/>
          <w:sz w:val="42"/>
          <w:szCs w:val="42"/>
          <w:cs/>
        </w:rPr>
        <w:t>๒๓</w:t>
      </w:r>
      <w:r w:rsidRPr="004F7D41">
        <w:rPr>
          <w:rFonts w:ascii="Angsana New" w:hAnsi="Angsana New"/>
          <w:color w:val="000000"/>
          <w:sz w:val="42"/>
          <w:szCs w:val="42"/>
        </w:rPr>
        <w:t xml:space="preserve">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หรือ  </w:t>
      </w:r>
      <w:r>
        <w:rPr>
          <w:rFonts w:ascii="Angsana New" w:hAnsi="Angsana New"/>
          <w:color w:val="000000"/>
          <w:sz w:val="42"/>
          <w:szCs w:val="42"/>
          <w:cs/>
        </w:rPr>
        <w:t>๒๓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</w:t>
      </w:r>
      <w:r w:rsidRPr="009676C4">
        <w:rPr>
          <w:rFonts w:ascii="Angsana New" w:hAnsi="Angsana New"/>
          <w:color w:val="000000"/>
          <w:szCs w:val="24"/>
        </w:rPr>
        <w:sym w:font="Symbol" w:char="F0B4"/>
      </w:r>
      <w:r w:rsidRPr="004F7D41">
        <w:rPr>
          <w:rFonts w:ascii="Angsana New" w:hAnsi="Angsana New"/>
          <w:color w:val="000000"/>
          <w:sz w:val="42"/>
          <w:szCs w:val="42"/>
        </w:rPr>
        <w:t xml:space="preserve"> </w:t>
      </w:r>
      <w:r>
        <w:rPr>
          <w:rFonts w:ascii="Angsana New" w:hAnsi="Angsana New"/>
          <w:color w:val="000000"/>
          <w:sz w:val="42"/>
          <w:szCs w:val="42"/>
          <w:cs/>
        </w:rPr>
        <w:t>๑๒</w:t>
      </w:r>
      <w:r w:rsidRPr="004F7D41">
        <w:rPr>
          <w:rFonts w:ascii="Angsana New" w:hAnsi="Angsana New"/>
          <w:color w:val="000000"/>
          <w:sz w:val="42"/>
          <w:szCs w:val="42"/>
        </w:rPr>
        <w:t xml:space="preserve"> 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</w:t>
      </w:r>
      <w:bookmarkEnd w:id="2"/>
      <w:bookmarkEnd w:id="3"/>
      <w:r w:rsidRPr="004F7D41">
        <w:rPr>
          <w:rFonts w:ascii="Angsana New" w:hAnsi="Angsana New"/>
          <w:color w:val="000000"/>
          <w:sz w:val="42"/>
          <w:szCs w:val="42"/>
          <w:cs/>
        </w:rPr>
        <w:t>แต่ความยากของเด็กๆก็คือ</w:t>
      </w:r>
    </w:p>
    <w:p w:rsidR="00070B11" w:rsidRPr="000059FE" w:rsidRDefault="00070B11" w:rsidP="008436D9">
      <w:pPr>
        <w:ind w:firstLine="720"/>
        <w:rPr>
          <w:rFonts w:ascii="Angsana New" w:hAnsi="Angsana New"/>
          <w:color w:val="000000"/>
          <w:sz w:val="20"/>
          <w:szCs w:val="20"/>
        </w:rPr>
      </w:pPr>
    </w:p>
    <w:p w:rsidR="00070B11" w:rsidRPr="004C5507" w:rsidRDefault="00070B11" w:rsidP="004F7D41">
      <w:pPr>
        <w:rPr>
          <w:rFonts w:ascii="Angsana New" w:hAnsi="Angsana New"/>
          <w:b/>
          <w:bCs/>
          <w:color w:val="000000"/>
          <w:sz w:val="16"/>
          <w:szCs w:val="16"/>
        </w:rPr>
      </w:pPr>
    </w:p>
    <w:p w:rsidR="00070B11" w:rsidRPr="004F7D41" w:rsidRDefault="00070B11" w:rsidP="004F7D41">
      <w:pPr>
        <w:jc w:val="center"/>
        <w:rPr>
          <w:b/>
          <w:bCs/>
          <w:sz w:val="42"/>
          <w:szCs w:val="42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</w:rPr>
        <w:t>“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 ๑</w:t>
      </w:r>
      <w:r>
        <w:rPr>
          <w:rFonts w:ascii="Angsana New" w:hAnsi="Angsana New"/>
          <w:b/>
          <w:bCs/>
          <w:color w:val="000000"/>
          <w:sz w:val="42"/>
          <w:szCs w:val="42"/>
          <w:cs/>
        </w:rPr>
        <w:t>๒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</w:t>
      </w:r>
      <w:r w:rsidRPr="009676C4">
        <w:rPr>
          <w:rFonts w:ascii="Angsana New" w:hAnsi="Angsana New"/>
          <w:b/>
          <w:bCs/>
          <w:color w:val="000000"/>
          <w:szCs w:val="24"/>
        </w:rPr>
        <w:sym w:font="Symbol" w:char="F0B4"/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 xml:space="preserve"> </w:t>
      </w:r>
      <w:r>
        <w:rPr>
          <w:rFonts w:ascii="Angsana New" w:hAnsi="Angsana New"/>
          <w:b/>
          <w:bCs/>
          <w:color w:val="000000"/>
          <w:sz w:val="42"/>
          <w:szCs w:val="42"/>
          <w:cs/>
        </w:rPr>
        <w:t>๒๓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 หรือ  </w:t>
      </w:r>
      <w:r>
        <w:rPr>
          <w:rFonts w:ascii="Angsana New" w:hAnsi="Angsana New"/>
          <w:b/>
          <w:bCs/>
          <w:color w:val="000000"/>
          <w:sz w:val="42"/>
          <w:szCs w:val="42"/>
          <w:cs/>
        </w:rPr>
        <w:t>๒๓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</w:t>
      </w:r>
      <w:r w:rsidRPr="009676C4">
        <w:rPr>
          <w:rFonts w:ascii="Angsana New" w:hAnsi="Angsana New"/>
          <w:b/>
          <w:bCs/>
          <w:color w:val="000000"/>
          <w:szCs w:val="24"/>
        </w:rPr>
        <w:sym w:font="Symbol" w:char="F0B4"/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 xml:space="preserve"> </w:t>
      </w:r>
      <w:r>
        <w:rPr>
          <w:rFonts w:ascii="Angsana New" w:hAnsi="Angsana New"/>
          <w:b/>
          <w:bCs/>
          <w:color w:val="000000"/>
          <w:sz w:val="42"/>
          <w:szCs w:val="42"/>
          <w:cs/>
        </w:rPr>
        <w:t>๑๒</w:t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 xml:space="preserve"> 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  มีวิธีการคูณอย่างไร    </w:t>
      </w:r>
      <w:r w:rsidRPr="004F7D41">
        <w:rPr>
          <w:rFonts w:ascii="Angsana New" w:hAnsi="Angsana New"/>
          <w:b/>
          <w:bCs/>
          <w:color w:val="000000"/>
          <w:sz w:val="42"/>
          <w:szCs w:val="42"/>
        </w:rPr>
        <w:t>”</w:t>
      </w:r>
    </w:p>
    <w:p w:rsidR="00070B11" w:rsidRPr="004C5507" w:rsidRDefault="00070B11" w:rsidP="008436D9">
      <w:pPr>
        <w:rPr>
          <w:rFonts w:ascii="Angsana New" w:hAnsi="Angsana New"/>
          <w:b/>
          <w:bCs/>
          <w:color w:val="000000"/>
          <w:sz w:val="40"/>
          <w:szCs w:val="40"/>
        </w:rPr>
      </w:pPr>
    </w:p>
    <w:p w:rsidR="00070B11" w:rsidRPr="004F7D41" w:rsidRDefault="00070B11" w:rsidP="004F7D41">
      <w:pPr>
        <w:ind w:left="720" w:firstLine="720"/>
        <w:rPr>
          <w:rFonts w:ascii="Angsana New" w:hAnsi="Angsana New"/>
          <w:b/>
          <w:bCs/>
          <w:color w:val="000000"/>
          <w:sz w:val="42"/>
          <w:szCs w:val="42"/>
          <w:cs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>นักเรียนบางคนใช้ความพยายามอย่างสูงสุดครั้งแล้วครั้งเล่าทดลองวิธีคิดเพื่อหาคำตอบ</w:t>
      </w:r>
    </w:p>
    <w:p w:rsidR="00070B11" w:rsidRPr="004F7D41" w:rsidRDefault="00070B11" w:rsidP="004F7D41">
      <w:pPr>
        <w:ind w:left="720" w:firstLine="720"/>
        <w:rPr>
          <w:rFonts w:ascii="Angsana New" w:hAnsi="Angsana New"/>
          <w:b/>
          <w:bCs/>
          <w:color w:val="000000"/>
          <w:sz w:val="42"/>
          <w:szCs w:val="42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นักเรียนหลายคนใช้ความเพียรพยายาม  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u w:val="single"/>
          <w:cs/>
        </w:rPr>
        <w:t>วาดรูป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  ตามจำนวนที่เพื่อนบอก</w:t>
      </w:r>
    </w:p>
    <w:p w:rsidR="00070B11" w:rsidRPr="004F7D41" w:rsidRDefault="00070B11" w:rsidP="004F7D41">
      <w:pPr>
        <w:ind w:left="720" w:firstLine="720"/>
        <w:rPr>
          <w:rFonts w:ascii="Angsana New" w:hAnsi="Angsana New"/>
          <w:b/>
          <w:bCs/>
          <w:color w:val="000000"/>
          <w:sz w:val="42"/>
          <w:szCs w:val="42"/>
          <w:u w:val="single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นักเรียนหลายคนเชื่อมโยงความรู้เดิมควบคู่กับความเพียร  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u w:val="single"/>
          <w:cs/>
        </w:rPr>
        <w:t>บวก</w:t>
      </w: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จำนวนมากๆเพื่อให้ได้คำตอบ </w:t>
      </w:r>
    </w:p>
    <w:p w:rsidR="00070B11" w:rsidRPr="000059FE" w:rsidRDefault="00070B11" w:rsidP="000059FE">
      <w:pPr>
        <w:ind w:left="720" w:firstLine="720"/>
        <w:rPr>
          <w:rFonts w:ascii="Angsana New" w:hAnsi="Angsana New"/>
          <w:b/>
          <w:bCs/>
          <w:color w:val="000000"/>
          <w:sz w:val="42"/>
          <w:szCs w:val="42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>นักเรียนบางคนเชื่อมโยงความรู้เดิมเรื่องการคูณมาต่อยอดความรู้ใหม่ได้ดี</w:t>
      </w:r>
    </w:p>
    <w:p w:rsidR="00070B11" w:rsidRPr="004F7D41" w:rsidRDefault="00070B11" w:rsidP="000062D0">
      <w:pPr>
        <w:jc w:val="both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4F7D41">
      <w:pPr>
        <w:ind w:firstLine="720"/>
        <w:jc w:val="thaiDistribute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>เมื่อจบกิจกรรมครูก็ให้นักเรียนช่วยกันสรุปวิธีการคำนวณวิธีการคูณที่มีตัวตั้ง ๒ หลักกับตัวคูณ ๒ หลัก  จากนั้นก็ให้นักเรียนแต่ละคนเขียนสรุปความเข้าใจของตนเองด้วยภาษาของตนเองลงสมุดอีกครั้ง</w:t>
      </w:r>
    </w:p>
    <w:p w:rsidR="00070B11" w:rsidRPr="007A0FFE" w:rsidRDefault="00070B11" w:rsidP="00C13B7E">
      <w:pPr>
        <w:ind w:firstLine="720"/>
        <w:jc w:val="thaiDistribute"/>
        <w:rPr>
          <w:rFonts w:ascii="Angsana New" w:hAnsi="Angsana New"/>
          <w:color w:val="000000"/>
          <w:sz w:val="32"/>
          <w:szCs w:val="32"/>
        </w:rPr>
      </w:pPr>
    </w:p>
    <w:p w:rsidR="00070B11" w:rsidRDefault="00070B11" w:rsidP="00C13B7E">
      <w:pPr>
        <w:ind w:firstLine="720"/>
        <w:jc w:val="thaiDistribute"/>
        <w:rPr>
          <w:rFonts w:ascii="Angsana New" w:hAnsi="Angsana New"/>
          <w:color w:val="000000"/>
          <w:sz w:val="42"/>
          <w:szCs w:val="42"/>
        </w:rPr>
      </w:pPr>
      <w:r>
        <w:rPr>
          <w:rFonts w:ascii="Angsana New" w:hAnsi="Angsana New"/>
          <w:color w:val="000000"/>
          <w:sz w:val="42"/>
          <w:szCs w:val="42"/>
          <w:cs/>
        </w:rPr>
        <w:t xml:space="preserve">จากกิจกรรมนี้  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ได้เห็นถึงการดิ้นร้น  อดทนเพียรพยายามที่จะได้เรียนรู้  ได้เห็นถึงศักยภาพที่อยู่ภายในของพวกเขาที่ใช้นำพาเขาไปไขว่คว้าความรู้ใหม่ๆ ด้วยตนเอง  เมื่อครูได้เห็นเช่นนี้  ก็อดภ</w:t>
      </w:r>
      <w:r>
        <w:rPr>
          <w:rFonts w:ascii="Angsana New" w:hAnsi="Angsana New"/>
          <w:color w:val="000000"/>
          <w:sz w:val="42"/>
          <w:szCs w:val="42"/>
          <w:cs/>
        </w:rPr>
        <w:t>ูมิใจในตัวพวกเขาไม่ได้  และ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เชื่อว่าตัวเด็กๆเองก็ย่อมรู้สึกภาคภ</w:t>
      </w:r>
      <w:r>
        <w:rPr>
          <w:rFonts w:ascii="Angsana New" w:hAnsi="Angsana New"/>
          <w:color w:val="000000"/>
          <w:sz w:val="42"/>
          <w:szCs w:val="42"/>
          <w:cs/>
        </w:rPr>
        <w:t>ูมิใจต่อตนเองมากกว่าที่ครูของ</w:t>
      </w:r>
      <w:r w:rsidRPr="004F7D41">
        <w:rPr>
          <w:rFonts w:ascii="Angsana New" w:hAnsi="Angsana New"/>
          <w:color w:val="000000"/>
          <w:sz w:val="42"/>
          <w:szCs w:val="42"/>
          <w:cs/>
        </w:rPr>
        <w:t>รู้สึก ที่ตัวเขาเองสามารถเรียนรู้และสร้างความเข้าใจได้ด้วยตนเอง  ฉะนั้นสิ่งที่เกิดขึ้นในชั่วโมงนี้ไม่ใช่แค่การเรียนรู้วิธีการคูณที่มีตัวตั้ง ๒ หลักกับตัวคูณ ๒ หลักเพียงเท่านั้น  แต่ยังเป็นการเรียนรู้ร่วมกัน  เป็นโอกาสที่ได้รู้จักตนเองโดยเ</w:t>
      </w:r>
      <w:r>
        <w:rPr>
          <w:rFonts w:ascii="Angsana New" w:hAnsi="Angsana New"/>
          <w:color w:val="000000"/>
          <w:sz w:val="42"/>
          <w:szCs w:val="42"/>
          <w:cs/>
        </w:rPr>
        <w:t xml:space="preserve">ฉพาะได้รู้จักกับศักยภาพของตนเอง </w:t>
      </w:r>
    </w:p>
    <w:p w:rsidR="00070B11" w:rsidRDefault="00070B11" w:rsidP="00C13B7E">
      <w:pPr>
        <w:ind w:firstLine="720"/>
        <w:jc w:val="thaiDistribute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>ปัจจัยแห่งความสำเร็จนี้  คงเริ่มต้นจากการออกแบบการเรียนรู้ของครู  การคิดสถ</w:t>
      </w:r>
      <w:r>
        <w:rPr>
          <w:rFonts w:ascii="Angsana New" w:hAnsi="Angsana New"/>
          <w:color w:val="000000"/>
          <w:sz w:val="42"/>
          <w:szCs w:val="42"/>
          <w:cs/>
        </w:rPr>
        <w:t>านการณ์และเงื่อนไขครูต้องคิด</w:t>
      </w:r>
    </w:p>
    <w:p w:rsidR="00070B11" w:rsidRPr="004F7D41" w:rsidRDefault="00070B11" w:rsidP="00DE4BDD">
      <w:pPr>
        <w:jc w:val="thaiDistribute"/>
        <w:rPr>
          <w:rFonts w:ascii="Angsana New" w:hAnsi="Angsana New"/>
          <w:color w:val="000000"/>
          <w:sz w:val="42"/>
          <w:szCs w:val="42"/>
        </w:rPr>
      </w:pP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ไม่ว่าจะเป็นเนื้อหาที่ต้องการให้เด็กๆได้เรียนรู้  พื้นความรู้เดิมของ</w:t>
      </w:r>
      <w:r>
        <w:rPr>
          <w:rFonts w:ascii="Angsana New" w:hAnsi="Angsana New"/>
          <w:color w:val="000000"/>
          <w:sz w:val="42"/>
          <w:szCs w:val="42"/>
          <w:cs/>
        </w:rPr>
        <w:t>นักเรียน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</w:t>
      </w:r>
      <w:r>
        <w:rPr>
          <w:rFonts w:ascii="Angsana New" w:hAnsi="Angsana New"/>
          <w:color w:val="000000"/>
          <w:sz w:val="42"/>
          <w:szCs w:val="42"/>
          <w:cs/>
        </w:rPr>
        <w:t>ธรรมชาติการเรียนรู้ของพวกเขา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  ผู้เรียนก็เป็นอีกปัจจัยที่มีความสำคัญต่อความสำเร็จนี้  หากเด็กๆไม่มีความเพียรพยายาม  ไม่กระตือรือร้นยอมล้มเลิกต่ออุปสรรค</w:t>
      </w:r>
      <w:r>
        <w:rPr>
          <w:rFonts w:ascii="Angsana New" w:hAnsi="Angsana New"/>
          <w:color w:val="000000"/>
          <w:sz w:val="42"/>
          <w:szCs w:val="42"/>
          <w:cs/>
        </w:rPr>
        <w:t>คือ</w:t>
      </w:r>
      <w:r w:rsidRPr="004F7D41">
        <w:rPr>
          <w:rFonts w:ascii="Angsana New" w:hAnsi="Angsana New"/>
          <w:color w:val="000000"/>
          <w:sz w:val="42"/>
          <w:szCs w:val="42"/>
          <w:cs/>
        </w:rPr>
        <w:t xml:space="preserve">ความไม่รู้  ไม่เข้าใจ  ความภาคภูมิใจเหล่านี้จะเกิดขึ้นได้อย่างไร  </w:t>
      </w:r>
    </w:p>
    <w:p w:rsidR="00070B11" w:rsidRPr="004F7D41" w:rsidRDefault="00070B11" w:rsidP="000062D0">
      <w:pPr>
        <w:jc w:val="both"/>
        <w:rPr>
          <w:rFonts w:ascii="Angsana New" w:hAnsi="Angsana New"/>
          <w:b/>
          <w:bCs/>
          <w:color w:val="000000"/>
          <w:sz w:val="42"/>
          <w:szCs w:val="42"/>
        </w:rPr>
      </w:pPr>
    </w:p>
    <w:p w:rsidR="00070B11" w:rsidRPr="004F7D41" w:rsidRDefault="00070B11" w:rsidP="001C6814">
      <w:pPr>
        <w:jc w:val="center"/>
        <w:rPr>
          <w:rFonts w:ascii="Angsana New" w:hAnsi="Angsana New"/>
          <w:b/>
          <w:bCs/>
          <w:color w:val="000000"/>
          <w:sz w:val="42"/>
          <w:szCs w:val="42"/>
        </w:rPr>
      </w:pPr>
      <w:r w:rsidRPr="004F7D41">
        <w:rPr>
          <w:rFonts w:ascii="Angsana New" w:hAnsi="Angsana New"/>
          <w:b/>
          <w:bCs/>
          <w:color w:val="000000"/>
          <w:sz w:val="42"/>
          <w:szCs w:val="42"/>
          <w:cs/>
        </w:rPr>
        <w:t xml:space="preserve"> </w:t>
      </w:r>
    </w:p>
    <w:sectPr w:rsidR="00070B11" w:rsidRPr="004F7D41" w:rsidSect="007A0FFE">
      <w:pgSz w:w="16840" w:h="23814" w:code="9"/>
      <w:pgMar w:top="1134" w:right="1701" w:bottom="567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Rage Italic">
    <w:panose1 w:val="03070502040507070304"/>
    <w:charset w:val="00"/>
    <w:family w:val="script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062D0"/>
    <w:rsid w:val="000059FE"/>
    <w:rsid w:val="000062D0"/>
    <w:rsid w:val="00007D6A"/>
    <w:rsid w:val="000359D6"/>
    <w:rsid w:val="00037BB9"/>
    <w:rsid w:val="00052401"/>
    <w:rsid w:val="000533EF"/>
    <w:rsid w:val="0006292A"/>
    <w:rsid w:val="00070B11"/>
    <w:rsid w:val="000826E4"/>
    <w:rsid w:val="00091793"/>
    <w:rsid w:val="000961D6"/>
    <w:rsid w:val="00097AAD"/>
    <w:rsid w:val="000A2F74"/>
    <w:rsid w:val="000C0367"/>
    <w:rsid w:val="000C0D48"/>
    <w:rsid w:val="000C217D"/>
    <w:rsid w:val="000D090C"/>
    <w:rsid w:val="000D442E"/>
    <w:rsid w:val="000D6568"/>
    <w:rsid w:val="000E0308"/>
    <w:rsid w:val="000E6111"/>
    <w:rsid w:val="000E6F3E"/>
    <w:rsid w:val="000F09E8"/>
    <w:rsid w:val="000F463F"/>
    <w:rsid w:val="000F50B9"/>
    <w:rsid w:val="000F53E1"/>
    <w:rsid w:val="00100395"/>
    <w:rsid w:val="00100B97"/>
    <w:rsid w:val="00100EBF"/>
    <w:rsid w:val="001037EB"/>
    <w:rsid w:val="00107963"/>
    <w:rsid w:val="001113A1"/>
    <w:rsid w:val="00121A4D"/>
    <w:rsid w:val="001315CC"/>
    <w:rsid w:val="00133E4F"/>
    <w:rsid w:val="00143E70"/>
    <w:rsid w:val="00144B49"/>
    <w:rsid w:val="001513C2"/>
    <w:rsid w:val="00152A3E"/>
    <w:rsid w:val="0016077E"/>
    <w:rsid w:val="00162B90"/>
    <w:rsid w:val="00166FEB"/>
    <w:rsid w:val="001727FA"/>
    <w:rsid w:val="0017477B"/>
    <w:rsid w:val="00176349"/>
    <w:rsid w:val="0019202E"/>
    <w:rsid w:val="001A580D"/>
    <w:rsid w:val="001C3CA0"/>
    <w:rsid w:val="001C6472"/>
    <w:rsid w:val="001C6814"/>
    <w:rsid w:val="001D42A2"/>
    <w:rsid w:val="001E3AA9"/>
    <w:rsid w:val="001E5181"/>
    <w:rsid w:val="001F0C1F"/>
    <w:rsid w:val="00200DA7"/>
    <w:rsid w:val="00202971"/>
    <w:rsid w:val="00210D93"/>
    <w:rsid w:val="00217D41"/>
    <w:rsid w:val="00225E87"/>
    <w:rsid w:val="00227858"/>
    <w:rsid w:val="00231A47"/>
    <w:rsid w:val="0023430A"/>
    <w:rsid w:val="0023781D"/>
    <w:rsid w:val="002437A0"/>
    <w:rsid w:val="00253FBC"/>
    <w:rsid w:val="00260D95"/>
    <w:rsid w:val="00262455"/>
    <w:rsid w:val="00270B8D"/>
    <w:rsid w:val="00280226"/>
    <w:rsid w:val="00290F22"/>
    <w:rsid w:val="00296C8B"/>
    <w:rsid w:val="002A6C48"/>
    <w:rsid w:val="002B3CBB"/>
    <w:rsid w:val="002C3CCF"/>
    <w:rsid w:val="002C3EDF"/>
    <w:rsid w:val="002C50C9"/>
    <w:rsid w:val="002C674B"/>
    <w:rsid w:val="002C73EA"/>
    <w:rsid w:val="002D1D45"/>
    <w:rsid w:val="002D2A81"/>
    <w:rsid w:val="002D483D"/>
    <w:rsid w:val="002F23E6"/>
    <w:rsid w:val="002F69D3"/>
    <w:rsid w:val="002F7042"/>
    <w:rsid w:val="0031274E"/>
    <w:rsid w:val="003138B0"/>
    <w:rsid w:val="00322848"/>
    <w:rsid w:val="003279D6"/>
    <w:rsid w:val="003351D0"/>
    <w:rsid w:val="003352D2"/>
    <w:rsid w:val="003400E6"/>
    <w:rsid w:val="003426CA"/>
    <w:rsid w:val="00343548"/>
    <w:rsid w:val="00355137"/>
    <w:rsid w:val="00360368"/>
    <w:rsid w:val="00364D22"/>
    <w:rsid w:val="003705DF"/>
    <w:rsid w:val="0037088F"/>
    <w:rsid w:val="00373535"/>
    <w:rsid w:val="0037526F"/>
    <w:rsid w:val="003800B5"/>
    <w:rsid w:val="003800CC"/>
    <w:rsid w:val="00391E7B"/>
    <w:rsid w:val="00391EA1"/>
    <w:rsid w:val="0039315D"/>
    <w:rsid w:val="00393E7E"/>
    <w:rsid w:val="003A7F83"/>
    <w:rsid w:val="003D4DFA"/>
    <w:rsid w:val="003D594C"/>
    <w:rsid w:val="003F5F1B"/>
    <w:rsid w:val="0041151D"/>
    <w:rsid w:val="004210F3"/>
    <w:rsid w:val="00435F50"/>
    <w:rsid w:val="004403DD"/>
    <w:rsid w:val="00440BA3"/>
    <w:rsid w:val="00443B9B"/>
    <w:rsid w:val="00443F2F"/>
    <w:rsid w:val="004443F3"/>
    <w:rsid w:val="00447EF6"/>
    <w:rsid w:val="00450B54"/>
    <w:rsid w:val="00470AD6"/>
    <w:rsid w:val="004755E4"/>
    <w:rsid w:val="00476821"/>
    <w:rsid w:val="004835B9"/>
    <w:rsid w:val="004913AD"/>
    <w:rsid w:val="004B38D7"/>
    <w:rsid w:val="004C0012"/>
    <w:rsid w:val="004C5507"/>
    <w:rsid w:val="004C75CB"/>
    <w:rsid w:val="004D3BD8"/>
    <w:rsid w:val="004E560A"/>
    <w:rsid w:val="004E6C5C"/>
    <w:rsid w:val="004F6B60"/>
    <w:rsid w:val="004F7D41"/>
    <w:rsid w:val="005012D8"/>
    <w:rsid w:val="005117D5"/>
    <w:rsid w:val="00513A29"/>
    <w:rsid w:val="00515DD0"/>
    <w:rsid w:val="00516063"/>
    <w:rsid w:val="005211B5"/>
    <w:rsid w:val="00526EAA"/>
    <w:rsid w:val="0053320E"/>
    <w:rsid w:val="00535034"/>
    <w:rsid w:val="005372A3"/>
    <w:rsid w:val="005447EC"/>
    <w:rsid w:val="005471BD"/>
    <w:rsid w:val="00555823"/>
    <w:rsid w:val="0056166D"/>
    <w:rsid w:val="005660F8"/>
    <w:rsid w:val="00566271"/>
    <w:rsid w:val="00567C59"/>
    <w:rsid w:val="00574F20"/>
    <w:rsid w:val="00590894"/>
    <w:rsid w:val="00591D79"/>
    <w:rsid w:val="00597A08"/>
    <w:rsid w:val="00597CDE"/>
    <w:rsid w:val="005A3C5C"/>
    <w:rsid w:val="005A6A30"/>
    <w:rsid w:val="005B218A"/>
    <w:rsid w:val="005C11DB"/>
    <w:rsid w:val="005C3053"/>
    <w:rsid w:val="005D2E5F"/>
    <w:rsid w:val="005E082F"/>
    <w:rsid w:val="005F6DD4"/>
    <w:rsid w:val="006037B2"/>
    <w:rsid w:val="00611A4F"/>
    <w:rsid w:val="00616F6D"/>
    <w:rsid w:val="00627DBD"/>
    <w:rsid w:val="00631068"/>
    <w:rsid w:val="0063665A"/>
    <w:rsid w:val="006372B1"/>
    <w:rsid w:val="00653056"/>
    <w:rsid w:val="00666B01"/>
    <w:rsid w:val="00675739"/>
    <w:rsid w:val="00676B39"/>
    <w:rsid w:val="00684582"/>
    <w:rsid w:val="006922AD"/>
    <w:rsid w:val="006965DF"/>
    <w:rsid w:val="006A78CC"/>
    <w:rsid w:val="006A7A86"/>
    <w:rsid w:val="006B5592"/>
    <w:rsid w:val="006B5B34"/>
    <w:rsid w:val="006B7632"/>
    <w:rsid w:val="006C3827"/>
    <w:rsid w:val="006C6180"/>
    <w:rsid w:val="006D0AFD"/>
    <w:rsid w:val="006D5A1B"/>
    <w:rsid w:val="006E3757"/>
    <w:rsid w:val="00710537"/>
    <w:rsid w:val="00711A21"/>
    <w:rsid w:val="00735CE4"/>
    <w:rsid w:val="007460D8"/>
    <w:rsid w:val="00767636"/>
    <w:rsid w:val="00781C74"/>
    <w:rsid w:val="0078493E"/>
    <w:rsid w:val="007925F8"/>
    <w:rsid w:val="007A0FFE"/>
    <w:rsid w:val="007B04DD"/>
    <w:rsid w:val="007B4A32"/>
    <w:rsid w:val="007B7B5C"/>
    <w:rsid w:val="007C1155"/>
    <w:rsid w:val="007C3D6D"/>
    <w:rsid w:val="007D0CB2"/>
    <w:rsid w:val="007D21E2"/>
    <w:rsid w:val="007E1CF8"/>
    <w:rsid w:val="007E2D27"/>
    <w:rsid w:val="007E6268"/>
    <w:rsid w:val="007F39EA"/>
    <w:rsid w:val="007F607C"/>
    <w:rsid w:val="00807060"/>
    <w:rsid w:val="00813065"/>
    <w:rsid w:val="008157DE"/>
    <w:rsid w:val="0082192B"/>
    <w:rsid w:val="008221A5"/>
    <w:rsid w:val="00831F81"/>
    <w:rsid w:val="00836061"/>
    <w:rsid w:val="00837B5A"/>
    <w:rsid w:val="008436D9"/>
    <w:rsid w:val="00845095"/>
    <w:rsid w:val="0084726D"/>
    <w:rsid w:val="00851AC0"/>
    <w:rsid w:val="00854928"/>
    <w:rsid w:val="00854A50"/>
    <w:rsid w:val="00856C43"/>
    <w:rsid w:val="008578DF"/>
    <w:rsid w:val="008642A6"/>
    <w:rsid w:val="00865EA1"/>
    <w:rsid w:val="008718C6"/>
    <w:rsid w:val="008725F7"/>
    <w:rsid w:val="0087291C"/>
    <w:rsid w:val="00882455"/>
    <w:rsid w:val="00883303"/>
    <w:rsid w:val="00895E1C"/>
    <w:rsid w:val="008A4974"/>
    <w:rsid w:val="008A52BC"/>
    <w:rsid w:val="008B315E"/>
    <w:rsid w:val="008B374E"/>
    <w:rsid w:val="008C0B23"/>
    <w:rsid w:val="008D1849"/>
    <w:rsid w:val="008E2CEE"/>
    <w:rsid w:val="008E4F0B"/>
    <w:rsid w:val="008E7D03"/>
    <w:rsid w:val="008F1C88"/>
    <w:rsid w:val="008F5F3F"/>
    <w:rsid w:val="00910CFE"/>
    <w:rsid w:val="00935E83"/>
    <w:rsid w:val="00950674"/>
    <w:rsid w:val="00956080"/>
    <w:rsid w:val="009564B7"/>
    <w:rsid w:val="0096121A"/>
    <w:rsid w:val="009612C3"/>
    <w:rsid w:val="009676C4"/>
    <w:rsid w:val="00970A07"/>
    <w:rsid w:val="00971631"/>
    <w:rsid w:val="00973B9F"/>
    <w:rsid w:val="00983728"/>
    <w:rsid w:val="00983835"/>
    <w:rsid w:val="009911C5"/>
    <w:rsid w:val="00996EFE"/>
    <w:rsid w:val="00997637"/>
    <w:rsid w:val="009A33D7"/>
    <w:rsid w:val="009A45C9"/>
    <w:rsid w:val="009B137F"/>
    <w:rsid w:val="009B27FE"/>
    <w:rsid w:val="009C75EB"/>
    <w:rsid w:val="009D451F"/>
    <w:rsid w:val="009D70D0"/>
    <w:rsid w:val="009D79F8"/>
    <w:rsid w:val="009E18F7"/>
    <w:rsid w:val="009E4FD3"/>
    <w:rsid w:val="009E60BE"/>
    <w:rsid w:val="009E7B0B"/>
    <w:rsid w:val="009F3456"/>
    <w:rsid w:val="009F5F5C"/>
    <w:rsid w:val="00A15D3E"/>
    <w:rsid w:val="00A17FC9"/>
    <w:rsid w:val="00A21753"/>
    <w:rsid w:val="00A245B0"/>
    <w:rsid w:val="00A47EFB"/>
    <w:rsid w:val="00A52947"/>
    <w:rsid w:val="00A54578"/>
    <w:rsid w:val="00A55038"/>
    <w:rsid w:val="00A63E82"/>
    <w:rsid w:val="00A91326"/>
    <w:rsid w:val="00AA5119"/>
    <w:rsid w:val="00AB2234"/>
    <w:rsid w:val="00AC2AE2"/>
    <w:rsid w:val="00AC5F01"/>
    <w:rsid w:val="00AC7C3E"/>
    <w:rsid w:val="00AD17BF"/>
    <w:rsid w:val="00AD3237"/>
    <w:rsid w:val="00AD4013"/>
    <w:rsid w:val="00AD6D4B"/>
    <w:rsid w:val="00AD7CE6"/>
    <w:rsid w:val="00AE2CE7"/>
    <w:rsid w:val="00AE3C75"/>
    <w:rsid w:val="00AF0C28"/>
    <w:rsid w:val="00AF3D23"/>
    <w:rsid w:val="00AF75F8"/>
    <w:rsid w:val="00B057B7"/>
    <w:rsid w:val="00B064F3"/>
    <w:rsid w:val="00B0774B"/>
    <w:rsid w:val="00B1064E"/>
    <w:rsid w:val="00B176F5"/>
    <w:rsid w:val="00B23CF7"/>
    <w:rsid w:val="00B31C75"/>
    <w:rsid w:val="00B32DE2"/>
    <w:rsid w:val="00B3577B"/>
    <w:rsid w:val="00B374FC"/>
    <w:rsid w:val="00B51B9C"/>
    <w:rsid w:val="00B5414F"/>
    <w:rsid w:val="00B64017"/>
    <w:rsid w:val="00B67A09"/>
    <w:rsid w:val="00B73885"/>
    <w:rsid w:val="00B80C6C"/>
    <w:rsid w:val="00B87C05"/>
    <w:rsid w:val="00B94638"/>
    <w:rsid w:val="00BA1779"/>
    <w:rsid w:val="00BB0EAA"/>
    <w:rsid w:val="00BC087F"/>
    <w:rsid w:val="00BC64DE"/>
    <w:rsid w:val="00BC7449"/>
    <w:rsid w:val="00BD758A"/>
    <w:rsid w:val="00BE19BD"/>
    <w:rsid w:val="00BE3204"/>
    <w:rsid w:val="00BF7B5A"/>
    <w:rsid w:val="00C012AE"/>
    <w:rsid w:val="00C045FF"/>
    <w:rsid w:val="00C06BCE"/>
    <w:rsid w:val="00C06E1D"/>
    <w:rsid w:val="00C13125"/>
    <w:rsid w:val="00C13B7E"/>
    <w:rsid w:val="00C140DC"/>
    <w:rsid w:val="00C17E9C"/>
    <w:rsid w:val="00C204B6"/>
    <w:rsid w:val="00C33816"/>
    <w:rsid w:val="00C33F52"/>
    <w:rsid w:val="00C37502"/>
    <w:rsid w:val="00C40265"/>
    <w:rsid w:val="00C412F5"/>
    <w:rsid w:val="00C50F79"/>
    <w:rsid w:val="00C65C6E"/>
    <w:rsid w:val="00C711A1"/>
    <w:rsid w:val="00C73208"/>
    <w:rsid w:val="00C75539"/>
    <w:rsid w:val="00C76BFB"/>
    <w:rsid w:val="00C82DA1"/>
    <w:rsid w:val="00C92A81"/>
    <w:rsid w:val="00CA1B6E"/>
    <w:rsid w:val="00CB5562"/>
    <w:rsid w:val="00CC7520"/>
    <w:rsid w:val="00CD6CC9"/>
    <w:rsid w:val="00CE123F"/>
    <w:rsid w:val="00CE2B64"/>
    <w:rsid w:val="00CF2895"/>
    <w:rsid w:val="00CF3866"/>
    <w:rsid w:val="00D03399"/>
    <w:rsid w:val="00D116B2"/>
    <w:rsid w:val="00D1479F"/>
    <w:rsid w:val="00D24AE1"/>
    <w:rsid w:val="00D30C46"/>
    <w:rsid w:val="00D3241D"/>
    <w:rsid w:val="00D43DCF"/>
    <w:rsid w:val="00D451EC"/>
    <w:rsid w:val="00D52ECE"/>
    <w:rsid w:val="00D57C9A"/>
    <w:rsid w:val="00D60237"/>
    <w:rsid w:val="00D634B0"/>
    <w:rsid w:val="00D6656B"/>
    <w:rsid w:val="00D66F6B"/>
    <w:rsid w:val="00D70AE0"/>
    <w:rsid w:val="00D813FD"/>
    <w:rsid w:val="00D85C74"/>
    <w:rsid w:val="00D90FFE"/>
    <w:rsid w:val="00D94B77"/>
    <w:rsid w:val="00DA1834"/>
    <w:rsid w:val="00DB5585"/>
    <w:rsid w:val="00DB5B96"/>
    <w:rsid w:val="00DC10FC"/>
    <w:rsid w:val="00DC1279"/>
    <w:rsid w:val="00DC4AC5"/>
    <w:rsid w:val="00DD12A9"/>
    <w:rsid w:val="00DD1966"/>
    <w:rsid w:val="00DD73D3"/>
    <w:rsid w:val="00DE040C"/>
    <w:rsid w:val="00DE16C9"/>
    <w:rsid w:val="00DE455B"/>
    <w:rsid w:val="00DE4BDD"/>
    <w:rsid w:val="00E07149"/>
    <w:rsid w:val="00E07CA8"/>
    <w:rsid w:val="00E13E44"/>
    <w:rsid w:val="00E261C9"/>
    <w:rsid w:val="00E30C0A"/>
    <w:rsid w:val="00E319FA"/>
    <w:rsid w:val="00E3286E"/>
    <w:rsid w:val="00E332E6"/>
    <w:rsid w:val="00E3722B"/>
    <w:rsid w:val="00E41A1C"/>
    <w:rsid w:val="00E540C4"/>
    <w:rsid w:val="00E645AE"/>
    <w:rsid w:val="00E776A1"/>
    <w:rsid w:val="00E83F56"/>
    <w:rsid w:val="00E932A7"/>
    <w:rsid w:val="00EA20EF"/>
    <w:rsid w:val="00EA5574"/>
    <w:rsid w:val="00EA7F7A"/>
    <w:rsid w:val="00EB2903"/>
    <w:rsid w:val="00EB2B72"/>
    <w:rsid w:val="00EB73D6"/>
    <w:rsid w:val="00EC1F32"/>
    <w:rsid w:val="00ED1756"/>
    <w:rsid w:val="00ED6312"/>
    <w:rsid w:val="00ED6C37"/>
    <w:rsid w:val="00ED7D72"/>
    <w:rsid w:val="00EE1E59"/>
    <w:rsid w:val="00EF270B"/>
    <w:rsid w:val="00EF33F5"/>
    <w:rsid w:val="00EF5F8E"/>
    <w:rsid w:val="00F022AB"/>
    <w:rsid w:val="00F075FB"/>
    <w:rsid w:val="00F1279E"/>
    <w:rsid w:val="00F22563"/>
    <w:rsid w:val="00F26737"/>
    <w:rsid w:val="00F27EEE"/>
    <w:rsid w:val="00F313E0"/>
    <w:rsid w:val="00F4115D"/>
    <w:rsid w:val="00F428AE"/>
    <w:rsid w:val="00F44D9E"/>
    <w:rsid w:val="00F57F36"/>
    <w:rsid w:val="00F61E89"/>
    <w:rsid w:val="00F62107"/>
    <w:rsid w:val="00F66527"/>
    <w:rsid w:val="00F7084A"/>
    <w:rsid w:val="00F935A9"/>
    <w:rsid w:val="00FA20A8"/>
    <w:rsid w:val="00FA2F29"/>
    <w:rsid w:val="00FA3834"/>
    <w:rsid w:val="00FA45C0"/>
    <w:rsid w:val="00FA6142"/>
    <w:rsid w:val="00FB073A"/>
    <w:rsid w:val="00FB4451"/>
    <w:rsid w:val="00FB7F71"/>
    <w:rsid w:val="00FD1F36"/>
    <w:rsid w:val="00FD3021"/>
    <w:rsid w:val="00FF2536"/>
    <w:rsid w:val="00FF5A04"/>
    <w:rsid w:val="00FF60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062D0"/>
    <w:rPr>
      <w:rFonts w:cs="Angsana New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7CA8"/>
    <w:pPr>
      <w:keepNext/>
      <w:spacing w:before="240" w:after="60"/>
      <w:outlineLvl w:val="0"/>
    </w:pPr>
    <w:rPr>
      <w:rFonts w:ascii="Arial" w:hAnsi="Arial" w:cs="Cordia New"/>
      <w:b/>
      <w:bCs/>
      <w:kern w:val="32"/>
      <w:sz w:val="32"/>
      <w:szCs w:val="37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16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customStyle="1" w:styleId="StyleHeading1LatinRageItalic">
    <w:name w:val="Style Heading 1 + (Latin) Rage Italic"/>
    <w:basedOn w:val="Heading1"/>
    <w:autoRedefine/>
    <w:rsid w:val="00E07CA8"/>
    <w:rPr>
      <w:rFonts w:ascii="Rage Italic" w:hAnsi="Rage Italic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2.bp.blogspot.com/_hkv_lshfbXw/TF1cCokIoEI/AAAAAAAAARI/zkzAQDgaYQk/s1600/C3-8.jp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http://2.bp.blogspot.com/_hkv_lshfbXw/TF1cCokIoEI/AAAAAAAAARI/zkzAQDgaYQk/s1600/C3-8.jpg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</TotalTime>
  <Pages>2</Pages>
  <Words>532</Words>
  <Characters>3033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</dc:title>
  <dc:subject/>
  <dc:creator>Computer</dc:creator>
  <cp:keywords/>
  <dc:description/>
  <cp:lastModifiedBy>user</cp:lastModifiedBy>
  <cp:revision>3</cp:revision>
  <cp:lastPrinted>2013-06-23T13:54:00Z</cp:lastPrinted>
  <dcterms:created xsi:type="dcterms:W3CDTF">2013-10-08T07:58:00Z</dcterms:created>
  <dcterms:modified xsi:type="dcterms:W3CDTF">2013-10-08T09:33:00Z</dcterms:modified>
</cp:coreProperties>
</file>