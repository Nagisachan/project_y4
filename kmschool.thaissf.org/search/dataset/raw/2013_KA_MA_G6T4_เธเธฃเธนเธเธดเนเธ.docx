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D32" w:rsidRDefault="00112D32" w:rsidP="00C50F4F">
      <w:pPr>
        <w:jc w:val="center"/>
        <w:rPr>
          <w:rFonts w:ascii="Cordia New" w:hAnsi="Cordia New"/>
          <w:b/>
          <w:bCs/>
          <w:cs/>
        </w:rPr>
      </w:pPr>
      <w:r>
        <w:rPr>
          <w:rFonts w:ascii="Cordia New" w:hAnsi="Cordia New"/>
          <w:b/>
          <w:bCs/>
          <w:cs/>
        </w:rPr>
        <w:t>ประโยชน์อนันต์  สารบัญเพลินเพลิน</w:t>
      </w:r>
      <w:r>
        <w:rPr>
          <w:rFonts w:ascii="Cordia New" w:hAnsi="Cordia New"/>
          <w:b/>
          <w:bCs/>
        </w:rPr>
        <w:t xml:space="preserve"> </w:t>
      </w:r>
      <w:r>
        <w:rPr>
          <w:rFonts w:ascii="Cordia New" w:hAnsi="Cordia New"/>
          <w:b/>
          <w:bCs/>
          <w:cs/>
        </w:rPr>
        <w:t>(ครูกิ๊บ)</w:t>
      </w:r>
    </w:p>
    <w:p w:rsidR="00112D32" w:rsidRPr="001862A7" w:rsidRDefault="00112D32" w:rsidP="00973137">
      <w:pPr>
        <w:jc w:val="thaiDistribute"/>
        <w:rPr>
          <w:rFonts w:ascii="Cordia New" w:hAnsi="Cordia New"/>
          <w:sz w:val="36"/>
          <w:szCs w:val="36"/>
        </w:rPr>
      </w:pPr>
      <w:r>
        <w:rPr>
          <w:rFonts w:ascii="Cordia New" w:hAnsi="Cordia New"/>
          <w:cs/>
        </w:rPr>
        <w:tab/>
      </w:r>
      <w:r w:rsidRPr="001862A7">
        <w:rPr>
          <w:rFonts w:ascii="Cordia New" w:hAnsi="Cordia New"/>
          <w:sz w:val="36"/>
          <w:szCs w:val="36"/>
          <w:cs/>
        </w:rPr>
        <w:t xml:space="preserve">เหตุใดจึงมีสารบัญ </w:t>
      </w:r>
      <w:r w:rsidRPr="001862A7">
        <w:rPr>
          <w:rFonts w:ascii="Cordia New" w:hAnsi="Cordia New"/>
          <w:sz w:val="36"/>
          <w:szCs w:val="36"/>
        </w:rPr>
        <w:t>?</w:t>
      </w:r>
    </w:p>
    <w:p w:rsidR="00112D32" w:rsidRDefault="00112D32" w:rsidP="00973137">
      <w:pPr>
        <w:jc w:val="thaiDistribute"/>
        <w:rPr>
          <w:rFonts w:ascii="Cordia New" w:hAnsi="Cordia New"/>
        </w:rPr>
      </w:pPr>
      <w:r>
        <w:rPr>
          <w:rFonts w:ascii="Cordia New" w:hAnsi="Cordia New"/>
        </w:rPr>
        <w:tab/>
      </w:r>
      <w:r>
        <w:rPr>
          <w:rFonts w:ascii="Cordia New" w:hAnsi="Cordia New"/>
          <w:cs/>
        </w:rPr>
        <w:t xml:space="preserve">จากวาระการประชุม </w:t>
      </w:r>
      <w:r>
        <w:rPr>
          <w:rFonts w:ascii="Cordia New" w:hAnsi="Cordia New"/>
        </w:rPr>
        <w:t>KM</w:t>
      </w:r>
      <w:r>
        <w:rPr>
          <w:rFonts w:ascii="Cordia New" w:hAnsi="Cordia New"/>
          <w:cs/>
        </w:rPr>
        <w:t xml:space="preserve"> ในภาควิริยะ ทีมคณิตศาสตร์ได้รับโจทย์การตั้งเป้าหมายของทีมที่จะทำร่วมกัน เราได้ข้อสรุปในการตั้งเป้าหมายของทีม</w:t>
      </w:r>
      <w:r w:rsidRPr="00DF5702">
        <w:rPr>
          <w:rFonts w:ascii="Cordia New" w:hAnsi="Cordia New"/>
          <w:sz w:val="28"/>
          <w:cs/>
        </w:rPr>
        <w:t xml:space="preserve">ไว้ </w:t>
      </w:r>
      <w:r>
        <w:rPr>
          <w:rFonts w:ascii="Cordia New" w:hAnsi="Cordia New"/>
          <w:sz w:val="28"/>
          <w:cs/>
        </w:rPr>
        <w:t>๓</w:t>
      </w:r>
      <w:r>
        <w:rPr>
          <w:rFonts w:ascii="Cordia New" w:hAnsi="Cordia New"/>
          <w:cs/>
        </w:rPr>
        <w:t xml:space="preserve"> ข้อ ซึ่งครูกิ๊บขอหยิบประเด็น </w:t>
      </w:r>
      <w:r>
        <w:rPr>
          <w:rFonts w:ascii="Cordia New" w:hAnsi="Cordia New"/>
        </w:rPr>
        <w:t xml:space="preserve">" </w:t>
      </w:r>
      <w:r>
        <w:rPr>
          <w:rFonts w:ascii="Cordia New" w:hAnsi="Cordia New"/>
          <w:cs/>
        </w:rPr>
        <w:t>การเขียนสารบัญ</w:t>
      </w:r>
      <w:r>
        <w:rPr>
          <w:rFonts w:ascii="Cordia New" w:hAnsi="Cordia New"/>
        </w:rPr>
        <w:t xml:space="preserve"> " </w:t>
      </w:r>
      <w:r>
        <w:rPr>
          <w:rFonts w:ascii="Cordia New" w:hAnsi="Cordia New"/>
          <w:cs/>
        </w:rPr>
        <w:t>เพื่อบอกเล่าเรื่องราวดีๆที่เกิดขึ้นผ่านเรื่องนี้นะคะ</w:t>
      </w:r>
    </w:p>
    <w:p w:rsidR="00112D32" w:rsidRPr="00DF5702" w:rsidRDefault="00112D32" w:rsidP="00B562B0">
      <w:pPr>
        <w:spacing w:after="240"/>
        <w:jc w:val="thaiDistribute"/>
        <w:rPr>
          <w:rFonts w:ascii="Cordia New" w:hAnsi="Cordia New"/>
          <w:cs/>
        </w:rPr>
      </w:pPr>
      <w:r>
        <w:rPr>
          <w:rFonts w:ascii="Cordia New" w:hAnsi="Cordia New"/>
        </w:rPr>
        <w:tab/>
      </w:r>
      <w:r>
        <w:rPr>
          <w:rFonts w:ascii="Cordia New" w:hAnsi="Cordia New"/>
          <w:cs/>
        </w:rPr>
        <w:t xml:space="preserve">การตั้งประเด็นการเขียนสารบัญเป็นความคิดริเริ่มจากครูม่อน ครูผู้สอนคณิตศาสตร์ชั้น ๔ เนื่องจากครูม่อนพบว่าในคาบเรียนเมื่อมีการพูดถึงเนื้อหาที่ได้เรียนรู้ที่ได้เรียนไป หากเป็นเรื่องที่เรียนผ่านมาสักพักแล้ว นักเรียนจะต้องใช้เวลาในการค้นหานานจึงจะพบ ครูม่อนจึงคิดหาวิธีที่จะช่วยกระชับเวลาให้เร็วขึ้นผ่านเครื่องมือ การใช้สารบัญ เพราะจะช่วยให้นักเรียนได้ให้ความสำคัญกับเนื้อหาที่เรียน อีกทั้งยังช่วยเพิ่มการทำงานอย่างเป็นระบบมากขึ้น เมื่อทีมได้รับฟังก็รู้สึกเห็นด้วยกับครูม่อน และได้ช่วยกันเพิ่มเติมประโยชน์จากการใช้สารบัญ เช่น เพื่อการอ่านทบทวน นักเรียนสามารถใช้สารบัญเพื่อเปิดดูเนื้อหาที่จะอ่านทวนได้เลย </w:t>
      </w:r>
    </w:p>
    <w:p w:rsidR="00112D32" w:rsidRDefault="00112D32" w:rsidP="00B562B0">
      <w:pPr>
        <w:spacing w:before="120"/>
        <w:jc w:val="thaiDistribute"/>
        <w:rPr>
          <w:rFonts w:ascii="Cordia New" w:hAnsi="Cordia New"/>
          <w:sz w:val="36"/>
          <w:szCs w:val="36"/>
        </w:rPr>
      </w:pPr>
      <w:r>
        <w:rPr>
          <w:rFonts w:ascii="Cordia New" w:hAnsi="Cordia New"/>
          <w:cs/>
        </w:rPr>
        <w:tab/>
      </w:r>
      <w:r w:rsidRPr="001862A7">
        <w:rPr>
          <w:rFonts w:ascii="Cordia New" w:hAnsi="Cordia New"/>
          <w:sz w:val="36"/>
          <w:szCs w:val="36"/>
          <w:cs/>
        </w:rPr>
        <w:t>สร้างสรรค์สารบัญ...ผ่าน</w:t>
      </w:r>
      <w:r>
        <w:rPr>
          <w:rFonts w:ascii="Cordia New" w:hAnsi="Cordia New"/>
          <w:sz w:val="36"/>
          <w:szCs w:val="36"/>
          <w:cs/>
        </w:rPr>
        <w:t>การเรียนรู้</w:t>
      </w:r>
    </w:p>
    <w:p w:rsidR="00112D32" w:rsidRPr="009D3299" w:rsidRDefault="00112D32" w:rsidP="00973137">
      <w:pPr>
        <w:jc w:val="thaiDistribute"/>
        <w:rPr>
          <w:rFonts w:ascii="Cordia New" w:hAnsi="Cordia New"/>
          <w:sz w:val="28"/>
          <w:cs/>
        </w:rPr>
      </w:pPr>
      <w:r>
        <w:rPr>
          <w:rFonts w:ascii="Cordia New" w:hAnsi="Cordia New"/>
          <w:sz w:val="32"/>
          <w:szCs w:val="32"/>
          <w:cs/>
        </w:rPr>
        <w:tab/>
      </w:r>
      <w:r w:rsidRPr="009D3299">
        <w:rPr>
          <w:rFonts w:ascii="Cordia New" w:hAnsi="Cordia New"/>
          <w:sz w:val="28"/>
          <w:cs/>
        </w:rPr>
        <w:t>จากข้อส</w:t>
      </w:r>
      <w:r>
        <w:rPr>
          <w:rFonts w:ascii="Cordia New" w:hAnsi="Cordia New"/>
          <w:sz w:val="28"/>
          <w:cs/>
        </w:rPr>
        <w:t xml:space="preserve">รุปของทีมที่นำมาสู่การเขียนสารบัญ ในคาบแรกของการเรียนวิชาคณิตศาสตร์ครูได้ชี้แจงกับนักเรียนในเรื่องของการทำสารบัญ โดยครูได้ให้นักเรียนแลกเปลี่ยนความคิดเห็นในการออกแบบร่างของการทำสารบัญ สิ่งแรกก่อนที่จะออกแบบร่างครูได้ตั้งคำถามกับนักเรียนก่อนว่า สารบัญคืออะไร ซึ่งคำถามนี้นักเรียนได้ให้ความหมายได้อย่างถูกต้อง ทำให้ครูทราบว่านักเรียนพอมีพื้นความรู้เกี่ยวกับเรื่องนี้พอสมควร จากนั้นครูตั้งคำถามต่อว่า </w:t>
      </w:r>
      <w:r>
        <w:rPr>
          <w:rFonts w:ascii="Cordia New" w:hAnsi="Cordia New"/>
          <w:sz w:val="28"/>
        </w:rPr>
        <w:t xml:space="preserve">" </w:t>
      </w:r>
      <w:r>
        <w:rPr>
          <w:rFonts w:ascii="Cordia New" w:hAnsi="Cordia New"/>
          <w:sz w:val="28"/>
          <w:cs/>
        </w:rPr>
        <w:t>องค์ประกอบของสารบัญมีอะไรบ้าง</w:t>
      </w:r>
      <w:r>
        <w:rPr>
          <w:rFonts w:ascii="Cordia New" w:hAnsi="Cordia New"/>
          <w:sz w:val="28"/>
        </w:rPr>
        <w:t xml:space="preserve">" </w:t>
      </w:r>
      <w:r>
        <w:rPr>
          <w:rFonts w:ascii="Cordia New" w:hAnsi="Cordia New"/>
          <w:sz w:val="28"/>
          <w:cs/>
        </w:rPr>
        <w:t>ซึ่งนักเรียนตอบว่า หัวข้อ</w:t>
      </w:r>
      <w:r>
        <w:rPr>
          <w:rFonts w:ascii="Cordia New" w:hAnsi="Cordia New"/>
          <w:sz w:val="28"/>
        </w:rPr>
        <w:t>/</w:t>
      </w:r>
      <w:r>
        <w:rPr>
          <w:rFonts w:ascii="Cordia New" w:hAnsi="Cordia New"/>
          <w:sz w:val="28"/>
          <w:cs/>
        </w:rPr>
        <w:t>เรื่อง และหน้า จากนั้นครูให้นักเรียนเขียนแบบสารบัญลงในสมุดบันทึกความรู้ของตนเอง จากนั้นนักเรียนได้เขียนลำดับเลขหน้า ซึ่งแต่ละคนเมื่อเขียนเสร็จก็จะมีการตรวจสอบกับเพื่อนในห้องว่าได้จำนวนหน้าเท่าไร เพื่อดูความถูกต้อง</w:t>
      </w:r>
    </w:p>
    <w:p w:rsidR="00112D32" w:rsidRDefault="00112D32" w:rsidP="00973137">
      <w:pPr>
        <w:jc w:val="thaiDistribute"/>
        <w:rPr>
          <w:rFonts w:ascii="Cordia New" w:hAnsi="Cordia New"/>
          <w:sz w:val="36"/>
          <w:szCs w:val="36"/>
        </w:rPr>
      </w:pPr>
      <w:r>
        <w:rPr>
          <w:rFonts w:ascii="Cordia New" w:hAnsi="Cordia New"/>
          <w:cs/>
        </w:rPr>
        <w:tab/>
      </w:r>
      <w:r w:rsidRPr="001862A7">
        <w:rPr>
          <w:rFonts w:ascii="Cordia New" w:hAnsi="Cordia New"/>
          <w:sz w:val="36"/>
          <w:szCs w:val="36"/>
          <w:cs/>
        </w:rPr>
        <w:t>มีสารบัญ....ดีอย่างไร</w:t>
      </w:r>
    </w:p>
    <w:p w:rsidR="00112D32" w:rsidRPr="0055215E" w:rsidRDefault="00112D32" w:rsidP="00973137">
      <w:pPr>
        <w:jc w:val="thaiDistribute"/>
        <w:rPr>
          <w:rFonts w:ascii="Cordia New" w:hAnsi="Cordia New"/>
          <w:sz w:val="28"/>
          <w:cs/>
        </w:rPr>
      </w:pPr>
      <w:r>
        <w:rPr>
          <w:rFonts w:ascii="Cordia New" w:hAnsi="Cordia New"/>
          <w:sz w:val="36"/>
          <w:szCs w:val="36"/>
          <w:cs/>
        </w:rPr>
        <w:tab/>
      </w:r>
      <w:r>
        <w:rPr>
          <w:rFonts w:ascii="Cordia New" w:hAnsi="Cordia New"/>
          <w:sz w:val="28"/>
          <w:cs/>
        </w:rPr>
        <w:t xml:space="preserve">จากการที่นักเรียนได้ทำสารบัญ ในสายตาของครูผู้สอนเห็นว่านักเรียนมีการจัดระบบการทำงานที่เป็นระเบียบ เขียนด้วยตัวบรรจงมากขึ้น เมื่อเรียนเรื่องใหม่นักเรียนหลายคนจะรู้เลยว่าต้องเขียนสารบัญในหัวข้อที่กำลังจะได้เรียนรู้ทันทีโดยไม่ต้องให้ครูพูดเตือน นอกจากนี้ยังทำให้นักเรียนสามารถอ่านทวนเนื้อหาที่เรียนในแต่ละเรื่องได้ง่ายโดยใช้สารบัญเพื่อดูหัวข้อเรื่องแล้วไปเปิดหน้าสมุดที่ต้องการได้เลย รวมถึงเมื่อมีการย้อนทวนในห้องเรียน นักเรียนก็สามารถเปิดดูเนื้อหาที่เรียนไปแล้วได้อย่างรวดเร็ว </w:t>
      </w:r>
    </w:p>
    <w:sectPr w:rsidR="00112D32" w:rsidRPr="0055215E" w:rsidSect="00973137">
      <w:pgSz w:w="12240" w:h="15840"/>
      <w:pgMar w:top="1350" w:right="900" w:bottom="90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7790"/>
    <w:rsid w:val="00016080"/>
    <w:rsid w:val="00021CC3"/>
    <w:rsid w:val="00035479"/>
    <w:rsid w:val="000B771A"/>
    <w:rsid w:val="000D74B6"/>
    <w:rsid w:val="00112D32"/>
    <w:rsid w:val="001862A7"/>
    <w:rsid w:val="001B46E4"/>
    <w:rsid w:val="001E4DA6"/>
    <w:rsid w:val="001F51B1"/>
    <w:rsid w:val="00214C3A"/>
    <w:rsid w:val="002C4162"/>
    <w:rsid w:val="00307A68"/>
    <w:rsid w:val="00362BA8"/>
    <w:rsid w:val="003802C9"/>
    <w:rsid w:val="003D01FF"/>
    <w:rsid w:val="0046491B"/>
    <w:rsid w:val="004B326F"/>
    <w:rsid w:val="0055215E"/>
    <w:rsid w:val="005870F8"/>
    <w:rsid w:val="00595C5C"/>
    <w:rsid w:val="005F29A9"/>
    <w:rsid w:val="00691A25"/>
    <w:rsid w:val="006F36EC"/>
    <w:rsid w:val="008D3772"/>
    <w:rsid w:val="00963FBC"/>
    <w:rsid w:val="00973137"/>
    <w:rsid w:val="009D3299"/>
    <w:rsid w:val="00A105C9"/>
    <w:rsid w:val="00A21E44"/>
    <w:rsid w:val="00AA6C16"/>
    <w:rsid w:val="00AC318B"/>
    <w:rsid w:val="00AD264A"/>
    <w:rsid w:val="00AE6C9E"/>
    <w:rsid w:val="00AF7618"/>
    <w:rsid w:val="00B562B0"/>
    <w:rsid w:val="00B7796A"/>
    <w:rsid w:val="00C50F4F"/>
    <w:rsid w:val="00D374AD"/>
    <w:rsid w:val="00DD037C"/>
    <w:rsid w:val="00DF5702"/>
    <w:rsid w:val="00E54A4F"/>
    <w:rsid w:val="00F378B2"/>
    <w:rsid w:val="00F40B85"/>
    <w:rsid w:val="00F62682"/>
    <w:rsid w:val="00FE7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96A"/>
    <w:pPr>
      <w:spacing w:after="200" w:line="276" w:lineRule="auto"/>
    </w:pPr>
    <w:rPr>
      <w:rFonts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315</Words>
  <Characters>1801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</dc:creator>
  <cp:keywords/>
  <dc:description/>
  <cp:lastModifiedBy>DarkUser</cp:lastModifiedBy>
  <cp:revision>2</cp:revision>
  <dcterms:created xsi:type="dcterms:W3CDTF">2014-03-28T14:02:00Z</dcterms:created>
  <dcterms:modified xsi:type="dcterms:W3CDTF">2014-03-28T14:02:00Z</dcterms:modified>
</cp:coreProperties>
</file>