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0D0A" w:rsidRPr="00457F88" w:rsidRDefault="00190D0A" w:rsidP="00457F88">
      <w:pPr>
        <w:spacing w:after="0" w:line="240" w:lineRule="auto"/>
        <w:jc w:val="right"/>
        <w:rPr>
          <w:rFonts w:ascii="Cordia New" w:hAnsi="Cordia New"/>
          <w:b/>
          <w:bCs/>
          <w:noProof/>
          <w:sz w:val="40"/>
          <w:szCs w:val="4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s1026" type="#_x0000_t75" style="position:absolute;left:0;text-align:left;margin-left:-60.65pt;margin-top:-56.65pt;width:702.7pt;height:1237.8pt;z-index:-251663360;visibility:visible;mso-wrap-distance-top:.48pt;mso-wrap-distance-bottom:.26133mm">
            <v:imagedata r:id="rId4" o:title=""/>
            <o:lock v:ext="edit" aspectratio="f"/>
          </v:shape>
        </w:pict>
      </w:r>
      <w:r w:rsidRPr="00457F88">
        <w:rPr>
          <w:rFonts w:ascii="Cordia New" w:hAnsi="Cordia New"/>
          <w:b/>
          <w:bCs/>
          <w:noProof/>
          <w:sz w:val="40"/>
          <w:szCs w:val="40"/>
          <w:cs/>
        </w:rPr>
        <w:t xml:space="preserve">สุธนา  สิริธนดีพันธ์  (ครูแอน) </w:t>
      </w:r>
    </w:p>
    <w:p w:rsidR="00190D0A" w:rsidRPr="00457F88" w:rsidRDefault="00190D0A" w:rsidP="00457F88">
      <w:pPr>
        <w:spacing w:after="0" w:line="240" w:lineRule="auto"/>
        <w:jc w:val="right"/>
        <w:rPr>
          <w:rFonts w:ascii="Cordia New" w:hAnsi="Cordia New"/>
          <w:b/>
          <w:bCs/>
          <w:noProof/>
          <w:sz w:val="40"/>
          <w:szCs w:val="40"/>
          <w:cs/>
        </w:rPr>
      </w:pPr>
      <w:r w:rsidRPr="00457F88">
        <w:rPr>
          <w:rFonts w:ascii="Cordia New" w:hAnsi="Cordia New"/>
          <w:b/>
          <w:bCs/>
          <w:noProof/>
          <w:sz w:val="40"/>
          <w:szCs w:val="40"/>
          <w:cs/>
        </w:rPr>
        <w:t>หน่วยวิชา ภูมิปัญญาภาษาไทย  ชั้น ๑</w:t>
      </w:r>
    </w:p>
    <w:p w:rsidR="00190D0A" w:rsidRDefault="00190D0A" w:rsidP="006269B9">
      <w:pPr>
        <w:jc w:val="center"/>
        <w:rPr>
          <w:rFonts w:ascii="Cordia New" w:hAnsi="Cordia New"/>
          <w:b/>
          <w:bCs/>
          <w:noProof/>
          <w:sz w:val="40"/>
          <w:szCs w:val="40"/>
        </w:rPr>
      </w:pPr>
    </w:p>
    <w:p w:rsidR="00190D0A" w:rsidRDefault="00190D0A" w:rsidP="006269B9">
      <w:pPr>
        <w:jc w:val="center"/>
        <w:rPr>
          <w:rFonts w:ascii="Cordia New" w:hAnsi="Cordia New"/>
          <w:b/>
          <w:bCs/>
          <w:noProof/>
          <w:sz w:val="40"/>
          <w:szCs w:val="40"/>
        </w:rPr>
      </w:pPr>
      <w:r>
        <w:rPr>
          <w:rFonts w:ascii="Cordia New" w:hAnsi="Cordia New"/>
          <w:b/>
          <w:bCs/>
          <w:noProof/>
          <w:sz w:val="40"/>
          <w:szCs w:val="40"/>
          <w:cs/>
        </w:rPr>
        <w:t>ละทิ้งตัวตน  สร้างคน....บนวิชา</w:t>
      </w:r>
    </w:p>
    <w:p w:rsidR="00190D0A" w:rsidRDefault="00190D0A" w:rsidP="006269B9">
      <w:pPr>
        <w:ind w:firstLine="720"/>
        <w:jc w:val="thaiDistribute"/>
        <w:rPr>
          <w:rFonts w:ascii="Cordia New" w:hAnsi="Cordia New"/>
          <w:noProof/>
          <w:sz w:val="36"/>
          <w:szCs w:val="36"/>
        </w:rPr>
      </w:pPr>
      <w:r>
        <w:rPr>
          <w:noProof/>
        </w:rPr>
        <w:pict>
          <v:shape id="_x0000_s1027" type="#_x0000_t75" style="position:absolute;left:0;text-align:left;margin-left:304.35pt;margin-top:118pt;width:184.95pt;height:123.9pt;z-index:251659264">
            <v:imagedata r:id="rId5" o:title="" croptop="3938f" cropbottom="4984f" cropleft="2154f" gain="1.25" blacklevel="6554f"/>
            <v:shadow on="t" opacity=".5" offset="6pt,-6pt"/>
            <w10:wrap type="square"/>
          </v:shape>
        </w:pict>
      </w:r>
      <w:r w:rsidRPr="00402584">
        <w:rPr>
          <w:rFonts w:ascii="Cordia New" w:hAnsi="Cordia New"/>
          <w:noProof/>
          <w:sz w:val="36"/>
          <w:szCs w:val="36"/>
          <w:cs/>
        </w:rPr>
        <w:t xml:space="preserve">กิจกรรมนี้มีแนวคิดเพื่อให้นักเรียนได้นำเรื่องราวชีวิตเด็กคนอื่น ๆ  มาเป็นแรงบันดาลใจ แรงผลักในชีวิตของตนเอง เพื่อให้สามารถถ่ายทอดอารมณ์ความรู้สึกและสื่อสารออกมาเป็นภาษาเขียนที่สื่อความรู้สึกของตนเองที่มีต่อแม่ </w:t>
      </w:r>
      <w:r>
        <w:rPr>
          <w:rFonts w:ascii="Cordia New" w:hAnsi="Cordia New"/>
          <w:noProof/>
          <w:sz w:val="36"/>
          <w:szCs w:val="36"/>
          <w:cs/>
        </w:rPr>
        <w:t>จน</w:t>
      </w:r>
      <w:r w:rsidRPr="00402584">
        <w:rPr>
          <w:rFonts w:ascii="Cordia New" w:hAnsi="Cordia New"/>
          <w:noProof/>
          <w:sz w:val="36"/>
          <w:szCs w:val="36"/>
          <w:cs/>
        </w:rPr>
        <w:t xml:space="preserve">นำไปสู่การสร้างงานดอกไม้ที่มีความงาม  เพื่อเชื่อมโยงไปสู่การแต่งกลอนที่มีความไพเราะ </w:t>
      </w:r>
    </w:p>
    <w:p w:rsidR="00190D0A" w:rsidRDefault="00190D0A" w:rsidP="006269B9">
      <w:pPr>
        <w:ind w:firstLine="720"/>
        <w:jc w:val="thaiDistribute"/>
        <w:rPr>
          <w:rFonts w:ascii="Cordia New" w:hAnsi="Cordia New"/>
          <w:sz w:val="36"/>
          <w:szCs w:val="36"/>
        </w:rPr>
      </w:pPr>
      <w:r>
        <w:rPr>
          <w:noProof/>
        </w:rPr>
        <w:pict>
          <v:shape id="_x0000_s1028" type="#_x0000_t75" style="position:absolute;left:0;text-align:left;margin-left:.35pt;margin-top:134.4pt;width:171.95pt;height:137.7pt;z-index:251658240">
            <v:imagedata r:id="rId6" o:title="" cropleft="2268f" cropright="1906f"/>
            <v:shadow on="t" opacity=".5" offset="-6pt,-6pt"/>
            <w10:wrap type="square"/>
          </v:shape>
        </w:pict>
      </w:r>
      <w:r w:rsidRPr="00402584">
        <w:rPr>
          <w:rFonts w:ascii="Cordia New" w:hAnsi="Cordia New"/>
          <w:noProof/>
          <w:sz w:val="36"/>
          <w:szCs w:val="36"/>
          <w:cs/>
        </w:rPr>
        <w:t xml:space="preserve">  โดย</w:t>
      </w:r>
      <w:r w:rsidRPr="00402584">
        <w:rPr>
          <w:rFonts w:ascii="Cordia New" w:hAnsi="Cordia New"/>
          <w:sz w:val="36"/>
          <w:szCs w:val="36"/>
          <w:cs/>
        </w:rPr>
        <w:t>เมื่อวันจันทร์ที่ ๑๒ กันยายน ๒๕๕๔ ครูได้เตรียมคลิปเพลงและเรื่องราวที่เกี่ยวกับแม่มาให้นักเรียนได้ดู เริ่มตั้งแต่เด็กกลุ่มแรกที่ไม่เคยมีแม่  ไม่เคยสัมผัสอ้อมกอดที่อบอุ่นของแม่  จึงไม่รู้ว่าอ้อมกอดที่ทุกคนว่าอุ่น  อุ่นจริงหรือไม่</w:t>
      </w:r>
      <w:r w:rsidRPr="00402584">
        <w:rPr>
          <w:rFonts w:ascii="Cordia New" w:hAnsi="Cordia New"/>
          <w:sz w:val="36"/>
          <w:szCs w:val="36"/>
        </w:rPr>
        <w:t xml:space="preserve">…..?   </w:t>
      </w:r>
    </w:p>
    <w:p w:rsidR="00190D0A" w:rsidRDefault="00190D0A" w:rsidP="006269B9">
      <w:pPr>
        <w:ind w:firstLine="720"/>
        <w:jc w:val="thaiDistribute"/>
        <w:rPr>
          <w:rFonts w:ascii="Cordia New" w:hAnsi="Cordia New"/>
          <w:sz w:val="36"/>
          <w:szCs w:val="36"/>
        </w:rPr>
      </w:pPr>
      <w:r w:rsidRPr="00402584">
        <w:rPr>
          <w:rFonts w:ascii="Cordia New" w:hAnsi="Cordia New"/>
          <w:sz w:val="36"/>
          <w:szCs w:val="36"/>
          <w:cs/>
        </w:rPr>
        <w:t xml:space="preserve">เด็กกลุ่มที่สอง  เป็นเด็กเร่ร่อน มีนิสัยเกเร  ร่างกายไม่สมบูรณ์  แต่ถูกเก็บมาเลี้ยงโดยผู้หญิงคนหนึ่งที่มีฐานะยากจน และมีชีวิตอยู่ได้อีก ๒ ปี  เพราะป่วยด้วยโรคมะเร็ง  โดยเด็กทั้งหมดเรียกผู้หญิงคนนี้ว่า “แม่”  </w:t>
      </w:r>
    </w:p>
    <w:p w:rsidR="00190D0A" w:rsidRPr="00402584" w:rsidRDefault="00190D0A" w:rsidP="006269B9">
      <w:pPr>
        <w:ind w:firstLine="720"/>
        <w:jc w:val="thaiDistribute"/>
        <w:rPr>
          <w:rFonts w:ascii="Cordia New" w:hAnsi="Cordia New"/>
          <w:sz w:val="36"/>
          <w:szCs w:val="36"/>
        </w:rPr>
      </w:pPr>
      <w:r>
        <w:rPr>
          <w:noProof/>
        </w:rPr>
        <w:pict>
          <v:shape id="_x0000_s1029" type="#_x0000_t75" style="position:absolute;left:0;text-align:left;margin-left:296.3pt;margin-top:66.35pt;width:193pt;height:144.75pt;z-index:251660288">
            <v:imagedata r:id="rId7" o:title=""/>
            <v:shadow on="t" opacity=".5" offset="6pt,-6pt"/>
            <w10:wrap type="square"/>
          </v:shape>
        </w:pict>
      </w:r>
      <w:r w:rsidRPr="00402584">
        <w:rPr>
          <w:rFonts w:ascii="Cordia New" w:hAnsi="Cordia New"/>
          <w:sz w:val="36"/>
          <w:szCs w:val="36"/>
          <w:cs/>
        </w:rPr>
        <w:t xml:space="preserve"> เด็กกลุ่มที่สาม  เป็นเด็กคนเดียวที่มีแม่บังเกิดเกล้า แต่ไม่เคยแสดงความรักต่อแม่ด้วยพฤติกรรมที่เหมาะสม และรู้สึกอับอายเมื่อแม่ต้องไปงานโรงเรียนเพียงเพราะแม่ยากจน เมื่อนักเรียนได้ดูครบทั้ง ๓ กลุ่ม  คุณครูได้ถามนักเรียนว่า  </w:t>
      </w:r>
      <w:r w:rsidRPr="00402584">
        <w:rPr>
          <w:rFonts w:ascii="Cordia New" w:hAnsi="Cordia New"/>
          <w:b/>
          <w:bCs/>
          <w:sz w:val="36"/>
          <w:szCs w:val="36"/>
          <w:cs/>
        </w:rPr>
        <w:t>“นักเรียนคิดว่าเด็ก ๆ กลุ่มไหนโชคดีที่สุด”</w:t>
      </w:r>
      <w:r w:rsidRPr="00402584">
        <w:rPr>
          <w:rFonts w:ascii="Cordia New" w:hAnsi="Cordia New"/>
          <w:sz w:val="36"/>
          <w:szCs w:val="36"/>
          <w:cs/>
        </w:rPr>
        <w:t xml:space="preserve">  หลายคนตอบว่า </w:t>
      </w:r>
      <w:r w:rsidRPr="00402584">
        <w:rPr>
          <w:rFonts w:ascii="Cordia New" w:hAnsi="Cordia New"/>
          <w:b/>
          <w:bCs/>
          <w:sz w:val="36"/>
          <w:szCs w:val="36"/>
          <w:cs/>
        </w:rPr>
        <w:t>“ไม่มีกลุ่มไหนที่โชคดีเลย”</w:t>
      </w:r>
      <w:r w:rsidRPr="00402584">
        <w:rPr>
          <w:rFonts w:ascii="Cordia New" w:hAnsi="Cordia New"/>
          <w:sz w:val="36"/>
          <w:szCs w:val="36"/>
          <w:cs/>
        </w:rPr>
        <w:t xml:space="preserve"> แต่มีนักเรียนอีกกลุ่มหนึ่งพูดขึ้นมาว่า </w:t>
      </w:r>
      <w:r w:rsidRPr="00402584">
        <w:rPr>
          <w:rFonts w:ascii="Cordia New" w:hAnsi="Cordia New"/>
          <w:b/>
          <w:bCs/>
          <w:sz w:val="36"/>
          <w:szCs w:val="36"/>
          <w:cs/>
        </w:rPr>
        <w:t>“เราโชคดีกว่าเด็กพวกนั้นอีก”</w:t>
      </w:r>
      <w:r w:rsidRPr="00402584">
        <w:rPr>
          <w:rFonts w:ascii="Cordia New" w:hAnsi="Cordia New"/>
          <w:sz w:val="36"/>
          <w:szCs w:val="36"/>
          <w:cs/>
        </w:rPr>
        <w:t xml:space="preserve">   ถึงตอนนี้นักเรียนหลายคนเริ่มร้องไห้เพราะคิดถึงแม่  นั้นจึงเป็นสาเหตุหนึ่งที่ทำให้ครูผู้สอนอย่างดิฉันน้ำตาซึมและร้องไห้ไปด้วยเช่นกัน    </w:t>
      </w:r>
    </w:p>
    <w:p w:rsidR="00190D0A" w:rsidRPr="00373BA4" w:rsidRDefault="00190D0A" w:rsidP="006269B9">
      <w:pPr>
        <w:spacing w:after="0" w:line="240" w:lineRule="auto"/>
        <w:jc w:val="thaiDistribute"/>
        <w:rPr>
          <w:rFonts w:ascii="Cordia New" w:hAnsi="Cordia New"/>
          <w:sz w:val="34"/>
          <w:szCs w:val="34"/>
        </w:rPr>
      </w:pPr>
      <w:r>
        <w:rPr>
          <w:noProof/>
        </w:rPr>
        <w:pict>
          <v:shape id="_x0000_s1030" type="#_x0000_t75" style="position:absolute;left:0;text-align:left;margin-left:-8.25pt;margin-top:187.75pt;width:216.2pt;height:155.65pt;z-index:251662336" stroked="t" strokecolor="#548dd4" strokeweight="2.25pt">
            <v:imagedata r:id="rId8" o:title="" croptop="2363f" cropbottom="2819f" cropright="2692f" gain="1.25" blacklevel="6554f"/>
            <v:shadow on="t" opacity=".5" offset="6pt,-6pt"/>
            <w10:wrap type="square"/>
          </v:shape>
        </w:pict>
      </w:r>
      <w:r>
        <w:rPr>
          <w:noProof/>
        </w:rPr>
        <w:pict>
          <v:shape id="_x0000_s1031" type="#_x0000_t75" style="position:absolute;left:0;text-align:left;margin-left:-9.65pt;margin-top:6.5pt;width:217.6pt;height:154.15pt;z-index:251654144" stroked="t" strokecolor="#e36c0a" strokeweight="2.25pt">
            <v:imagedata r:id="rId9" o:title="" croptop="5348f" cropbottom="4743f" cropleft="2417f" cropright="4417f" blacklevel="6554f"/>
            <v:shadow on="t" opacity=".5" offset="-6pt,-6pt"/>
            <w10:wrap type="square"/>
          </v:shape>
        </w:pict>
      </w:r>
      <w:r>
        <w:rPr>
          <w:noProof/>
        </w:rPr>
        <w:pict>
          <v:shape id="_x0000_s1032" type="#_x0000_t75" style="position:absolute;left:0;text-align:left;margin-left:398.1pt;margin-top:311.15pt;width:100.9pt;height:134.55pt;z-index:251655168" stroked="t" strokecolor="blue" strokeweight="2.25pt">
            <v:imagedata r:id="rId10" o:title="" gain="74473f" blacklevel="5898f"/>
            <w10:wrap type="square"/>
          </v:shape>
        </w:pict>
      </w:r>
      <w:r>
        <w:rPr>
          <w:noProof/>
        </w:rPr>
        <w:pict>
          <v:shape id="_x0000_s1033" type="#_x0000_t75" style="position:absolute;left:0;text-align:left;margin-left:-302.6pt;margin-top:-64.55pt;width:782.7pt;height:1249.8pt;z-index:-251655168;visibility:visible;mso-wrap-distance-top:.48pt;mso-wrap-distance-bottom:.26133mm">
            <v:imagedata r:id="rId4" o:title=""/>
            <o:lock v:ext="edit" aspectratio="f"/>
          </v:shape>
        </w:pict>
      </w:r>
      <w:r w:rsidRPr="00373BA4">
        <w:rPr>
          <w:rFonts w:ascii="Cordia New" w:hAnsi="Cordia New"/>
          <w:sz w:val="34"/>
          <w:szCs w:val="34"/>
          <w:cs/>
        </w:rPr>
        <w:tab/>
        <w:t xml:space="preserve">จากแรงบันดาลใจที่ส่งไปให้นักเรียนในต้นชั่วโมงนั้น  ส่งผลให้เมื่อครูให้เงื่อนไขหรือสถานการณ์เปิดในการทำงานว่า  </w:t>
      </w:r>
      <w:r w:rsidRPr="00373BA4">
        <w:rPr>
          <w:rFonts w:ascii="Cordia New" w:hAnsi="Cordia New"/>
          <w:b/>
          <w:bCs/>
          <w:sz w:val="34"/>
          <w:szCs w:val="34"/>
          <w:cs/>
        </w:rPr>
        <w:t>“ให้นักเรียนเขียนความรู้สึกที่มีต่อแม่”</w:t>
      </w:r>
      <w:r w:rsidRPr="00373BA4">
        <w:rPr>
          <w:rFonts w:ascii="Cordia New" w:hAnsi="Cordia New"/>
          <w:sz w:val="34"/>
          <w:szCs w:val="34"/>
          <w:cs/>
        </w:rPr>
        <w:t xml:space="preserve"> นักเรียนทุกคนสามารถถ่ายทอด</w:t>
      </w:r>
      <w:r w:rsidRPr="00373BA4">
        <w:rPr>
          <w:rFonts w:ascii="Cordia New" w:hAnsi="Cordia New"/>
          <w:sz w:val="34"/>
          <w:szCs w:val="34"/>
        </w:rPr>
        <w:t xml:space="preserve">   </w:t>
      </w:r>
      <w:r w:rsidRPr="00373BA4">
        <w:rPr>
          <w:rFonts w:ascii="Cordia New" w:hAnsi="Cordia New"/>
          <w:sz w:val="34"/>
          <w:szCs w:val="34"/>
          <w:cs/>
        </w:rPr>
        <w:t xml:space="preserve">เรื่องราวได้ค่อนข้างดี   ไม่ว่าจะเป็นนักเรียนที่เขียนเก่งที่สุด  นักเรียนที่พยายามเขียนคำที่ยากและสื่อความตามที่ตนต้องการ  หรือแม้กระทั่งนักเรียนที่ไม่สามารถอ่านหนังสือหรือเขียนหนังสือได้  แต่ก็ยังคงถ่ายทอดความรู้สึกที่มีต่อแม่ออกมาอย่างไม่สิ้นสุด  ในขณะที่ดิฉันกำลังมองนักเรียนหลาย ๆ คนในเวลานั้น   </w:t>
      </w:r>
      <w:r w:rsidRPr="00373BA4">
        <w:rPr>
          <w:rFonts w:ascii="Cordia New" w:hAnsi="Cordia New"/>
          <w:b/>
          <w:bCs/>
          <w:sz w:val="34"/>
          <w:szCs w:val="34"/>
          <w:cs/>
        </w:rPr>
        <w:t xml:space="preserve">ดิฉันกลับแปลกใจว่า...ทำไมห้องเรียนถึงได้สงบเงียบ  โดยไม่ต้องมีการเตือน หรือแม้แต่ทำไมวันนี้ทุกคนถึงตั้งใจทำงานกันขนาดนี้  </w:t>
      </w:r>
      <w:r w:rsidRPr="00373BA4">
        <w:rPr>
          <w:rFonts w:ascii="Cordia New" w:hAnsi="Cordia New"/>
          <w:sz w:val="34"/>
          <w:szCs w:val="34"/>
          <w:cs/>
        </w:rPr>
        <w:t xml:space="preserve"> </w:t>
      </w:r>
    </w:p>
    <w:p w:rsidR="00190D0A" w:rsidRPr="00373BA4" w:rsidRDefault="00190D0A" w:rsidP="00457F88">
      <w:pPr>
        <w:spacing w:after="0" w:line="240" w:lineRule="auto"/>
        <w:ind w:firstLine="720"/>
        <w:jc w:val="thaiDistribute"/>
        <w:rPr>
          <w:rFonts w:ascii="Cordia New" w:hAnsi="Cordia New"/>
          <w:b/>
          <w:bCs/>
          <w:i/>
          <w:iCs/>
          <w:sz w:val="34"/>
          <w:szCs w:val="34"/>
        </w:rPr>
      </w:pPr>
      <w:r>
        <w:rPr>
          <w:noProof/>
        </w:rPr>
        <w:pict>
          <v:shape id="_x0000_s1034" type="#_x0000_t75" style="position:absolute;left:0;text-align:left;margin-left:172.85pt;margin-top:142.7pt;width:100.9pt;height:134.55pt;z-index:251656192" stroked="t" strokecolor="#f60" strokeweight="2.25pt">
            <v:imagedata r:id="rId11" o:title="" gain="69719f" blacklevel="5898f"/>
            <w10:wrap type="square"/>
          </v:shape>
        </w:pict>
      </w:r>
      <w:r w:rsidRPr="00373BA4">
        <w:rPr>
          <w:rFonts w:ascii="Cordia New" w:hAnsi="Cordia New"/>
          <w:sz w:val="34"/>
          <w:szCs w:val="34"/>
          <w:cs/>
        </w:rPr>
        <w:t xml:space="preserve">เมื่อดิฉันสอนเสร็จแล้วได้มีโอกาสมานั่งทบทวนการสอนของตนเองกลับพบว่า  บรรยากาศ  อารมณ์  และความรู้สึกที่เกิดขึ้นในห้องเรียนนั้นเป็นเพราะว่า  </w:t>
      </w:r>
      <w:r w:rsidRPr="00373BA4">
        <w:rPr>
          <w:rFonts w:ascii="Cordia New" w:hAnsi="Cordia New"/>
          <w:b/>
          <w:bCs/>
          <w:i/>
          <w:iCs/>
          <w:sz w:val="34"/>
          <w:szCs w:val="34"/>
          <w:cs/>
        </w:rPr>
        <w:t>ครูมีภาวะอารมณ์ที่สงบ และเข้าถึงเรื่องที่สอน  ครูยอมลดความคาดหวังในการทำงานของนักเรียน  ยอมให้นักเรียนได้เขียนงานที่เป็นงานของตนเอง  โดยไม่มีการกำหนดว่านักเรียนจะต้องใช้ภาษาเหมือนเรา   ภาษาที่ง่าย ๆ ของนักเรียนจึงดูมีความจริงใจที่จะสื่อความรู้สึก  มากกว่าภาษาที่ถูกเรียบเรียงและสวยหรูของครูแต่ไม่ได้ออกมาจากใจของนักเรียน  รวมทั้งตัวดิฉัน</w:t>
      </w:r>
    </w:p>
    <w:p w:rsidR="00190D0A" w:rsidRPr="00373BA4" w:rsidRDefault="00190D0A" w:rsidP="006269B9">
      <w:pPr>
        <w:spacing w:after="0" w:line="240" w:lineRule="auto"/>
        <w:jc w:val="center"/>
        <w:rPr>
          <w:rFonts w:ascii="Cordia New" w:hAnsi="Cordia New"/>
          <w:b/>
          <w:bCs/>
          <w:i/>
          <w:iCs/>
          <w:sz w:val="34"/>
          <w:szCs w:val="34"/>
        </w:rPr>
      </w:pPr>
      <w:r w:rsidRPr="00373BA4">
        <w:rPr>
          <w:rFonts w:ascii="Cordia New" w:hAnsi="Cordia New"/>
          <w:b/>
          <w:bCs/>
          <w:i/>
          <w:iCs/>
          <w:sz w:val="34"/>
          <w:szCs w:val="34"/>
          <w:cs/>
        </w:rPr>
        <w:t>เชื่อมั่น ศรัทธา.......ในเรื่องที่สอน</w:t>
      </w:r>
    </w:p>
    <w:p w:rsidR="00190D0A" w:rsidRPr="00373BA4" w:rsidRDefault="00190D0A" w:rsidP="006269B9">
      <w:pPr>
        <w:spacing w:after="0" w:line="240" w:lineRule="auto"/>
        <w:jc w:val="center"/>
        <w:rPr>
          <w:rFonts w:ascii="Cordia New" w:hAnsi="Cordia New"/>
          <w:b/>
          <w:bCs/>
          <w:i/>
          <w:iCs/>
          <w:sz w:val="34"/>
          <w:szCs w:val="34"/>
        </w:rPr>
      </w:pPr>
      <w:r w:rsidRPr="00373BA4">
        <w:rPr>
          <w:rFonts w:ascii="Cordia New" w:hAnsi="Cordia New"/>
          <w:b/>
          <w:bCs/>
          <w:i/>
          <w:iCs/>
          <w:sz w:val="34"/>
          <w:szCs w:val="34"/>
          <w:cs/>
        </w:rPr>
        <w:t>เชื่อมั่น ศรัทธา........ในตัวเอง ว่าสามารถสอนได้</w:t>
      </w:r>
    </w:p>
    <w:p w:rsidR="00190D0A" w:rsidRPr="00373BA4" w:rsidRDefault="00190D0A" w:rsidP="006269B9">
      <w:pPr>
        <w:spacing w:after="0" w:line="240" w:lineRule="auto"/>
        <w:jc w:val="center"/>
        <w:rPr>
          <w:rFonts w:ascii="Cordia New" w:hAnsi="Cordia New"/>
          <w:b/>
          <w:bCs/>
          <w:i/>
          <w:iCs/>
          <w:sz w:val="34"/>
          <w:szCs w:val="34"/>
        </w:rPr>
      </w:pPr>
      <w:r w:rsidRPr="00373BA4">
        <w:rPr>
          <w:rFonts w:ascii="Cordia New" w:hAnsi="Cordia New"/>
          <w:b/>
          <w:bCs/>
          <w:i/>
          <w:iCs/>
          <w:sz w:val="34"/>
          <w:szCs w:val="34"/>
          <w:cs/>
        </w:rPr>
        <w:t>เชื่อมั่น ศรัทธา.........ในตัวนักเรียน ว่าสามารถทำได้</w:t>
      </w:r>
    </w:p>
    <w:p w:rsidR="00190D0A" w:rsidRPr="0085380E" w:rsidRDefault="00190D0A" w:rsidP="005A618D">
      <w:pPr>
        <w:spacing w:after="0" w:line="240" w:lineRule="auto"/>
        <w:ind w:firstLine="720"/>
        <w:jc w:val="thaiDistribute"/>
      </w:pPr>
      <w:r>
        <w:rPr>
          <w:noProof/>
        </w:rPr>
        <w:pict>
          <v:shape id="_x0000_s1035" type="#_x0000_t75" style="position:absolute;left:0;text-align:left;margin-left:117pt;margin-top:271.8pt;width:261pt;height:184.9pt;z-index:251657216" stroked="t" strokecolor="#f06" strokeweight="4.5pt">
            <v:stroke linestyle="thinThick"/>
            <v:imagedata r:id="rId12" o:title="" croptop="6283f" cropbottom="5887f" cropleft="3530f" cropright="5493f" gain="74473f" blacklevel="5898f"/>
          </v:shape>
        </w:pict>
      </w:r>
      <w:r w:rsidRPr="00373BA4">
        <w:rPr>
          <w:rFonts w:ascii="Cordia New" w:hAnsi="Cordia New"/>
          <w:sz w:val="34"/>
          <w:szCs w:val="34"/>
          <w:cs/>
        </w:rPr>
        <w:t xml:space="preserve">ด้วยปัจจัยต่าง ๆ เหล่านี้จึงทำให้การทำงานในชิ้นต่อไป  งานดอกไม้ (ภูมิไทย)  ออกมาได้อย่างสวยงาม  นักเรียนตื่นตัวอย่างสงบในการทำงาน   นักเรียนมีพลังที่แฝงไปด้วยความรักและบรรจงถ่ายทอดลงบนงานดอกไม้ของตนเองอย่างประณีต  สวยงาม  มันทำให้ดิฉันเกิดการเรียนรู้ในมุมมองใหม่ที่ว่า  ไม่ว่าการเรียนการสอนจะถูกเตรียมมาดีมากเพียงใด  แต่ถ้าการเรียนการสอนนั้นไม่เกิดประโยชน์ต่อตัวนักเรียน  สิ่งเหล่านั้นก็จะไม่มีความสำคัญใด ๆ ต่อนักเรียนเลย  นี่จึงเป็นอีกสาเหตุหนึ่งที่ทำให้ดิฉันวางเป้าหมายในการพัฒนาตนเองและวิธีการสอนใหม่ว่า  </w:t>
      </w:r>
      <w:r w:rsidRPr="00373BA4">
        <w:rPr>
          <w:rFonts w:ascii="Cordia New" w:hAnsi="Cordia New"/>
          <w:b/>
          <w:bCs/>
          <w:i/>
          <w:iCs/>
          <w:sz w:val="34"/>
          <w:szCs w:val="34"/>
          <w:cs/>
        </w:rPr>
        <w:t>การวางแผนการเรียนการสอน</w:t>
      </w:r>
      <w:r w:rsidRPr="005A618D">
        <w:rPr>
          <w:rFonts w:ascii="Cordia New" w:hAnsi="Cordia New"/>
          <w:b/>
          <w:bCs/>
          <w:i/>
          <w:iCs/>
          <w:sz w:val="36"/>
          <w:szCs w:val="36"/>
          <w:cs/>
        </w:rPr>
        <w:t xml:space="preserve">ใดควรจัดให้เกิดประโยชน์และมีความสำคัญต่อการเรียนรู้และวัยของนักเรียนในการถ่ายทอดเรื่องราวนั้น ๆ  เพื่อให้นักเรียนเห็นความสำคัญในสิ่งที่ตนเองได้เรียนรู้  </w:t>
      </w:r>
      <w:r w:rsidRPr="005A618D">
        <w:rPr>
          <w:b/>
          <w:bCs/>
          <w:i/>
          <w:iCs/>
          <w:noProof/>
        </w:rPr>
        <w:t xml:space="preserve"> </w:t>
      </w:r>
    </w:p>
    <w:sectPr w:rsidR="00190D0A" w:rsidRPr="0085380E" w:rsidSect="00547329">
      <w:pgSz w:w="11906" w:h="16838"/>
      <w:pgMar w:top="709" w:right="1106" w:bottom="142" w:left="993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stylePaneFormatFilter w:val="3F01"/>
  <w:doNotTrackMoves/>
  <w:defaultTabStop w:val="720"/>
  <w:characterSpacingControl w:val="doNotCompress"/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269B9"/>
    <w:rsid w:val="000668A5"/>
    <w:rsid w:val="00133A20"/>
    <w:rsid w:val="00161426"/>
    <w:rsid w:val="001871A5"/>
    <w:rsid w:val="00190D0A"/>
    <w:rsid w:val="00373BA4"/>
    <w:rsid w:val="00387D12"/>
    <w:rsid w:val="00402584"/>
    <w:rsid w:val="00457F88"/>
    <w:rsid w:val="004718FB"/>
    <w:rsid w:val="00547329"/>
    <w:rsid w:val="005A618D"/>
    <w:rsid w:val="006269B9"/>
    <w:rsid w:val="00820F70"/>
    <w:rsid w:val="0085380E"/>
    <w:rsid w:val="00AD0066"/>
    <w:rsid w:val="00B95073"/>
    <w:rsid w:val="00C41BD4"/>
    <w:rsid w:val="00CC7D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forceUpgrade/>
  <w:shapeDefaults>
    <o:shapedefaults v:ext="edit" spidmax="103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6269B9"/>
    <w:pPr>
      <w:spacing w:after="200" w:line="276" w:lineRule="auto"/>
    </w:pPr>
    <w:rPr>
      <w:rFonts w:ascii="Calibri" w:hAnsi="Calibri" w:cs="Cordia New"/>
      <w:sz w:val="22"/>
      <w:szCs w:val="28"/>
    </w:rPr>
  </w:style>
  <w:style w:type="character" w:default="1" w:styleId="DefaultParagraphFont">
    <w:name w:val="Default Paragraph Font"/>
    <w:uiPriority w:val="1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19</TotalTime>
  <Pages>2</Pages>
  <Words>488</Words>
  <Characters>2788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เรื่องราวสร้างคน  คำต่อคำ  ดอกต่อดอก  ใจถึงใจ</dc:title>
  <dc:subject/>
  <dc:creator>suthana_s</dc:creator>
  <cp:keywords/>
  <dc:description/>
  <cp:lastModifiedBy>nathapond_m</cp:lastModifiedBy>
  <cp:revision>6</cp:revision>
  <cp:lastPrinted>2011-10-13T08:38:00Z</cp:lastPrinted>
  <dcterms:created xsi:type="dcterms:W3CDTF">2011-10-13T08:11:00Z</dcterms:created>
  <dcterms:modified xsi:type="dcterms:W3CDTF">2011-10-13T08:38:00Z</dcterms:modified>
</cp:coreProperties>
</file>