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125" w:rsidRPr="00E468D5" w:rsidRDefault="00B93125" w:rsidP="00E468D5">
      <w:pPr>
        <w:jc w:val="center"/>
        <w:rPr>
          <w:b/>
          <w:bCs/>
          <w:sz w:val="40"/>
          <w:szCs w:val="40"/>
        </w:rPr>
      </w:pPr>
      <w:r w:rsidRPr="009F0E5F">
        <w:rPr>
          <w:b/>
          <w:bCs/>
          <w:sz w:val="40"/>
          <w:szCs w:val="40"/>
          <w:cs/>
        </w:rPr>
        <w:t>การศึกษาและใคร่ครวญตนเองผ่านกระบวนการ</w:t>
      </w:r>
      <w:r w:rsidRPr="009F0E5F">
        <w:rPr>
          <w:b/>
          <w:bCs/>
          <w:sz w:val="40"/>
          <w:szCs w:val="40"/>
        </w:rPr>
        <w:t xml:space="preserve"> Lesson study</w:t>
      </w:r>
    </w:p>
    <w:p w:rsidR="00B93125" w:rsidRPr="00F22273" w:rsidRDefault="00B93125" w:rsidP="00F22273">
      <w:pPr>
        <w:pStyle w:val="ListParagraph"/>
        <w:rPr>
          <w:b/>
          <w:bCs/>
          <w:sz w:val="36"/>
          <w:szCs w:val="36"/>
        </w:rPr>
      </w:pPr>
      <w:r w:rsidRPr="00F22273">
        <w:rPr>
          <w:b/>
          <w:bCs/>
          <w:sz w:val="36"/>
          <w:szCs w:val="36"/>
          <w:cs/>
        </w:rPr>
        <w:t>ทบทวนชวนคิด</w:t>
      </w:r>
    </w:p>
    <w:p w:rsidR="00B93125" w:rsidRDefault="00B93125" w:rsidP="00F22273">
      <w:pPr>
        <w:pStyle w:val="ListParagraph"/>
        <w:ind w:firstLine="720"/>
        <w:rPr>
          <w:sz w:val="36"/>
          <w:szCs w:val="36"/>
        </w:rPr>
      </w:pPr>
      <w:r w:rsidRPr="00061F17">
        <w:rPr>
          <w:sz w:val="36"/>
          <w:szCs w:val="36"/>
          <w:cs/>
        </w:rPr>
        <w:t>ในภาคเรียนวิริยะ สิ่งที่ทำไปแล้ว</w:t>
      </w:r>
      <w:r>
        <w:rPr>
          <w:sz w:val="36"/>
          <w:szCs w:val="36"/>
          <w:cs/>
        </w:rPr>
        <w:t>รู้สึก</w:t>
      </w:r>
      <w:r w:rsidRPr="00061F17">
        <w:rPr>
          <w:sz w:val="36"/>
          <w:szCs w:val="36"/>
          <w:cs/>
        </w:rPr>
        <w:t xml:space="preserve">ชอบมากที่สุด คือ การทำ </w:t>
      </w:r>
      <w:r w:rsidRPr="00061F17">
        <w:rPr>
          <w:sz w:val="36"/>
          <w:szCs w:val="36"/>
        </w:rPr>
        <w:t>LS</w:t>
      </w:r>
      <w:r w:rsidRPr="00061F17">
        <w:rPr>
          <w:sz w:val="36"/>
          <w:szCs w:val="36"/>
          <w:cs/>
        </w:rPr>
        <w:t xml:space="preserve"> กับคู่ของตนเองเพราะการสร้างแผนในวิชามานุษกับโลกเป็นเหมือนการทดลอง</w:t>
      </w:r>
      <w:r>
        <w:rPr>
          <w:sz w:val="36"/>
          <w:szCs w:val="36"/>
          <w:cs/>
        </w:rPr>
        <w:t>ที่สนุกสนาน เพราะเป็นการทดลองทำแผนให้กับเด็กและแผนสำหรับครูทั้งสองคน</w:t>
      </w:r>
    </w:p>
    <w:p w:rsidR="00B93125" w:rsidRDefault="00B93125" w:rsidP="00F22273">
      <w:pPr>
        <w:pStyle w:val="ListParagraph"/>
        <w:ind w:firstLine="720"/>
        <w:rPr>
          <w:sz w:val="36"/>
          <w:szCs w:val="36"/>
        </w:rPr>
      </w:pPr>
      <w:r>
        <w:rPr>
          <w:sz w:val="36"/>
          <w:szCs w:val="36"/>
          <w:cs/>
        </w:rPr>
        <w:t>ในการทำงาน</w:t>
      </w:r>
      <w:r w:rsidRPr="00061F17">
        <w:rPr>
          <w:sz w:val="36"/>
          <w:szCs w:val="36"/>
          <w:cs/>
        </w:rPr>
        <w:t xml:space="preserve">ช่วงแรกเราจะเป็นคนเริ่มสร้างแผนทั้งหมดแล้วให้คู่เป็นคนช่วยจัดปรับแผนที่ทำมา </w:t>
      </w:r>
      <w:r>
        <w:rPr>
          <w:sz w:val="36"/>
          <w:szCs w:val="36"/>
          <w:cs/>
        </w:rPr>
        <w:t xml:space="preserve"> ซึ่งในช่วงนั้นก็รู้สึกว่าแผนมีการจัดปรับและแต่งเพื่อให้สอดคล้องกับทั้งสองคน   </w:t>
      </w:r>
      <w:r w:rsidRPr="00061F17">
        <w:rPr>
          <w:sz w:val="36"/>
          <w:szCs w:val="36"/>
          <w:cs/>
        </w:rPr>
        <w:t>แต่เมื่อมาถึงช่วงกลางภาคฉันทะก็รู้สึกว่าวิธี</w:t>
      </w:r>
      <w:r>
        <w:rPr>
          <w:sz w:val="36"/>
          <w:szCs w:val="36"/>
          <w:cs/>
        </w:rPr>
        <w:t>การเช่น</w:t>
      </w:r>
      <w:r w:rsidRPr="00061F17">
        <w:rPr>
          <w:sz w:val="36"/>
          <w:szCs w:val="36"/>
          <w:cs/>
        </w:rPr>
        <w:t>นี้ไม่</w:t>
      </w:r>
      <w:r>
        <w:rPr>
          <w:sz w:val="36"/>
          <w:szCs w:val="36"/>
          <w:cs/>
        </w:rPr>
        <w:t>เหมาะสมกับการทำงาน</w:t>
      </w:r>
      <w:r w:rsidRPr="00061F17">
        <w:rPr>
          <w:sz w:val="36"/>
          <w:szCs w:val="36"/>
          <w:cs/>
        </w:rPr>
        <w:t>เพราะทำให้</w:t>
      </w:r>
      <w:r>
        <w:rPr>
          <w:sz w:val="36"/>
          <w:szCs w:val="36"/>
          <w:cs/>
        </w:rPr>
        <w:t>รู้สึกว่าแผนที่เกิดขึ้นนี้เป็น</w:t>
      </w:r>
      <w:r w:rsidRPr="00441BA6">
        <w:rPr>
          <w:b/>
          <w:bCs/>
          <w:sz w:val="36"/>
          <w:szCs w:val="36"/>
          <w:cs/>
        </w:rPr>
        <w:t>แผนของฉัน</w:t>
      </w:r>
      <w:r>
        <w:rPr>
          <w:sz w:val="36"/>
          <w:szCs w:val="36"/>
          <w:cs/>
        </w:rPr>
        <w:t xml:space="preserve">  คู่สอนก็รู้</w:t>
      </w:r>
      <w:r w:rsidRPr="00061F17">
        <w:rPr>
          <w:sz w:val="36"/>
          <w:szCs w:val="36"/>
          <w:cs/>
        </w:rPr>
        <w:t>สึกว่าแผนไม่ได้เป็นของเขาและเมื่อทำงานปรึกษากันเราก็มีอาการขุ่นมัวในใจอยู่หลายๆครั้ง</w:t>
      </w:r>
      <w:r>
        <w:rPr>
          <w:sz w:val="36"/>
          <w:szCs w:val="36"/>
          <w:cs/>
        </w:rPr>
        <w:t xml:space="preserve">   </w:t>
      </w:r>
      <w:r w:rsidRPr="00061F17">
        <w:rPr>
          <w:sz w:val="36"/>
          <w:szCs w:val="36"/>
          <w:cs/>
        </w:rPr>
        <w:t>ต่อมาจึงปรับ</w:t>
      </w:r>
      <w:r>
        <w:rPr>
          <w:sz w:val="36"/>
          <w:szCs w:val="36"/>
          <w:cs/>
        </w:rPr>
        <w:t>เปลี่ยนวิธีการทำงานใหม่โดย</w:t>
      </w:r>
      <w:r w:rsidRPr="00061F17">
        <w:rPr>
          <w:sz w:val="36"/>
          <w:szCs w:val="36"/>
          <w:cs/>
        </w:rPr>
        <w:t>ให้</w:t>
      </w:r>
      <w:r>
        <w:rPr>
          <w:sz w:val="36"/>
          <w:szCs w:val="36"/>
          <w:cs/>
        </w:rPr>
        <w:t>คุณครูคู่ชั้นทำการ</w:t>
      </w:r>
      <w:r w:rsidRPr="00061F17">
        <w:rPr>
          <w:sz w:val="36"/>
          <w:szCs w:val="36"/>
          <w:cs/>
        </w:rPr>
        <w:t xml:space="preserve">คิดแผนมาเองทั้งหมดแล้วเราเป็นคนมาปรับแก้ </w:t>
      </w:r>
      <w:r>
        <w:rPr>
          <w:sz w:val="36"/>
          <w:szCs w:val="36"/>
          <w:cs/>
        </w:rPr>
        <w:t xml:space="preserve">  </w:t>
      </w:r>
      <w:r w:rsidRPr="00061F17">
        <w:rPr>
          <w:sz w:val="36"/>
          <w:szCs w:val="36"/>
          <w:cs/>
        </w:rPr>
        <w:t>แต่ก็เกิดปัญหาที่ทำแผนไม่ทันในการสอนและการทำง</w:t>
      </w:r>
      <w:r>
        <w:rPr>
          <w:sz w:val="36"/>
          <w:szCs w:val="36"/>
          <w:cs/>
        </w:rPr>
        <w:t>านร่วมก็ยังไม่ราบรื่นและลักษณะแผนยังเป็น</w:t>
      </w:r>
      <w:r w:rsidRPr="00441BA6">
        <w:rPr>
          <w:b/>
          <w:bCs/>
          <w:sz w:val="36"/>
          <w:szCs w:val="36"/>
          <w:cs/>
        </w:rPr>
        <w:t>แผนของเธอ</w:t>
      </w:r>
      <w:r>
        <w:rPr>
          <w:sz w:val="36"/>
          <w:szCs w:val="36"/>
          <w:cs/>
        </w:rPr>
        <w:t xml:space="preserve">  และในขณะเดียวกัน</w:t>
      </w:r>
      <w:r w:rsidRPr="00061F17">
        <w:rPr>
          <w:sz w:val="36"/>
          <w:szCs w:val="36"/>
          <w:cs/>
        </w:rPr>
        <w:t>ก็ยังรู้สึกว่า</w:t>
      </w:r>
      <w:r w:rsidRPr="00F22273">
        <w:rPr>
          <w:sz w:val="36"/>
          <w:szCs w:val="36"/>
          <w:u w:val="single"/>
          <w:cs/>
        </w:rPr>
        <w:t>ยังไม่ทำให้เกิดความรู้สึกร่วมของการเป็นเจ้าของแผน</w:t>
      </w:r>
      <w:r w:rsidRPr="00061F17">
        <w:rPr>
          <w:sz w:val="36"/>
          <w:szCs w:val="36"/>
          <w:cs/>
        </w:rPr>
        <w:t xml:space="preserve"> </w:t>
      </w:r>
    </w:p>
    <w:p w:rsidR="00B93125" w:rsidRDefault="00B93125" w:rsidP="00F22273">
      <w:pPr>
        <w:pStyle w:val="ListParagraph"/>
        <w:ind w:firstLine="720"/>
        <w:rPr>
          <w:sz w:val="36"/>
          <w:szCs w:val="36"/>
        </w:rPr>
      </w:pPr>
      <w:r>
        <w:rPr>
          <w:sz w:val="36"/>
          <w:szCs w:val="36"/>
          <w:cs/>
        </w:rPr>
        <w:t>เมื่อถึงภาคเรียนวิริยะจึงได้คุณครูคู่ชั้น</w:t>
      </w:r>
      <w:r w:rsidRPr="00061F17">
        <w:rPr>
          <w:sz w:val="36"/>
          <w:szCs w:val="36"/>
          <w:cs/>
        </w:rPr>
        <w:t>ให้คู่ได้เห็นภาพ</w:t>
      </w:r>
      <w:r>
        <w:rPr>
          <w:sz w:val="36"/>
          <w:szCs w:val="36"/>
          <w:cs/>
        </w:rPr>
        <w:t>ของแผน</w:t>
      </w:r>
      <w:r w:rsidRPr="00061F17">
        <w:rPr>
          <w:sz w:val="36"/>
          <w:szCs w:val="36"/>
          <w:cs/>
        </w:rPr>
        <w:t>ทั้งหมดและออกแบบภาพรวมด้วยตนเอง</w:t>
      </w:r>
      <w:r>
        <w:rPr>
          <w:sz w:val="36"/>
          <w:szCs w:val="36"/>
          <w:cs/>
        </w:rPr>
        <w:t xml:space="preserve"> จากนั้นเราจึง</w:t>
      </w:r>
      <w:r w:rsidRPr="00061F17">
        <w:rPr>
          <w:sz w:val="36"/>
          <w:szCs w:val="36"/>
          <w:cs/>
        </w:rPr>
        <w:t>ช่วยในการคิดแผนย่อยๆ ที่ต่อเนื่องกับแผนใหญ่ที่</w:t>
      </w:r>
      <w:r>
        <w:rPr>
          <w:sz w:val="36"/>
          <w:szCs w:val="36"/>
          <w:cs/>
        </w:rPr>
        <w:t>คุณครูคู่ชั้น</w:t>
      </w:r>
      <w:r w:rsidRPr="00061F17">
        <w:rPr>
          <w:sz w:val="36"/>
          <w:szCs w:val="36"/>
          <w:cs/>
        </w:rPr>
        <w:t xml:space="preserve">ได้ทำมา </w:t>
      </w:r>
      <w:r>
        <w:rPr>
          <w:sz w:val="36"/>
          <w:szCs w:val="36"/>
          <w:cs/>
        </w:rPr>
        <w:t>โดยที่ในขณะนั้น</w:t>
      </w:r>
      <w:r w:rsidRPr="00061F17">
        <w:rPr>
          <w:sz w:val="36"/>
          <w:szCs w:val="36"/>
          <w:cs/>
        </w:rPr>
        <w:t>เราก็</w:t>
      </w:r>
      <w:r>
        <w:rPr>
          <w:sz w:val="36"/>
          <w:szCs w:val="36"/>
          <w:cs/>
        </w:rPr>
        <w:t>มีการแลกเปลี่ยนความคิดเพิ่มเติม จนทำให้การทำแผนในภาคเรียนนี้มีลักษณะที่เริ่มเป็น</w:t>
      </w:r>
      <w:r w:rsidRPr="00441BA6">
        <w:rPr>
          <w:b/>
          <w:bCs/>
          <w:sz w:val="36"/>
          <w:szCs w:val="36"/>
          <w:cs/>
        </w:rPr>
        <w:t>แผนของเรา</w:t>
      </w:r>
      <w:r>
        <w:rPr>
          <w:sz w:val="36"/>
          <w:szCs w:val="36"/>
          <w:cs/>
        </w:rPr>
        <w:t xml:space="preserve">มากขึ้น </w:t>
      </w:r>
    </w:p>
    <w:p w:rsidR="00B93125" w:rsidRDefault="00B93125" w:rsidP="00F22273">
      <w:pPr>
        <w:pStyle w:val="ListParagraph"/>
        <w:ind w:firstLine="720"/>
        <w:rPr>
          <w:sz w:val="36"/>
          <w:szCs w:val="36"/>
        </w:rPr>
      </w:pPr>
      <w:r>
        <w:rPr>
          <w:sz w:val="36"/>
          <w:szCs w:val="36"/>
          <w:cs/>
        </w:rPr>
        <w:t>นอกจากนี้สิ่งสำคัญ</w:t>
      </w:r>
      <w:r w:rsidRPr="00061F17">
        <w:rPr>
          <w:sz w:val="36"/>
          <w:szCs w:val="36"/>
          <w:cs/>
        </w:rPr>
        <w:t xml:space="preserve">อีกเรื่องคือ ได้ทำ </w:t>
      </w:r>
      <w:r w:rsidRPr="00061F17">
        <w:rPr>
          <w:sz w:val="36"/>
          <w:szCs w:val="36"/>
        </w:rPr>
        <w:t>LS</w:t>
      </w:r>
      <w:r w:rsidRPr="00061F17">
        <w:rPr>
          <w:sz w:val="36"/>
          <w:szCs w:val="36"/>
          <w:cs/>
        </w:rPr>
        <w:t xml:space="preserve"> กับทีม (</w:t>
      </w:r>
      <w:r>
        <w:rPr>
          <w:sz w:val="36"/>
          <w:szCs w:val="36"/>
          <w:cs/>
        </w:rPr>
        <w:t>ครู</w:t>
      </w:r>
      <w:r w:rsidRPr="00061F17">
        <w:rPr>
          <w:sz w:val="36"/>
          <w:szCs w:val="36"/>
          <w:cs/>
        </w:rPr>
        <w:t xml:space="preserve">ปาด </w:t>
      </w:r>
      <w:r>
        <w:rPr>
          <w:sz w:val="36"/>
          <w:szCs w:val="36"/>
          <w:cs/>
        </w:rPr>
        <w:t>ครู</w:t>
      </w:r>
      <w:r w:rsidRPr="00061F17">
        <w:rPr>
          <w:sz w:val="36"/>
          <w:szCs w:val="36"/>
          <w:cs/>
        </w:rPr>
        <w:t>หนึ่งและ</w:t>
      </w:r>
      <w:r>
        <w:rPr>
          <w:sz w:val="36"/>
          <w:szCs w:val="36"/>
          <w:cs/>
        </w:rPr>
        <w:t>คุณครู</w:t>
      </w:r>
      <w:r w:rsidRPr="00061F17">
        <w:rPr>
          <w:sz w:val="36"/>
          <w:szCs w:val="36"/>
          <w:cs/>
        </w:rPr>
        <w:t>คู่วิชา)</w:t>
      </w:r>
      <w:r>
        <w:rPr>
          <w:sz w:val="36"/>
          <w:szCs w:val="36"/>
          <w:cs/>
        </w:rPr>
        <w:t xml:space="preserve"> ซึ่งแม้ว่าในช่วงนั้นเป็นการทำงานที่หนักมากเนื่องจากต้องเพิ่มชั่วโมงประชุมและสร้างแผน แก้แผนหลายครั้ง รวมถึงต้องอยู่ในภาวะกดดันเมื่อต้องมีผู้ที่ร่วมเข้าสังเกตการณ์การสอนจำนวนมากทั้งครูในโรงเรียนและต่างโรงเรียน แต่เมื่อได้มาทำการ </w:t>
      </w:r>
      <w:r>
        <w:rPr>
          <w:sz w:val="36"/>
          <w:szCs w:val="36"/>
        </w:rPr>
        <w:t xml:space="preserve">Post </w:t>
      </w:r>
      <w:r>
        <w:rPr>
          <w:sz w:val="36"/>
          <w:szCs w:val="36"/>
          <w:cs/>
        </w:rPr>
        <w:t xml:space="preserve">หลังการสอน </w:t>
      </w:r>
      <w:r w:rsidRPr="00061F17">
        <w:rPr>
          <w:sz w:val="36"/>
          <w:szCs w:val="36"/>
          <w:cs/>
        </w:rPr>
        <w:t xml:space="preserve">ทำให้เราเกิดความเข้าใจในวิชาการทำ </w:t>
      </w:r>
      <w:r w:rsidRPr="00061F17">
        <w:rPr>
          <w:sz w:val="36"/>
          <w:szCs w:val="36"/>
        </w:rPr>
        <w:t xml:space="preserve">OA </w:t>
      </w:r>
      <w:r w:rsidRPr="00061F17">
        <w:rPr>
          <w:sz w:val="36"/>
          <w:szCs w:val="36"/>
          <w:cs/>
        </w:rPr>
        <w:t>มากขึ้น</w:t>
      </w:r>
    </w:p>
    <w:p w:rsidR="00B93125" w:rsidRDefault="00B93125" w:rsidP="00F22273">
      <w:pPr>
        <w:pStyle w:val="ListParagraph"/>
        <w:ind w:firstLine="720"/>
        <w:rPr>
          <w:sz w:val="36"/>
          <w:szCs w:val="36"/>
        </w:rPr>
      </w:pPr>
    </w:p>
    <w:p w:rsidR="00B93125" w:rsidRPr="00061F17" w:rsidRDefault="00B93125" w:rsidP="00F22273">
      <w:pPr>
        <w:pStyle w:val="ListParagraph"/>
        <w:ind w:firstLine="720"/>
        <w:rPr>
          <w:sz w:val="36"/>
          <w:szCs w:val="36"/>
        </w:rPr>
      </w:pPr>
    </w:p>
    <w:p w:rsidR="00B93125" w:rsidRPr="00061F17" w:rsidRDefault="00B93125" w:rsidP="009F0E5F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cs/>
        </w:rPr>
        <w:t>ทบทวบชวนมอง ส่องหากุญแจ</w:t>
      </w:r>
    </w:p>
    <w:p w:rsidR="00B93125" w:rsidRPr="00441BA6" w:rsidRDefault="00B93125" w:rsidP="000F34EA">
      <w:pPr>
        <w:pStyle w:val="ListParagraph"/>
        <w:rPr>
          <w:b/>
          <w:bCs/>
          <w:sz w:val="36"/>
          <w:szCs w:val="36"/>
        </w:rPr>
      </w:pPr>
      <w:r w:rsidRPr="00441BA6">
        <w:rPr>
          <w:b/>
          <w:bCs/>
          <w:sz w:val="36"/>
          <w:szCs w:val="36"/>
          <w:cs/>
        </w:rPr>
        <w:t xml:space="preserve">๒.๑ หาวิธีทำงานร่วมระหว่างตนเองกับคุณครูคู่วิชาได้อย่างมีความสุข </w:t>
      </w:r>
    </w:p>
    <w:p w:rsidR="00B93125" w:rsidRPr="00061F17" w:rsidRDefault="00B93125" w:rsidP="000F34EA">
      <w:pPr>
        <w:pStyle w:val="ListParagraph"/>
        <w:rPr>
          <w:sz w:val="36"/>
          <w:szCs w:val="36"/>
          <w:cs/>
        </w:rPr>
      </w:pPr>
      <w:r>
        <w:rPr>
          <w:sz w:val="36"/>
          <w:szCs w:val="36"/>
          <w:cs/>
        </w:rPr>
        <w:t>ซึ่งปัจจัยความสำเร็จก็</w:t>
      </w:r>
      <w:r w:rsidRPr="00061F17">
        <w:rPr>
          <w:sz w:val="36"/>
          <w:szCs w:val="36"/>
          <w:cs/>
        </w:rPr>
        <w:t xml:space="preserve">คือ </w:t>
      </w:r>
      <w:r>
        <w:rPr>
          <w:sz w:val="36"/>
          <w:szCs w:val="36"/>
          <w:cs/>
        </w:rPr>
        <w:t xml:space="preserve"> วิธีการมองปัญหาและรับมือกับปัญหาที่เราต้องมองวิธีการทำงานของตนเองและคู่ของเรา เช่น เราเห็นว่าวิธีคิดของตนเองกับคุณครูคู่วิชามีความแตกต่างกันมาก เหมือนขาวกับดำ เราก็มีการ</w:t>
      </w:r>
      <w:r w:rsidRPr="00061F17">
        <w:rPr>
          <w:sz w:val="36"/>
          <w:szCs w:val="36"/>
          <w:cs/>
        </w:rPr>
        <w:t>ปรับเปลี่ยนวิธีเข้าหาหลายๆรูปแบบ พยายามมีสติในการสังเกตตัวเอง</w:t>
      </w:r>
      <w:r>
        <w:rPr>
          <w:sz w:val="36"/>
          <w:szCs w:val="36"/>
          <w:cs/>
        </w:rPr>
        <w:t>และเท่าทันอารมณ์ความรู้สึกของตนเองให้ประคองตนเองไม่ให้ตกสู่ที่ต่ำ คงอาการ</w:t>
      </w:r>
      <w:r w:rsidRPr="00441BA6">
        <w:rPr>
          <w:b/>
          <w:bCs/>
          <w:sz w:val="36"/>
          <w:szCs w:val="36"/>
          <w:cs/>
        </w:rPr>
        <w:t>ปกติ</w:t>
      </w:r>
      <w:r>
        <w:rPr>
          <w:sz w:val="36"/>
          <w:szCs w:val="36"/>
          <w:cs/>
        </w:rPr>
        <w:t>ของตนเองให้ได้มากที่สุด</w:t>
      </w:r>
    </w:p>
    <w:p w:rsidR="00B93125" w:rsidRDefault="00B93125" w:rsidP="000F34EA">
      <w:pPr>
        <w:pStyle w:val="ListParagraph"/>
        <w:rPr>
          <w:sz w:val="36"/>
          <w:szCs w:val="36"/>
        </w:rPr>
      </w:pPr>
      <w:r w:rsidRPr="00441BA6">
        <w:rPr>
          <w:b/>
          <w:bCs/>
          <w:sz w:val="36"/>
          <w:szCs w:val="36"/>
          <w:cs/>
        </w:rPr>
        <w:t xml:space="preserve">๒.๒ เข้าใจ </w:t>
      </w:r>
      <w:r w:rsidRPr="00441BA6">
        <w:rPr>
          <w:b/>
          <w:bCs/>
          <w:sz w:val="36"/>
          <w:szCs w:val="36"/>
        </w:rPr>
        <w:t>OA</w:t>
      </w:r>
      <w:r w:rsidRPr="00441BA6">
        <w:rPr>
          <w:b/>
          <w:bCs/>
          <w:sz w:val="36"/>
          <w:szCs w:val="36"/>
          <w:cs/>
        </w:rPr>
        <w:t xml:space="preserve"> มากขึ้น</w:t>
      </w:r>
      <w:r w:rsidRPr="00061F17">
        <w:rPr>
          <w:sz w:val="36"/>
          <w:szCs w:val="36"/>
          <w:cs/>
        </w:rPr>
        <w:t xml:space="preserve"> </w:t>
      </w:r>
    </w:p>
    <w:p w:rsidR="00B93125" w:rsidRDefault="00B93125" w:rsidP="00441BA6">
      <w:pPr>
        <w:pStyle w:val="ListParagraph"/>
        <w:rPr>
          <w:sz w:val="36"/>
          <w:szCs w:val="36"/>
        </w:rPr>
      </w:pPr>
      <w:r>
        <w:rPr>
          <w:sz w:val="36"/>
          <w:szCs w:val="36"/>
          <w:cs/>
        </w:rPr>
        <w:t>ซึ่งปัจจัยความสำเร็จก็คือ การ</w:t>
      </w:r>
      <w:r w:rsidRPr="00061F17">
        <w:rPr>
          <w:sz w:val="36"/>
          <w:szCs w:val="36"/>
          <w:cs/>
        </w:rPr>
        <w:t>ได้ร่วมกระบวนการ</w:t>
      </w:r>
      <w:r>
        <w:rPr>
          <w:sz w:val="36"/>
          <w:szCs w:val="36"/>
        </w:rPr>
        <w:t xml:space="preserve"> Lesson study </w:t>
      </w:r>
      <w:r>
        <w:rPr>
          <w:sz w:val="36"/>
          <w:szCs w:val="36"/>
          <w:cs/>
        </w:rPr>
        <w:t>และ</w:t>
      </w:r>
      <w:r w:rsidRPr="00441BA6">
        <w:rPr>
          <w:sz w:val="36"/>
          <w:szCs w:val="36"/>
          <w:cs/>
        </w:rPr>
        <w:t>ความกล้าที่จะเปิดห้องเรียน ให้คนที่หลากหลายได้แนะนำ</w:t>
      </w:r>
      <w:r>
        <w:rPr>
          <w:sz w:val="36"/>
          <w:szCs w:val="36"/>
          <w:cs/>
        </w:rPr>
        <w:t>การเรียนการสอนของตนเอง</w:t>
      </w:r>
    </w:p>
    <w:p w:rsidR="00B93125" w:rsidRDefault="00B93125" w:rsidP="00441BA6">
      <w:pPr>
        <w:pStyle w:val="ListParagraph"/>
        <w:rPr>
          <w:sz w:val="36"/>
          <w:szCs w:val="36"/>
        </w:rPr>
      </w:pPr>
    </w:p>
    <w:p w:rsidR="00B93125" w:rsidRDefault="00B93125" w:rsidP="009F0E5F">
      <w:pPr>
        <w:pStyle w:val="ListParagraph"/>
        <w:rPr>
          <w:b/>
          <w:bCs/>
          <w:sz w:val="36"/>
          <w:szCs w:val="36"/>
        </w:rPr>
      </w:pPr>
      <w:r w:rsidRPr="009F0E5F">
        <w:rPr>
          <w:b/>
          <w:bCs/>
          <w:sz w:val="36"/>
          <w:szCs w:val="36"/>
          <w:cs/>
        </w:rPr>
        <w:t>ประสบการณ์สอนตน บนการทำงาน</w:t>
      </w:r>
    </w:p>
    <w:p w:rsidR="00B93125" w:rsidRDefault="00B93125" w:rsidP="009F0E5F">
      <w:pPr>
        <w:pStyle w:val="ListParagraph"/>
        <w:rPr>
          <w:sz w:val="36"/>
          <w:szCs w:val="36"/>
        </w:rPr>
      </w:pPr>
      <w:r>
        <w:rPr>
          <w:b/>
          <w:bCs/>
          <w:sz w:val="36"/>
          <w:szCs w:val="36"/>
          <w:cs/>
        </w:rPr>
        <w:t>สิ่งที่ยัง</w:t>
      </w:r>
      <w:r w:rsidRPr="00061F17">
        <w:rPr>
          <w:b/>
          <w:bCs/>
          <w:sz w:val="36"/>
          <w:szCs w:val="36"/>
          <w:cs/>
        </w:rPr>
        <w:t>ไม่สำเร็จ</w:t>
      </w:r>
      <w:r w:rsidRPr="00061F17">
        <w:rPr>
          <w:sz w:val="36"/>
          <w:szCs w:val="36"/>
          <w:cs/>
        </w:rPr>
        <w:t xml:space="preserve"> </w:t>
      </w:r>
      <w:r>
        <w:rPr>
          <w:sz w:val="36"/>
          <w:szCs w:val="36"/>
          <w:cs/>
        </w:rPr>
        <w:t>ในภาคเรียนนี้ก็คือ ยังไม่มีโอกาส</w:t>
      </w:r>
      <w:r w:rsidRPr="00061F17">
        <w:rPr>
          <w:sz w:val="36"/>
          <w:szCs w:val="36"/>
          <w:cs/>
        </w:rPr>
        <w:t>ได้ร่วมทำงานกับระดับชั้นอื่นๆ</w:t>
      </w:r>
      <w:r>
        <w:rPr>
          <w:sz w:val="36"/>
          <w:szCs w:val="36"/>
          <w:cs/>
        </w:rPr>
        <w:t>เนื่องจาก</w:t>
      </w:r>
      <w:r w:rsidRPr="00061F17">
        <w:rPr>
          <w:sz w:val="36"/>
          <w:szCs w:val="36"/>
          <w:cs/>
        </w:rPr>
        <w:t>ตารางเวลาที่มีไม่เอื้อ</w:t>
      </w:r>
      <w:r>
        <w:rPr>
          <w:sz w:val="36"/>
          <w:szCs w:val="36"/>
          <w:cs/>
        </w:rPr>
        <w:t xml:space="preserve">  เพราะภาวะงานตนเองและน้องๆในสายวิชาที่มีหน้างาน</w:t>
      </w:r>
      <w:r w:rsidRPr="00061F17">
        <w:rPr>
          <w:sz w:val="36"/>
          <w:szCs w:val="36"/>
          <w:cs/>
        </w:rPr>
        <w:t>สอนเต็มตัว</w:t>
      </w:r>
      <w:r>
        <w:rPr>
          <w:sz w:val="36"/>
          <w:szCs w:val="36"/>
          <w:cs/>
        </w:rPr>
        <w:t>นอกจากนี้ยังเนื่องจากภาระครอบครัวการดูแลลูกอ่อน  ทำให้เราทำงานในวันหยุด</w:t>
      </w:r>
      <w:r w:rsidRPr="00061F17">
        <w:rPr>
          <w:sz w:val="36"/>
          <w:szCs w:val="36"/>
          <w:cs/>
        </w:rPr>
        <w:t>ได้น้อยลง</w:t>
      </w:r>
    </w:p>
    <w:p w:rsidR="00B93125" w:rsidRPr="00283EF6" w:rsidRDefault="00B93125" w:rsidP="00283EF6">
      <w:pPr>
        <w:pStyle w:val="ListParagraph"/>
        <w:rPr>
          <w:b/>
          <w:bCs/>
          <w:sz w:val="36"/>
          <w:szCs w:val="36"/>
        </w:rPr>
      </w:pPr>
      <w:r w:rsidRPr="009F0E5F">
        <w:rPr>
          <w:b/>
          <w:bCs/>
          <w:sz w:val="36"/>
          <w:szCs w:val="36"/>
          <w:cs/>
        </w:rPr>
        <w:t>เรื่องที่ควรทำและยังไม่ได้ทำ</w:t>
      </w:r>
      <w:r w:rsidRPr="00061F17">
        <w:rPr>
          <w:sz w:val="36"/>
          <w:szCs w:val="36"/>
          <w:cs/>
        </w:rPr>
        <w:t xml:space="preserve"> </w:t>
      </w:r>
      <w:r>
        <w:rPr>
          <w:sz w:val="36"/>
          <w:szCs w:val="36"/>
          <w:cs/>
        </w:rPr>
        <w:t xml:space="preserve"> คือการนำพาน้องๆในทีมสายวิชาในการทำ </w:t>
      </w:r>
      <w:r>
        <w:rPr>
          <w:sz w:val="36"/>
          <w:szCs w:val="36"/>
        </w:rPr>
        <w:t xml:space="preserve">Lesson stady </w:t>
      </w:r>
      <w:r w:rsidRPr="00061F17">
        <w:rPr>
          <w:sz w:val="36"/>
          <w:szCs w:val="36"/>
          <w:cs/>
        </w:rPr>
        <w:t xml:space="preserve"> กับ</w:t>
      </w:r>
      <w:r>
        <w:rPr>
          <w:sz w:val="36"/>
          <w:szCs w:val="36"/>
          <w:cs/>
        </w:rPr>
        <w:t>น้องๆ</w:t>
      </w:r>
      <w:r w:rsidRPr="00061F17">
        <w:rPr>
          <w:sz w:val="36"/>
          <w:szCs w:val="36"/>
          <w:cs/>
        </w:rPr>
        <w:t>ระดับชั้น ๒ และ ๓ ให้เข้าใจกระบวนการมากขึ้น</w:t>
      </w:r>
    </w:p>
    <w:p w:rsidR="00B93125" w:rsidRDefault="00B93125" w:rsidP="009F0E5F">
      <w:pPr>
        <w:pStyle w:val="ListParagraph"/>
        <w:rPr>
          <w:sz w:val="36"/>
          <w:szCs w:val="36"/>
        </w:rPr>
      </w:pPr>
      <w:r>
        <w:rPr>
          <w:sz w:val="36"/>
          <w:szCs w:val="36"/>
          <w:cs/>
        </w:rPr>
        <w:tab/>
      </w:r>
      <w:r>
        <w:rPr>
          <w:sz w:val="36"/>
          <w:szCs w:val="36"/>
          <w:cs/>
        </w:rPr>
        <w:tab/>
      </w:r>
      <w:r>
        <w:rPr>
          <w:sz w:val="36"/>
          <w:szCs w:val="36"/>
          <w:cs/>
        </w:rPr>
        <w:tab/>
      </w:r>
      <w:r>
        <w:rPr>
          <w:sz w:val="36"/>
          <w:szCs w:val="36"/>
          <w:cs/>
        </w:rPr>
        <w:tab/>
      </w:r>
      <w:r>
        <w:rPr>
          <w:sz w:val="36"/>
          <w:szCs w:val="36"/>
          <w:cs/>
        </w:rPr>
        <w:tab/>
      </w:r>
      <w:r>
        <w:rPr>
          <w:sz w:val="36"/>
          <w:szCs w:val="36"/>
          <w:cs/>
        </w:rPr>
        <w:tab/>
        <w:t xml:space="preserve">คุณครูโอ่ง (นฤนาท  สนลอย) </w:t>
      </w:r>
    </w:p>
    <w:p w:rsidR="00B93125" w:rsidRPr="009F0E5F" w:rsidRDefault="00B93125" w:rsidP="009F0E5F">
      <w:pPr>
        <w:pStyle w:val="ListParagraph"/>
        <w:rPr>
          <w:b/>
          <w:bCs/>
          <w:sz w:val="36"/>
          <w:szCs w:val="36"/>
          <w:cs/>
        </w:rPr>
      </w:pPr>
      <w:r>
        <w:rPr>
          <w:sz w:val="36"/>
          <w:szCs w:val="36"/>
          <w:cs/>
        </w:rPr>
        <w:tab/>
      </w:r>
      <w:r>
        <w:rPr>
          <w:sz w:val="36"/>
          <w:szCs w:val="36"/>
          <w:cs/>
        </w:rPr>
        <w:tab/>
      </w:r>
      <w:r>
        <w:rPr>
          <w:sz w:val="36"/>
          <w:szCs w:val="36"/>
          <w:cs/>
        </w:rPr>
        <w:tab/>
      </w:r>
      <w:r>
        <w:rPr>
          <w:sz w:val="36"/>
          <w:szCs w:val="36"/>
          <w:cs/>
        </w:rPr>
        <w:tab/>
      </w:r>
      <w:r>
        <w:rPr>
          <w:sz w:val="36"/>
          <w:szCs w:val="36"/>
          <w:cs/>
        </w:rPr>
        <w:tab/>
      </w:r>
      <w:r>
        <w:rPr>
          <w:sz w:val="36"/>
          <w:szCs w:val="36"/>
          <w:cs/>
        </w:rPr>
        <w:tab/>
        <w:t>วิชามานุษกับโลกระดับชั้น ๑</w:t>
      </w:r>
    </w:p>
    <w:sectPr w:rsidR="00B93125" w:rsidRPr="009F0E5F" w:rsidSect="00F2227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07983"/>
    <w:multiLevelType w:val="hybridMultilevel"/>
    <w:tmpl w:val="61186DBA"/>
    <w:lvl w:ilvl="0" w:tplc="9A343862">
      <w:start w:val="1"/>
      <w:numFmt w:val="thaiNumbers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02981"/>
    <w:rsid w:val="000014B8"/>
    <w:rsid w:val="00061F17"/>
    <w:rsid w:val="000F34EA"/>
    <w:rsid w:val="00283EF6"/>
    <w:rsid w:val="00441BA6"/>
    <w:rsid w:val="005C3EE1"/>
    <w:rsid w:val="00902981"/>
    <w:rsid w:val="009F0E5F"/>
    <w:rsid w:val="009F3822"/>
    <w:rsid w:val="00AC44FE"/>
    <w:rsid w:val="00AD1C0D"/>
    <w:rsid w:val="00B16EAA"/>
    <w:rsid w:val="00B93125"/>
    <w:rsid w:val="00D20441"/>
    <w:rsid w:val="00D61EFC"/>
    <w:rsid w:val="00E468D5"/>
    <w:rsid w:val="00F117A4"/>
    <w:rsid w:val="00F22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ordi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822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02981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2</Pages>
  <Words>399</Words>
  <Characters>2278</Characters>
  <Application>Microsoft Office Outlook</Application>
  <DocSecurity>0</DocSecurity>
  <Lines>0</Lines>
  <Paragraphs>0</Paragraphs>
  <ScaleCrop>false</ScaleCrop>
  <Company>ko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wiratchani_w</cp:lastModifiedBy>
  <cp:revision>5</cp:revision>
  <dcterms:created xsi:type="dcterms:W3CDTF">2011-10-14T04:07:00Z</dcterms:created>
  <dcterms:modified xsi:type="dcterms:W3CDTF">2011-10-19T02:27:00Z</dcterms:modified>
</cp:coreProperties>
</file>