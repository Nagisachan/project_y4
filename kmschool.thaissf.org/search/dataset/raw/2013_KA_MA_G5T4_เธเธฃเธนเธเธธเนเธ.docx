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3B" w:rsidRDefault="00335B3B" w:rsidP="00CD6C26">
      <w:pPr>
        <w:jc w:val="center"/>
        <w:rPr>
          <w:cs/>
        </w:rPr>
      </w:pPr>
      <w:r>
        <w:rPr>
          <w:cs/>
        </w:rPr>
        <w:t>เรียนรู้แบบเพลิน เพลิน</w:t>
      </w:r>
    </w:p>
    <w:p w:rsidR="00335B3B" w:rsidRPr="00524D26" w:rsidRDefault="00335B3B">
      <w:r w:rsidRPr="00524D26">
        <w:rPr>
          <w:cs/>
        </w:rPr>
        <w:t xml:space="preserve">ในภาคเรียนวิมังสาที่ผ่านมา  ฉันได้มีโอกาสเปิดชั้นเรียนอีกครั้งหนึ่งที่ห้องเรียน ๕/๒ ของครูจุ๋ม  จุดมุ่งหมายของการเปิดชั้นเรียนในครั้งนี้  คือ  การฝึกฝนตนเองให้มีความชำนาญเพื่อการเป็น </w:t>
      </w:r>
      <w:r w:rsidRPr="00524D26">
        <w:t xml:space="preserve">Coach </w:t>
      </w:r>
      <w:r w:rsidRPr="00524D26">
        <w:rPr>
          <w:cs/>
        </w:rPr>
        <w:t>ให้กับคุณครูคนอื่นได้  ก่อนการเปิดชั้นเรียนฉันมีความกังวลในหลายเรื่องไม่ว่าจะเป็นการสอนนักเรียนที่ห่างหายไปหลายภาคเรียน  การเปิดชั้นเรียนในเรื่องเรขาคณิต  ที่ตนเองไม่ค่อยถนัด  เพราะเป็นเรื่องที่ดูเหมือนว่าจะเป็นรูปธรรมแต่มันก็มีความเป็นนามธรรมซ่อนอยู่มาก และที่กังวลที่สุด คือ การทำงานในหน้างานตนเองไม่ได้ตามกำหนดเวลาเพราะการเปิดชั้นเรียนในแต่ละครั้งที่ผ่านมาใช้เวลามากเหลือเกิน  แต่ทั้งหมดนี้ที่กังวล  ต้องวางมันไว้เพราะรู้ว่าการเปิดชั้นเรียนสร้างการเรียนรู้ให้กับตนเองและเพื่อนครูในทีมได้อย่างมหาศาล</w:t>
      </w:r>
    </w:p>
    <w:p w:rsidR="00335B3B" w:rsidRPr="00524D26" w:rsidRDefault="00335B3B">
      <w:r w:rsidRPr="00524D26">
        <w:rPr>
          <w:cs/>
        </w:rPr>
        <w:t xml:space="preserve">ในการ </w:t>
      </w:r>
      <w:r w:rsidRPr="00524D26">
        <w:t xml:space="preserve">Pre </w:t>
      </w:r>
      <w:r w:rsidRPr="00524D26">
        <w:rPr>
          <w:cs/>
        </w:rPr>
        <w:t xml:space="preserve">แผนวันแรก  ฉันได้เริ่มต้นเขียนความรู้สะสมเดิม  ความรู้  ทักษะและสมรรถนะที่ต้องการให้นักเรียนสร้างขึ้นบนกระดาน  ครูปาดถามทันทีว่า </w:t>
      </w:r>
      <w:r w:rsidRPr="00524D26">
        <w:t>“</w:t>
      </w:r>
      <w:r w:rsidRPr="00524D26">
        <w:rPr>
          <w:cs/>
        </w:rPr>
        <w:t>เนี้อหาที่เขียนไว้นั้น  เชื่อมโยงกันอย่างไร</w:t>
      </w:r>
      <w:r w:rsidRPr="00524D26">
        <w:t>”</w:t>
      </w:r>
      <w:r w:rsidRPr="00524D26">
        <w:rPr>
          <w:cs/>
        </w:rPr>
        <w:t xml:space="preserve">  ฉันในตอนนั้นนิ่งไปชั่วขณะ  คิดสิ่งใดไม่ออกเลยในตอนแรก  แม้ว่าในที่สุดจะพยายามอธิบายและตอบออกมาได้  นี่เพียงจุดเริ่มต้นก็พบความไม่ชัดเจนในความรู้ของตนเอง  การ </w:t>
      </w:r>
      <w:r w:rsidRPr="00524D26">
        <w:t xml:space="preserve">Pre </w:t>
      </w:r>
      <w:r w:rsidRPr="00524D26">
        <w:rPr>
          <w:cs/>
        </w:rPr>
        <w:t>แผนในวันนี้ผ่านไปอย่างไม่ทุลักทุเลอย่างที่เคยๆ สามารถจบได้ในเวลาที่กำหนดแต่ฉันต้องกลับไปพิมพ์แผนรายคาบอย่างละเอียดเพื่อนำกลับมาพูดคุยกันอีกครั้งหนึ่ง  ฉันค่อนข้างมั่นใจในเรื่องการทำแผน เพราะได้มีโอกาสทำแผนเปิดชั้นเรียนมาหลายครั้ง  รวมทั้งที่เคยสอนให้คุณครูท่านอื่นทำ  แต่ปรากฏว่าเมื่อกลับมาคุยแผนละเอียดในครั้งต่อมาแผนก็ยังถูกแก้ไขอีก  แก้ไขเพื่อไปสู่สิ่งที่ดีกว่า  ดีกว่ามากเพราะทำให้ค้นพบการเขียนแผนที่สั้นกระชับแต่ชัดเจน  เป็นแผนละเอียดที่สามารถทำให้ผู้ที่ไม่ได้เข้าร่วมคุยแผนอ่านแล้วเข้าใจ  เป็นแผนที่มีคำถามที่นำไปสู่การเรียนรู้ที่วางเป้าหมายไว้และเป็นแผนที่ระบุแม้กระทั่งจำนวนอุปกรณ์ที่ทั้งครูและนักเรียนต้องเตรียม</w:t>
      </w:r>
    </w:p>
    <w:p w:rsidR="00335B3B" w:rsidRPr="00524D26" w:rsidRDefault="00335B3B">
      <w:r w:rsidRPr="00524D26">
        <w:rPr>
          <w:cs/>
        </w:rPr>
        <w:t xml:space="preserve">และแล้วการ </w:t>
      </w:r>
      <w:r w:rsidRPr="00524D26">
        <w:t xml:space="preserve">While </w:t>
      </w:r>
      <w:r w:rsidRPr="00524D26">
        <w:rPr>
          <w:cs/>
        </w:rPr>
        <w:t>ครั้งที่ ๑</w:t>
      </w:r>
      <w:r w:rsidRPr="00524D26">
        <w:t xml:space="preserve"> </w:t>
      </w:r>
      <w:r w:rsidRPr="00524D26">
        <w:rPr>
          <w:cs/>
        </w:rPr>
        <w:t xml:space="preserve">ของการเปิดชั้นเรียนนี้ก็ได้เริ่มต้นขึ้น  ชั้นเรียนดำเนินไปตามการเรียนรู้ของนักเรียน  ครูผู้สอนที่มีความชัดเจนในขั้นตอนที่อาจเป็นผลมาจากการทำแผนรายคาบที่ชัดเจน   ฉันรู้สึกราวกับว่ายกภูเขาออกจากอก  แม้การสอนไม่จบตามแผน  แต่ก็โล่งใจอย่างบอกไม่ถูก เพราะก็คิดว่าตนเองพยายามเต็มที่  ในการเปิดชั้นเรียนในครั้งนี้  ฉันมีโอกาสได้ </w:t>
      </w:r>
      <w:r w:rsidRPr="00524D26">
        <w:t xml:space="preserve">While </w:t>
      </w:r>
      <w:r w:rsidRPr="00524D26">
        <w:rPr>
          <w:cs/>
        </w:rPr>
        <w:t>๔</w:t>
      </w:r>
      <w:r w:rsidRPr="00524D26">
        <w:t xml:space="preserve"> </w:t>
      </w:r>
      <w:r w:rsidRPr="00524D26">
        <w:rPr>
          <w:cs/>
        </w:rPr>
        <w:t xml:space="preserve">ครั้ง  </w:t>
      </w:r>
    </w:p>
    <w:p w:rsidR="00335B3B" w:rsidRPr="00524D26" w:rsidRDefault="00335B3B">
      <w:r w:rsidRPr="00524D26">
        <w:rPr>
          <w:cs/>
        </w:rPr>
        <w:t xml:space="preserve">ครั้งที่ ๑  พบทันทีว่าความรู้สะสมเดิมที่คาดเดาไว้ผิดบางส่วนแต่เป็นส่วนที่มีความสำคัญในการ </w:t>
      </w:r>
      <w:r w:rsidRPr="00524D26">
        <w:t xml:space="preserve">While </w:t>
      </w:r>
      <w:r w:rsidRPr="00524D26">
        <w:rPr>
          <w:cs/>
        </w:rPr>
        <w:t xml:space="preserve">ครั้งต่อไป จึงมีการจัดเวลานอกเวลาเรียนเพื่อซ่อมเสริมความรู้ที่ขาดหายไป  </w:t>
      </w:r>
    </w:p>
    <w:p w:rsidR="00335B3B" w:rsidRPr="00524D26" w:rsidRDefault="00335B3B">
      <w:pPr>
        <w:rPr>
          <w:cs/>
        </w:rPr>
      </w:pPr>
      <w:r w:rsidRPr="00524D26">
        <w:rPr>
          <w:cs/>
        </w:rPr>
        <w:t xml:space="preserve">ครั้งที่ ๒ </w:t>
      </w:r>
      <w:r w:rsidRPr="00524D26">
        <w:t xml:space="preserve"> </w:t>
      </w:r>
      <w:r w:rsidRPr="00524D26">
        <w:rPr>
          <w:cs/>
        </w:rPr>
        <w:t xml:space="preserve">มีการใช้คำถาม “ใครค้นพบอะไรบ้าง” แทนที่คำถามนี้จะได้ในสิ่งที่ครูต้องการ  กลับเป็นว่าคำถามนี้กลายเป็นอุปสรรคในการสอนของครูและทำให้นักเรียนจับประเด็นในการเรียนรู้ไม่ถูกจุด </w:t>
      </w:r>
      <w:r w:rsidRPr="00524D26">
        <w:t xml:space="preserve">  </w:t>
      </w:r>
    </w:p>
    <w:p w:rsidR="00335B3B" w:rsidRPr="00524D26" w:rsidRDefault="00335B3B">
      <w:r w:rsidRPr="00524D26">
        <w:rPr>
          <w:cs/>
        </w:rPr>
        <w:t>ครั้งที่ ๓  เป็นแผนการสอนที่มีการแลกเปลี่ยนเพื่อการอธิบายเหตุผลเชิงตรรกะ  ที่ครูต้องใจเย็น  รอคอยและต้องพยายามดึงความเข้าใจของนักเรียนออกมาผ่านการอธิบายอย่างเป็นเหตุเป็นผล</w:t>
      </w:r>
    </w:p>
    <w:p w:rsidR="00335B3B" w:rsidRPr="00524D26" w:rsidRDefault="00335B3B" w:rsidP="007A3DD0">
      <w:pPr>
        <w:tabs>
          <w:tab w:val="center" w:pos="4513"/>
        </w:tabs>
        <w:rPr>
          <w:cs/>
        </w:rPr>
      </w:pPr>
      <w:r w:rsidRPr="00524D26">
        <w:rPr>
          <w:cs/>
        </w:rPr>
        <w:t>ครั้งสุดท้าย  คือแผนที่จะต้องมีการใช้ความรู้  ทักษะและสมรรถนะทั้งหมดที่สะสมมาต่อยอดในการแก้ปัญหาสุดท้าย</w:t>
      </w:r>
    </w:p>
    <w:p w:rsidR="00335B3B" w:rsidRPr="00524D26" w:rsidRDefault="00335B3B" w:rsidP="00162766">
      <w:pPr>
        <w:tabs>
          <w:tab w:val="center" w:pos="4513"/>
        </w:tabs>
        <w:rPr>
          <w:cs/>
        </w:rPr>
      </w:pPr>
      <w:r w:rsidRPr="00524D26">
        <w:rPr>
          <w:cs/>
        </w:rPr>
        <w:t xml:space="preserve">และในช่วงเวลาของการ </w:t>
      </w:r>
      <w:r w:rsidRPr="00524D26">
        <w:t xml:space="preserve">Post  </w:t>
      </w:r>
      <w:r w:rsidRPr="00524D26">
        <w:rPr>
          <w:cs/>
        </w:rPr>
        <w:t xml:space="preserve">เป็นช่วงเวลาที่เราได้มีโอกาสทบทวนและสังเกตตนเองทั้งผ่านการมองด้วยตนเองและผ่านการมองของผู้อื่น   ซึ่งการ </w:t>
      </w:r>
      <w:r w:rsidRPr="00524D26">
        <w:t>Post</w:t>
      </w:r>
      <w:r w:rsidRPr="00524D26">
        <w:rPr>
          <w:cs/>
        </w:rPr>
        <w:t xml:space="preserve"> ที่จะนำไปสู่การเรียนรู้และพัฒนาการเรียนการสอนได้  ควรประกอบด้วยประเด็น  คือ  พฤติกรรมครู  ความสัมพันธ์ของครูกับนักเรียน  นักเรียนกำลังคิดอะไรและวิธีการเรียนรู้ของนักเรียน</w:t>
      </w:r>
    </w:p>
    <w:p w:rsidR="00335B3B" w:rsidRPr="00524D26" w:rsidRDefault="00335B3B" w:rsidP="008F5230">
      <w:pPr>
        <w:tabs>
          <w:tab w:val="center" w:pos="4513"/>
        </w:tabs>
        <w:rPr>
          <w:cs/>
        </w:rPr>
      </w:pPr>
      <w:r w:rsidRPr="00524D26">
        <w:rPr>
          <w:cs/>
        </w:rPr>
        <w:t xml:space="preserve">ซึ่งเสียงสะท้อนจากการ </w:t>
      </w:r>
      <w:r w:rsidRPr="00524D26">
        <w:t xml:space="preserve">Post </w:t>
      </w:r>
      <w:r w:rsidRPr="00524D26">
        <w:rPr>
          <w:cs/>
        </w:rPr>
        <w:t>ในการเปิดชั้นเรียนครั้งนี้ทำให้ฉันได้พบว่า</w:t>
      </w:r>
    </w:p>
    <w:p w:rsidR="00335B3B" w:rsidRPr="00524D26" w:rsidRDefault="00335B3B" w:rsidP="008F5230">
      <w:pPr>
        <w:tabs>
          <w:tab w:val="center" w:pos="4513"/>
        </w:tabs>
      </w:pPr>
      <w:r w:rsidRPr="00524D26">
        <w:rPr>
          <w:cs/>
        </w:rPr>
        <w:t>ห้องเรียนของฉันในแต่ละครั้งค่อนข้างเห็นภาพของความสัมพันธ์  การมีปฏิสัมพันธ์ระหว่างครูและนักเรียน  และการใช้คำถามที่ดี  ก่อให้เกิดการเรียนรู้ได้ดี  ซึ่งครูปาดบอกว่าปัจจัยความสำเร็จน่าจะเป็นเพราะว่าครูมีความเข้าใจในสิ่งที่สอน  ฟังและพยายามทำความเข้าใจความคิดของนักเรียน   อาการผ่อนคลายและการทำอะไรทีละอย่างของครู</w:t>
      </w:r>
    </w:p>
    <w:p w:rsidR="00335B3B" w:rsidRPr="00524D26" w:rsidRDefault="00335B3B" w:rsidP="00CD6C26">
      <w:pPr>
        <w:tabs>
          <w:tab w:val="center" w:pos="4513"/>
        </w:tabs>
        <w:spacing w:line="240" w:lineRule="auto"/>
      </w:pPr>
      <w:r w:rsidRPr="00524D26">
        <w:rPr>
          <w:cs/>
        </w:rPr>
        <w:t>และจากการตั้งคำถาม  “ใครค้นพบอะไรบ้าง”  ทำให้เราพบว่าจะต้องมีกระบวนการในนำไปสู่การค้นพบ</w:t>
      </w:r>
      <w:r w:rsidRPr="00524D26">
        <w:t xml:space="preserve">  </w:t>
      </w:r>
      <w:r w:rsidRPr="00524D26">
        <w:rPr>
          <w:cs/>
        </w:rPr>
        <w:t xml:space="preserve">คือ  </w:t>
      </w:r>
    </w:p>
    <w:p w:rsidR="00335B3B" w:rsidRPr="00524D26" w:rsidRDefault="00335B3B" w:rsidP="00CD6C26">
      <w:pPr>
        <w:tabs>
          <w:tab w:val="center" w:pos="4513"/>
        </w:tabs>
        <w:spacing w:line="240" w:lineRule="auto"/>
      </w:pPr>
      <w:r w:rsidRPr="00524D26">
        <w:rPr>
          <w:cs/>
        </w:rPr>
        <w:t xml:space="preserve">๑. ต้องมีการได้ทดลอง  ค้นคว้า  พยายามพิสูจน์  </w:t>
      </w:r>
    </w:p>
    <w:p w:rsidR="00335B3B" w:rsidRPr="00524D26" w:rsidRDefault="00335B3B" w:rsidP="00CD6C26">
      <w:pPr>
        <w:tabs>
          <w:tab w:val="center" w:pos="4513"/>
        </w:tabs>
        <w:spacing w:line="240" w:lineRule="auto"/>
      </w:pPr>
      <w:r w:rsidRPr="00524D26">
        <w:rPr>
          <w:cs/>
        </w:rPr>
        <w:t xml:space="preserve">๒. การมองหา </w:t>
      </w:r>
      <w:r w:rsidRPr="00524D26">
        <w:t>pattern</w:t>
      </w:r>
    </w:p>
    <w:p w:rsidR="00335B3B" w:rsidRPr="00524D26" w:rsidRDefault="00335B3B" w:rsidP="00CD6C26">
      <w:pPr>
        <w:tabs>
          <w:tab w:val="center" w:pos="4513"/>
        </w:tabs>
        <w:spacing w:line="240" w:lineRule="auto"/>
      </w:pPr>
      <w:r w:rsidRPr="00524D26">
        <w:rPr>
          <w:cs/>
        </w:rPr>
        <w:t>๓. การมองหาความสัมพันธ์</w:t>
      </w:r>
    </w:p>
    <w:p w:rsidR="00335B3B" w:rsidRPr="00524D26" w:rsidRDefault="00335B3B" w:rsidP="00CD6C26">
      <w:pPr>
        <w:tabs>
          <w:tab w:val="center" w:pos="4513"/>
        </w:tabs>
        <w:spacing w:line="240" w:lineRule="auto"/>
        <w:rPr>
          <w:cs/>
        </w:rPr>
      </w:pPr>
      <w:r w:rsidRPr="00524D26">
        <w:rPr>
          <w:cs/>
        </w:rPr>
        <w:t>๔. การพยายามอธิบายเหตุผลและการเชื่อมโยงกับความรู้เดิม</w:t>
      </w:r>
      <w:r w:rsidRPr="00524D26">
        <w:rPr>
          <w:vanish/>
          <w:cs/>
        </w:rPr>
        <w:t>ด</w:t>
      </w:r>
    </w:p>
    <w:p w:rsidR="00335B3B" w:rsidRPr="00524D26" w:rsidRDefault="00335B3B" w:rsidP="008F5230">
      <w:pPr>
        <w:tabs>
          <w:tab w:val="center" w:pos="4513"/>
        </w:tabs>
      </w:pPr>
      <w:r w:rsidRPr="00524D26">
        <w:rPr>
          <w:cs/>
        </w:rPr>
        <w:t>ในช่วงเวลาของการแลกเปลี่ยนการเรียนรู้  ฉันได้เรียนรู้ว่าวัฒนธรรมที่สำคัญที่ครูต้องช่วยกันทำให้เกิดในทุกวิชา  คือ  เมื่อมีหนึ่งคนพูด  คนที่เหลือต้องให้เกียรติผู้พูดด้วยการเป็นผู้ฟังที่ดี  รวมไปถึงการยกมือเมื่อต้องการแลกเปลี่ยน  ตอบและถามคำถาม และเมื่อครูให้โอกาสก็จะต้องยืนพูดเพื่อให้ผู้อื่นรู้ว่าใครเป็นผู้พูด  จึงจะทำให้เกิดการเรียนรู้อย่างทั่วถึงโดยเฉพาะชั้นเรียนที่ต้องการให้นักเรียนอธิบายเหตุผล</w:t>
      </w:r>
    </w:p>
    <w:p w:rsidR="00335B3B" w:rsidRPr="00524D26" w:rsidRDefault="00335B3B" w:rsidP="00162766">
      <w:pPr>
        <w:tabs>
          <w:tab w:val="center" w:pos="4513"/>
        </w:tabs>
        <w:rPr>
          <w:cs/>
        </w:rPr>
      </w:pPr>
      <w:r w:rsidRPr="00524D26">
        <w:rPr>
          <w:cs/>
        </w:rPr>
        <w:t xml:space="preserve">และในทุกครั้งของการ </w:t>
      </w:r>
      <w:r w:rsidRPr="00524D26">
        <w:t xml:space="preserve">While </w:t>
      </w:r>
      <w:r w:rsidRPr="00524D26">
        <w:rPr>
          <w:cs/>
        </w:rPr>
        <w:t xml:space="preserve">ไม่มีครั้งใดเลยที่สอนจบตามแผนที่ </w:t>
      </w:r>
      <w:r w:rsidRPr="00524D26">
        <w:t xml:space="preserve">Pre </w:t>
      </w:r>
      <w:r w:rsidRPr="00524D26">
        <w:rPr>
          <w:cs/>
        </w:rPr>
        <w:t>ไว้  ฉันต้องตัดสินใจปรับแผนเสมอทั้งตัดออกหรือเพิ่มเติมเข้าไปซึ่งส่วนใหญ่เป็นการตัดสินใจที่ค่อนข้างดีจนส่งผลให้ในครั้งสุดท้ายเห็นการนำความรู้  ทักษะที่ได้สะสมมาใน ๓ ครั้งมาใช้ในโจทย์สุดท้ายได้อย่างเหมาะสมและอยู่ในกำหนดเวลา  ครูปาดบอกว่าเป็นเพราะครูเข้าใจความรู้สะสมเดิมและสมรรถนะของนักเรียน  รวมทั้งเข้าใจลำดับขั้นของเนื้อหาที่ต้องการสอน</w:t>
      </w:r>
    </w:p>
    <w:p w:rsidR="00335B3B" w:rsidRPr="00524D26" w:rsidRDefault="00335B3B" w:rsidP="007A3DD0">
      <w:pPr>
        <w:tabs>
          <w:tab w:val="center" w:pos="4513"/>
        </w:tabs>
      </w:pPr>
      <w:r w:rsidRPr="00524D26">
        <w:rPr>
          <w:cs/>
        </w:rPr>
        <w:t>เมื่อการเปิดชั้นเรียนสิ้นสุดลง  คุณครูหลายคนในทีมสะท้อนความรู้สึกว่าไม่รู้สึกเหนื่อยเหมือนหลายครั้งที่ผ่านมา  มีความสุขและมันช่างผ่านไปอย่างรวดเร็ว  ครูปาดบอกว่าสิ่งที่ทำให้พวกเรารู้สึกเช่นนี้เพราะ  ทีมเราเคยเหนื่อยมาแล้วในระยะเวลาเกือบ ๒</w:t>
      </w:r>
      <w:r w:rsidRPr="00524D26">
        <w:t xml:space="preserve"> </w:t>
      </w:r>
      <w:r w:rsidRPr="00524D26">
        <w:rPr>
          <w:cs/>
        </w:rPr>
        <w:t xml:space="preserve">ปี  ทำให้เรามีการพัฒนาความสามารถในการทำงานร่วมกันเป็นทีมแต่ก็จะต้องมีการต่อยอดความสามารถในการทำงานคนเดียวโดยเราจะต้องพัฒนาตนเองให้มีความเชี่ยวชาญในวิชาและการทบทวนตนเองอยู่เสมอโดยอาศัยแบบบันทึก </w:t>
      </w:r>
      <w:r w:rsidRPr="00524D26">
        <w:t>LS</w:t>
      </w:r>
      <w:r w:rsidRPr="00524D26">
        <w:rPr>
          <w:cs/>
        </w:rPr>
        <w:t xml:space="preserve"> เป็นเหมือนคู่คิดเพราะจะทำให้เราเห็นและเข้าใจตนเองผ่านตนเองอยู่เสมอ</w:t>
      </w:r>
    </w:p>
    <w:p w:rsidR="00335B3B" w:rsidRPr="00524D26" w:rsidRDefault="00335B3B" w:rsidP="00432D92">
      <w:pPr>
        <w:tabs>
          <w:tab w:val="center" w:pos="4513"/>
        </w:tabs>
        <w:rPr>
          <w:cs/>
        </w:rPr>
      </w:pPr>
      <w:r w:rsidRPr="00524D26">
        <w:rPr>
          <w:cs/>
        </w:rPr>
        <w:t xml:space="preserve">พบแล้ว...การเรียนรู้แบบครูเพลิน  แบบเพลิน เพลิน </w:t>
      </w:r>
      <w:r>
        <w:rPr>
          <w:cs/>
        </w:rPr>
        <w:t>...</w:t>
      </w:r>
    </w:p>
    <w:sectPr w:rsidR="00335B3B" w:rsidRPr="00524D26" w:rsidSect="00E2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1694"/>
    <w:rsid w:val="000A0A93"/>
    <w:rsid w:val="000D22E7"/>
    <w:rsid w:val="00162766"/>
    <w:rsid w:val="002E5101"/>
    <w:rsid w:val="00335B3B"/>
    <w:rsid w:val="003831CD"/>
    <w:rsid w:val="003C68FD"/>
    <w:rsid w:val="00432D92"/>
    <w:rsid w:val="00476015"/>
    <w:rsid w:val="004E202B"/>
    <w:rsid w:val="00524D26"/>
    <w:rsid w:val="005A3634"/>
    <w:rsid w:val="006E1694"/>
    <w:rsid w:val="007A1FFE"/>
    <w:rsid w:val="007A3DD0"/>
    <w:rsid w:val="007C72DA"/>
    <w:rsid w:val="007F4657"/>
    <w:rsid w:val="00844C68"/>
    <w:rsid w:val="008C0471"/>
    <w:rsid w:val="008F5230"/>
    <w:rsid w:val="00950CAA"/>
    <w:rsid w:val="009B3209"/>
    <w:rsid w:val="00B26D63"/>
    <w:rsid w:val="00B27891"/>
    <w:rsid w:val="00C3655C"/>
    <w:rsid w:val="00CD6C26"/>
    <w:rsid w:val="00E206ED"/>
    <w:rsid w:val="00E63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ED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177</TotalTime>
  <Pages>2</Pages>
  <Words>740</Words>
  <Characters>4219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pornpimol_k</dc:creator>
  <cp:keywords/>
  <dc:description/>
  <cp:lastModifiedBy>pakinee_c</cp:lastModifiedBy>
  <cp:revision>13</cp:revision>
  <dcterms:created xsi:type="dcterms:W3CDTF">2014-03-26T16:58:00Z</dcterms:created>
  <dcterms:modified xsi:type="dcterms:W3CDTF">2014-03-27T11:42:00Z</dcterms:modified>
</cp:coreProperties>
</file>