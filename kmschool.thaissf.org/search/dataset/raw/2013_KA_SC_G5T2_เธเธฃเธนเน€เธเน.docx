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4A" w:rsidRPr="007B3B2F" w:rsidRDefault="004A554A" w:rsidP="003F2447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 w:rsidRPr="007B3B2F">
        <w:rPr>
          <w:rFonts w:ascii="Cordia New" w:hAnsi="Cordia New" w:cs="Cordia New"/>
          <w:b/>
          <w:bCs/>
          <w:sz w:val="36"/>
          <w:szCs w:val="36"/>
          <w:cs/>
        </w:rPr>
        <w:t>สร้างแรงบันดาลใจแล้วเรียนรู้ไปพร้อมๆ กัน</w:t>
      </w:r>
    </w:p>
    <w:p w:rsidR="004A554A" w:rsidRPr="007B3B2F" w:rsidRDefault="004A554A" w:rsidP="007B3B2F">
      <w:pPr>
        <w:jc w:val="center"/>
        <w:rPr>
          <w:rFonts w:ascii="Cordia New" w:hAnsi="Cordia New" w:cs="Cordia New"/>
          <w:sz w:val="32"/>
          <w:szCs w:val="32"/>
        </w:rPr>
      </w:pPr>
      <w:r w:rsidRPr="005923E9">
        <w:rPr>
          <w:rFonts w:ascii="Cordia New" w:hAnsi="Cordia New" w:cs="Cordia New"/>
          <w:sz w:val="32"/>
          <w:szCs w:val="32"/>
          <w:cs/>
        </w:rPr>
        <w:t>หน่วยวิชาธรรมชาติศึกษาและประยุกต์วิทยา ชั้น ๕</w:t>
      </w:r>
    </w:p>
    <w:p w:rsidR="004A554A" w:rsidRPr="005923E9" w:rsidRDefault="004A554A" w:rsidP="00757BC1">
      <w:pPr>
        <w:jc w:val="right"/>
        <w:rPr>
          <w:rFonts w:ascii="Cordia New" w:hAnsi="Cordia New" w:cs="Cordia New"/>
          <w:sz w:val="32"/>
          <w:szCs w:val="32"/>
        </w:rPr>
      </w:pPr>
      <w:r w:rsidRPr="007B3B2F">
        <w:rPr>
          <w:rFonts w:ascii="Cordia New" w:hAnsi="Cordia New" w:cs="Cordia New"/>
          <w:b/>
          <w:bCs/>
          <w:sz w:val="32"/>
          <w:szCs w:val="32"/>
          <w:cs/>
        </w:rPr>
        <w:t>ครูศิริพร  อ่ำทอง  (ครูเก๋)</w:t>
      </w:r>
      <w:r w:rsidRPr="00757BC1">
        <w:rPr>
          <w:rFonts w:ascii="Cordia New" w:hAnsi="Cordia New" w:cs="Cordia New"/>
          <w:noProof/>
          <w:sz w:val="32"/>
          <w:szCs w:val="32"/>
        </w:rPr>
        <w:t xml:space="preserve"> </w:t>
      </w:r>
      <w:r w:rsidRPr="0064670E">
        <w:rPr>
          <w:rFonts w:ascii="Cordia New" w:hAnsi="Cordia New" w:cs="Cordia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88.5pt;height:102.75pt;visibility:visible">
            <v:imagedata r:id="rId4" o:title="" cropbottom="16201f"/>
          </v:shape>
        </w:pict>
      </w:r>
    </w:p>
    <w:p w:rsidR="004A554A" w:rsidRPr="005923E9" w:rsidRDefault="004A554A" w:rsidP="00E065B5">
      <w:pPr>
        <w:jc w:val="thaiDistribute"/>
        <w:rPr>
          <w:rFonts w:ascii="Cordia New" w:hAnsi="Cordia New" w:cs="Cordia New"/>
          <w:sz w:val="32"/>
          <w:szCs w:val="32"/>
        </w:rPr>
      </w:pPr>
      <w:r w:rsidRPr="005923E9">
        <w:rPr>
          <w:rFonts w:ascii="Cordia New" w:hAnsi="Cordia New" w:cs="Cordia New"/>
          <w:sz w:val="32"/>
          <w:szCs w:val="32"/>
        </w:rPr>
        <w:tab/>
      </w:r>
      <w:r w:rsidRPr="005923E9">
        <w:rPr>
          <w:rFonts w:ascii="Cordia New" w:hAnsi="Cordia New" w:cs="Cordia New"/>
          <w:sz w:val="32"/>
          <w:szCs w:val="32"/>
          <w:cs/>
        </w:rPr>
        <w:t>คาบเรียนวิชาธรรมชาติศึกษาฯ ของเด็กๆห้อง ๕/๓ และ ๕/๔ ในภาคเรียนวิริยะนี้ เด็กๆทั้ง ๒ ห้องได้เรียนรู้เกี่ยวกับเรื่องดินและการกำเนิดดิน จากการแลกเปลี่ยนเรียนรู้ในห้องเรียนเด็กๆ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ทราบว่าดินเป็นต้นกำเนิดของสิ่งต่างๆ เช่น ใช้ในการปลูกพืช การก่อสร้าง และอื่นๆ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อีกมากมาย การปลูกฝังความสำคัญของดินให้กับเด็กๆ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 xml:space="preserve">นั้น ทำให้บางคนเริ่มคิดขึ้นมาได้ว่า ถ้าวันหนึ่งไม่มีดินแล้วเราจะทำอย่างไร กว่าที่มีพื้นดินไว้ให้เราเหยียบย่ำหรือใช้ทำการเกษตรนั้นต้องใช้เวลานานมากกว่าที่กระบวนการทางธรรมชาติจะสร้างดินขึ้นมา </w:t>
      </w:r>
    </w:p>
    <w:p w:rsidR="004A554A" w:rsidRDefault="004A554A" w:rsidP="00E065B5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บรรยากาศเริ่มต้น</w:t>
      </w:r>
      <w:r w:rsidRPr="005923E9">
        <w:rPr>
          <w:rFonts w:ascii="Cordia New" w:hAnsi="Cordia New" w:cs="Cordia New"/>
          <w:sz w:val="32"/>
          <w:szCs w:val="32"/>
          <w:cs/>
        </w:rPr>
        <w:t>ของคาบเรียนนี้ กว่าที่คุณครูจะทำให้เด็กๆ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อยู่ในภาวะที่พร้อมเรียนได้ก็ใช้เวลานานพอสมควร หลังจากที่เด็กๆทุกคนพร้อมแล้ว ครูก็เริ่มต้นพูดคุยกับเด็กๆ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โดยทบทวนถึงการเรียนในครั้งที่ผ่าน</w:t>
      </w:r>
      <w:r>
        <w:rPr>
          <w:rFonts w:ascii="Cordia New" w:hAnsi="Cordia New" w:cs="Cordia New"/>
          <w:sz w:val="32"/>
          <w:szCs w:val="32"/>
          <w:cs/>
        </w:rPr>
        <w:t>มา</w:t>
      </w:r>
      <w:r w:rsidRPr="005923E9">
        <w:rPr>
          <w:rFonts w:ascii="Cordia New" w:hAnsi="Cordia New" w:cs="Cordia New"/>
          <w:sz w:val="32"/>
          <w:szCs w:val="32"/>
          <w:cs/>
        </w:rPr>
        <w:t>ว่าได้เรียนรู้เรื่อง กำเนิดดิน องค์ประกอบของดิน และสิ่งมีชีวิตในดิน ซึ่งในเวลาในการทบทวนบทเรียนนานพอสมควร เมื่อได้ประเด็นสำคัญต่างๆ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ครบถ้วนแล้ว ครูก็ตั้งคำถามว่า ปัจจัยสำคัญที่สุดที่อยู่ในดินที่ทำให้พืชสามารถเจริญเติบโตได้คืออะไร 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ช่วยกันแลกเปลี่ยนคำสำคัญต่างๆ และได้คำสำคัญที่เด็กๆ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 xml:space="preserve">คิดว่าเป็นปัจจัยที่สำคัญที่สุด คือ </w:t>
      </w:r>
      <w:r w:rsidRPr="005923E9">
        <w:rPr>
          <w:rFonts w:ascii="Cordia New" w:hAnsi="Cordia New" w:cs="Cordia New"/>
          <w:sz w:val="32"/>
          <w:szCs w:val="32"/>
        </w:rPr>
        <w:t>“</w:t>
      </w:r>
      <w:r w:rsidRPr="005923E9">
        <w:rPr>
          <w:rFonts w:ascii="Cordia New" w:hAnsi="Cordia New" w:cs="Cordia New"/>
          <w:sz w:val="32"/>
          <w:szCs w:val="32"/>
          <w:cs/>
        </w:rPr>
        <w:t>แร่ธาตุ” โดยให้เหตุผลที่ว่า “ถ้าไม่มีแร่ธาตุพืชก็ไม่สามารถโตได้หรือถ้าโตพืชก็ไม่ให้ผลผลิต</w:t>
      </w:r>
      <w:r w:rsidRPr="005923E9">
        <w:rPr>
          <w:rFonts w:ascii="Cordia New" w:hAnsi="Cordia New" w:cs="Cordia New"/>
          <w:sz w:val="32"/>
          <w:szCs w:val="32"/>
        </w:rPr>
        <w:t>”</w:t>
      </w:r>
      <w:r w:rsidRPr="005923E9"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4A554A" w:rsidRDefault="004A554A" w:rsidP="00757B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5923E9">
        <w:rPr>
          <w:rFonts w:ascii="Cordia New" w:hAnsi="Cordia New" w:cs="Cordia New"/>
          <w:sz w:val="32"/>
          <w:szCs w:val="32"/>
          <w:cs/>
        </w:rPr>
        <w:t xml:space="preserve">ครูจึงตั้งคำถามต่อว่า แล้วแร่ธาตุที่สำคัญที่สุดที่ช่วยให้พืชเจริญเติบโตมีอะไรบ้าง ได้คำตอบจากเด็กๆในห้องที่ช่วยกันแลกเปลี่ยนคือ 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>ไนโตรเจน ฟอสฟอรัส และโพแทสเซียม</w:t>
      </w:r>
      <w:r w:rsidRPr="005923E9">
        <w:rPr>
          <w:rFonts w:ascii="Cordia New" w:hAnsi="Cordia New" w:cs="Cordia New"/>
          <w:sz w:val="32"/>
          <w:szCs w:val="32"/>
          <w:cs/>
        </w:rPr>
        <w:t xml:space="preserve"> หลังจากเมื่อเด็กๆ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ทราบแล้วว่าธาตุอาหารหลักที่สำคัญกับพืชมี</w:t>
      </w:r>
      <w:r>
        <w:rPr>
          <w:rFonts w:ascii="Cordia New" w:hAnsi="Cordia New" w:cs="Cordia New"/>
          <w:sz w:val="32"/>
          <w:szCs w:val="32"/>
          <w:cs/>
        </w:rPr>
        <w:t xml:space="preserve"> ๓</w:t>
      </w:r>
      <w:r w:rsidRPr="005923E9">
        <w:rPr>
          <w:rFonts w:ascii="Cordia New" w:hAnsi="Cordia New" w:cs="Cordia New"/>
          <w:sz w:val="32"/>
          <w:szCs w:val="32"/>
        </w:rPr>
        <w:t xml:space="preserve"> </w:t>
      </w:r>
      <w:r w:rsidRPr="005923E9">
        <w:rPr>
          <w:rFonts w:ascii="Cordia New" w:hAnsi="Cordia New" w:cs="Cordia New"/>
          <w:sz w:val="32"/>
          <w:szCs w:val="32"/>
          <w:cs/>
        </w:rPr>
        <w:t>ตัว</w:t>
      </w:r>
      <w:r>
        <w:rPr>
          <w:rFonts w:ascii="Cordia New" w:hAnsi="Cordia New" w:cs="Cordia New"/>
          <w:sz w:val="32"/>
          <w:szCs w:val="32"/>
          <w:cs/>
        </w:rPr>
        <w:t xml:space="preserve"> แล้วครูก็ตั้งคำถามต่อว่า ธาตุทั้ง ๓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ตัวนี้มาจากไหนและสำคัญกับพืชอย่างไร ครูสร้างแรงบันดาลใจให้กับเด็กๆ ในห้องเรียนโดยการเปิดวีดิทัศน์เรื่องวัฏจักรไนโตรเจนซึ่งเป็นการ์ตูนภาคภาษาอังกฤษ ที่มีเนื้อหาที่สนุกสนานชวนติดตาม เรียกเสียงหัวเราะจากเด็กๆ ในห้องเรียนได้พอสมควร ซึ่งวีดิทัศน์เรื่องนี้ได้บอกถึงที่มาของก๊าซไนโตรเจนที่อยู่ในบรรยากาศว่าเข้าสู่พืชได้อย่างไร พืชนำไปใช้ได้อย่างไร เมื่อดูวีดิทัศน์จบครูก็ชวนเด็กทบทวนว่าเด็กๆ ได้อะไรจากการชมวีดิทัศน์ครั้งนี้บ้าง ซึ่งก็ได้คำตอบที่หลากหลาย เช่น 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 xml:space="preserve">ก๊าซไนโตรเจนอยู่ในบรรยากาศ </w:t>
      </w:r>
      <w:r>
        <w:rPr>
          <w:rFonts w:ascii="Cordia New" w:hAnsi="Cordia New" w:cs="Cordia New"/>
          <w:i/>
          <w:iCs/>
          <w:sz w:val="32"/>
          <w:szCs w:val="32"/>
          <w:cs/>
        </w:rPr>
        <w:t>๗๘ เปอร์เซ็นต์</w:t>
      </w:r>
      <w:r w:rsidRPr="002E578A">
        <w:rPr>
          <w:rFonts w:ascii="Cordia New" w:hAnsi="Cordia New" w:cs="Cordia New"/>
          <w:i/>
          <w:iCs/>
          <w:sz w:val="32"/>
          <w:szCs w:val="32"/>
        </w:rPr>
        <w:t xml:space="preserve"> 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>พืชนำไนโตรเจนไปใช้ในรูปของไนเตรต มีแบคทีเรียที่เปลี่ยนไนโตรเจนในอากาศมาให้พืชใช้</w:t>
      </w:r>
      <w:r>
        <w:rPr>
          <w:rFonts w:ascii="Cordia New" w:hAnsi="Cordia New" w:cs="Cordia New"/>
          <w:sz w:val="32"/>
          <w:szCs w:val="32"/>
          <w:cs/>
        </w:rPr>
        <w:t xml:space="preserve"> เป็นต้น </w:t>
      </w:r>
    </w:p>
    <w:p w:rsidR="004A554A" w:rsidRDefault="004A554A" w:rsidP="000811A5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ครูเปิดแผนภาพวัฏจักรไนโตรเจนให้เด็กได้ดูเป็นการสรุปสิ่งที่เห็นจากในวีดิทัศน์เป็นแผนภาพเพื่อให้เข้าใจง่ายขึ้น</w:t>
      </w:r>
    </w:p>
    <w:p w:rsidR="004A554A" w:rsidRDefault="004A554A" w:rsidP="00451198">
      <w:pPr>
        <w:jc w:val="center"/>
        <w:rPr>
          <w:rFonts w:ascii="Cordia New" w:hAnsi="Cordia New" w:cs="Cordia New"/>
          <w:sz w:val="32"/>
          <w:szCs w:val="32"/>
        </w:rPr>
      </w:pPr>
      <w:r w:rsidRPr="0064670E">
        <w:rPr>
          <w:rFonts w:ascii="Cordia New" w:hAnsi="Cordia New" w:cs="Cordia New"/>
          <w:noProof/>
          <w:sz w:val="32"/>
          <w:szCs w:val="32"/>
        </w:rPr>
        <w:pict>
          <v:shape id="_x0000_i1026" type="#_x0000_t75" style="width:230.25pt;height:139.5pt;visibility:visible">
            <v:imagedata r:id="rId5" o:title=""/>
          </v:shape>
        </w:pict>
      </w:r>
    </w:p>
    <w:p w:rsidR="004A554A" w:rsidRPr="001408A6" w:rsidRDefault="004A554A" w:rsidP="00451198">
      <w:pPr>
        <w:jc w:val="center"/>
        <w:rPr>
          <w:rFonts w:ascii="Cordia New" w:hAnsi="Cordia New" w:cs="Cordia New"/>
          <w:b/>
          <w:bCs/>
          <w:sz w:val="24"/>
          <w:szCs w:val="24"/>
          <w:cs/>
        </w:rPr>
      </w:pPr>
      <w:r w:rsidRPr="001408A6">
        <w:rPr>
          <w:rFonts w:ascii="Cordia New" w:hAnsi="Cordia New" w:cs="Cordia New"/>
          <w:b/>
          <w:bCs/>
          <w:sz w:val="24"/>
          <w:szCs w:val="24"/>
          <w:cs/>
        </w:rPr>
        <w:t>วัฏจักรไนโตรเจน</w:t>
      </w:r>
    </w:p>
    <w:p w:rsidR="004A554A" w:rsidRDefault="004A554A" w:rsidP="00E065B5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 หลังจากที่เด็กๆ ได้ดูแผนภาพนี้แล้วครูก็ได้อธิบายถึงกระบวนการที่ไนโตรเจนเข้าสู่พืชอย่างคร่าวๆ เพื่อให้เด็กๆ สามารถเขียนวัฏจักรไนโตรเจนตามความเข้าใจของตนเองได้ หลังจากนั้นครูก็ให้เด็กดูภาพแบคทีเรียและพืชที่สามารถตรึงไนโตรเจนได้</w:t>
      </w:r>
      <w:r>
        <w:rPr>
          <w:rFonts w:ascii="Cordia New" w:hAnsi="Cordia New" w:cs="Cordia New"/>
          <w:sz w:val="32"/>
          <w:szCs w:val="32"/>
        </w:rPr>
        <w:t xml:space="preserve"> </w:t>
      </w:r>
    </w:p>
    <w:p w:rsidR="004A554A" w:rsidRDefault="004A554A" w:rsidP="001408A6">
      <w:pPr>
        <w:jc w:val="center"/>
        <w:rPr>
          <w:rFonts w:ascii="Cordia New" w:hAnsi="Cordia New" w:cs="Cordia New"/>
          <w:sz w:val="32"/>
          <w:szCs w:val="32"/>
        </w:rPr>
      </w:pPr>
      <w:r w:rsidRPr="0064670E">
        <w:rPr>
          <w:rFonts w:ascii="Cordia New" w:hAnsi="Cordia New" w:cs="Cordia New"/>
          <w:noProof/>
          <w:sz w:val="32"/>
          <w:szCs w:val="32"/>
        </w:rPr>
        <w:pict>
          <v:shape id="Picture 2" o:spid="_x0000_i1027" type="#_x0000_t75" style="width:70.5pt;height:88.5pt;visibility:visible">
            <v:imagedata r:id="rId6" o:title=""/>
          </v:shape>
        </w:pict>
      </w:r>
      <w:r w:rsidRPr="0064670E">
        <w:rPr>
          <w:rFonts w:ascii="Cordia New" w:hAnsi="Cordia New" w:cs="Cordia New"/>
          <w:noProof/>
          <w:sz w:val="32"/>
          <w:szCs w:val="32"/>
        </w:rPr>
        <w:pict>
          <v:shape id="Picture 3" o:spid="_x0000_i1028" type="#_x0000_t75" style="width:134.25pt;height:86.25pt;visibility:visible">
            <v:imagedata r:id="rId7" o:title=""/>
          </v:shape>
        </w:pict>
      </w:r>
    </w:p>
    <w:p w:rsidR="004A554A" w:rsidRPr="001408A6" w:rsidRDefault="004A554A" w:rsidP="001408A6">
      <w:pPr>
        <w:jc w:val="center"/>
        <w:rPr>
          <w:rFonts w:ascii="Cordia New" w:hAnsi="Cordia New" w:cs="Cordia New"/>
          <w:b/>
          <w:bCs/>
          <w:sz w:val="24"/>
          <w:szCs w:val="24"/>
          <w:cs/>
        </w:rPr>
      </w:pPr>
      <w:r>
        <w:rPr>
          <w:rFonts w:ascii="Cordia New" w:hAnsi="Cordia New" w:cs="Cordia New"/>
          <w:b/>
          <w:bCs/>
          <w:sz w:val="24"/>
          <w:szCs w:val="24"/>
          <w:cs/>
        </w:rPr>
        <w:t>ไรโซเบียมในป</w:t>
      </w:r>
      <w:r w:rsidRPr="001408A6">
        <w:rPr>
          <w:rFonts w:ascii="Cordia New" w:hAnsi="Cordia New" w:cs="Cordia New"/>
          <w:b/>
          <w:bCs/>
          <w:sz w:val="24"/>
          <w:szCs w:val="24"/>
          <w:cs/>
        </w:rPr>
        <w:t>มรากถั่วและปอเทืองที่ช่วยตรึงไนโตรเจนได้</w:t>
      </w:r>
    </w:p>
    <w:p w:rsidR="004A554A" w:rsidRDefault="004A554A" w:rsidP="00E065B5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หลังจากที่เด็กได้เรียนรู้เรื่องวัฏจักรไนโตรเจน แบคทีเรีย รวมไปถึงพืชที่สามารถตรึงไนโตรเจนแล้วก็สรุปสิ่งสำคัญจากแผนภาพและวีดิทัศน์ที่ตนเองได้เรียนรู้ลงในสมุดธรรมชาติซึ่งใช้เวลานานพอสมควรกว่าที่เด็กๆจะทำความเข้าใจและจดสิ่งที่ตนเองได้เรียนรู้ลงสมุด </w:t>
      </w:r>
    </w:p>
    <w:p w:rsidR="004A554A" w:rsidRDefault="004A554A" w:rsidP="000811A5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เมื่อเด็กๆ ทราบถึงที่มาของธาตุไนโตรเจนแล้วเหลืออีก ๑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คำถามที่ครูถามไว้ก่อนการดูวีดิทัศน์คือ ไนโตรเจนมีความสำคัญกับพืชอย่างไร คำถามนี้ได้เป็นการชวนให้เด็กมองถึงพืชที่กำลังจะเจริญเติบโต โดยสิ่งแรกที่ช่วยให้พืชโตก่อนที่จะสร้างเป็นผลผลิตคืออะไร ก็ได้คำตอบที่ง่ายๆ เลยคือ 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>ใบ</w:t>
      </w:r>
      <w:r>
        <w:rPr>
          <w:rFonts w:ascii="Cordia New" w:hAnsi="Cordia New" w:cs="Cordia New"/>
          <w:i/>
          <w:iCs/>
          <w:sz w:val="32"/>
          <w:szCs w:val="32"/>
          <w:cs/>
        </w:rPr>
        <w:t xml:space="preserve"> ราก 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>และลำต้น</w:t>
      </w:r>
      <w:r>
        <w:rPr>
          <w:rFonts w:ascii="Cordia New" w:hAnsi="Cordia New" w:cs="Cordia New"/>
          <w:sz w:val="32"/>
          <w:szCs w:val="32"/>
          <w:cs/>
        </w:rPr>
        <w:t xml:space="preserve"> เด็กๆ ทุกคนก็นึกย้อนทวนถึงเรื่องราวที่เคยเรียนตอนชั้น ๔ ในเรื่องการสังเคราะห์แสง บรรยากาศการแลกเปลี่ยนค่อนข้างวุ่นพอสมควร แล้วเป๊บเพื่อนหนึ่งคนในห้องก็พูดเรื่องการสังเคราะห์แสงขึ้นมา ครูก็เลยให้เป๊บอธิบายเรื่องการสังเคราะห์แสงให้กับเพื่อนทั้งห้องฟัง “</w:t>
      </w:r>
      <w:r w:rsidRPr="002E578A">
        <w:rPr>
          <w:rFonts w:ascii="Cordia New" w:hAnsi="Cordia New" w:cs="Cordia New"/>
          <w:i/>
          <w:iCs/>
          <w:sz w:val="32"/>
          <w:szCs w:val="32"/>
          <w:cs/>
        </w:rPr>
        <w:t>ใบพืชเป็นตัวช่วยในการสังเคราะห์แสงเพื่อสร้างอาหาร ใบพืชมีสีเขียวที่มีคลอโรฟิลด์ที่เป็นตัวสร้างอาหาร ถ้าจะทำให้พืชมีใบเยอะก็ต้องให้ไนโตรเจนเยอะๆจะได้สร้างใบมาสังเคราะห์แสง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จากการฟังเพื่อนในห้องแลกเปลี่ยนแล้วก็ได้คำตอบว่าธาตุอาหารที่สำคัญที่ช่วยสร้างใบให้กับพืชก็คือ “ไนโตรเจน” </w:t>
      </w:r>
    </w:p>
    <w:p w:rsidR="004A554A" w:rsidRDefault="004A554A" w:rsidP="000811A5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จากการแลกเปลี่ยนของเพื่อนคนดังกล่าวทำให้เด็กๆ สามารถเข้าในถึงความสำคัญของไนโตรเจนมากขึ้น โดยครูก็ช่วยในการสรุปและเรียบเรียงประเด็นสำคัญที่เพื่อนแลกเปลี่ยนขึ้นกระดาน เพื่อให้เด็กๆ ในห้องทุกคนสามารถจดตามได้ ซึ่งผลลัพธ์ที่เกิดขึ้นจากการเรียนในครั้งนี้ถึงแม้ว่าจะได้เรียนเพียงแค่ ไนโตรเจนอย่างเดียวเนื่องจากเวลาไม่พอ ทำให้ต้องเรียนฟอสฟอรัสและโพแทสเซียมในครั้งถัดไป </w:t>
      </w:r>
    </w:p>
    <w:p w:rsidR="004A554A" w:rsidRDefault="004A554A" w:rsidP="000811A5">
      <w:pPr>
        <w:ind w:firstLine="720"/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การเรียนเรื่องวัฏจักรไนโตรเจนในครั้งนี้ก็ทำให้เด็กในห้องเข้าใจถึงปัจจัยสำคัญปัจจัยหนึ่งที่มีส่วนช่วยให้พืชสามารถเจริญเติบโตได้ คือธาตุอาหาร ธาตุอาหารแต่ละชนิดก็มีความสำคัญต่อการเจริญของพืชแตกต่างกัน ซึ่งล้วนแล้วก็เป็นส่วนหนึ่งที่มาจากดินที่ใช้ในการปลูกพืชนั่นเอง ถ้าดินมีคุณภาพดีแล้ว ก็จะส่งผลให้ปัจจัยที่ดีต่างๆ เกิดขึ้นตามมาเอง เด็กๆ ได้ความรู้ว่าดินที่ดีจะทำให้พืชได้รับธาตุอาหารที่จำเป็นต่อการเจริญเติบโตอย่างเพียงพอและให้ผลผลิตที่ดี</w:t>
      </w:r>
    </w:p>
    <w:p w:rsidR="004A554A" w:rsidRDefault="004A554A" w:rsidP="0064670E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เมื่อจบชั้นเรียนครูรู้สึกดีใจที่เด็กๆ สามารถเข้าในในเนื้อหาที่ค่อนข้างยาก และเป็นการสอนเนื้อหานี้ครั้งแรก ซึ่งโดยส่วนตัวของครูเองก็มีความกังวลพอสมควรว่าจะสอนอย่างไรให้เด็กๆ เข้าใจ อีกทั้งสื่อวีดิทัศน์ที่ใช้ก็เป็นภาษาอังกฤษ เด็กๆ บางคนอาจไม่เข้าใจความหมาย และทำให้การเรียนเรื่องนี้อาจไปต่อไม่ได้ แต่สุดท้ายความร่วมมือกันเรียนรู้ของเด็กๆ ในห้องเรียนนั่นเองเองที่เป็นแรงขับเคลื่อนการเรียนรู้ของห้องและสามารถนำพาการเรียนรู้ไปสู่เป้าหมายที่ตั้งเอาไว้ได้ </w:t>
      </w:r>
    </w:p>
    <w:p w:rsidR="004A554A" w:rsidRDefault="004A554A" w:rsidP="000811A5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</w:p>
    <w:p w:rsidR="004A554A" w:rsidRPr="005923E9" w:rsidRDefault="004A554A" w:rsidP="003F2447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4A554A" w:rsidRPr="005923E9" w:rsidSect="00BE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2447"/>
    <w:rsid w:val="000811A5"/>
    <w:rsid w:val="000D024B"/>
    <w:rsid w:val="000E119A"/>
    <w:rsid w:val="001408A6"/>
    <w:rsid w:val="001A2659"/>
    <w:rsid w:val="00206E50"/>
    <w:rsid w:val="002E578A"/>
    <w:rsid w:val="003F2447"/>
    <w:rsid w:val="00403259"/>
    <w:rsid w:val="00403B72"/>
    <w:rsid w:val="00451198"/>
    <w:rsid w:val="004A554A"/>
    <w:rsid w:val="004F756C"/>
    <w:rsid w:val="005923E9"/>
    <w:rsid w:val="0064670E"/>
    <w:rsid w:val="00757BC1"/>
    <w:rsid w:val="00773FFA"/>
    <w:rsid w:val="007B3B2F"/>
    <w:rsid w:val="00B21724"/>
    <w:rsid w:val="00BC418B"/>
    <w:rsid w:val="00BE5068"/>
    <w:rsid w:val="00E06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68"/>
    <w:pPr>
      <w:spacing w:after="160" w:line="259" w:lineRule="auto"/>
    </w:pPr>
    <w:rPr>
      <w:rFonts w:cs="DilleniaUPC"/>
      <w:kern w:val="2"/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1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1198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714</Words>
  <Characters>4076</Characters>
  <Application>Microsoft Office Outlook</Application>
  <DocSecurity>0</DocSecurity>
  <Lines>0</Lines>
  <Paragraphs>0</Paragraphs>
  <ScaleCrop>false</ScaleCrop>
  <Company>DZone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SNB2012</dc:creator>
  <cp:keywords/>
  <dc:description/>
  <cp:lastModifiedBy>SNB2012</cp:lastModifiedBy>
  <cp:revision>2</cp:revision>
  <dcterms:created xsi:type="dcterms:W3CDTF">2013-10-07T08:34:00Z</dcterms:created>
  <dcterms:modified xsi:type="dcterms:W3CDTF">2013-10-07T08:34:00Z</dcterms:modified>
</cp:coreProperties>
</file>