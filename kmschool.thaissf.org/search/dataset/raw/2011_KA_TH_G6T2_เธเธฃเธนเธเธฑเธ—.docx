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22B" w:rsidRDefault="0017022B" w:rsidP="00193D75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  <w:r>
        <w:rPr>
          <w:noProof/>
        </w:rPr>
        <w:pict>
          <v:rect id="_x0000_s1026" style="position:absolute;left:0;text-align:left;margin-left:180.55pt;margin-top:14.45pt;width:243pt;height:93.55pt;z-index:251653120" filled="f" stroked="f">
            <v:textbox>
              <w:txbxContent>
                <w:p w:rsidR="0017022B" w:rsidRPr="00DE4440" w:rsidRDefault="0017022B" w:rsidP="00DE4440">
                  <w:pPr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</w:pPr>
                  <w:r w:rsidRPr="00DE4440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 xml:space="preserve">คุณครู  นันทกานต์  อัศวตั้งตระกูลดี  </w:t>
                  </w:r>
                  <w:r w:rsidRPr="00DE4440">
                    <w:rPr>
                      <w:rFonts w:ascii="DSN AnuRak" w:hAnsi="DSN AnuRak" w:cs="DSN AnuRak"/>
                      <w:sz w:val="36"/>
                      <w:szCs w:val="36"/>
                      <w:lang w:val="tr-TR"/>
                    </w:rPr>
                    <w:t xml:space="preserve"> </w:t>
                  </w:r>
                  <w:r w:rsidRPr="00DE4440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>(ครูนัท)</w:t>
                  </w:r>
                </w:p>
                <w:p w:rsidR="0017022B" w:rsidRPr="00DE4440" w:rsidRDefault="0017022B" w:rsidP="00DE4440">
                  <w:pPr>
                    <w:rPr>
                      <w:rFonts w:ascii="DSN AnuRak" w:hAnsi="DSN AnuRak" w:cs="DSN AnuRak"/>
                      <w:sz w:val="36"/>
                      <w:szCs w:val="36"/>
                      <w:lang w:val="tr-TR"/>
                    </w:rPr>
                  </w:pPr>
                  <w:r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>หน่วย</w:t>
                  </w:r>
                  <w:r w:rsidRPr="00DE4440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 xml:space="preserve">วิชา  ภูมิปัญญาภาษาไทย </w:t>
                  </w:r>
                </w:p>
                <w:p w:rsidR="0017022B" w:rsidRPr="00DE4440" w:rsidRDefault="0017022B" w:rsidP="00DE4440">
                  <w:pPr>
                    <w:rPr>
                      <w:rFonts w:ascii="DSN AnuRak" w:hAnsi="DSN AnuRak" w:cs="DSN AnuRak"/>
                      <w:sz w:val="36"/>
                      <w:szCs w:val="36"/>
                      <w:lang w:val="tr-TR"/>
                    </w:rPr>
                  </w:pPr>
                  <w:r w:rsidRPr="00DE4440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</w:rPr>
                    <w:t>ระดับ</w:t>
                  </w:r>
                  <w:r w:rsidRPr="00DE4440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 xml:space="preserve">ชั้น ๖ </w:t>
                  </w:r>
                </w:p>
                <w:p w:rsidR="0017022B" w:rsidRDefault="0017022B"/>
              </w:txbxContent>
            </v:textbox>
          </v:rect>
        </w:pict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9pt;margin-top:9pt;width:127.65pt;height:141pt;z-index:251652096">
            <v:imagedata r:id="rId5" o:title="" croptop="3173f" cropbottom="46103f" cropleft="26374f" cropright="16998f"/>
          </v:shape>
        </w:pict>
      </w:r>
    </w:p>
    <w:p w:rsidR="0017022B" w:rsidRDefault="0017022B" w:rsidP="00193D75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Pr="00A86FE4" w:rsidRDefault="0017022B" w:rsidP="00193D75">
      <w:pPr>
        <w:jc w:val="center"/>
        <w:rPr>
          <w:b/>
          <w:bCs/>
          <w:sz w:val="32"/>
          <w:szCs w:val="32"/>
          <w:cs/>
        </w:rPr>
      </w:pPr>
      <w:r>
        <w:rPr>
          <w:noProof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8" type="#_x0000_t136" style="position:absolute;left:0;text-align:left;margin-left:387pt;margin-top:6pt;width:127.5pt;height:42.75pt;z-index:251656192" fillcolor="#369" stroked="f">
            <v:shadow on="t" color="#b2b2b2" opacity="52429f" offset="3pt"/>
            <v:textpath style="font-family:&quot;DSN AnuRak&quot;;v-text-kern:t" trim="t" fitpath="t" string="ภาพสื่อภาษา"/>
          </v:shape>
        </w:pict>
      </w:r>
      <w:r>
        <w:rPr>
          <w:noProof/>
        </w:rPr>
        <w:pict>
          <v:shape id="_x0000_s1029" type="#_x0000_t136" style="position:absolute;left:0;text-align:left;margin-left:252pt;margin-top:24pt;width:127.5pt;height:42.75pt;z-index:251655168" fillcolor="#369" stroked="f">
            <v:shadow on="t" color="#b2b2b2" opacity="52429f" offset="3pt"/>
            <v:textpath style="font-family:&quot;DSN AnuRak&quot;;v-text-kern:t" trim="t" fitpath="t" string="ภาษาสื่อภาพ"/>
          </v:shape>
        </w:pict>
      </w:r>
    </w:p>
    <w:p w:rsidR="0017022B" w:rsidRPr="00414ADA" w:rsidRDefault="0017022B" w:rsidP="00193D75">
      <w:pPr>
        <w:jc w:val="center"/>
        <w:rPr>
          <w:b/>
          <w:bCs/>
          <w:sz w:val="32"/>
          <w:szCs w:val="32"/>
          <w:lang w:val="tr-TR"/>
        </w:rPr>
      </w:pPr>
    </w:p>
    <w:p w:rsidR="0017022B" w:rsidRPr="00E905FB" w:rsidRDefault="0017022B" w:rsidP="00193D75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  <w:r>
        <w:rPr>
          <w:noProof/>
        </w:rPr>
        <w:pict>
          <v:rect id="_x0000_s1030" style="position:absolute;left:0;text-align:left;margin-left:-17.85pt;margin-top:30.55pt;width:522pt;height:450pt;z-index:251654144" filled="f" stroked="f">
            <v:textbox>
              <w:txbxContent>
                <w:p w:rsidR="0017022B" w:rsidRPr="00A754AD" w:rsidRDefault="0017022B" w:rsidP="00A754AD">
                  <w:pPr>
                    <w:jc w:val="center"/>
                    <w:rPr>
                      <w:rFonts w:ascii="DSN AnuRak" w:hAnsi="DSN AnuRak" w:cs="DSN AnuRak"/>
                      <w:b/>
                      <w:bCs/>
                      <w:sz w:val="36"/>
                      <w:szCs w:val="36"/>
                      <w:lang w:val="tr-TR"/>
                    </w:rPr>
                  </w:pP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6"/>
                      <w:szCs w:val="36"/>
                      <w:cs/>
                      <w:lang w:val="tr-TR"/>
                    </w:rPr>
                    <w:t>ชีวิตที่เรียนรู้... ของครูเพลิน</w:t>
                  </w:r>
                </w:p>
                <w:p w:rsidR="0017022B" w:rsidRPr="00A754AD" w:rsidRDefault="0017022B" w:rsidP="00A754AD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กิจกรรมที่ก่อให้เกิดการเรียนรู้มากที่สุด</w:t>
                  </w:r>
                </w:p>
                <w:p w:rsidR="0017022B" w:rsidRPr="00A754AD" w:rsidRDefault="0017022B" w:rsidP="00A754AD">
                  <w:pPr>
                    <w:jc w:val="thaiDistribute"/>
                    <w:rPr>
                      <w:rFonts w:ascii="DSN AnuRak" w:hAnsi="DSN AnuRak" w:cs="DSN AnuRak"/>
                      <w:sz w:val="32"/>
                      <w:szCs w:val="32"/>
                      <w:cs/>
                      <w:lang w:val="tr-TR"/>
                    </w:rPr>
                  </w:pPr>
                  <w:r w:rsidRPr="00A754AD">
                    <w:rPr>
                      <w:rFonts w:ascii="DSN AnuRak" w:hAnsi="DSN AnuRak" w:cs="Angsana New"/>
                      <w:sz w:val="32"/>
                      <w:szCs w:val="32"/>
                      <w:cs/>
                      <w:lang w:val="tr-TR"/>
                    </w:rPr>
                    <w:tab/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 xml:space="preserve">ในภาคเรียนฉันทะที่ผ่านมา  มีกิจกรรมหนึ่งที่ก่อให้เกิดการเรียนรู้มากที่สุด คือ กิจกรรม </w:t>
                  </w: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</w:rPr>
                    <w:t xml:space="preserve">“ภาษาสื่อภาพ ... ภาพสื่อภาษา”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 xml:space="preserve">ซึ่งผู้เรียนจะได้เรียนรู้เกี่ยวกับการใช้ภาษาแบบพรรณนาโวหาร  โดยการทำกิจกรรมจะเริ่มต้นจาก ครูร้องเพลง 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“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มากมาย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 xml:space="preserve"> ให้นักเรียนฟังและร้องร่วมกัน ชวนพูดคุยว่าถ้ามีคนมาร้องเพลงนี้ให้นักเรียนฟังจะรู้สึกอย่างไร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 xml:space="preserve">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เหตุใดจึง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 xml:space="preserve">รู้สึกอย่างนั้นโดยครูจะมีเนื้อเพลงให้ดูบนกระดาน ให้สังเกต ภาษาเหล่านั้นที่ส่งความรู้สึกได้ลึกซึ้งขึ้นหรือไม่ จากนั้นให้นักเรียนแบ่งกลุ่ม ๔ กลุ่ม แล้วเปิดโจทย์ 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“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ให้นักเรียนค้นหาลักษณะการใช้ภาษาที่แตกต่างกันมากที่สุดของ ๒ ข้อความที่เขียนถึงภาพเดียวกัน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 xml:space="preserve">”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นักเรียนแต่ละกลุ่มวนเข้าตามฐานทั้ง ๔ ฐาน (ฐานละ ๕ นาที) จนครบ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 xml:space="preserve">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และเขียนคำตอบลงในสมุด    เมื่อหมดเวลาให้นักเรียนมานั่งรวมกันเป็นวงใหญ่เพื่อแลกเปลี่ยนสิ่งที่ตนเองค้นพบจากข้อความของรูปทั้ง ๔ รูป(ครูติดภาพและข้อความขึ้นกระดาน)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 xml:space="preserve">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ร่วมกันบอกลักษณะภาษาที่โดดเด่นของแต่ละภาพ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 xml:space="preserve">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เช่น มีการใช้ภาษาที่บอกถึงเสียงต่างๆในธรรมชาติ  แสดงอาการเหมือนคน  ภาษาเกินความจริง  การเปรียบเทียบ เป็นต้น จากนั้นให้นักเรียนสรุปร่วมกันว่าภาษาทั้ง ๔ แบบเป็นอย่างไร ต่างจากการเขียนในลักษณะบรรยายโวหารอย่างไร และภาษาทั้ง ๔ แบบนี้ส่งผลให้ภาษาในงานเขียนเป็นอย่างไร ซึ่งนักเรียนก็สามารถบอกได้ว่า “เป็นการใช้ภาษาอย่างสละสลวยที่สื่ออารมณ์ความรู้สึก และจินตนาการต่างๆอย่างลึกซึ้ง  โดยใช้ภาษาเขียนแบบ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 xml:space="preserve">ภาพพจน์ คือ อติพจน์(กล่าวเกินความจริง)  บุคลาธิษฐาน(การทำให้สิ่งต่างๆแสดงกริยาเหมือนมนุษย์)  อุปมา(การเปรียบเทียบ) และสัทพจน์(การเลียนเสียงต่างๆในธรรมชาติ) </w:t>
                  </w:r>
                </w:p>
                <w:p w:rsidR="0017022B" w:rsidRPr="00A754AD" w:rsidRDefault="0017022B" w:rsidP="00A754AD">
                  <w:pPr>
                    <w:ind w:firstLine="720"/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</w:pP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จากนั้นครูให้นักเรียนลองฝึกใช้ภาษาแบบพรรณนาโวหาร โดย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ครูขึ้นภาพใหม่ให้นักเรียน ๑ ภาพ ซึ่งเป็นภาพทุ่งหญ้าที่มีหยดน้ำบนต้นหญ้า พร้อมกับข้อความบรรยายโวหาร แล้วเปิดโจทย์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ให้นักเรียนปรับแก้ข้อความเดิมโดยใช้ภาษา ทั้ง ๔ แบบอย่างไรก็ได้เพื่อให้เกิดภาพ ความรู้สึก จินตนาการอย่างลึกซึ้งมากที่สุด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  <w:cs/>
                    </w:rPr>
                    <w:t xml:space="preserve"> 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 เมื่อนักเรียนเขียนเสร็จให้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ให้นักเรียนแลกเปลี่ยน นำเสนอข้อความของตนเอง ช่วยกันสังเกตภาษาและสรุปร่วมกันว่าใช้ภาษาแบบใดบ้าง</w:t>
                  </w:r>
                </w:p>
                <w:p w:rsidR="0017022B" w:rsidRDefault="0017022B"/>
              </w:txbxContent>
            </v:textbox>
          </v:rect>
        </w:pict>
      </w:r>
    </w:p>
    <w:p w:rsidR="0017022B" w:rsidRDefault="0017022B" w:rsidP="00311718">
      <w:pPr>
        <w:jc w:val="center"/>
        <w:rPr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b/>
          <w:bCs/>
          <w:sz w:val="32"/>
          <w:szCs w:val="32"/>
          <w:lang w:val="tr-TR"/>
        </w:rPr>
      </w:pPr>
    </w:p>
    <w:p w:rsidR="0017022B" w:rsidRPr="00414ADA" w:rsidRDefault="0017022B" w:rsidP="00311718">
      <w:pPr>
        <w:jc w:val="center"/>
        <w:rPr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  <w:r>
        <w:rPr>
          <w:noProof/>
        </w:rPr>
        <w:pict>
          <v:rect id="_x0000_s1031" style="position:absolute;left:0;text-align:left;margin-left:-18pt;margin-top:29.15pt;width:7in;height:81pt;z-index:251657216" filled="f" stroked="f">
            <v:textbox>
              <w:txbxContent>
                <w:p w:rsidR="0017022B" w:rsidRPr="00A754AD" w:rsidRDefault="0017022B" w:rsidP="00A754AD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ความรู้ที่มีมาก่อน</w:t>
                  </w:r>
                </w:p>
                <w:p w:rsidR="0017022B" w:rsidRDefault="0017022B" w:rsidP="00A754AD">
                  <w:pPr>
                    <w:rPr>
                      <w:sz w:val="32"/>
                      <w:szCs w:val="32"/>
                      <w:lang w:val="tr-TR"/>
                    </w:rPr>
                  </w:pPr>
                  <w:r w:rsidRPr="00A754AD"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  <w:tab/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นักเรียนได้ผ่านการฝึกเขียนถ่ายทอดความรู้สึกและการเขียนในลักษณะบรรยายโวหารโดยใช้ภาพเป็นสื่อในการสร้างภาษาในงานเขียน</w:t>
                  </w:r>
                </w:p>
                <w:p w:rsidR="0017022B" w:rsidRDefault="0017022B" w:rsidP="00A754AD"/>
              </w:txbxContent>
            </v:textbox>
          </v:rect>
        </w:pict>
      </w: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311718">
      <w:pPr>
        <w:jc w:val="center"/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A754AD">
      <w:pPr>
        <w:rPr>
          <w:rFonts w:ascii="Cordia New" w:hAnsi="Cordia New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sz w:val="32"/>
          <w:szCs w:val="32"/>
          <w:lang w:val="tr-TR"/>
        </w:rPr>
      </w:pPr>
      <w:r>
        <w:rPr>
          <w:noProof/>
        </w:rPr>
        <w:pict>
          <v:rect id="_x0000_s1032" style="position:absolute;margin-left:-9pt;margin-top:-9pt;width:7in;height:99pt;z-index:251658240" filled="f" stroked="f">
            <v:textbox>
              <w:txbxContent>
                <w:p w:rsidR="0017022B" w:rsidRPr="00A754AD" w:rsidRDefault="0017022B" w:rsidP="00A754AD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โจทย์สถานการณ์เปิด</w:t>
                  </w:r>
                </w:p>
                <w:p w:rsidR="0017022B" w:rsidRPr="00A754AD" w:rsidRDefault="0017022B" w:rsidP="00A754AD">
                  <w:pPr>
                    <w:pStyle w:val="a"/>
                    <w:numPr>
                      <w:ilvl w:val="0"/>
                      <w:numId w:val="1"/>
                    </w:numPr>
                    <w:rPr>
                      <w:rFonts w:ascii="DSN AnuRak" w:hAnsi="DSN AnuRak" w:cs="DSN AnuRak"/>
                      <w:sz w:val="32"/>
                      <w:szCs w:val="32"/>
                    </w:rPr>
                  </w:pP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“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ให้นักเรียนค้นหาลักษณะการใช้ภาษาที่แตกต่างกันมากที่สุดของ ๒ ข้อความที่เขียนถึงภาพเดียวกัน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</w:p>
                <w:p w:rsidR="0017022B" w:rsidRPr="00A754AD" w:rsidRDefault="0017022B" w:rsidP="00A754AD">
                  <w:pPr>
                    <w:pStyle w:val="a"/>
                    <w:numPr>
                      <w:ilvl w:val="0"/>
                      <w:numId w:val="1"/>
                    </w:numPr>
                    <w:rPr>
                      <w:rFonts w:ascii="DSN AnuRak" w:hAnsi="DSN AnuRak" w:cs="DSN AnuRak"/>
                      <w:sz w:val="32"/>
                      <w:szCs w:val="32"/>
                    </w:rPr>
                  </w:pP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ให้นักเรียน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u w:val="single"/>
                      <w:cs/>
                    </w:rPr>
                    <w:t>ปรับแก้ข้อความ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เดิมโดยใช้ภาษา ทั้ง ๔ แบบ(อติพจน์ บุคลาธิษฐาน  อุปมา และสัทพจน์)  อย่างไรก็ได้เพื่อให้เกิดภาพ ความรู้สึก จินตนาการอย่างลึกซึ้งมากที่สุด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</w:rPr>
                    <w:t>”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  <w:cs/>
                    </w:rPr>
                    <w:t xml:space="preserve"> </w:t>
                  </w:r>
                  <w:r w:rsidRPr="00A754AD">
                    <w:rPr>
                      <w:rFonts w:ascii="DSN AnuRak" w:hAnsi="DSN AnuRak" w:cs="DSN AnuRak"/>
                      <w:sz w:val="32"/>
                      <w:szCs w:val="32"/>
                      <w:cs/>
                      <w:lang w:val="tr-TR"/>
                    </w:rPr>
                    <w:t xml:space="preserve"> </w:t>
                  </w:r>
                </w:p>
                <w:p w:rsidR="0017022B" w:rsidRDefault="0017022B" w:rsidP="00A754AD"/>
              </w:txbxContent>
            </v:textbox>
          </v:rect>
        </w:pict>
      </w:r>
    </w:p>
    <w:p w:rsidR="0017022B" w:rsidRDefault="0017022B" w:rsidP="00193D75">
      <w:pPr>
        <w:rPr>
          <w:sz w:val="32"/>
          <w:szCs w:val="32"/>
          <w:lang w:val="tr-TR"/>
        </w:rPr>
      </w:pPr>
    </w:p>
    <w:p w:rsidR="0017022B" w:rsidRPr="00193D75" w:rsidRDefault="0017022B" w:rsidP="00193D75">
      <w:pPr>
        <w:rPr>
          <w:sz w:val="32"/>
          <w:szCs w:val="32"/>
          <w:cs/>
          <w:lang w:val="tr-TR"/>
        </w:rPr>
      </w:pPr>
      <w:r>
        <w:rPr>
          <w:noProof/>
        </w:rPr>
        <w:pict>
          <v:rect id="_x0000_s1033" style="position:absolute;margin-left:-27pt;margin-top:34.1pt;width:7in;height:99pt;z-index:251659264" filled="f" stroked="f">
            <v:textbox>
              <w:txbxContent>
                <w:p w:rsidR="0017022B" w:rsidRPr="00A754AD" w:rsidRDefault="0017022B" w:rsidP="00847D26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A754AD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ชิ้นงาน</w:t>
                  </w:r>
                </w:p>
                <w:p w:rsidR="0017022B" w:rsidRPr="00A754AD" w:rsidRDefault="0017022B" w:rsidP="00847D26">
                  <w:pPr>
                    <w:ind w:firstLine="720"/>
                    <w:rPr>
                      <w:rFonts w:ascii="DSN AnuRak" w:hAnsi="DSN AnuRak" w:cs="DSN AnuRak"/>
                      <w:sz w:val="32"/>
                      <w:szCs w:val="32"/>
                    </w:rPr>
                  </w:pP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ชิ้นงานที่เกิดขึ้นจากการเรียนรู้ในครั้งนี้  คือ  การเขียนพรรณนาโวหาร  โดยครูมีภาพให้นักเรียนเลือกคนละ ๑ ภาพ จากนั้นให้นักเรียนสร้างงานเขียนโดยใช้ภาษาเชิงพรรณนาโวหาร ให้มีภาษา</w:t>
                  </w:r>
                  <w:r w:rsidRPr="00A754AD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</w:rPr>
                    <w:t>อติพจน์ บุคลาธิษฐาน  อุปมา และสัทพจน์อยู่ในงานเขียนของตนเอง</w:t>
                  </w:r>
                </w:p>
                <w:p w:rsidR="0017022B" w:rsidRDefault="0017022B" w:rsidP="00847D26"/>
              </w:txbxContent>
            </v:textbox>
          </v:rect>
        </w:pict>
      </w: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  <w:r>
        <w:rPr>
          <w:noProof/>
        </w:rPr>
        <w:pict>
          <v:shape id="_x0000_s1034" type="#_x0000_t75" style="position:absolute;margin-left:-18pt;margin-top:11.55pt;width:337.5pt;height:253.5pt;z-index:251660288">
            <v:imagedata r:id="rId6" o:title=""/>
          </v:shape>
        </w:pict>
      </w: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  <w:r>
        <w:rPr>
          <w:noProof/>
        </w:rPr>
        <w:pict>
          <v:rect id="_x0000_s1035" style="position:absolute;margin-left:180pt;margin-top:10.1pt;width:324pt;height:153pt;z-index:251661312" filled="f" stroked="f">
            <v:textbox>
              <w:txbxContent>
                <w:p w:rsidR="0017022B" w:rsidRPr="00847D26" w:rsidRDefault="0017022B" w:rsidP="00847D26">
                  <w:pPr>
                    <w:jc w:val="center"/>
                    <w:rPr>
                      <w:rFonts w:ascii="DSN AnuRak" w:hAnsi="DSN AnuRak" w:cs="DSN AnuRak"/>
                      <w:sz w:val="36"/>
                      <w:szCs w:val="36"/>
                      <w:lang w:val="tr-TR"/>
                    </w:rPr>
                  </w:pPr>
                  <w:r w:rsidRPr="00847D26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  <w:lang w:val="tr-TR"/>
                    </w:rPr>
                    <w:t>ภาษาของครู</w:t>
                  </w:r>
                </w:p>
                <w:p w:rsidR="0017022B" w:rsidRPr="00847D26" w:rsidRDefault="0017022B" w:rsidP="00847D26">
                  <w:pPr>
                    <w:ind w:firstLine="720"/>
                    <w:rPr>
                      <w:rFonts w:ascii="DSN AnuRak" w:hAnsi="DSN AnuRak" w:cs="DSN AnuRak"/>
                      <w:sz w:val="36"/>
                      <w:szCs w:val="36"/>
                    </w:rPr>
                  </w:pPr>
                  <w:r w:rsidRPr="00847D26">
                    <w:rPr>
                      <w:rFonts w:ascii="DSN AnuRak (Thai)" w:hAnsi="DSN AnuRak (Thai)" w:cs="DSN AnuRak (Thai)"/>
                      <w:sz w:val="36"/>
                      <w:szCs w:val="36"/>
                      <w:cs/>
                    </w:rPr>
                    <w:t>บนยอดหญ้าเขียวขจี ยามแดดอ่อนๆ ส่องลงมาเห็นหยาดน้ำค้างเกาะพราวอยู่ทั่วไป เบื้องหลังเป็นหมู่ไม้ยืนต้นขึ้นเป็นดง บางต้นมีดอกฟูสีขาว ต้นที่เล็กใกล้พื้นออกดอกสีเหลืองชูช่อเด่นขึ้นมา</w:t>
                  </w:r>
                </w:p>
                <w:p w:rsidR="0017022B" w:rsidRDefault="0017022B" w:rsidP="00847D26"/>
              </w:txbxContent>
            </v:textbox>
          </v:rect>
        </w:pict>
      </w: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193D75">
      <w:pPr>
        <w:rPr>
          <w:rFonts w:ascii="DSN AnuRak" w:hAnsi="DSN AnuRak" w:cs="DSN AnuRak"/>
          <w:b/>
          <w:bCs/>
          <w:sz w:val="32"/>
          <w:szCs w:val="32"/>
          <w:lang w:val="tr-TR"/>
        </w:rPr>
      </w:pPr>
    </w:p>
    <w:p w:rsidR="0017022B" w:rsidRDefault="0017022B" w:rsidP="00847D26">
      <w:pPr>
        <w:jc w:val="center"/>
        <w:rPr>
          <w:rFonts w:ascii="DSN AnuRak" w:hAnsi="DSN AnuRak" w:cs="DSN AnuRak"/>
          <w:sz w:val="32"/>
          <w:szCs w:val="32"/>
          <w:u w:val="single"/>
        </w:rPr>
      </w:pPr>
    </w:p>
    <w:p w:rsidR="0017022B" w:rsidRDefault="0017022B" w:rsidP="00847D26">
      <w:pPr>
        <w:jc w:val="center"/>
        <w:rPr>
          <w:rFonts w:ascii="DSN AnuRak" w:hAnsi="DSN AnuRak" w:cs="DSN AnuRak"/>
          <w:sz w:val="32"/>
          <w:szCs w:val="32"/>
          <w:u w:val="single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  <w:r>
        <w:rPr>
          <w:noProof/>
        </w:rPr>
        <w:pict>
          <v:rect id="_x0000_s1036" style="position:absolute;margin-left:-27pt;margin-top:0;width:549pt;height:306pt;z-index:251662336" filled="f" stroked="f">
            <v:textbox>
              <w:txbxContent>
                <w:p w:rsidR="0017022B" w:rsidRPr="00847D26" w:rsidRDefault="0017022B" w:rsidP="00B77A86">
                  <w:pPr>
                    <w:jc w:val="center"/>
                    <w:rPr>
                      <w:rFonts w:ascii="DSN AnuRak (Thai)" w:hAnsi="DSN AnuRak (Thai)" w:cs="DSN AnuRak (Thai)"/>
                      <w:sz w:val="32"/>
                      <w:szCs w:val="32"/>
                      <w:u w:val="single"/>
                      <w:cs/>
                    </w:rPr>
                  </w:pPr>
                  <w:r w:rsidRPr="00847D26">
                    <w:rPr>
                      <w:rFonts w:ascii="DSN AnuRak (Thai)" w:hAnsi="DSN AnuRak (Thai)" w:cs="DSN AnuRak (Thai)"/>
                      <w:sz w:val="32"/>
                      <w:szCs w:val="32"/>
                      <w:u w:val="single"/>
                      <w:cs/>
                    </w:rPr>
                    <w:t>ตัวอย่างการปรับแก้ภาษาจากแบบฝึกในชั้นเรียน</w:t>
                  </w:r>
                </w:p>
                <w:p w:rsidR="0017022B" w:rsidRPr="00847D26" w:rsidRDefault="0017022B" w:rsidP="00B77A86">
                  <w:pPr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</w:pPr>
                  <w:r w:rsidRPr="00847D2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สิงห์ ๖/๓</w:t>
                  </w:r>
                  <w:r w:rsidRPr="00847D2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  -  บนยอดหญ้าที่เขียวขจี  เมื่อแดดอ่อนๆส่องลงมาหยดน้ำค้างก็ส่องประกายระยิบระยับเหมือนดั่งเศษกระจกที่ส่องสะท้อนแสง ต้นไม้ใหญ่ที่ตั้งอยู่ตรงกลาง  ราวกับเป็นศูนย์รวมของแสง  เป็นเสมือนผู้นำแห่งหมู่ไม้ทั้งปวง  แม้จะมีเพียงต้นไม้ตรงกลางเท่านั้นที่ไม่ส่องประกาย ต้องการอยู่โดดเดี่ยวและพร้อมเป็นผู้เสียสละ</w:t>
                  </w:r>
                </w:p>
                <w:p w:rsidR="0017022B" w:rsidRPr="00847D26" w:rsidRDefault="0017022B" w:rsidP="00B77A86">
                  <w:pPr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</w:pPr>
                  <w:r w:rsidRPr="00847D2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 xml:space="preserve">มายด์ </w:t>
                  </w:r>
                  <w:r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๖/๓ -</w:t>
                  </w:r>
                  <w:r w:rsidRPr="00847D2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 พื้นหญ้าอันเขียวขจี  ที่หยาดน้ำค้างยังคงเกาะอยู่เหมือนเพิ่งตื่นจากนิทรายามแสงแดดอ่อนๆส่องกระทบลงมายังพื้นหญ้า  น้ำค้างที่อยู่บนยอดหญ้านี้เปรียบดั่งเพชรเม็ดน้อยๆที่ส่องแสงแวววาวอยู่บนยอดหญ้า  หมู่แมกไม้ด้านหลังประหนึ่งพี่เลี้ยงที่เฝ้าดูเด็กเล็กๆที่ยังไม่มีประสบการณ์อยู่ห่างๆอย่างห่วงใย เสียงต่างๆฟังดูสดชื่นและสนุกสนาน พร้อมรับวันใหม่</w:t>
                  </w:r>
                </w:p>
                <w:p w:rsidR="0017022B" w:rsidRPr="00847D26" w:rsidRDefault="0017022B" w:rsidP="00B77A86">
                  <w:pPr>
                    <w:rPr>
                      <w:rFonts w:ascii="DSN AnuRak" w:hAnsi="DSN AnuRak" w:cs="DSN AnuRak"/>
                      <w:sz w:val="32"/>
                      <w:szCs w:val="32"/>
                    </w:rPr>
                  </w:pPr>
                  <w:r w:rsidRPr="00847D2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 xml:space="preserve">เซฟ </w:t>
                  </w:r>
                  <w:r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๖/๒ -</w:t>
                  </w:r>
                  <w:r w:rsidRPr="00847D2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 ยอดหญ้าที่เขียวขจีถูกแสงแดดอ่อนๆโอบกอดไว้อย่างอบอุ่น หยาดน้ำค้างยามรุ่งเช้าเริ่มหยดลงดัง ติ๋ง ติ๋ง ดุจดั่งหยาดน้ำตาที่ไม่อยากจะจากยอดหญ้าอันอบอุ่นไป มองไปไกลๆเห็นต้นไม้ต้นใหญ่เปรียบได้กับราชาผู้ยิ่งใหญ่ที่คอยดูแลบริวารน้อยๆ ดอกไม้ที่ล้อมรอบเปรียบดั่งองครักษ์คอยปกป้องดูแลบรรดากอหญ้า  ต้นหญ้ากอสูงสีดำทึบเปรียบดั่งปราการอันยิ่งใหญ่ที่คอยแบ่งกั้นระหว่างเหล่าบริวารกับพระราชาและองครักษ์อย่างชัดเจน ดอกไม้เล็กๆนั้นเปรียบได้กับผู้มาเยือน บรรดาหญ้าต่างรู้สึกดีใจและร่าเริงหรรษา ตั้งเรียงกันดั่งอาคันตุกะต้อนรับด้วยความยินดีปรีดา</w:t>
                  </w:r>
                </w:p>
                <w:p w:rsidR="0017022B" w:rsidRDefault="0017022B" w:rsidP="00B77A86">
                  <w:pPr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</w:pPr>
                  <w:r w:rsidRPr="00847D26"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  <w:tab/>
                  </w:r>
                  <w:r w:rsidRPr="00847D2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นอกจากนี้ ยังมีชิ้นงานที่ให้ผู้เรียนได้สร้างภาษาของตนเองจากภาพที่ครูแจกให้แตกต่างกันไป ซึ่งนักเรียนจะเขียนลงกระดาษขนาด </w:t>
                  </w:r>
                  <w:r w:rsidRPr="00847D26"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  <w:t>A4</w:t>
                  </w:r>
                </w:p>
                <w:p w:rsidR="0017022B" w:rsidRPr="00B77A86" w:rsidRDefault="0017022B" w:rsidP="00B77A86">
                  <w:pPr>
                    <w:rPr>
                      <w:lang w:val="tr-TR"/>
                    </w:rPr>
                  </w:pPr>
                </w:p>
              </w:txbxContent>
            </v:textbox>
          </v:rect>
        </w:pict>
      </w: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Default="0017022B" w:rsidP="005A28CE">
      <w:pPr>
        <w:rPr>
          <w:rFonts w:ascii="DSN AnuRak" w:hAnsi="DSN AnuRak" w:cs="DSN AnuRak"/>
          <w:sz w:val="32"/>
          <w:szCs w:val="32"/>
          <w:lang w:val="tr-TR"/>
        </w:rPr>
      </w:pPr>
    </w:p>
    <w:p w:rsidR="0017022B" w:rsidRPr="00847D26" w:rsidRDefault="0017022B" w:rsidP="005A28CE">
      <w:pPr>
        <w:rPr>
          <w:rFonts w:ascii="DSN AnuRak" w:hAnsi="DSN AnuRak" w:cs="DSN AnuRak"/>
          <w:sz w:val="32"/>
          <w:szCs w:val="32"/>
          <w:cs/>
          <w:lang w:val="tr-TR"/>
        </w:rPr>
      </w:pPr>
    </w:p>
    <w:p w:rsidR="0017022B" w:rsidRDefault="0017022B" w:rsidP="00193D75">
      <w:pPr>
        <w:rPr>
          <w:b/>
          <w:bCs/>
          <w:sz w:val="32"/>
          <w:szCs w:val="32"/>
          <w:lang w:val="tr-TR"/>
        </w:rPr>
      </w:pPr>
      <w:r>
        <w:rPr>
          <w:noProof/>
        </w:rPr>
        <w:pict>
          <v:rect id="_x0000_s1037" style="position:absolute;margin-left:-36pt;margin-top:11.9pt;width:549pt;height:7in;z-index:251663360" filled="f" stroked="f">
            <v:textbox style="mso-next-textbox:#_x0000_s1037">
              <w:txbxContent>
                <w:p w:rsidR="0017022B" w:rsidRPr="00B77A86" w:rsidRDefault="0017022B" w:rsidP="00B77A86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B77A8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ประเด็นที่ได้เรียนรู้</w:t>
                  </w:r>
                </w:p>
                <w:p w:rsidR="0017022B" w:rsidRPr="00B77A86" w:rsidRDefault="0017022B" w:rsidP="00B77A86">
                  <w:pPr>
                    <w:ind w:firstLine="720"/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</w:pPr>
                  <w:r w:rsidRPr="00B77A8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จากการทำกิจกรรมนี้ สิ่งที่ครูได้เรียนรู้คือ  การได้เห็นจินตนาการที่อยู่ภายในตัวเด็กๆทุกคนที่พยายามจะสรรสร้างแล้วถ่ายทอดออกมาเป็นภาษาของตนเองให้ได้มากที่สุด โดยครูมีเพียงภาพต่างๆให้นักเรียนเท่านั้น เช่น เห็น ทุ่งหญ้า ก็สามารถเปรียบได้ว่าเป็นองครักษ์พิทักษ์ต้นไม้ใหญ่  เห็นหยดน้ำที่กลิ้งอยู่ก็จิตนาการได้ว่ามีเสียงหยดน้ำติ๋งๆ  เห็นแสงสลัวๆในภาพก็จินตนาการว่าเป็นไฟดิสโก้ เป็นต้น กิจกรรมนี้ยังทำให้เห็นการเรียนรู้ของนักเรียนบางคนที่มีปัญหาด้านการเขียนว่าพยายามจะใช้ความสามารถของตนเองเขียนถ่ายทอดจินตนาการออกมาให้ได้ เช่น ด.ช.ภูมิพัฒน์ (นน) ๖/๓ เขียนว่า “บนยอดหญ้าเขียวขจี มีน้ำค้างเต้นรำอย่างสนุกสนาน บางต้นก็กำลังหมุนคอ  มีแสงไฟดิสโก้ส่องลงมาจากเบื้องบน..” จึงทำให้ครูได้เรียนรู้ว่าเด็กๆทุกคนมีจินตนาการความคิดความฝันแตกต่างกันไป การใช้สื่อที่เป็นภาพที่มีความสวยงามจะช่วยสร้างจินตนาการต่อยอดให้ผู้เรียนได้</w:t>
                  </w:r>
                </w:p>
                <w:p w:rsidR="0017022B" w:rsidRPr="00B77A86" w:rsidRDefault="0017022B" w:rsidP="00B77A86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B77A8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ปัจจัยความสำเร็จ</w:t>
                  </w:r>
                </w:p>
                <w:p w:rsidR="0017022B" w:rsidRPr="00B77A86" w:rsidRDefault="0017022B" w:rsidP="00B77A86">
                  <w:pPr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</w:pPr>
                  <w:r w:rsidRPr="00B77A86">
                    <w:rPr>
                      <w:rFonts w:ascii="DSN AnuRak" w:hAnsi="DSN AnuRak" w:cs="DSN AnuRak"/>
                      <w:sz w:val="32"/>
                      <w:szCs w:val="32"/>
                      <w:lang w:val="tr-TR"/>
                    </w:rPr>
                    <w:tab/>
                  </w:r>
                  <w:r w:rsidRPr="00B77A8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>การทำกิจกรรมนี้สิ่งที่ทำให้ชั้นเรียนเกิดการเรียนรู้และประสบความสำเร็จ คือ การสร้างสื่อที่เป็นแบบอย่างให้ผู้เรียนได้เรียนรู้  ตั้งแต่การเลือกภาพให้นักเรียนได้สร้างงานเขียน การจัดกระบวนการเรียนรู้ที่ให้ผู้เรียนได้สังเกตเปรียบเทียบภาษาซึ่งครูมีภาษาให้เปรียบเทียบ ๒ ข้อความ ข้อความแรกคือ ภาษาแบบบรรยายโวหาร และข้อความที่ ๒ คือ ภาษาแบบพรรณนาโวหาร และการเปิดโจทย์ที่ชัดเจนคือให้นักเรียนสังเกตภาษาว่า ข้อความที่๒ ต่างจากข้อความที่ ๑ อย่างไรบ้าง ครูได้สร้างตัวอย่างการใช้ภาษาให้นักเรียนเห็นข้อแตกต่างอย่างชัดเจน นักเรียนจะเห็นแบบอย่างและนำไปปรับใช้กับงานของตนเองต่อไปได้</w:t>
                  </w:r>
                </w:p>
                <w:p w:rsidR="0017022B" w:rsidRPr="00B77A86" w:rsidRDefault="0017022B" w:rsidP="00B77A86">
                  <w:pPr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</w:pPr>
                  <w:r w:rsidRPr="00B77A86">
                    <w:rPr>
                      <w:rFonts w:ascii="DSN AnuRak (Thai)" w:hAnsi="DSN AnuRak (Thai)" w:cs="DSN AnuRak (Thai)"/>
                      <w:b/>
                      <w:bCs/>
                      <w:sz w:val="32"/>
                      <w:szCs w:val="32"/>
                      <w:cs/>
                      <w:lang w:val="tr-TR"/>
                    </w:rPr>
                    <w:t>ประเด็นที่จะนำไปพัฒนาต่อ</w:t>
                  </w:r>
                </w:p>
                <w:p w:rsidR="0017022B" w:rsidRPr="00B77A86" w:rsidRDefault="0017022B" w:rsidP="00B77A86">
                  <w:pPr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</w:pPr>
                  <w:r w:rsidRPr="00B77A86">
                    <w:rPr>
                      <w:rFonts w:ascii="DSN AnuRak" w:hAnsi="DSN AnuRak" w:cs="DSN AnuRak"/>
                      <w:b/>
                      <w:bCs/>
                      <w:sz w:val="32"/>
                      <w:szCs w:val="32"/>
                      <w:lang w:val="tr-TR"/>
                    </w:rPr>
                    <w:tab/>
                  </w:r>
                  <w:r w:rsidRPr="00B77A86">
                    <w:rPr>
                      <w:rFonts w:ascii="DSN AnuRak (Thai)" w:hAnsi="DSN AnuRak (Thai)" w:cs="DSN AnuRak (Thai)"/>
                      <w:sz w:val="32"/>
                      <w:szCs w:val="32"/>
                      <w:cs/>
                      <w:lang w:val="tr-TR"/>
                    </w:rPr>
                    <w:t xml:space="preserve">การทำกิจกรรมนี้ทำให้ครูได้เรียนรู้ว่าการทำสื่อการเรียนรู้ที่ดี จะช่วยให้ผู้เรียนเกิดการเรียนรู้ต่อยอดต่อไปได้ และช่วยดึงศักยภาพภายในของผู้เรียนออกมาใช้ให้มากที่สุด  ดังนั้นจึงอยากพัฒนาเรื่องการใช้สื่อประกอบการเรียนรู้ต่างๆ เช่น ภาพ งานเขียน เป็นต้น  เพื่อให้ผู้เรียนได้เข้าถึงการเรียนรู้มากที่สุด  แม้ว่าผู้เรียนจะมีศักยภาพแตกต่างกัน แต่ก็ช่วยให้ผู้เรียนได้เกิดการเรียนรู้ไปอย่างพร้อมๆกันทุกคน </w:t>
                  </w:r>
                </w:p>
                <w:p w:rsidR="0017022B" w:rsidRPr="00B77A86" w:rsidRDefault="0017022B" w:rsidP="00B77A86">
                  <w:pPr>
                    <w:rPr>
                      <w:lang w:val="tr-TR"/>
                    </w:rPr>
                  </w:pPr>
                </w:p>
              </w:txbxContent>
            </v:textbox>
          </v:rect>
        </w:pict>
      </w:r>
    </w:p>
    <w:p w:rsidR="0017022B" w:rsidRPr="00193D75" w:rsidRDefault="0017022B" w:rsidP="00193D75">
      <w:pPr>
        <w:rPr>
          <w:sz w:val="32"/>
          <w:szCs w:val="32"/>
          <w:cs/>
          <w:lang w:val="tr-TR"/>
        </w:rPr>
      </w:pPr>
    </w:p>
    <w:p w:rsidR="0017022B" w:rsidRPr="00193D75" w:rsidRDefault="0017022B" w:rsidP="00193D75">
      <w:pPr>
        <w:rPr>
          <w:rFonts w:ascii="Cordia New" w:hAnsi="Cordia New"/>
          <w:sz w:val="32"/>
          <w:szCs w:val="32"/>
          <w:cs/>
          <w:lang w:val="tr-TR"/>
        </w:rPr>
      </w:pPr>
      <w:r>
        <w:rPr>
          <w:rFonts w:ascii="Cordia New" w:hAnsi="Cordia New"/>
          <w:sz w:val="32"/>
          <w:szCs w:val="32"/>
          <w:cs/>
          <w:lang w:val="tr-TR"/>
        </w:rPr>
        <w:tab/>
      </w:r>
    </w:p>
    <w:sectPr w:rsidR="0017022B" w:rsidRPr="00193D75" w:rsidSect="00AD23BF">
      <w:pgSz w:w="11906" w:h="16838"/>
      <w:pgMar w:top="567" w:right="849" w:bottom="993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SN AnuRak (Thai)">
    <w:panose1 w:val="00000000000000000000"/>
    <w:charset w:val="DE"/>
    <w:family w:val="auto"/>
    <w:notTrueType/>
    <w:pitch w:val="variable"/>
    <w:sig w:usb0="01000001" w:usb1="00000000" w:usb2="00000000" w:usb3="00000000" w:csb0="00010000" w:csb1="00000000"/>
  </w:font>
  <w:font w:name="DSN AnuRak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9852A1"/>
    <w:multiLevelType w:val="hybridMultilevel"/>
    <w:tmpl w:val="17265F00"/>
    <w:lvl w:ilvl="0" w:tplc="453452CE">
      <w:start w:val="1"/>
      <w:numFmt w:val="thaiNumbers"/>
      <w:lvlText w:val="%1."/>
      <w:lvlJc w:val="left"/>
      <w:pPr>
        <w:ind w:left="42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7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93D75"/>
    <w:rsid w:val="0017022B"/>
    <w:rsid w:val="00193D75"/>
    <w:rsid w:val="00214DD8"/>
    <w:rsid w:val="002306D0"/>
    <w:rsid w:val="00254E48"/>
    <w:rsid w:val="002B1556"/>
    <w:rsid w:val="00311718"/>
    <w:rsid w:val="0031365D"/>
    <w:rsid w:val="003539D4"/>
    <w:rsid w:val="003F6557"/>
    <w:rsid w:val="00414ADA"/>
    <w:rsid w:val="004808D7"/>
    <w:rsid w:val="0048769B"/>
    <w:rsid w:val="005A28CE"/>
    <w:rsid w:val="005D046A"/>
    <w:rsid w:val="00747987"/>
    <w:rsid w:val="00775507"/>
    <w:rsid w:val="00813748"/>
    <w:rsid w:val="00847D26"/>
    <w:rsid w:val="00861AFC"/>
    <w:rsid w:val="00877183"/>
    <w:rsid w:val="00911271"/>
    <w:rsid w:val="009B376E"/>
    <w:rsid w:val="009B76C0"/>
    <w:rsid w:val="00A6328B"/>
    <w:rsid w:val="00A754AD"/>
    <w:rsid w:val="00A86FE4"/>
    <w:rsid w:val="00A90403"/>
    <w:rsid w:val="00AD23BF"/>
    <w:rsid w:val="00B013FC"/>
    <w:rsid w:val="00B53DE2"/>
    <w:rsid w:val="00B77A86"/>
    <w:rsid w:val="00DE4440"/>
    <w:rsid w:val="00E905FB"/>
    <w:rsid w:val="00FE48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รายการย่อหน้า"/>
    <w:basedOn w:val="Normal"/>
    <w:uiPriority w:val="34"/>
    <w:qFormat/>
    <w:rsid w:val="009B376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27</TotalTime>
  <Pages>3</Pages>
  <Words>10</Words>
  <Characters>62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nantakan_a</dc:creator>
  <cp:keywords/>
  <dc:description/>
  <cp:lastModifiedBy>L310</cp:lastModifiedBy>
  <cp:revision>3</cp:revision>
  <dcterms:created xsi:type="dcterms:W3CDTF">2011-10-12T14:12:00Z</dcterms:created>
  <dcterms:modified xsi:type="dcterms:W3CDTF">2011-10-14T00:46:00Z</dcterms:modified>
</cp:coreProperties>
</file>