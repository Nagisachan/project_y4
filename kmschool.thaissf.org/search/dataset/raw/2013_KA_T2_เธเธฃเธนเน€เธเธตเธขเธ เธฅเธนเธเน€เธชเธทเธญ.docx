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79" w:rsidRDefault="00094579">
      <w:pPr>
        <w:rPr>
          <w:rFonts w:ascii="Cordia New" w:hAnsi="Cordia New" w:cs="Cordia New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21.65pt;margin-top:21.2pt;width:444.05pt;height:227.15pt;z-index:-251657728" wrapcoords="-42 0 -42 21522 21600 21522 21600 0 -42 0">
            <v:imagedata r:id="rId4" r:href="rId5" chromakey="#fefefe"/>
          </v:shape>
        </w:pict>
      </w:r>
      <w:r>
        <w:rPr>
          <w:noProof/>
        </w:rPr>
        <w:pict>
          <v:shape id="il_fi" o:spid="_x0000_s1027" type="#_x0000_t75" alt="" style="position:absolute;margin-left:-64.5pt;margin-top:-113.85pt;width:843.15pt;height:1302.1pt;z-index:-251659776">
            <v:imagedata r:id="rId6" r:href="rId7" gain="1.25" blacklevel="6554f"/>
          </v:shape>
        </w:pict>
      </w:r>
      <w:r>
        <w:rPr>
          <w:noProof/>
        </w:rPr>
        <w:pict>
          <v:shape id="_x0000_s1028" type="#_x0000_t75" style="position:absolute;margin-left:459pt;margin-top:-27pt;width:225pt;height:232.4pt;z-index:-251658752" wrapcoords="-53 0 -53 21547 21600 21547 21600 0 -53 0">
            <v:imagedata r:id="rId8" o:title=""/>
            <w10:wrap type="tight"/>
          </v:shape>
        </w:pict>
      </w:r>
      <w:r>
        <w:rPr>
          <w:rFonts w:ascii="Cordia New" w:hAnsi="Cordia New" w:cs="Cordia New"/>
          <w:b/>
          <w:bCs/>
          <w:sz w:val="44"/>
          <w:szCs w:val="44"/>
          <w:cs/>
        </w:rPr>
        <w:t xml:space="preserve">                          </w:t>
      </w:r>
      <w:r>
        <w:rPr>
          <w:rFonts w:ascii="Arial" w:hAnsi="Arial"/>
          <w:vanish/>
          <w:color w:val="0000FF"/>
          <w:sz w:val="27"/>
          <w:szCs w:val="27"/>
          <w:cs/>
        </w:rPr>
        <w:fldChar w:fldCharType="begin"/>
      </w:r>
      <w:r>
        <w:rPr>
          <w:rFonts w:ascii="Arial" w:hAnsi="Arial"/>
          <w:vanish/>
          <w:color w:val="0000FF"/>
          <w:sz w:val="27"/>
          <w:szCs w:val="27"/>
          <w:cs/>
        </w:rPr>
        <w:instrText xml:space="preserve"> </w:instrText>
      </w:r>
      <w:r>
        <w:rPr>
          <w:rFonts w:ascii="Arial" w:hAnsi="Arial"/>
          <w:vanish/>
          <w:color w:val="0000FF"/>
          <w:sz w:val="27"/>
          <w:szCs w:val="27"/>
        </w:rPr>
        <w:instrText>INCLUDEPICTURE "https://encrypted-tbn</w:instrText>
      </w:r>
      <w:r>
        <w:rPr>
          <w:rFonts w:ascii="Arial" w:hAnsi="Arial"/>
          <w:vanish/>
          <w:color w:val="0000FF"/>
          <w:sz w:val="27"/>
          <w:szCs w:val="27"/>
          <w:cs/>
        </w:rPr>
        <w:instrText>3.</w:instrText>
      </w:r>
      <w:r>
        <w:rPr>
          <w:rFonts w:ascii="Arial" w:hAnsi="Arial"/>
          <w:vanish/>
          <w:color w:val="0000FF"/>
          <w:sz w:val="27"/>
          <w:szCs w:val="27"/>
        </w:rPr>
        <w:instrText>gstatic.com/images?q=tbn:ANd</w:instrText>
      </w:r>
      <w:r>
        <w:rPr>
          <w:rFonts w:ascii="Arial" w:hAnsi="Arial"/>
          <w:vanish/>
          <w:color w:val="0000FF"/>
          <w:sz w:val="27"/>
          <w:szCs w:val="27"/>
          <w:cs/>
        </w:rPr>
        <w:instrText>9</w:instrText>
      </w:r>
      <w:r>
        <w:rPr>
          <w:rFonts w:ascii="Arial" w:hAnsi="Arial"/>
          <w:vanish/>
          <w:color w:val="0000FF"/>
          <w:sz w:val="27"/>
          <w:szCs w:val="27"/>
        </w:rPr>
        <w:instrText>GcTxIF</w:instrText>
      </w:r>
      <w:r>
        <w:rPr>
          <w:rFonts w:ascii="Arial" w:hAnsi="Arial"/>
          <w:vanish/>
          <w:color w:val="0000FF"/>
          <w:sz w:val="27"/>
          <w:szCs w:val="27"/>
          <w:cs/>
        </w:rPr>
        <w:instrText>9</w:instrText>
      </w:r>
      <w:r>
        <w:rPr>
          <w:rFonts w:ascii="Arial" w:hAnsi="Arial"/>
          <w:vanish/>
          <w:color w:val="0000FF"/>
          <w:sz w:val="27"/>
          <w:szCs w:val="27"/>
        </w:rPr>
        <w:instrText>QJszkXLwMd</w:instrText>
      </w:r>
      <w:r>
        <w:rPr>
          <w:rFonts w:ascii="Arial" w:hAnsi="Arial"/>
          <w:vanish/>
          <w:color w:val="0000FF"/>
          <w:sz w:val="27"/>
          <w:szCs w:val="27"/>
          <w:cs/>
        </w:rPr>
        <w:instrText>4</w:instrText>
      </w:r>
      <w:r>
        <w:rPr>
          <w:rFonts w:ascii="Arial" w:hAnsi="Arial"/>
          <w:vanish/>
          <w:color w:val="0000FF"/>
          <w:sz w:val="27"/>
          <w:szCs w:val="27"/>
        </w:rPr>
        <w:instrText>yHeCFn</w:instrText>
      </w:r>
      <w:r>
        <w:rPr>
          <w:rFonts w:ascii="Arial" w:hAnsi="Arial"/>
          <w:vanish/>
          <w:color w:val="0000FF"/>
          <w:sz w:val="27"/>
          <w:szCs w:val="27"/>
          <w:cs/>
        </w:rPr>
        <w:instrText>8</w:instrText>
      </w:r>
      <w:r>
        <w:rPr>
          <w:rFonts w:ascii="Arial" w:hAnsi="Arial"/>
          <w:vanish/>
          <w:color w:val="0000FF"/>
          <w:sz w:val="27"/>
          <w:szCs w:val="27"/>
        </w:rPr>
        <w:instrText>O-eHRgzvCWYOcVWX</w:instrText>
      </w:r>
      <w:r>
        <w:rPr>
          <w:rFonts w:ascii="Arial" w:hAnsi="Arial"/>
          <w:vanish/>
          <w:color w:val="0000FF"/>
          <w:sz w:val="27"/>
          <w:szCs w:val="27"/>
          <w:cs/>
        </w:rPr>
        <w:instrText>7</w:instrText>
      </w:r>
      <w:r>
        <w:rPr>
          <w:rFonts w:ascii="Arial" w:hAnsi="Arial"/>
          <w:vanish/>
          <w:color w:val="0000FF"/>
          <w:sz w:val="27"/>
          <w:szCs w:val="27"/>
        </w:rPr>
        <w:instrText>pUpjCzYRWO" \* MERGEFORMATINET</w:instrText>
      </w:r>
      <w:r>
        <w:rPr>
          <w:rFonts w:ascii="Arial" w:hAnsi="Arial"/>
          <w:vanish/>
          <w:color w:val="0000FF"/>
          <w:sz w:val="27"/>
          <w:szCs w:val="27"/>
          <w:cs/>
        </w:rPr>
        <w:instrText xml:space="preserve"> </w:instrText>
      </w:r>
      <w:r>
        <w:rPr>
          <w:rFonts w:ascii="Arial" w:hAnsi="Arial"/>
          <w:vanish/>
          <w:color w:val="0000FF"/>
          <w:sz w:val="27"/>
          <w:szCs w:val="27"/>
          <w:cs/>
        </w:rPr>
        <w:fldChar w:fldCharType="separate"/>
      </w:r>
      <w:r>
        <w:rPr>
          <w:rFonts w:ascii="Arial" w:hAnsi="Arial"/>
          <w:vanish/>
          <w:color w:val="0000FF"/>
          <w:sz w:val="27"/>
          <w:szCs w:val="27"/>
          <w:cs/>
        </w:rPr>
        <w:pict>
          <v:shape id="rg_hi" o:spid="_x0000_i1025" type="#_x0000_t75" alt="" href="http://www.google.co.th/imgres?start=141&amp;sa=X&amp;rlz=1T4MOOI_enTH467TH470&amp;biw=1024&amp;bih=438&amp;tbm=isch&amp;tbnid=X8OrN0bJt4cEuM:&amp;imgrefurl=http://www.wallwuzz.com/wallpaper/6597/cute-scenery-background-wallpapers-cartoon-wallpaper&amp;docid=uao_TuaUG4Z69M&amp;imgurl=http://cdn.wallwuzz.com/uploads/cute-scenery-background-wallpapers-cartoon-wallpaper-array-wallwuzz-hd-wallpaper-6597.jpg&amp;w=1920&amp;h=1200&amp;ei=3AhTUqfWCsHZrQeR0YCoCQ&amp;zoom=1&amp;iact=hc&amp;vpx=693&amp;vpy=126&amp;dur=9922&amp;hovh=177&amp;hovw=284&amp;tx=120&amp;ty=113&amp;page=13&amp;tbnh=147&amp;tbnw=262&amp;ndsp=12&amp;ved=1t:429,r:48,s:100,i:14" style="width:211.5pt;height:132pt" o:button="t">
            <v:imagedata r:id="rId9" r:href="rId10"/>
          </v:shape>
        </w:pict>
      </w:r>
      <w:r>
        <w:rPr>
          <w:rFonts w:ascii="Arial" w:hAnsi="Arial"/>
          <w:vanish/>
          <w:color w:val="0000FF"/>
          <w:sz w:val="27"/>
          <w:szCs w:val="27"/>
          <w:cs/>
        </w:rPr>
        <w:fldChar w:fldCharType="end"/>
      </w:r>
      <w:r>
        <w:rPr>
          <w:rFonts w:ascii="Cordia New" w:hAnsi="Cordia New" w:cs="Cordia New"/>
          <w:b/>
          <w:bCs/>
          <w:sz w:val="44"/>
          <w:szCs w:val="44"/>
          <w:cs/>
        </w:rPr>
        <w:t xml:space="preserve">               </w:t>
      </w:r>
    </w:p>
    <w:p w:rsidR="00094579" w:rsidRPr="00532BC4" w:rsidRDefault="00094579">
      <w:pPr>
        <w:rPr>
          <w:rFonts w:ascii="Cordia New" w:hAnsi="Cordia New" w:cs="Cordia New"/>
          <w:b/>
          <w:bCs/>
          <w:sz w:val="44"/>
          <w:szCs w:val="44"/>
        </w:rPr>
      </w:pPr>
      <w:r>
        <w:rPr>
          <w:rFonts w:ascii="Cordia New" w:hAnsi="Cordia New" w:cs="Cordia New"/>
          <w:b/>
          <w:bCs/>
          <w:sz w:val="44"/>
          <w:szCs w:val="44"/>
        </w:rPr>
        <w:t xml:space="preserve">                                                                               </w:t>
      </w:r>
    </w:p>
    <w:p w:rsidR="00094579" w:rsidRDefault="00094579">
      <w:pPr>
        <w:rPr>
          <w:rFonts w:ascii="Cordia New" w:hAnsi="Cordia New" w:cs="Cordia New"/>
          <w:b/>
          <w:bCs/>
          <w:sz w:val="44"/>
          <w:szCs w:val="44"/>
        </w:rPr>
      </w:pPr>
    </w:p>
    <w:p w:rsidR="00094579" w:rsidRDefault="00094579">
      <w:pPr>
        <w:rPr>
          <w:rFonts w:ascii="Cordia New" w:hAnsi="Cordia New" w:cs="Cordia New"/>
          <w:b/>
          <w:bCs/>
          <w:sz w:val="44"/>
          <w:szCs w:val="44"/>
        </w:rPr>
      </w:pPr>
    </w:p>
    <w:p w:rsidR="00094579" w:rsidRPr="00DE1DA4" w:rsidRDefault="00094579">
      <w:pPr>
        <w:rPr>
          <w:rFonts w:ascii="Cordia New" w:hAnsi="Cordia New" w:cs="Cordia New"/>
          <w:b/>
          <w:bCs/>
          <w:color w:val="800080"/>
          <w:sz w:val="96"/>
          <w:szCs w:val="96"/>
        </w:rPr>
      </w:pPr>
      <w:r>
        <w:rPr>
          <w:rFonts w:ascii="Cordia New" w:hAnsi="Cordia New" w:cs="Cordia New"/>
          <w:b/>
          <w:bCs/>
          <w:sz w:val="72"/>
          <w:szCs w:val="72"/>
          <w:cs/>
        </w:rPr>
        <w:t xml:space="preserve">       </w:t>
      </w:r>
      <w:r w:rsidRPr="00DE1DA4">
        <w:rPr>
          <w:rFonts w:ascii="Cordia New" w:hAnsi="Cordia New" w:cs="Cordia New"/>
          <w:b/>
          <w:bCs/>
          <w:color w:val="800080"/>
          <w:sz w:val="96"/>
          <w:szCs w:val="96"/>
          <w:cs/>
        </w:rPr>
        <w:t>เงื่อน</w:t>
      </w:r>
      <w:r w:rsidRPr="00DE1DA4">
        <w:rPr>
          <w:rFonts w:ascii="Cordia New" w:hAnsi="Cordia New" w:cs="Cordia New"/>
          <w:b/>
          <w:bCs/>
          <w:color w:val="800080"/>
          <w:sz w:val="96"/>
          <w:szCs w:val="96"/>
        </w:rPr>
        <w:t>…</w:t>
      </w:r>
      <w:r w:rsidRPr="00DE1DA4">
        <w:rPr>
          <w:rFonts w:ascii="Cordia New" w:hAnsi="Cordia New" w:cs="Cordia New"/>
          <w:b/>
          <w:bCs/>
          <w:color w:val="800080"/>
          <w:sz w:val="96"/>
          <w:szCs w:val="96"/>
          <w:cs/>
        </w:rPr>
        <w:t xml:space="preserve">ไขการเรียนรู้                                                        </w:t>
      </w:r>
      <w:r w:rsidRPr="00DE1DA4">
        <w:rPr>
          <w:rFonts w:ascii="Cordia New" w:hAnsi="Cordia New" w:cs="Cordia New"/>
          <w:b/>
          <w:bCs/>
          <w:color w:val="800080"/>
          <w:sz w:val="96"/>
          <w:szCs w:val="96"/>
        </w:rPr>
        <w:t xml:space="preserve">                                    </w:t>
      </w:r>
    </w:p>
    <w:p w:rsidR="00094579" w:rsidRPr="00FE5918" w:rsidRDefault="00094579">
      <w:pPr>
        <w:rPr>
          <w:rFonts w:ascii="Cordia New" w:hAnsi="Cordia New" w:cs="Cordia New"/>
          <w:b/>
          <w:bCs/>
          <w:sz w:val="72"/>
          <w:szCs w:val="72"/>
        </w:rPr>
      </w:pPr>
      <w:r>
        <w:rPr>
          <w:rFonts w:ascii="Cordia New" w:hAnsi="Cordia New" w:cs="Cordia New"/>
          <w:b/>
          <w:bCs/>
          <w:sz w:val="56"/>
          <w:szCs w:val="56"/>
          <w:cs/>
        </w:rPr>
        <w:t xml:space="preserve">                    </w:t>
      </w:r>
    </w:p>
    <w:p w:rsidR="00094579" w:rsidRDefault="00094579">
      <w:pPr>
        <w:rPr>
          <w:rFonts w:ascii="Cordia New" w:hAnsi="Cordia New" w:cs="Cordia New"/>
          <w:b/>
          <w:bCs/>
          <w:sz w:val="44"/>
          <w:szCs w:val="44"/>
        </w:rPr>
      </w:pPr>
      <w:r w:rsidRPr="00C03024">
        <w:rPr>
          <w:rFonts w:ascii="Cordia New" w:hAnsi="Cordia New" w:cs="Cordia New"/>
          <w:b/>
          <w:bCs/>
          <w:sz w:val="44"/>
          <w:szCs w:val="44"/>
          <w:cs/>
        </w:rPr>
        <w:t xml:space="preserve">                                                                                              </w:t>
      </w:r>
    </w:p>
    <w:p w:rsidR="00094579" w:rsidRPr="00C03024" w:rsidRDefault="00094579">
      <w:pPr>
        <w:rPr>
          <w:rFonts w:ascii="Cordia New" w:hAnsi="Cordia New" w:cs="Cordia New"/>
          <w:b/>
          <w:bCs/>
          <w:sz w:val="44"/>
          <w:szCs w:val="44"/>
        </w:rPr>
      </w:pPr>
      <w:r>
        <w:rPr>
          <w:rFonts w:ascii="Cordia New" w:hAnsi="Cordia New" w:cs="Cordia New"/>
          <w:b/>
          <w:bCs/>
          <w:sz w:val="44"/>
          <w:szCs w:val="44"/>
          <w:cs/>
        </w:rPr>
        <w:t xml:space="preserve">                                                                                            ครู</w:t>
      </w:r>
      <w:r w:rsidRPr="00C03024">
        <w:rPr>
          <w:rFonts w:ascii="Cordia New" w:hAnsi="Cordia New" w:cs="Cordia New"/>
          <w:b/>
          <w:bCs/>
          <w:sz w:val="44"/>
          <w:szCs w:val="44"/>
          <w:cs/>
        </w:rPr>
        <w:t>สุนันท์ฐิณัฐ พจนพิมล (ครูเนียน)</w:t>
      </w:r>
    </w:p>
    <w:p w:rsidR="00094579" w:rsidRPr="00C03024" w:rsidRDefault="00094579">
      <w:pPr>
        <w:rPr>
          <w:rFonts w:ascii="Cordia New" w:hAnsi="Cordia New" w:cs="Cordia New"/>
          <w:b/>
          <w:bCs/>
          <w:sz w:val="44"/>
          <w:szCs w:val="44"/>
        </w:rPr>
      </w:pPr>
      <w:r w:rsidRPr="00C03024">
        <w:rPr>
          <w:rFonts w:ascii="Cordia New" w:hAnsi="Cordia New" w:cs="Cordia New"/>
          <w:b/>
          <w:bCs/>
          <w:sz w:val="44"/>
          <w:szCs w:val="44"/>
          <w:cs/>
        </w:rPr>
        <w:t xml:space="preserve">                                                             </w:t>
      </w:r>
      <w:r>
        <w:rPr>
          <w:rFonts w:ascii="Cordia New" w:hAnsi="Cordia New" w:cs="Cordia New"/>
          <w:b/>
          <w:bCs/>
          <w:sz w:val="44"/>
          <w:szCs w:val="44"/>
          <w:cs/>
        </w:rPr>
        <w:t xml:space="preserve">                          </w:t>
      </w:r>
      <w:r w:rsidRPr="00C03024">
        <w:rPr>
          <w:rFonts w:ascii="Cordia New" w:hAnsi="Cordia New" w:cs="Cordia New"/>
          <w:b/>
          <w:bCs/>
          <w:sz w:val="44"/>
          <w:szCs w:val="44"/>
          <w:cs/>
        </w:rPr>
        <w:t xml:space="preserve">                 ครูกิจกรรมพิเศษ...ลูกเสือ</w:t>
      </w:r>
    </w:p>
    <w:p w:rsidR="00094579" w:rsidRPr="0009709D" w:rsidRDefault="00094579" w:rsidP="00085AB8">
      <w:pPr>
        <w:rPr>
          <w:rFonts w:ascii="Cordia New" w:hAnsi="Cordia New" w:cs="Cordia New"/>
          <w:b/>
          <w:bCs/>
          <w:sz w:val="56"/>
          <w:szCs w:val="56"/>
        </w:rPr>
      </w:pPr>
      <w:r>
        <w:rPr>
          <w:rFonts w:ascii="Cordia New" w:hAnsi="Cordia New" w:cs="Cordia New"/>
          <w:b/>
          <w:bCs/>
          <w:sz w:val="44"/>
          <w:szCs w:val="44"/>
        </w:rPr>
        <w:t xml:space="preserve">                                      </w:t>
      </w:r>
    </w:p>
    <w:p w:rsidR="00094579" w:rsidRDefault="00094579">
      <w:pPr>
        <w:rPr>
          <w:rFonts w:ascii="Cordia New" w:hAnsi="Cordia New" w:cs="Cordia New"/>
          <w:b/>
          <w:bCs/>
          <w:sz w:val="44"/>
          <w:szCs w:val="44"/>
        </w:rPr>
      </w:pPr>
    </w:p>
    <w:p w:rsidR="00094579" w:rsidRPr="00DE1DA4" w:rsidRDefault="00094579" w:rsidP="00FE5918">
      <w:pPr>
        <w:ind w:firstLine="720"/>
        <w:jc w:val="both"/>
        <w:rPr>
          <w:rFonts w:ascii="Cordia New" w:hAnsi="Cordia New" w:cs="Cordia New"/>
          <w:sz w:val="48"/>
          <w:szCs w:val="48"/>
        </w:rPr>
      </w:pPr>
      <w:r w:rsidRPr="00DE1DA4">
        <w:rPr>
          <w:rFonts w:ascii="Cordia New" w:hAnsi="Cordia New" w:cs="Cordia New"/>
          <w:sz w:val="48"/>
          <w:szCs w:val="48"/>
          <w:cs/>
        </w:rPr>
        <w:t>การที่เด็กๆ จะเรียนรู้สิ่งใดสิ่งหนึ่งได้ดี นอกจากจะต้องลงมือปฏิบัติแล้ว ยังต้องมีการจดจำเป็นภาพ เป็นเรื่องราวเพื่อทำให้การจดจำนั้นแม่นยำและคงทนถาวรยิ่งขึ้น...ไม่ต่างอ</w:t>
      </w:r>
      <w:r>
        <w:rPr>
          <w:rFonts w:ascii="Cordia New" w:hAnsi="Cordia New" w:cs="Cordia New"/>
          <w:sz w:val="48"/>
          <w:szCs w:val="48"/>
          <w:cs/>
        </w:rPr>
        <w:t xml:space="preserve">ะไรกับการเรียนการผูกเงื่อนต่างๆ </w:t>
      </w:r>
      <w:r w:rsidRPr="00DE1DA4">
        <w:rPr>
          <w:rFonts w:ascii="Cordia New" w:hAnsi="Cordia New" w:cs="Cordia New"/>
          <w:sz w:val="48"/>
          <w:szCs w:val="48"/>
          <w:cs/>
        </w:rPr>
        <w:t>ในวิชาลูกเสือ เด็กๆ หลายคนโอดครวญ แต่อีกหลายคนดีใจเมื่อต้องเรียนการผูกเงื่อน ขึ้นอยู่กับวิธีการเรียนรู้ การจดจำของเด็กน้อยแต่ละคน ใครมีเทคนิควิธีการจดจำก็จะทำให้การเรียนการถูกเงื่อนต่างๆ ผ่านไปได้ด้วยดี แต่ในอีกหลายๆ คน การผูกเงื่อนเหมือนยาขม ต้องกล้ำกลืนฝืนเรียน ทำเท่าไหร่ก็ไม่จำ ไม่ได้สักที...จะทำยังไงกัน</w:t>
      </w:r>
      <w:r>
        <w:rPr>
          <w:rFonts w:ascii="Cordia New" w:hAnsi="Cordia New" w:cs="Cordia New"/>
          <w:sz w:val="48"/>
          <w:szCs w:val="48"/>
          <w:cs/>
        </w:rPr>
        <w:t>ดี</w:t>
      </w:r>
      <w:r w:rsidRPr="00DE1DA4">
        <w:rPr>
          <w:rFonts w:ascii="Cordia New" w:hAnsi="Cordia New" w:cs="Cordia New"/>
          <w:sz w:val="48"/>
          <w:szCs w:val="48"/>
          <w:cs/>
        </w:rPr>
        <w:t>ล่ะ</w:t>
      </w:r>
    </w:p>
    <w:p w:rsidR="00094579" w:rsidRPr="00DE1DA4" w:rsidRDefault="00094579" w:rsidP="00FE5918">
      <w:pPr>
        <w:ind w:firstLine="720"/>
        <w:jc w:val="both"/>
        <w:rPr>
          <w:rFonts w:ascii="Cordia New" w:hAnsi="Cordia New" w:cs="Cordia New"/>
          <w:sz w:val="48"/>
          <w:szCs w:val="48"/>
        </w:rPr>
      </w:pPr>
      <w:r w:rsidRPr="00DE1DA4">
        <w:rPr>
          <w:rFonts w:ascii="Cordia New" w:hAnsi="Cordia New" w:cs="Cordia New"/>
          <w:sz w:val="48"/>
          <w:szCs w:val="48"/>
          <w:cs/>
        </w:rPr>
        <w:t xml:space="preserve">วันหนึ่งในวิชาลูกเสือคุณครูได้สอนการผูกเงื่อนบ่วงสายธนู...โดยวันนี้คุณครูมีเรื่องเล่าสั้นๆ ประกอบการผูกเงื่อนบ่วงสายธนูนี้ โดยเรื่องเล่านี้ก็ได้ถ่ายทอดมาจากคุณครูแลมป์และคุณครูต้อซึ่งเป็นผู้เชี่ยวชาญเรื่องการผูกเงื่อนอีกที เรื่องมีอยู่ว่า...จับปลายเชือกด้านหนึ่งแล้วเขียนเป็นเลขหกอารบิกโดยใช้มือซ้ายประคองไว้ แล้วจับปลายอีกข้างหนึ่งด้วยมือซ้ายแล้วดำเนินเรื่องต่อไปว่า...งูขึ้นจากบ่อ (โดยสอดปลายเชือกจากด้านล่างขึ้นมาในช่องวงกลมที่เป็นหัวของเลขหก) แล้วไปอ้อมต้นไม้ (ต้นไม้ก็คือเส้นตรงๆ ของเลขหก) แล้วกลับมาลงบ่ออีกครั้งหนึ่ง แล้วใช้มือดึงเชือกทั้งสามสายลงมาพร้อมกัน ก็จะได้เงื่อนบ่วงสายธนูแล้ว เด็กๆ เกือบทั้งหมดสามารถเรียนรู้และผูกเงื่อนบ่วงสายธนูนี้ได้อย่างรวดเร็ว...ลองให้เด็กๆ ลองทำหรือลองสอนดูก็ได้ค่ะ </w:t>
      </w:r>
    </w:p>
    <w:p w:rsidR="00094579" w:rsidRPr="00DE1DA4" w:rsidRDefault="00094579" w:rsidP="00FE5918">
      <w:pPr>
        <w:ind w:firstLine="720"/>
        <w:jc w:val="both"/>
        <w:rPr>
          <w:rFonts w:ascii="Cordia New" w:hAnsi="Cordia New" w:cs="Cordia New"/>
          <w:sz w:val="48"/>
          <w:szCs w:val="48"/>
          <w:cs/>
        </w:rPr>
      </w:pPr>
      <w:r w:rsidRPr="00DE1DA4">
        <w:rPr>
          <w:rFonts w:ascii="Cordia New" w:hAnsi="Cordia New" w:cs="Cordia New"/>
          <w:sz w:val="48"/>
          <w:szCs w:val="48"/>
          <w:cs/>
        </w:rPr>
        <w:t>แต่...ในเงื่อนอื่นๆ ที่ไม่มีเรื่องเล่าประกอบ คุณครูกลับประสบปัญหา เด็กๆ เกินครึ่งต้องให้คุณครูสอนซ้ำแล้ว ซ้ำเล่า หลายๆ รอบ ไม่สามารถจะจดจำขั้นตอนการผูกเงื่อนได้คล่องเหมือนเงื่อนบ่วงสายธนู ครูหลายๆ ท่านพยายามจะเล่า</w:t>
      </w:r>
      <w:r>
        <w:rPr>
          <w:rFonts w:ascii="Cordia New" w:hAnsi="Cordia New" w:cs="Cordia New"/>
          <w:sz w:val="48"/>
          <w:szCs w:val="48"/>
          <w:cs/>
        </w:rPr>
        <w:t xml:space="preserve">เป็นเรื่องราวให้เด็กๆ </w:t>
      </w:r>
      <w:r w:rsidRPr="00DE1DA4">
        <w:rPr>
          <w:rFonts w:ascii="Cordia New" w:hAnsi="Cordia New" w:cs="Cordia New"/>
          <w:sz w:val="48"/>
          <w:szCs w:val="48"/>
          <w:cs/>
        </w:rPr>
        <w:t>จดจำมากกว่าการบอกให้ผูกเส้นนี้กับเส้นโน้น</w:t>
      </w:r>
      <w:r>
        <w:rPr>
          <w:rFonts w:ascii="Cordia New" w:hAnsi="Cordia New" w:cs="Cordia New"/>
          <w:sz w:val="48"/>
          <w:szCs w:val="48"/>
          <w:cs/>
        </w:rPr>
        <w:t>หรือ</w:t>
      </w:r>
      <w:r w:rsidRPr="00DE1DA4">
        <w:rPr>
          <w:rFonts w:ascii="Cordia New" w:hAnsi="Cordia New" w:cs="Cordia New"/>
          <w:sz w:val="48"/>
          <w:szCs w:val="48"/>
          <w:cs/>
        </w:rPr>
        <w:t>อ้อมไปหน้าไปหลัง  เรื่องนี้จึงกลายเป็นโจทย์ให้คุณครูต้องไปคิดหาเรื่องเล่าประกอบการผูกเงื่อนอื่นๆ เพื่อให้เด็กๆ ได้เรียนรู้ จดจำได้มากขึ้น หวังว่าอีกไม่นานเด็กๆ คงจะได้มีเรื่องเล่าใหม่มาใช้ประกอบการผูกเงื่อนกันนะคะ...</w:t>
      </w:r>
    </w:p>
    <w:sectPr w:rsidR="00094579" w:rsidRPr="00DE1DA4" w:rsidSect="00FE5918">
      <w:pgSz w:w="16840" w:h="23814" w:code="8"/>
      <w:pgMar w:top="1440" w:right="1720" w:bottom="1440" w:left="12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0910"/>
    <w:rsid w:val="00015681"/>
    <w:rsid w:val="00017F34"/>
    <w:rsid w:val="00045E2B"/>
    <w:rsid w:val="00076346"/>
    <w:rsid w:val="00085AB8"/>
    <w:rsid w:val="00091B75"/>
    <w:rsid w:val="00094579"/>
    <w:rsid w:val="0009709D"/>
    <w:rsid w:val="000A4DD3"/>
    <w:rsid w:val="000B0729"/>
    <w:rsid w:val="000B6035"/>
    <w:rsid w:val="000C3BBE"/>
    <w:rsid w:val="000D031B"/>
    <w:rsid w:val="001305E5"/>
    <w:rsid w:val="00180402"/>
    <w:rsid w:val="001A5880"/>
    <w:rsid w:val="001A7849"/>
    <w:rsid w:val="001C6D21"/>
    <w:rsid w:val="001D4322"/>
    <w:rsid w:val="001D4D4C"/>
    <w:rsid w:val="001D6DE2"/>
    <w:rsid w:val="001E1FF0"/>
    <w:rsid w:val="001F52FC"/>
    <w:rsid w:val="00232716"/>
    <w:rsid w:val="00256B29"/>
    <w:rsid w:val="00273597"/>
    <w:rsid w:val="00296E2F"/>
    <w:rsid w:val="002B1B07"/>
    <w:rsid w:val="002C1F34"/>
    <w:rsid w:val="00312F9C"/>
    <w:rsid w:val="00335B1C"/>
    <w:rsid w:val="00343186"/>
    <w:rsid w:val="00346BFE"/>
    <w:rsid w:val="00366D55"/>
    <w:rsid w:val="00384A93"/>
    <w:rsid w:val="00386413"/>
    <w:rsid w:val="00392D1D"/>
    <w:rsid w:val="003B1A19"/>
    <w:rsid w:val="003D73B8"/>
    <w:rsid w:val="003E1ED2"/>
    <w:rsid w:val="003F6DF9"/>
    <w:rsid w:val="00442618"/>
    <w:rsid w:val="004514EE"/>
    <w:rsid w:val="00465E47"/>
    <w:rsid w:val="004778FA"/>
    <w:rsid w:val="00480E90"/>
    <w:rsid w:val="004855B3"/>
    <w:rsid w:val="004E4DA0"/>
    <w:rsid w:val="005070D4"/>
    <w:rsid w:val="00513818"/>
    <w:rsid w:val="00532BC4"/>
    <w:rsid w:val="0055799E"/>
    <w:rsid w:val="005A3BA2"/>
    <w:rsid w:val="005C643D"/>
    <w:rsid w:val="005F60DB"/>
    <w:rsid w:val="00601C60"/>
    <w:rsid w:val="00647BCD"/>
    <w:rsid w:val="00656417"/>
    <w:rsid w:val="0066527F"/>
    <w:rsid w:val="006666AF"/>
    <w:rsid w:val="006A6154"/>
    <w:rsid w:val="006A72CE"/>
    <w:rsid w:val="006B551F"/>
    <w:rsid w:val="006C3ACC"/>
    <w:rsid w:val="006E43D6"/>
    <w:rsid w:val="006E4D4A"/>
    <w:rsid w:val="00723CD9"/>
    <w:rsid w:val="007519E7"/>
    <w:rsid w:val="007C56D6"/>
    <w:rsid w:val="00805D49"/>
    <w:rsid w:val="0081307A"/>
    <w:rsid w:val="00814BAD"/>
    <w:rsid w:val="00831CF5"/>
    <w:rsid w:val="008324E9"/>
    <w:rsid w:val="0085714E"/>
    <w:rsid w:val="00872685"/>
    <w:rsid w:val="008A1B28"/>
    <w:rsid w:val="008D50CF"/>
    <w:rsid w:val="009170E6"/>
    <w:rsid w:val="0092262C"/>
    <w:rsid w:val="00960F54"/>
    <w:rsid w:val="009A16C8"/>
    <w:rsid w:val="009B58AC"/>
    <w:rsid w:val="009F2A1A"/>
    <w:rsid w:val="00A15DD5"/>
    <w:rsid w:val="00A16D87"/>
    <w:rsid w:val="00A204AC"/>
    <w:rsid w:val="00A41250"/>
    <w:rsid w:val="00A43EC0"/>
    <w:rsid w:val="00A53F8D"/>
    <w:rsid w:val="00A65B58"/>
    <w:rsid w:val="00AE1980"/>
    <w:rsid w:val="00AF1F45"/>
    <w:rsid w:val="00B12A93"/>
    <w:rsid w:val="00B3557C"/>
    <w:rsid w:val="00B5719B"/>
    <w:rsid w:val="00B60B15"/>
    <w:rsid w:val="00B82B9F"/>
    <w:rsid w:val="00B91A89"/>
    <w:rsid w:val="00B97969"/>
    <w:rsid w:val="00BA222C"/>
    <w:rsid w:val="00BB6653"/>
    <w:rsid w:val="00C03024"/>
    <w:rsid w:val="00C262A4"/>
    <w:rsid w:val="00C5188F"/>
    <w:rsid w:val="00C60F34"/>
    <w:rsid w:val="00C62B78"/>
    <w:rsid w:val="00CA02A5"/>
    <w:rsid w:val="00CA37F7"/>
    <w:rsid w:val="00CE40C7"/>
    <w:rsid w:val="00CE5058"/>
    <w:rsid w:val="00D36083"/>
    <w:rsid w:val="00D55A5B"/>
    <w:rsid w:val="00D60910"/>
    <w:rsid w:val="00D70553"/>
    <w:rsid w:val="00DA16FA"/>
    <w:rsid w:val="00DA3B57"/>
    <w:rsid w:val="00DC6C95"/>
    <w:rsid w:val="00DE1076"/>
    <w:rsid w:val="00DE1DA4"/>
    <w:rsid w:val="00DE4EEE"/>
    <w:rsid w:val="00E00266"/>
    <w:rsid w:val="00E1217D"/>
    <w:rsid w:val="00E83DA3"/>
    <w:rsid w:val="00E870C7"/>
    <w:rsid w:val="00E94871"/>
    <w:rsid w:val="00E967FD"/>
    <w:rsid w:val="00EC1AA5"/>
    <w:rsid w:val="00EC2BAE"/>
    <w:rsid w:val="00EC42C2"/>
    <w:rsid w:val="00ED57C4"/>
    <w:rsid w:val="00F037C8"/>
    <w:rsid w:val="00F76022"/>
    <w:rsid w:val="00FB2638"/>
    <w:rsid w:val="00FC3C9C"/>
    <w:rsid w:val="00FE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http://www.hdwallpapersinn.com/wp-content/uploads/2013/02/background-wallpaper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http://www.claritystamp.co.uk/images/images%20for%20stamps/~lg-750x750/~lg-ROPEFRAME-H.jpg" TargetMode="External"/><Relationship Id="rId10" Type="http://schemas.openxmlformats.org/officeDocument/2006/relationships/image" Target="https://encrypted-tbn3.gstatic.com/images?q=tbn:ANd9GcTxIF9QJszkXLwMd4yHeCFn8O-eHRgzvCWYOcVWX7pUpjCzYRWO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376</Words>
  <Characters>2146</Characters>
  <Application>Microsoft Office Outlook</Application>
  <DocSecurity>0</DocSecurity>
  <Lines>0</Lines>
  <Paragraphs>0</Paragraphs>
  <ScaleCrop>false</ScaleCrop>
  <Company>TrueFasterOS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ครูสุนันท์ฐิณัฐ พจนพิมล (ครูเนียน)</dc:title>
  <dc:subject/>
  <dc:creator>TrueFasterUser</dc:creator>
  <cp:keywords/>
  <dc:description/>
  <cp:lastModifiedBy>bhanumas_g</cp:lastModifiedBy>
  <cp:revision>2</cp:revision>
  <dcterms:created xsi:type="dcterms:W3CDTF">2013-10-08T04:12:00Z</dcterms:created>
  <dcterms:modified xsi:type="dcterms:W3CDTF">2013-10-08T04:12:00Z</dcterms:modified>
</cp:coreProperties>
</file>