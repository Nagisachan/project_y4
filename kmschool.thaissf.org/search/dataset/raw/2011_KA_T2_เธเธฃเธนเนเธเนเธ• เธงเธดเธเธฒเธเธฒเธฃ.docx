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22" w:rsidRPr="00195A61" w:rsidRDefault="00E54F22" w:rsidP="00396460">
      <w:pPr>
        <w:ind w:left="-540"/>
        <w:rPr>
          <w:rFonts w:ascii="Cordia New" w:hAnsi="Cordia New" w:cs="Cordia New"/>
          <w:b/>
          <w:bCs/>
          <w:color w:val="0000FF"/>
          <w:sz w:val="40"/>
          <w:szCs w:val="40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6.45pt;margin-top:-9pt;width:90pt;height:75.7pt;z-index:251658752">
            <v:imagedata r:id="rId5" o:title=""/>
          </v:shape>
        </w:pict>
      </w:r>
      <w:r>
        <w:rPr>
          <w:noProof/>
        </w:rPr>
        <w:pict>
          <v:roundrect id="_x0000_s1027" style="position:absolute;left:0;text-align:left;margin-left:325.85pt;margin-top:-11.45pt;width:117pt;height:75.75pt;rotation:415976fd;z-index:-251656704" arcsize="10923f" strokecolor="#669" strokeweight="2.25pt">
            <v:fill color2="blue" rotate="t" focus="100%" type="gradientRadial">
              <o:fill v:ext="view" type="gradientCenter"/>
            </v:fill>
            <v:stroke dashstyle="dashDot"/>
          </v:roundrect>
        </w:pict>
      </w:r>
      <w:r>
        <w:rPr>
          <w:noProof/>
        </w:rPr>
        <w:pict>
          <v:roundrect id="_x0000_s1028" style="position:absolute;left:0;text-align:left;margin-left:330.4pt;margin-top:-11.45pt;width:117pt;height:75.75pt;rotation:415976fd;z-index:-251658752" arcsize="10923f" strokecolor="#669" strokeweight="2.25pt">
            <v:fill color2="blue" rotate="t" focus="100%" type="gradientRadial">
              <o:fill v:ext="view" type="gradientCenter"/>
            </v:fill>
            <v:stroke dashstyle="dashDot"/>
          </v:roundrect>
        </w:pict>
      </w:r>
      <w:r>
        <w:rPr>
          <w:noProof/>
        </w:rPr>
        <w:pict>
          <v:shape id="_x0000_s1029" type="#_x0000_t75" style="position:absolute;left:0;text-align:left;margin-left:351pt;margin-top:-9pt;width:90pt;height:75.7pt;z-index:251656704">
            <v:imagedata r:id="rId5" o:title=""/>
          </v:shape>
        </w:pict>
      </w:r>
      <w:r>
        <w:rPr>
          <w:noProof/>
        </w:rPr>
        <w:pict>
          <v:shape id="_x0000_s1030" type="#_x0000_t75" style="position:absolute;left:0;text-align:left;margin-left:-63pt;margin-top:-45pt;width:544.05pt;height:783pt;z-index:-251660800">
            <v:imagedata r:id="rId6" o:title="" croptop="14798f" cropright="743f"/>
          </v:shape>
        </w:pict>
      </w:r>
      <w:r w:rsidRPr="00195A61">
        <w:rPr>
          <w:rFonts w:ascii="Cordia New" w:hAnsi="Cordia New" w:cs="Cordia New"/>
          <w:b/>
          <w:bCs/>
          <w:color w:val="0000FF"/>
          <w:sz w:val="40"/>
          <w:szCs w:val="40"/>
          <w:cs/>
        </w:rPr>
        <w:t>สุมนา  แทนบุญช่วย</w:t>
      </w:r>
    </w:p>
    <w:p w:rsidR="00E54F22" w:rsidRPr="00294545" w:rsidRDefault="00E54F22" w:rsidP="00396460">
      <w:pPr>
        <w:ind w:left="-540"/>
        <w:rPr>
          <w:rFonts w:ascii="Cordia New" w:hAnsi="Cordia New" w:cs="Cordia New"/>
          <w:b/>
          <w:bCs/>
          <w:color w:val="0000FF"/>
          <w:sz w:val="32"/>
          <w:szCs w:val="32"/>
        </w:rPr>
      </w:pPr>
      <w:r w:rsidRPr="0029454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t xml:space="preserve">หน่วยวิชาคณิตศาสตร์ ช่วงชั้นที่ 1 </w:t>
      </w:r>
      <w:r w:rsidRPr="00294545">
        <w:rPr>
          <w:rFonts w:ascii="Cordia New" w:hAnsi="Cordia New" w:cs="Cordia New"/>
          <w:b/>
          <w:bCs/>
          <w:color w:val="0000FF"/>
          <w:sz w:val="32"/>
          <w:szCs w:val="32"/>
        </w:rPr>
        <w:t>–</w:t>
      </w:r>
      <w:r w:rsidRPr="0029454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t xml:space="preserve"> 2</w:t>
      </w:r>
    </w:p>
    <w:p w:rsidR="00E54F22" w:rsidRPr="00294545" w:rsidRDefault="00E54F22" w:rsidP="00396460">
      <w:pPr>
        <w:ind w:left="-540"/>
        <w:rPr>
          <w:rFonts w:ascii="Cordia New" w:hAnsi="Cordia New" w:cs="Cordia New"/>
          <w:b/>
          <w:bCs/>
          <w:color w:val="0000FF"/>
          <w:sz w:val="32"/>
          <w:szCs w:val="32"/>
          <w:cs/>
        </w:rPr>
      </w:pPr>
      <w:r w:rsidRPr="0029454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t>หน่วยงานวิชาการ</w:t>
      </w:r>
    </w:p>
    <w:p w:rsidR="00E54F22" w:rsidRPr="00195A61" w:rsidRDefault="00E54F22" w:rsidP="00195A61">
      <w:pPr>
        <w:ind w:left="-54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</w:t>
      </w:r>
      <w:r w:rsidRPr="00195A61">
        <w:rPr>
          <w:rFonts w:ascii="Cordia New" w:hAnsi="Cordia New" w:cs="Cordia New"/>
          <w:b/>
          <w:bCs/>
          <w:sz w:val="28"/>
          <w:cs/>
        </w:rPr>
        <w:t xml:space="preserve">ครูโน้ต </w:t>
      </w:r>
    </w:p>
    <w:p w:rsidR="00E54F22" w:rsidRPr="00C231B5" w:rsidRDefault="00E54F22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</w:t>
      </w:r>
    </w:p>
    <w:p w:rsidR="00E54F22" w:rsidRPr="0007128E" w:rsidRDefault="00E54F22" w:rsidP="0007128E">
      <w:pPr>
        <w:ind w:left="-540"/>
        <w:jc w:val="center"/>
        <w:rPr>
          <w:rFonts w:ascii="Cordia New" w:hAnsi="Cordia New" w:cs="Cordia New"/>
          <w:b/>
          <w:bCs/>
          <w:color w:val="0000FF"/>
          <w:sz w:val="32"/>
          <w:szCs w:val="32"/>
        </w:rPr>
      </w:pPr>
      <w:r w:rsidRPr="0007128E">
        <w:rPr>
          <w:rFonts w:ascii="Cordia New" w:hAnsi="Cordia New" w:cs="Cordia New"/>
          <w:b/>
          <w:bCs/>
          <w:color w:val="0000FF"/>
          <w:sz w:val="32"/>
          <w:szCs w:val="32"/>
          <w:cs/>
        </w:rPr>
        <w:t>ความคืบหน้า..ครูคณิต</w:t>
      </w:r>
    </w:p>
    <w:p w:rsidR="00E54F22" w:rsidRDefault="00E54F22" w:rsidP="00D2031C">
      <w:pPr>
        <w:ind w:left="-5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การเข้าดูแลเน้นระดับชั้น 1, 2, 6 เนื่องจากเป็นครูคนใหม่ที่เพิ่งเข้าต้นปีการศึกษา เริ่มต้นจากการวางแผนการเรียนรู้ (</w:t>
      </w:r>
      <w:r>
        <w:rPr>
          <w:rFonts w:ascii="Cordia New" w:hAnsi="Cordia New" w:cs="Cordia New"/>
          <w:sz w:val="32"/>
          <w:szCs w:val="32"/>
        </w:rPr>
        <w:t xml:space="preserve">Pre) </w:t>
      </w:r>
      <w:r>
        <w:rPr>
          <w:rFonts w:ascii="Cordia New" w:hAnsi="Cordia New" w:cs="Cordia New"/>
          <w:sz w:val="32"/>
          <w:szCs w:val="32"/>
          <w:cs/>
        </w:rPr>
        <w:t xml:space="preserve">เข้าสังเกตการสอนในห้องเรียน </w:t>
      </w:r>
      <w:r>
        <w:rPr>
          <w:rFonts w:ascii="Cordia New" w:hAnsi="Cordia New" w:cs="Cordia New"/>
          <w:sz w:val="32"/>
          <w:szCs w:val="32"/>
        </w:rPr>
        <w:t xml:space="preserve">(While) </w:t>
      </w:r>
      <w:r>
        <w:rPr>
          <w:rFonts w:ascii="Cordia New" w:hAnsi="Cordia New" w:cs="Cordia New"/>
          <w:sz w:val="32"/>
          <w:szCs w:val="32"/>
          <w:cs/>
        </w:rPr>
        <w:t xml:space="preserve">การสรุปห้องเรียน </w:t>
      </w:r>
      <w:r>
        <w:rPr>
          <w:rFonts w:ascii="Cordia New" w:hAnsi="Cordia New" w:cs="Cordia New"/>
          <w:sz w:val="32"/>
          <w:szCs w:val="32"/>
        </w:rPr>
        <w:t>(Post)</w:t>
      </w:r>
      <w:r>
        <w:rPr>
          <w:rFonts w:ascii="Cordia New" w:hAnsi="Cordia New" w:cs="Cordia New"/>
          <w:sz w:val="32"/>
          <w:szCs w:val="32"/>
          <w:cs/>
        </w:rPr>
        <w:t xml:space="preserve"> เมื่อจบบทเรียนแต่ละเรื่องใช้แบบทดสอบที่สอดคล้องกับการเรียนการสอน เมื่อจบภาคเรียนวิริยะได้ทำการเปิดชั้นเรียน </w:t>
      </w:r>
      <w:r>
        <w:rPr>
          <w:rFonts w:ascii="Cordia New" w:hAnsi="Cordia New" w:cs="Cordia New"/>
          <w:sz w:val="32"/>
          <w:szCs w:val="32"/>
        </w:rPr>
        <w:t>(Open Class) 2</w:t>
      </w:r>
      <w:r>
        <w:rPr>
          <w:rFonts w:ascii="Cordia New" w:hAnsi="Cordia New" w:cs="Cordia New"/>
          <w:sz w:val="32"/>
          <w:szCs w:val="32"/>
          <w:cs/>
        </w:rPr>
        <w:t xml:space="preserve"> ห้อง ได้แก่ ห้อง 4/3 โดยครูนุ่น ห้อง </w:t>
      </w:r>
      <w:r>
        <w:rPr>
          <w:rFonts w:ascii="Cordia New" w:hAnsi="Cordia New" w:cs="Cordia New"/>
          <w:sz w:val="32"/>
          <w:szCs w:val="32"/>
        </w:rPr>
        <w:t xml:space="preserve">2/4 </w:t>
      </w:r>
      <w:r>
        <w:rPr>
          <w:rFonts w:ascii="Cordia New" w:hAnsi="Cordia New" w:cs="Cordia New"/>
          <w:sz w:val="32"/>
          <w:szCs w:val="32"/>
          <w:cs/>
        </w:rPr>
        <w:t>โดยครูโน้ต</w:t>
      </w:r>
    </w:p>
    <w:p w:rsidR="00E54F22" w:rsidRDefault="00E54F22" w:rsidP="00D2031C">
      <w:pPr>
        <w:ind w:left="-540"/>
        <w:rPr>
          <w:rFonts w:ascii="Cordia New" w:hAnsi="Cordia New" w:cs="Cordia New"/>
          <w:sz w:val="32"/>
          <w:szCs w:val="32"/>
        </w:rPr>
      </w:pPr>
    </w:p>
    <w:p w:rsidR="00E54F22" w:rsidRDefault="00E54F22" w:rsidP="00D2031C">
      <w:pPr>
        <w:ind w:left="-540"/>
        <w:rPr>
          <w:rFonts w:ascii="Cordia New" w:hAnsi="Cordia New" w:cs="Cordia New"/>
          <w:sz w:val="32"/>
          <w:szCs w:val="32"/>
        </w:rPr>
      </w:pPr>
      <w:r w:rsidRPr="00396460">
        <w:rPr>
          <w:rFonts w:ascii="Cordia New" w:hAnsi="Cordia New" w:cs="Cordia New"/>
          <w:b/>
          <w:bCs/>
          <w:sz w:val="32"/>
          <w:szCs w:val="32"/>
          <w:cs/>
        </w:rPr>
        <w:t xml:space="preserve">สิ่งที่เป็นไปตามทิศทางของ </w:t>
      </w:r>
      <w:r w:rsidRPr="00396460">
        <w:rPr>
          <w:rFonts w:ascii="Cordia New" w:hAnsi="Cordia New" w:cs="Cordia New"/>
          <w:b/>
          <w:bCs/>
          <w:sz w:val="32"/>
          <w:szCs w:val="32"/>
        </w:rPr>
        <w:t>Lesson Study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คือ ครูหน่วยวิชาคณิตศาสตร์เริ่มจับแนวทางการเรียนรู้ได้มากขึ้น การติดตามอย่างต่อเนื่องคอยสอบถามว่าครูรู้สึกนึกคิดอย่างไร ทำให้ช่วยแก้ปัญหาได้อีกทางหนึ่ง ในระยะหลังครูมองเห็นจุดเปลี่ยน เห็นข้อดีในการทำ </w:t>
      </w:r>
      <w:r>
        <w:rPr>
          <w:rFonts w:ascii="Cordia New" w:hAnsi="Cordia New" w:cs="Cordia New"/>
          <w:sz w:val="32"/>
          <w:szCs w:val="32"/>
        </w:rPr>
        <w:t xml:space="preserve">Lesson Study </w:t>
      </w:r>
      <w:r>
        <w:rPr>
          <w:rFonts w:ascii="Cordia New" w:hAnsi="Cordia New" w:cs="Cordia New"/>
          <w:sz w:val="32"/>
          <w:szCs w:val="32"/>
          <w:cs/>
        </w:rPr>
        <w:t xml:space="preserve">อีกยุทธศาสตร์หนึ่งที่ทำให้ครูมีการเปลี่ยนแปลง คือ การเปิดชั้นเรียน </w:t>
      </w:r>
      <w:r>
        <w:rPr>
          <w:rFonts w:ascii="Cordia New" w:hAnsi="Cordia New" w:cs="Cordia New"/>
          <w:sz w:val="32"/>
          <w:szCs w:val="32"/>
        </w:rPr>
        <w:t>(Open Class)</w:t>
      </w:r>
      <w:r>
        <w:rPr>
          <w:rFonts w:ascii="Cordia New" w:hAnsi="Cordia New" w:cs="Cordia New"/>
          <w:sz w:val="32"/>
          <w:szCs w:val="32"/>
          <w:cs/>
        </w:rPr>
        <w:t xml:space="preserve"> ครูได้เห็นตัวอย่างทั้งกระบวนการ รวมถึงการสังเกตห้องเรียนตามหลักของ </w:t>
      </w:r>
      <w:r>
        <w:rPr>
          <w:rFonts w:ascii="Cordia New" w:hAnsi="Cordia New" w:cs="Cordia New"/>
          <w:sz w:val="32"/>
          <w:szCs w:val="32"/>
        </w:rPr>
        <w:t xml:space="preserve">Lesson Study </w:t>
      </w:r>
    </w:p>
    <w:p w:rsidR="00E54F22" w:rsidRDefault="00E54F22" w:rsidP="00D2031C">
      <w:pPr>
        <w:ind w:left="-5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มุมของนักเรียน เริ่มเข้ากระบวนการเช่นกัน ทั้งในเรื่องการแสดงวิธีคิด การสื่อสารให้ผู้อื่นเข้าใจ การฟังการเรียนรู้และทำความเข้าใจกับการเรียนรู้ของผู้อื่น</w:t>
      </w:r>
    </w:p>
    <w:p w:rsidR="00E54F22" w:rsidRDefault="00E54F22" w:rsidP="00D2031C">
      <w:pPr>
        <w:ind w:left="-540"/>
        <w:rPr>
          <w:rFonts w:ascii="Cordia New" w:hAnsi="Cordia New" w:cs="Cordia New"/>
          <w:sz w:val="32"/>
          <w:szCs w:val="32"/>
        </w:rPr>
      </w:pPr>
    </w:p>
    <w:p w:rsidR="00E54F22" w:rsidRPr="00396460" w:rsidRDefault="00E54F22" w:rsidP="00D2031C">
      <w:pPr>
        <w:ind w:left="-540"/>
        <w:rPr>
          <w:rFonts w:ascii="Cordia New" w:hAnsi="Cordia New" w:cs="Cordia New"/>
          <w:b/>
          <w:bCs/>
          <w:sz w:val="32"/>
          <w:szCs w:val="32"/>
        </w:rPr>
      </w:pPr>
      <w:r w:rsidRPr="00396460">
        <w:rPr>
          <w:rFonts w:ascii="Cordia New" w:hAnsi="Cordia New" w:cs="Cordia New"/>
          <w:b/>
          <w:bCs/>
          <w:sz w:val="32"/>
          <w:szCs w:val="32"/>
          <w:cs/>
        </w:rPr>
        <w:t>สิ่งที่ยังติดขัดไม่เป็นไปตามทิศทาง</w:t>
      </w:r>
    </w:p>
    <w:p w:rsidR="00E54F22" w:rsidRDefault="00E54F22" w:rsidP="00C231B5">
      <w:pPr>
        <w:ind w:left="-5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1. การออกแบบทดสอบ ยังไม่ตรงประเด็นและครูบางคนยังไม่เข้าใจลักษณะข้อสอบ 6 ระดับ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สาเหตุมาจากประสบการณ์การทำงานของครู</w:t>
      </w:r>
    </w:p>
    <w:p w:rsidR="00E54F22" w:rsidRDefault="00E54F22" w:rsidP="00C231B5">
      <w:pPr>
        <w:ind w:left="-5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2. นักเรียนไม่ผ่านเกณฑ์ประเมินค่อนข้างมาก สาเหตุมาจากแบบฝึกกับแบบทดสอบไม่สอดคล้องกัน และนักเรียนยังไม่คุ้นชินกับแบบทดสอบที่ต้องเขียนแสดงวิธีคิด</w:t>
      </w:r>
    </w:p>
    <w:p w:rsidR="00E54F22" w:rsidRDefault="00E54F22" w:rsidP="00C231B5">
      <w:pPr>
        <w:ind w:left="-5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3. การส่งแผนจัดการเรียนรู้ สายดิ่งไม่ได้ตรวจก่อนสอน สาเหตุ ครูคณิตศาสตร์ทุกคนทำแผนแต่ไม่ได้ไม่เขียนหรือพิมพ์ลงในแบบฟอร์ม เนื่องจากไม่มีเวลา </w:t>
      </w:r>
    </w:p>
    <w:p w:rsidR="00E54F22" w:rsidRDefault="00E54F22" w:rsidP="00C231B5">
      <w:pPr>
        <w:ind w:left="-540"/>
        <w:rPr>
          <w:rFonts w:ascii="Cordia New" w:hAnsi="Cordia New" w:cs="Cordia New"/>
          <w:sz w:val="32"/>
          <w:szCs w:val="32"/>
        </w:rPr>
      </w:pPr>
    </w:p>
    <w:p w:rsidR="00E54F22" w:rsidRPr="00A65F47" w:rsidRDefault="00E54F22" w:rsidP="00C231B5">
      <w:pPr>
        <w:ind w:left="-540"/>
        <w:rPr>
          <w:rFonts w:ascii="Cordia New" w:hAnsi="Cordia New" w:cs="Cordia New"/>
          <w:sz w:val="32"/>
          <w:szCs w:val="32"/>
        </w:rPr>
      </w:pPr>
      <w:r w:rsidRPr="00396460">
        <w:rPr>
          <w:rFonts w:ascii="Cordia New" w:hAnsi="Cordia New" w:cs="Cordia New"/>
          <w:b/>
          <w:bCs/>
          <w:sz w:val="32"/>
          <w:szCs w:val="32"/>
          <w:cs/>
        </w:rPr>
        <w:t>สิ่งที่ยังต้องผลักดันต่อไปและต้องทำอย่างรวดเร็วที่สุด</w:t>
      </w:r>
      <w:r>
        <w:rPr>
          <w:rFonts w:ascii="Cordia New" w:hAnsi="Cordia New" w:cs="Cordia New"/>
          <w:sz w:val="32"/>
          <w:szCs w:val="32"/>
          <w:cs/>
        </w:rPr>
        <w:t xml:space="preserve"> คือ การทำ</w:t>
      </w:r>
      <w:r>
        <w:rPr>
          <w:rFonts w:ascii="Cordia New" w:hAnsi="Cordia New" w:cs="Cordia New"/>
          <w:sz w:val="32"/>
          <w:szCs w:val="32"/>
        </w:rPr>
        <w:t xml:space="preserve">Lesson Study </w:t>
      </w:r>
      <w:r>
        <w:rPr>
          <w:rFonts w:ascii="Cordia New" w:hAnsi="Cordia New" w:cs="Cordia New"/>
          <w:sz w:val="32"/>
          <w:szCs w:val="32"/>
          <w:cs/>
        </w:rPr>
        <w:t xml:space="preserve">ให้ครบวงจร ในหน่วยวิชาคณิตศาสตร์ การพัฒนาแบบฝึก ใบงาน การบ้าน แบบทดสอบให้สอดคล้องกับแนวทางเรียนรู้และเมื่อจบภาคเรียนมีการเปิดชั้นเรียน </w:t>
      </w:r>
      <w:r>
        <w:rPr>
          <w:rFonts w:ascii="Cordia New" w:hAnsi="Cordia New" w:cs="Cordia New"/>
          <w:sz w:val="32"/>
          <w:szCs w:val="32"/>
        </w:rPr>
        <w:t xml:space="preserve">(Open Class) </w:t>
      </w:r>
      <w:r>
        <w:rPr>
          <w:rFonts w:ascii="Cordia New" w:hAnsi="Cordia New" w:cs="Cordia New"/>
          <w:sz w:val="32"/>
          <w:szCs w:val="32"/>
          <w:cs/>
        </w:rPr>
        <w:t xml:space="preserve">ช่วงชั้น 1 -2 </w:t>
      </w:r>
    </w:p>
    <w:sectPr w:rsidR="00E54F22" w:rsidRPr="00A65F47" w:rsidSect="00D2031C">
      <w:pgSz w:w="11906" w:h="16838"/>
      <w:pgMar w:top="1440" w:right="92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40C"/>
    <w:multiLevelType w:val="hybridMultilevel"/>
    <w:tmpl w:val="EB6A0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540634B"/>
    <w:multiLevelType w:val="hybridMultilevel"/>
    <w:tmpl w:val="C108D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860"/>
    <w:rsid w:val="0007128E"/>
    <w:rsid w:val="00085860"/>
    <w:rsid w:val="001446DC"/>
    <w:rsid w:val="00195A61"/>
    <w:rsid w:val="00294545"/>
    <w:rsid w:val="00333B7D"/>
    <w:rsid w:val="00396460"/>
    <w:rsid w:val="004B5677"/>
    <w:rsid w:val="00795420"/>
    <w:rsid w:val="007A4142"/>
    <w:rsid w:val="007E315A"/>
    <w:rsid w:val="00A65F47"/>
    <w:rsid w:val="00AB3297"/>
    <w:rsid w:val="00B2209D"/>
    <w:rsid w:val="00C142C7"/>
    <w:rsid w:val="00C231B5"/>
    <w:rsid w:val="00D2031C"/>
    <w:rsid w:val="00E5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270</Words>
  <Characters>1545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ครูโน้ต หน่วยวิชาคณิตศาสตร์ ช่วงชั้นที่ 1 – 2</dc:title>
  <dc:subject/>
  <dc:creator>chanyanuch_k</dc:creator>
  <cp:keywords/>
  <dc:description/>
  <cp:lastModifiedBy>suphaporn_k</cp:lastModifiedBy>
  <cp:revision>7</cp:revision>
  <dcterms:created xsi:type="dcterms:W3CDTF">2011-10-13T08:38:00Z</dcterms:created>
  <dcterms:modified xsi:type="dcterms:W3CDTF">2011-10-14T03:08:00Z</dcterms:modified>
</cp:coreProperties>
</file>