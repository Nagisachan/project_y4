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1502" w:rsidRPr="009E037D" w:rsidRDefault="00AC1502" w:rsidP="00C62C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rdia New" w:hAnsi="Cordia New"/>
          <w:b/>
          <w:bCs/>
          <w:sz w:val="72"/>
          <w:szCs w:val="7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645.9pt;margin-top:4.3pt;width:51.15pt;height:46.35pt;z-index:251667968">
            <v:imagedata r:id="rId6" o:title="" croptop="2687f" cropleft="58051f"/>
          </v:shape>
        </w:pict>
      </w:r>
      <w:r>
        <w:rPr>
          <w:noProof/>
        </w:rPr>
        <w:pict>
          <v:shape id="_x0000_s1027" type="#_x0000_t75" style="position:absolute;left:0;text-align:left;margin-left:76.6pt;margin-top:4.3pt;width:51.15pt;height:46.35pt;z-index:251666944" o:regroupid="5">
            <v:imagedata r:id="rId6" o:title="" croptop="2687f" cropleft="58051f"/>
          </v:shape>
        </w:pict>
      </w:r>
      <w:r w:rsidRPr="001005D1">
        <w:rPr>
          <w:rFonts w:ascii="Cordia New" w:hAnsi="Cordia New"/>
          <w:b/>
          <w:bCs/>
          <w:sz w:val="72"/>
          <w:szCs w:val="72"/>
          <w:cs/>
        </w:rPr>
        <w:t>บันไดการเรียนรู้ สู่ทักษะการเแก้ปัญหาเชิงภาพ</w:t>
      </w:r>
    </w:p>
    <w:p w:rsidR="00AC1502" w:rsidRPr="00AF06EC" w:rsidRDefault="00AC1502" w:rsidP="00C62C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72"/>
          <w:szCs w:val="72"/>
        </w:rPr>
      </w:pPr>
      <w:r>
        <w:rPr>
          <w:noProof/>
        </w:rPr>
        <w:pict>
          <v:shape id="_x0000_s1028" type="#_x0000_t75" style="position:absolute;margin-left:427.45pt;margin-top:36pt;width:231.5pt;height:205.35pt;z-index:251649536" stroked="t" strokecolor="white" strokeweight="6pt">
            <v:imagedata r:id="rId7" o:title="" gain="109227f" blacklevel="-6554f"/>
          </v:shape>
        </w:pict>
      </w:r>
      <w:r>
        <w:rPr>
          <w:noProof/>
        </w:rPr>
        <w:pict>
          <v:shape id="_x0000_s1029" type="#_x0000_t75" style="position:absolute;margin-left:74.1pt;margin-top:31.8pt;width:230.7pt;height:214.85pt;z-index:251646464" stroked="t" strokecolor="white" strokeweight="6pt">
            <v:imagedata r:id="rId8" o:title="" gain="1.25"/>
          </v:shape>
        </w:pict>
      </w:r>
      <w:r w:rsidRPr="001005D1">
        <w:rPr>
          <w:rFonts w:ascii="Cordia New" w:hAnsi="Cordia New"/>
          <w:sz w:val="72"/>
          <w:szCs w:val="72"/>
        </w:rPr>
        <w:br/>
        <w:t xml:space="preserve"> </w:t>
      </w:r>
      <w:r w:rsidRPr="001005D1">
        <w:rPr>
          <w:rFonts w:ascii="Cordia New" w:hAnsi="Cordia New"/>
          <w:sz w:val="72"/>
          <w:szCs w:val="72"/>
        </w:rPr>
        <w:br/>
      </w:r>
      <w:r w:rsidRPr="001005D1">
        <w:rPr>
          <w:rFonts w:ascii="Cordia New" w:hAnsi="Cordia New"/>
          <w:sz w:val="72"/>
          <w:szCs w:val="72"/>
        </w:rPr>
        <w:br/>
        <w:t xml:space="preserve"> </w:t>
      </w:r>
      <w:r w:rsidRPr="001005D1">
        <w:rPr>
          <w:rFonts w:ascii="Cordia New" w:hAnsi="Cordia New"/>
          <w:sz w:val="72"/>
          <w:szCs w:val="72"/>
        </w:rPr>
        <w:br/>
      </w: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30" type="#_x0000_t75" style="position:absolute;left:0;text-align:left;margin-left:479.5pt;margin-top:12.15pt;width:307.25pt;height:230.7pt;z-index:251665920">
            <v:imagedata r:id="rId9" o:title=""/>
          </v:shape>
        </w:pict>
      </w:r>
      <w:r w:rsidRPr="001005D1">
        <w:rPr>
          <w:rFonts w:ascii="Cordia New" w:hAnsi="Cordia New"/>
          <w:sz w:val="48"/>
          <w:szCs w:val="48"/>
        </w:rPr>
        <w:br/>
      </w:r>
      <w:r w:rsidRPr="001005D1">
        <w:rPr>
          <w:rFonts w:ascii="Cordia New" w:hAnsi="Cordia New"/>
          <w:sz w:val="48"/>
          <w:szCs w:val="48"/>
          <w:cs/>
        </w:rPr>
        <w:t>จากรูปด้านบน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 xml:space="preserve">คิดว่าเราจะหาพื้นที่ส่วนที่แรเงาได้อย่างไรบ้าง </w:t>
      </w:r>
      <w:r w:rsidRPr="001005D1">
        <w:rPr>
          <w:rFonts w:ascii="Cordia New" w:hAnsi="Cordia New"/>
          <w:sz w:val="48"/>
          <w:szCs w:val="48"/>
        </w:rPr>
        <w:t xml:space="preserve">??? </w:t>
      </w:r>
      <w:r w:rsidRPr="001005D1">
        <w:rPr>
          <w:rFonts w:ascii="Cordia New" w:hAnsi="Cordia New"/>
          <w:sz w:val="48"/>
          <w:szCs w:val="48"/>
        </w:rPr>
        <w:br/>
      </w:r>
      <w:r>
        <w:rPr>
          <w:rFonts w:ascii="Cordia New" w:hAnsi="Cordia New"/>
          <w:sz w:val="48"/>
          <w:szCs w:val="48"/>
          <w:cs/>
        </w:rPr>
        <w:t>อยากให้ผู้อ่านลองคิดดูจริงๆ ค่ะ...</w:t>
      </w:r>
      <w:r w:rsidRPr="001005D1">
        <w:rPr>
          <w:rFonts w:ascii="Cordia New" w:hAnsi="Cordia New"/>
          <w:sz w:val="48"/>
          <w:szCs w:val="48"/>
          <w:cs/>
        </w:rPr>
        <w:t>พอจะคิดออกไหมคะ</w: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 w:rsidRPr="001005D1">
        <w:rPr>
          <w:rFonts w:ascii="Cordia New" w:hAnsi="Cordia New"/>
          <w:sz w:val="48"/>
          <w:szCs w:val="48"/>
        </w:rPr>
        <w:br/>
      </w:r>
      <w:r w:rsidRPr="001005D1">
        <w:rPr>
          <w:rFonts w:ascii="Cordia New" w:hAnsi="Cordia New"/>
          <w:sz w:val="48"/>
          <w:szCs w:val="48"/>
          <w:cs/>
        </w:rPr>
        <w:t>ถ้าคิดไม่ออกลองวาดรูปออกไปแบบนี้นะคะ</w: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31" type="#_x0000_t75" style="position:absolute;left:0;text-align:left;margin-left:10.65pt;margin-top:7.45pt;width:370.3pt;height:338.85pt;z-index:251650560">
            <v:imagedata r:id="rId10" o:title=""/>
          </v:shape>
        </w:pict>
      </w:r>
      <w:r>
        <w:rPr>
          <w:noProof/>
        </w:rPr>
        <w:pict>
          <v:shape id="_x0000_s1032" type="#_x0000_t75" style="position:absolute;left:0;text-align:left;margin-left:448.8pt;margin-top:19.05pt;width:263.25pt;height:295.6pt;z-index:251651584">
            <v:imagedata r:id="rId11" o:title=""/>
          </v:shape>
        </w:pict>
      </w: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color w:val="FF0000"/>
          <w:sz w:val="48"/>
          <w:szCs w:val="48"/>
        </w:rPr>
      </w:pPr>
      <w:r w:rsidRPr="001005D1">
        <w:rPr>
          <w:rFonts w:ascii="Cordia New" w:hAnsi="Cordia New"/>
          <w:sz w:val="48"/>
          <w:szCs w:val="48"/>
        </w:rPr>
        <w:br/>
      </w:r>
      <w:r w:rsidRPr="001005D1">
        <w:rPr>
          <w:rFonts w:ascii="Cordia New" w:hAnsi="Cordia New"/>
          <w:color w:val="FF0000"/>
          <w:sz w:val="48"/>
          <w:szCs w:val="48"/>
        </w:rPr>
        <w:t xml:space="preserve">  </w:t>
      </w: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 w:rsidRPr="001005D1">
        <w:rPr>
          <w:rFonts w:ascii="Cordia New" w:hAnsi="Cordia New"/>
          <w:sz w:val="48"/>
          <w:szCs w:val="48"/>
        </w:rPr>
        <w:br/>
      </w: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6138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F32F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5C16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 w:rsidRPr="001005D1">
        <w:rPr>
          <w:rFonts w:ascii="Cordia New" w:hAnsi="Cordia New"/>
          <w:sz w:val="48"/>
          <w:szCs w:val="48"/>
          <w:cs/>
        </w:rPr>
        <w:t>จะพบว่า</w:t>
      </w:r>
      <w:r>
        <w:rPr>
          <w:rFonts w:ascii="Cordia New" w:hAnsi="Cordia New"/>
          <w:sz w:val="48"/>
          <w:szCs w:val="48"/>
          <w:cs/>
        </w:rPr>
        <w:t>ส่วนที่แรเงาเป็นส่วนหนึ่งของรูปวงกลมที่เราพอจะสามารถหาพื้นที่ได้ซึ่งจะช่วยให้</w:t>
      </w:r>
      <w:r w:rsidRPr="001005D1">
        <w:rPr>
          <w:rFonts w:ascii="Cordia New" w:hAnsi="Cordia New"/>
          <w:sz w:val="48"/>
          <w:szCs w:val="48"/>
          <w:cs/>
        </w:rPr>
        <w:t>สามารถหาพ</w:t>
      </w:r>
      <w:r>
        <w:rPr>
          <w:rFonts w:ascii="Cordia New" w:hAnsi="Cordia New"/>
          <w:sz w:val="48"/>
          <w:szCs w:val="48"/>
          <w:cs/>
        </w:rPr>
        <w:t>ื้นที่ส่วนที่แรเงาได้ง่ายขึ้น</w: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</w:p>
    <w:p w:rsidR="00AC1502" w:rsidRDefault="00AC1502" w:rsidP="005C16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33" type="#_x0000_t75" style="position:absolute;left:0;text-align:left;margin-left:649.8pt;margin-top:450.75pt;width:137.8pt;height:311.35pt;z-index:251670016">
            <v:imagedata r:id="rId12" o:title="" cropleft="43754f"/>
          </v:shape>
        </w:pict>
      </w:r>
      <w:r w:rsidRPr="001005D1">
        <w:rPr>
          <w:rFonts w:ascii="Cordia New" w:hAnsi="Cordia New"/>
          <w:sz w:val="48"/>
          <w:szCs w:val="48"/>
        </w:rPr>
        <w:br/>
      </w:r>
      <w:r>
        <w:rPr>
          <w:rFonts w:ascii="Cordia New" w:hAnsi="Cordia New"/>
          <w:sz w:val="48"/>
          <w:szCs w:val="48"/>
          <w:cs/>
        </w:rPr>
        <w:t>การหาพื้นที่ส่วนที่แรเงาจากรูปในหน้าแรกนั้น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เป็นส่วนหนึ่งของเรื่องการหาพื้นที่ของรูปวงกลม หน่วยวิชาคณิตศาสตร์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 xml:space="preserve">ชั้น </w:t>
      </w:r>
      <w:r>
        <w:rPr>
          <w:rFonts w:ascii="Cordia New" w:hAnsi="Cordia New"/>
          <w:sz w:val="48"/>
          <w:szCs w:val="48"/>
        </w:rPr>
        <w:t xml:space="preserve">6  </w:t>
      </w:r>
      <w:r w:rsidRPr="001005D1">
        <w:rPr>
          <w:rFonts w:ascii="Cordia New" w:hAnsi="Cordia New"/>
          <w:sz w:val="48"/>
          <w:szCs w:val="48"/>
          <w:cs/>
        </w:rPr>
        <w:t>ในปี</w:t>
      </w:r>
      <w:r>
        <w:rPr>
          <w:rFonts w:ascii="Cordia New" w:hAnsi="Cordia New"/>
          <w:sz w:val="48"/>
          <w:szCs w:val="48"/>
          <w:cs/>
        </w:rPr>
        <w:t>การศึกษาที่แล้ว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หลังจากที่มีการจัดกระบวนการเรียนรู้ให้นักเรียนค้นพบค่าพาย</w:t>
      </w:r>
      <w:r>
        <w:rPr>
          <w:rFonts w:ascii="Cordia New" w:hAnsi="Cordia New"/>
          <w:sz w:val="48"/>
          <w:szCs w:val="48"/>
          <w:cs/>
        </w:rPr>
        <w:t xml:space="preserve"> (</w:t>
      </w:r>
      <w:r w:rsidRPr="00AF0DCA">
        <w:rPr>
          <w:rStyle w:val="mw-headline"/>
          <w:rFonts w:ascii="Times New Roman" w:hAnsi="Times New Roman" w:cs="Cordia New"/>
          <w:sz w:val="48"/>
          <w:szCs w:val="48"/>
        </w:rPr>
        <w:t>π</w:t>
      </w:r>
      <w:r>
        <w:rPr>
          <w:rFonts w:ascii="Cordia New" w:hAnsi="Cordia New"/>
          <w:sz w:val="48"/>
          <w:szCs w:val="48"/>
          <w:cs/>
        </w:rPr>
        <w:t>)</w:t>
      </w:r>
      <w:r w:rsidRPr="001005D1">
        <w:rPr>
          <w:rFonts w:ascii="Cordia New" w:hAnsi="Cordia New"/>
          <w:sz w:val="48"/>
          <w:szCs w:val="48"/>
          <w:cs/>
        </w:rPr>
        <w:t xml:space="preserve"> และสูตรการหาพื้นที่ของรูปวงกลมแล้วก็จะมีการนำรูปท้าทายเหล่านี้ให้นักเรียนได้ลองแก้ปัญหา</w:t>
      </w:r>
      <w:r w:rsidRPr="001005D1">
        <w:rPr>
          <w:rFonts w:ascii="Cordia New" w:hAnsi="Cordia New"/>
          <w:sz w:val="48"/>
          <w:szCs w:val="48"/>
        </w:rPr>
        <w:t xml:space="preserve">  </w:t>
      </w:r>
      <w:r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แต่พบว่ามีนักเรียนไม่กี่คนที่แก้ปัญหาได้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และนักเรี</w:t>
      </w:r>
      <w:r>
        <w:rPr>
          <w:rFonts w:ascii="Cordia New" w:hAnsi="Cordia New"/>
          <w:sz w:val="48"/>
          <w:szCs w:val="48"/>
          <w:cs/>
        </w:rPr>
        <w:t xml:space="preserve">ยนจะรู้สึกว่าเป็นเรื่องที่ยาก  </w:t>
      </w:r>
      <w:r w:rsidRPr="001005D1">
        <w:rPr>
          <w:rFonts w:ascii="Cordia New" w:hAnsi="Cordia New"/>
          <w:sz w:val="48"/>
          <w:szCs w:val="48"/>
          <w:cs/>
        </w:rPr>
        <w:t>จะทำได้เมื่อครูหรือเพื่อนช่วยวาดรูปเพิ่มเข้าไปให้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สำหรับครูมีความรู้สึกว่าบทเรียนเรื่องนี้สนุก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เพียงแค่วาดรูปเพิ่มเติมนิดหน่อยก็จะสามารถทำต่อได้แล้ว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จึงคิดว่าจะทำอย่างไร</w:t>
      </w:r>
      <w:r>
        <w:rPr>
          <w:rFonts w:ascii="Cordia New" w:hAnsi="Cordia New"/>
          <w:sz w:val="48"/>
          <w:szCs w:val="48"/>
          <w:cs/>
        </w:rPr>
        <w:t xml:space="preserve">ให้ในการปีการศึกษานี้  </w:t>
      </w:r>
      <w:r w:rsidRPr="001005D1">
        <w:rPr>
          <w:rFonts w:ascii="Cordia New" w:hAnsi="Cordia New"/>
          <w:sz w:val="48"/>
          <w:szCs w:val="48"/>
          <w:cs/>
        </w:rPr>
        <w:t>นักเรียนคิดที่</w:t>
      </w:r>
      <w:r>
        <w:rPr>
          <w:rFonts w:ascii="Cordia New" w:hAnsi="Cordia New"/>
          <w:sz w:val="48"/>
          <w:szCs w:val="48"/>
          <w:cs/>
        </w:rPr>
        <w:t>จะวาดรูปต่อไปหรือที่เราเรียกว่า</w:t>
      </w:r>
      <w:r w:rsidRPr="001005D1">
        <w:rPr>
          <w:rFonts w:ascii="Cordia New" w:hAnsi="Cordia New"/>
          <w:sz w:val="48"/>
          <w:szCs w:val="48"/>
          <w:cs/>
        </w:rPr>
        <w:t>การมี "ทักษะการแก้ปัญหาเชิงภาพ" จากการ</w:t>
      </w:r>
      <w:r>
        <w:rPr>
          <w:rFonts w:ascii="Cordia New" w:hAnsi="Cordia New"/>
          <w:sz w:val="48"/>
          <w:szCs w:val="48"/>
          <w:cs/>
        </w:rPr>
        <w:t>ศึกษาและ</w:t>
      </w:r>
      <w:r w:rsidRPr="001005D1">
        <w:rPr>
          <w:rFonts w:ascii="Cordia New" w:hAnsi="Cordia New"/>
          <w:sz w:val="48"/>
          <w:szCs w:val="48"/>
          <w:cs/>
        </w:rPr>
        <w:t>สังเกต</w:t>
      </w:r>
      <w:r>
        <w:rPr>
          <w:rFonts w:ascii="Cordia New" w:hAnsi="Cordia New"/>
          <w:sz w:val="48"/>
          <w:szCs w:val="48"/>
          <w:cs/>
        </w:rPr>
        <w:t>บทเรียนเรื่องเรขาคณิตใน</w:t>
      </w:r>
      <w:r w:rsidRPr="001005D1">
        <w:rPr>
          <w:rFonts w:ascii="Cordia New" w:hAnsi="Cordia New"/>
          <w:sz w:val="48"/>
          <w:szCs w:val="48"/>
          <w:cs/>
        </w:rPr>
        <w:t>หนังสือเรียนคณิตศาสตร์ของญี่ปุ่นพบว่าเขาจะให้นักเรียนได้เรียนคุณสมบัติของรูปเรขาคณิตนั้นไปพร้อมกับการวาด</w:t>
      </w:r>
      <w:r w:rsidRPr="001005D1">
        <w:rPr>
          <w:rFonts w:ascii="Cordia New" w:hAnsi="Cordia New"/>
          <w:sz w:val="48"/>
          <w:szCs w:val="48"/>
        </w:rPr>
        <w:t xml:space="preserve">  </w:t>
      </w:r>
      <w:r>
        <w:rPr>
          <w:rFonts w:ascii="Cordia New" w:hAnsi="Cordia New"/>
          <w:sz w:val="48"/>
          <w:szCs w:val="48"/>
          <w:cs/>
        </w:rPr>
        <w:t>หรือบางบทเรียนให้วาดก่อนที่</w:t>
      </w:r>
      <w:r w:rsidRPr="001005D1">
        <w:rPr>
          <w:rFonts w:ascii="Cordia New" w:hAnsi="Cordia New"/>
          <w:sz w:val="48"/>
          <w:szCs w:val="48"/>
          <w:cs/>
        </w:rPr>
        <w:t>จะรู้จักคุณสมบัติเสียอีก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จึงปิ๊งไอเดียว่าจะต้องให้นักเรียนได้วาดรูปวงกลมที่ซับซ้อนก่อน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เขาจะได้มองภาพนั้นออกว่ามีที่มาที่ไปอย่างไร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แล้วจึงจะเกิดทักษะการแก้ปัญหาเชิงภาพได้</w:t>
      </w:r>
      <w:r>
        <w:rPr>
          <w:rFonts w:ascii="Cordia New" w:hAnsi="Cordia New"/>
          <w:sz w:val="48"/>
          <w:szCs w:val="48"/>
        </w:rPr>
        <w:br/>
      </w:r>
      <w:r w:rsidRPr="001005D1">
        <w:rPr>
          <w:rFonts w:ascii="Cordia New" w:hAnsi="Cordia New"/>
          <w:sz w:val="48"/>
          <w:szCs w:val="48"/>
        </w:rPr>
        <w:br/>
      </w:r>
      <w:r>
        <w:rPr>
          <w:rFonts w:ascii="Cordia New" w:hAnsi="Cordia New"/>
          <w:sz w:val="48"/>
          <w:szCs w:val="48"/>
          <w:cs/>
        </w:rPr>
        <w:t xml:space="preserve">              </w:t>
      </w:r>
      <w:r w:rsidRPr="001005D1">
        <w:rPr>
          <w:rFonts w:ascii="Cordia New" w:hAnsi="Cordia New"/>
          <w:sz w:val="48"/>
          <w:szCs w:val="48"/>
          <w:cs/>
        </w:rPr>
        <w:t>ครูจึงเริ่มคิดกระบวนการเรียนรู้นี้ด้วยการหารูปที่ซับซ้อนแล้วนำมาเรียงจากง่ายไปยาก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โดยแบ่งความยากง่ายด้วยการคาดเดาวิธีการวาดและการหาพื้นที่ของนักเรียน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ดังนี้</w:t>
      </w:r>
    </w:p>
    <w:p w:rsidR="00AC1502" w:rsidRDefault="00AC1502" w:rsidP="005C16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34" type="#_x0000_t75" style="position:absolute;left:0;text-align:left;margin-left:-34.25pt;margin-top:27.4pt;width:155.75pt;height:267.65pt;z-index:251668992">
            <v:imagedata r:id="rId12" o:title="" croptop="9198f" cropright="40917f"/>
          </v:shape>
        </w:pict>
      </w:r>
    </w:p>
    <w:p w:rsidR="00AC1502" w:rsidRDefault="00AC1502" w:rsidP="005C16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>
        <w:rPr>
          <w:noProof/>
        </w:rPr>
        <w:pict>
          <v:group id="_x0000_s1035" style="position:absolute;left:0;text-align:left;margin-left:120.3pt;margin-top:18pt;width:524.5pt;height:244.65pt;z-index:251645440" coordorigin="3307,11888" coordsize="10490,4893">
            <v:shape id="รูปภาพ 10" o:spid="_x0000_s1036" type="#_x0000_t75" alt="img183.jpg" style="position:absolute;left:6760;top:14256;width:3191;height:2228;visibility:visible">
              <v:imagedata r:id="rId13" o:title="" cropbottom="6347f" cropright="5534f"/>
            </v:shape>
            <v:shape id="รูปภาพ 11" o:spid="_x0000_s1037" type="#_x0000_t75" alt="img185.jpg" style="position:absolute;left:10850;top:14492;width:2947;height:2289;visibility:visible">
              <v:imagedata r:id="rId14" o:title="" croptop="2945f" cropright="8562f"/>
            </v:shape>
            <v:shape id="รูปภาพ 7" o:spid="_x0000_s1038" type="#_x0000_t75" alt="img181.jpg" style="position:absolute;left:10671;top:12068;width:2427;height:2050;visibility:visible;mso-position-horizontal-relative:margin;mso-position-vertical-relative:margin">
              <v:imagedata r:id="rId15" o:title="" cropbottom="-26f" cropright="10210f"/>
            </v:shape>
            <v:shape id="รูปภาพ 9" o:spid="_x0000_s1039" type="#_x0000_t75" alt="img182.jpg" style="position:absolute;left:3307;top:14430;width:2459;height:2075;visibility:visible">
              <v:imagedata r:id="rId16" o:title="" cropbottom="5891f" cropright="15828f"/>
            </v:shape>
            <v:shape id="รูปภาพ 6" o:spid="_x0000_s1040" type="#_x0000_t75" alt="img180.jpg" style="position:absolute;left:7047;top:12047;width:2332;height:1684;visibility:visible;mso-position-horizontal-relative:margin;mso-position-vertical-relative:margin">
              <v:imagedata r:id="rId17" o:title="" cropbottom="7780f" cropright="8980f"/>
            </v:shape>
            <v:shape id="รูปภาพ 5" o:spid="_x0000_s1041" type="#_x0000_t75" alt="img179.jpg" style="position:absolute;left:3307;top:11888;width:2393;height:1991;visibility:visible">
              <v:imagedata r:id="rId18" o:title="" cropbottom="7026f" cropright="15828f"/>
            </v:shape>
          </v:group>
        </w:pic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</w:p>
    <w:p w:rsidR="00AC1502" w:rsidRDefault="00AC1502" w:rsidP="001005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1005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1005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1005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 w:rsidRPr="001005D1">
        <w:rPr>
          <w:rFonts w:ascii="Cordia New" w:hAnsi="Cordia New"/>
          <w:sz w:val="48"/>
          <w:szCs w:val="48"/>
        </w:rPr>
        <w:br/>
      </w:r>
      <w:r>
        <w:rPr>
          <w:rFonts w:ascii="Cordia New" w:hAnsi="Cordia New"/>
          <w:sz w:val="48"/>
          <w:szCs w:val="48"/>
          <w:cs/>
        </w:rPr>
        <w:t xml:space="preserve">              </w:t>
      </w:r>
      <w:r w:rsidRPr="001005D1">
        <w:rPr>
          <w:rFonts w:ascii="Cordia New" w:hAnsi="Cordia New"/>
          <w:sz w:val="48"/>
          <w:szCs w:val="48"/>
          <w:cs/>
        </w:rPr>
        <w:t>จากนั้นจึงทำแผนการสอนขึ้นมาให้มีขั้นตอน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คือ ครูชวนนักเรียนให้วาดรูป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แล้วแบ่งปันวิธีการวาดรูป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จากนั้นครูจึงจะกำหนดส่วนที่แรเงาลงในรูปให้นักเรียนหาพื้นที่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แล้วแลกเปลี่ยนวิธีการหาพื้นที่กัน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ทำแบบนี้ทีละรูป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 xml:space="preserve">ใช้เวลาทั้งหมด </w:t>
      </w:r>
      <w:r w:rsidRPr="001005D1">
        <w:rPr>
          <w:rFonts w:ascii="Cordia New" w:hAnsi="Cordia New"/>
          <w:sz w:val="48"/>
          <w:szCs w:val="48"/>
        </w:rPr>
        <w:t xml:space="preserve">4 </w:t>
      </w:r>
      <w:r w:rsidRPr="001005D1">
        <w:rPr>
          <w:rFonts w:ascii="Cordia New" w:hAnsi="Cordia New"/>
          <w:sz w:val="48"/>
          <w:szCs w:val="48"/>
          <w:cs/>
        </w:rPr>
        <w:t>คาบ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ครูพบว่า นักเรียนกระตือรือร้นตั้งแต่การวาดรูปเรียกได้ว่าเป็นกิจกรรมที่ช่วยสร้างแรงบันดาล และได้ฝึกทักษะไปพร้อมกัน</w:t>
      </w: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42" type="#_x0000_t75" style="position:absolute;left:0;text-align:left;margin-left:597.6pt;margin-top:-16.55pt;width:164.3pt;height:164.3pt;z-index:251664896">
            <v:imagedata r:id="rId19" o:title=""/>
          </v:shape>
        </w:pict>
      </w:r>
      <w:r>
        <w:rPr>
          <w:noProof/>
        </w:rPr>
        <w:pict>
          <v:shape id="_x0000_s1043" type="#_x0000_t75" style="position:absolute;left:0;text-align:left;margin-left:34.9pt;margin-top:31.2pt;width:410.7pt;height:234.35pt;z-index:251647488">
            <v:imagedata r:id="rId20" o:title="" croptop="8778f" cropbottom="6650f"/>
          </v:shape>
        </w:pic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</w:p>
    <w:p w:rsidR="00AC1502" w:rsidRDefault="00AC1502" w:rsidP="001005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44" type="#_x0000_t75" style="position:absolute;margin-left:480.35pt;margin-top:9.25pt;width:36.15pt;height:32.75pt;z-index:251662848" o:regroupid="3">
            <v:imagedata r:id="rId6" o:title="" croptop="2687f" cropleft="58051f"/>
          </v:shape>
        </w:pict>
      </w:r>
    </w:p>
    <w:p w:rsidR="00AC1502" w:rsidRDefault="00AC1502" w:rsidP="001005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5" type="#_x0000_t202" style="position:absolute;margin-left:477.6pt;margin-top:7.95pt;width:206.35pt;height:126.8pt;z-index:251652608" stroked="f">
            <v:textbox style="mso-next-textbox:#_x0000_s1045">
              <w:txbxContent>
                <w:p w:rsidR="00AC1502" w:rsidRPr="006A1CA1" w:rsidRDefault="00AC1502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6A1CA1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กระดานในการแลกเปลี่ยน</w:t>
                  </w:r>
                </w:p>
                <w:p w:rsidR="00AC1502" w:rsidRPr="006A1CA1" w:rsidRDefault="00AC1502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6A1CA1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การหาพื้นที่ส่วนที่แรเงา</w:t>
                  </w:r>
                </w:p>
                <w:p w:rsidR="00AC1502" w:rsidRPr="006A1CA1" w:rsidRDefault="00AC1502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6A1CA1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 xml:space="preserve">ในชั้นเรียน </w:t>
                  </w:r>
                  <w:r w:rsidRPr="006A1CA1"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  <w:t>6/1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6" type="#_x0000_t75" style="position:absolute;margin-left:606.95pt;margin-top:100.1pt;width:36.15pt;height:32.75pt;z-index:251661824" o:regroupid="3">
            <v:imagedata r:id="rId6" o:title="" croptop="2687f" cropleft="58051f"/>
          </v:shape>
        </w:pic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 w:rsidRPr="001005D1">
        <w:rPr>
          <w:rFonts w:ascii="Cordia New" w:hAnsi="Cordia New"/>
          <w:sz w:val="48"/>
          <w:szCs w:val="48"/>
        </w:rPr>
        <w:br/>
      </w:r>
      <w:r>
        <w:rPr>
          <w:rFonts w:ascii="Cordia New" w:hAnsi="Cordia New"/>
          <w:sz w:val="48"/>
          <w:szCs w:val="48"/>
          <w:cs/>
        </w:rPr>
        <w:t xml:space="preserve">        </w:t>
      </w: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 xml:space="preserve">      </w:t>
      </w:r>
      <w:r w:rsidRPr="001005D1">
        <w:rPr>
          <w:rFonts w:ascii="Cordia New" w:hAnsi="Cordia New"/>
          <w:sz w:val="48"/>
          <w:szCs w:val="48"/>
          <w:cs/>
        </w:rPr>
        <w:t>ในรูปแรกๆ นักเรียนใช้เวลาในการวาดค่อนข้างนานแม้จะเป็นรูปที่ง่าย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แต่พอรูปหลังๆ ที่มีความซับซ้อนกว่ากลับวาดได้เร็วกว่า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ครูถามนักเรียนว่าทำไมจึงเป็นเช่นนั้น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นักเรียนบอกว่าได้ฝึกวาดมาหลายรูปและคุ้นเคยกับการใช้วงเวียน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และเมื่อนักเรียนจะต้องหาพื้นที่ก็พบว่าสามารถแก้ปัญหาได้ง่ายกว่าเดิม ซึ่งวิธีการที่นักเรียนใช้ใน</w:t>
      </w:r>
      <w:r>
        <w:rPr>
          <w:rFonts w:ascii="Cordia New" w:hAnsi="Cordia New"/>
          <w:sz w:val="48"/>
          <w:szCs w:val="48"/>
          <w:cs/>
        </w:rPr>
        <w:t>การ</w:t>
      </w:r>
      <w:r w:rsidRPr="001005D1">
        <w:rPr>
          <w:rFonts w:ascii="Cordia New" w:hAnsi="Cordia New"/>
          <w:sz w:val="48"/>
          <w:szCs w:val="48"/>
          <w:cs/>
        </w:rPr>
        <w:t>หานั้นจะสืบเนื่องมาจากการมองภาพออกว่ารูปนั้นสามารถต่อออกไปได้อย่างไร</w:t>
      </w:r>
      <w:r w:rsidRPr="001005D1">
        <w:rPr>
          <w:rFonts w:ascii="Cordia New" w:hAnsi="Cordia New"/>
          <w:sz w:val="48"/>
          <w:szCs w:val="48"/>
        </w:rPr>
        <w:t xml:space="preserve">   </w:t>
      </w:r>
      <w:r w:rsidRPr="001005D1">
        <w:rPr>
          <w:rFonts w:ascii="Cordia New" w:hAnsi="Cordia New"/>
          <w:sz w:val="48"/>
          <w:szCs w:val="48"/>
          <w:cs/>
        </w:rPr>
        <w:t>จึงยิ่งเป็นแรงให้ครูคิดแผนที่ต่อยอดอีกในครั้งต่อไป คือ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ครูให้นักเรียนออกแบบรูปขึ้นมาเป็นของตนเอง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พร้อมทั้งกำหนดส่วนที่แรเงาที่จะให้เพื่อนหาพื้นที่</w:t>
      </w:r>
      <w:r w:rsidRPr="001005D1">
        <w:rPr>
          <w:rFonts w:ascii="Cordia New" w:hAnsi="Cordia New"/>
          <w:sz w:val="48"/>
          <w:szCs w:val="48"/>
        </w:rPr>
        <w:t xml:space="preserve">  </w:t>
      </w:r>
      <w:r>
        <w:rPr>
          <w:rFonts w:ascii="Cordia New" w:hAnsi="Cordia New"/>
          <w:sz w:val="48"/>
          <w:szCs w:val="48"/>
          <w:cs/>
        </w:rPr>
        <w:t>แล้วให้นำไป</w:t>
      </w:r>
      <w:r w:rsidRPr="001005D1">
        <w:rPr>
          <w:rFonts w:ascii="Cordia New" w:hAnsi="Cordia New"/>
          <w:sz w:val="48"/>
          <w:szCs w:val="48"/>
          <w:cs/>
        </w:rPr>
        <w:t>ติดที่กระดาน</w:t>
      </w:r>
      <w:r w:rsidRPr="001005D1">
        <w:rPr>
          <w:rFonts w:ascii="Cordia New" w:hAnsi="Cordia New"/>
          <w:sz w:val="48"/>
          <w:szCs w:val="48"/>
        </w:rPr>
        <w:t xml:space="preserve">  </w:t>
      </w: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47" type="#_x0000_t75" style="position:absolute;left:0;text-align:left;margin-left:-10.15pt;margin-top:40.85pt;width:371.7pt;height:277.45pt;z-index:251654656" o:regroupid="1">
            <v:imagedata r:id="rId21" o:title=""/>
          </v:shape>
        </w:pict>
      </w:r>
      <w:r>
        <w:rPr>
          <w:noProof/>
        </w:rPr>
        <w:pict>
          <v:shape id="_x0000_s1048" type="#_x0000_t75" style="position:absolute;left:0;text-align:left;margin-left:401.4pt;margin-top:49.8pt;width:371.05pt;height:258.15pt;z-index:251656704" o:regroupid="2">
            <v:imagedata r:id="rId22" o:title="" croptop="10214f"/>
          </v:shape>
        </w:pic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</w:p>
    <w:p w:rsidR="00AC1502" w:rsidRDefault="00AC1502" w:rsidP="001005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1005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1005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500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500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500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500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500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noProof/>
        </w:rPr>
        <w:pict>
          <v:group id="_x0000_s1049" style="position:absolute;margin-left:74.45pt;margin-top:23.5pt;width:244.3pt;height:33.8pt;z-index:251660800" coordorigin="10268,12208" coordsize="4886,676">
            <v:shape id="_x0000_s1050" type="#_x0000_t75" style="position:absolute;left:14431;top:12229;width:723;height:655">
              <v:imagedata r:id="rId6" o:title="" croptop="2687f" cropleft="58051f"/>
            </v:shape>
            <v:shape id="_x0000_s1051" type="#_x0000_t75" style="position:absolute;left:10268;top:12208;width:723;height:655">
              <v:imagedata r:id="rId6" o:title="" croptop="2687f" cropleft="58051f"/>
            </v:shape>
          </v:group>
        </w:pict>
      </w:r>
      <w:r>
        <w:rPr>
          <w:noProof/>
        </w:rPr>
        <w:pict>
          <v:group id="_x0000_s1052" style="position:absolute;margin-left:470.85pt;margin-top:21.4pt;width:244.3pt;height:33.8pt;z-index:251659776" coordorigin="10268,12208" coordsize="4886,676">
            <v:shape id="_x0000_s1053" type="#_x0000_t75" style="position:absolute;left:14431;top:12229;width:723;height:655">
              <v:imagedata r:id="rId6" o:title="" croptop="2687f" cropleft="58051f"/>
            </v:shape>
            <v:shape id="_x0000_s1054" type="#_x0000_t75" style="position:absolute;left:10268;top:12208;width:723;height:655">
              <v:imagedata r:id="rId6" o:title="" croptop="2687f" cropleft="58051f"/>
            </v:shape>
          </v:group>
        </w:pict>
      </w:r>
      <w:r>
        <w:rPr>
          <w:noProof/>
        </w:rPr>
        <w:pict>
          <v:shape id="_x0000_s1055" type="#_x0000_t202" style="position:absolute;margin-left:500.2pt;margin-top:16.15pt;width:206.35pt;height:44.7pt;z-index:251657728" o:regroupid="2" filled="f" stroked="f">
            <v:textbox>
              <w:txbxContent>
                <w:p w:rsidR="00AC1502" w:rsidRPr="00E94B84" w:rsidRDefault="00AC1502" w:rsidP="00E94B84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ผลงานของนักเรียนห้อง</w:t>
                  </w:r>
                  <w:r w:rsidRPr="00E94B84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 xml:space="preserve"> </w:t>
                  </w:r>
                  <w: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  <w:t>6/3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6" type="#_x0000_t202" style="position:absolute;margin-left:102.95pt;margin-top:17.2pt;width:206.35pt;height:38.7pt;z-index:251655680" o:regroupid="1" filled="f" stroked="f">
            <v:textbox>
              <w:txbxContent>
                <w:p w:rsidR="00AC1502" w:rsidRPr="00E94B84" w:rsidRDefault="00AC1502" w:rsidP="00E94B84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ผลงานของนักเรียนห้อง</w:t>
                  </w:r>
                  <w:r w:rsidRPr="00E94B84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 xml:space="preserve"> </w:t>
                  </w:r>
                  <w:r w:rsidRPr="00E94B84"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  <w:t>6/1</w:t>
                  </w:r>
                </w:p>
              </w:txbxContent>
            </v:textbox>
          </v:shape>
        </w:pict>
      </w:r>
      <w:r w:rsidRPr="001005D1">
        <w:rPr>
          <w:rFonts w:ascii="Cordia New" w:hAnsi="Cordia New"/>
          <w:sz w:val="48"/>
          <w:szCs w:val="48"/>
        </w:rPr>
        <w:br/>
        <w:t xml:space="preserve"> </w:t>
      </w:r>
      <w:r>
        <w:rPr>
          <w:rFonts w:ascii="Cordia New" w:hAnsi="Cordia New"/>
          <w:sz w:val="48"/>
          <w:szCs w:val="48"/>
        </w:rPr>
        <w:tab/>
      </w:r>
    </w:p>
    <w:p w:rsidR="00AC1502" w:rsidRDefault="00AC1502" w:rsidP="00E94B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</w: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</w: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</w:r>
      <w:r w:rsidRPr="001005D1">
        <w:rPr>
          <w:rFonts w:ascii="Cordia New" w:hAnsi="Cordia New"/>
          <w:sz w:val="48"/>
          <w:szCs w:val="48"/>
          <w:cs/>
        </w:rPr>
        <w:t>จากนั้นเมื่อมีนักเรียนทยอยนำรูปที่ตนเองวาดมาติดกระดาน ก็จะช่วยกระตุ้นการทำงานของนักเรียนคนอื่นโดยที่ครูไม่ต้องคอยเร่งให้คนอื่นทำงานเลย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แล้วระหว่างนั้นครูทำอะไร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ครูก็จะใช้ช่วงเวลาที่การทำงานและการเรียนรู้เป็นของนักเรียนนั้นไปทำหน้าที่ของครู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คือ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สังเกตและประเมินการเรียนรู้ของนักเรียน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นักเรียนคนที่สามารถทำได้ดี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ครูก็ส่งเสริมให้เลือกรูปที่ท้าทายไปทำงานต่อ</w:t>
      </w:r>
      <w:r>
        <w:rPr>
          <w:rFonts w:ascii="Cordia New" w:hAnsi="Cordia New"/>
          <w:sz w:val="48"/>
          <w:szCs w:val="48"/>
          <w:cs/>
        </w:rPr>
        <w:t>เพราะนักเรียนมีทักษะการแก้ปัญหาเชิงภาพในการช่วยเขาให้แก้ปัญหาแล้ว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ส่วนนักเรียนคนที่ยังต้องแก้ไข</w:t>
      </w:r>
      <w:r>
        <w:rPr>
          <w:rFonts w:ascii="Cordia New" w:hAnsi="Cordia New"/>
          <w:sz w:val="48"/>
          <w:szCs w:val="48"/>
          <w:cs/>
        </w:rPr>
        <w:t xml:space="preserve">หรือไม่ค่อยไม่มั่นใจ 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ครูให้คำแนะนำให้ทำงานต่อด้วยตนเอง</w:t>
      </w:r>
      <w:r>
        <w:rPr>
          <w:rFonts w:ascii="Cordia New" w:hAnsi="Cordia New"/>
          <w:sz w:val="48"/>
          <w:szCs w:val="48"/>
          <w:cs/>
        </w:rPr>
        <w:t>โดย</w:t>
      </w:r>
      <w:r w:rsidRPr="001005D1">
        <w:rPr>
          <w:rFonts w:ascii="Cordia New" w:hAnsi="Cordia New"/>
          <w:sz w:val="48"/>
          <w:szCs w:val="48"/>
          <w:cs/>
        </w:rPr>
        <w:t>ให้เลือกรูปที่ประเมินแล้วว่านักเรียนสามารถทำได้ด้วยตนเองก่อนเพื่อให้เกิดความมั่นใจ</w:t>
      </w:r>
      <w:r>
        <w:rPr>
          <w:rFonts w:ascii="Cordia New" w:hAnsi="Cordia New"/>
          <w:sz w:val="48"/>
          <w:szCs w:val="48"/>
        </w:rPr>
        <w:t xml:space="preserve"> </w:t>
      </w:r>
      <w:r>
        <w:rPr>
          <w:rFonts w:ascii="Cordia New" w:hAnsi="Cordia New"/>
          <w:sz w:val="48"/>
          <w:szCs w:val="48"/>
          <w:cs/>
        </w:rPr>
        <w:t>จึงทำให้ครูเกิดการเรียนรู้ว่าแผนการสอนลักษณะแบบนี้ช่วยเปิดพื้นที่ให้ครูมีโอกาส</w:t>
      </w:r>
      <w:r w:rsidRPr="001005D1">
        <w:rPr>
          <w:rFonts w:ascii="Cordia New" w:hAnsi="Cordia New"/>
          <w:sz w:val="48"/>
          <w:szCs w:val="48"/>
          <w:cs/>
        </w:rPr>
        <w:t>ส่งเสริมและซ่อมเสริมไปในเวลาเดียวกัน</w:t>
      </w:r>
      <w:r w:rsidRPr="001005D1">
        <w:rPr>
          <w:rFonts w:ascii="Cordia New" w:hAnsi="Cordia New"/>
          <w:sz w:val="48"/>
          <w:szCs w:val="48"/>
        </w:rPr>
        <w:t xml:space="preserve">  </w:t>
      </w:r>
      <w:r w:rsidRPr="001005D1">
        <w:rPr>
          <w:rFonts w:ascii="Cordia New" w:hAnsi="Cordia New"/>
          <w:sz w:val="48"/>
          <w:szCs w:val="48"/>
          <w:cs/>
        </w:rPr>
        <w:t>และนักเรียนแต่ละคนมีบันไดในการเรียนรู้เป็นของตนเอง</w:t>
      </w:r>
      <w:r>
        <w:rPr>
          <w:rFonts w:ascii="Cordia New" w:hAnsi="Cordia New"/>
          <w:sz w:val="48"/>
          <w:szCs w:val="48"/>
          <w:cs/>
        </w:rPr>
        <w:t>ที่ช่วยให้เดินทางไปสู่เป้าหมายเดียวกันได้</w:t>
      </w:r>
      <w:r>
        <w:rPr>
          <w:rFonts w:ascii="Cordia New" w:hAnsi="Cordia New"/>
          <w:sz w:val="48"/>
          <w:szCs w:val="48"/>
        </w:rPr>
        <w:br/>
      </w:r>
      <w:r>
        <w:rPr>
          <w:rFonts w:ascii="Cordia New" w:hAnsi="Cordia New"/>
          <w:sz w:val="48"/>
          <w:szCs w:val="48"/>
        </w:rPr>
        <w:tab/>
      </w: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  <w:t>เคล็ดลับของความสำเร็จในครั้งนี้อยู่ที่  การพัฒนาตนเองของครูโดยเริ่มจากการลงมือศึกษาและเรียนรู้แนวคิดของหนังสือเรียนคณิตศาสตร์ของญี่ปุ่นที่เป็นตัวอย่างให้ได้เรียนรู้ในเรื่อง</w:t>
      </w: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noProof/>
        </w:rPr>
        <w:pict>
          <v:group id="_x0000_s1057" style="position:absolute;margin-left:11pt;margin-top:4.2pt;width:36.6pt;height:132.25pt;z-index:251663872" coordorigin="1071,3880" coordsize="732,2645">
            <v:group id="_x0000_s1058" style="position:absolute;left:1071;top:3880;width:732;height:2645" coordorigin="1071,3214" coordsize="732,2645">
              <v:shape id="_x0000_s1059" type="#_x0000_t75" style="position:absolute;left:1071;top:4507;width:723;height:655" o:regroupid="4">
                <v:imagedata r:id="rId6" o:title="" croptop="2687f" cropleft="58051f"/>
              </v:shape>
              <v:shape id="_x0000_s1060" type="#_x0000_t75" style="position:absolute;left:1071;top:5204;width:723;height:655" o:regroupid="4">
                <v:imagedata r:id="rId6" o:title="" croptop="2687f" cropleft="58051f"/>
              </v:shape>
              <v:shape id="_x0000_s1061" type="#_x0000_t75" style="position:absolute;left:1080;top:3214;width:723;height:655">
                <v:imagedata r:id="rId6" o:title="" croptop="2687f" cropleft="58051f"/>
              </v:shape>
              <v:shape id="_x0000_s1062" type="#_x0000_t75" style="position:absolute;left:1080;top:3911;width:723;height:655">
                <v:imagedata r:id="rId6" o:title="" croptop="2687f" cropleft="58051f"/>
              </v:shape>
            </v:group>
            <v:shape id="_x0000_s1063" type="#_x0000_t75" style="position:absolute;left:1080;top:5870;width:497;height:454">
              <v:imagedata r:id="rId6" o:title="" cropbottom="12762f" cropleft="52107f" cropright="7196f"/>
            </v:shape>
            <v:shape id="_x0000_s1064" type="#_x0000_t75" style="position:absolute;left:1080;top:4577;width:497;height:454">
              <v:imagedata r:id="rId6" o:title="" cropbottom="12762f" cropleft="52107f" cropright="7196f"/>
            </v:shape>
          </v:group>
        </w:pict>
      </w:r>
      <w:r>
        <w:rPr>
          <w:rFonts w:ascii="Cordia New" w:hAnsi="Cordia New"/>
          <w:sz w:val="48"/>
          <w:szCs w:val="48"/>
          <w:cs/>
        </w:rPr>
        <w:tab/>
        <w:t xml:space="preserve">การสร้าง </w:t>
      </w:r>
      <w:r>
        <w:rPr>
          <w:rFonts w:ascii="Cordia New" w:hAnsi="Cordia New"/>
          <w:sz w:val="48"/>
          <w:szCs w:val="48"/>
        </w:rPr>
        <w:t xml:space="preserve">concept </w:t>
      </w:r>
      <w:r>
        <w:rPr>
          <w:rFonts w:ascii="Cordia New" w:hAnsi="Cordia New"/>
          <w:sz w:val="48"/>
          <w:szCs w:val="48"/>
          <w:cs/>
        </w:rPr>
        <w:t>ทางคณิตศาสตร์</w:t>
      </w: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  <w:t>การสร้างทักษะและเครื่องมือให้นักเรียนนำไปใช้ในการสร้างความเข้าใจความเป็นนามธรรมในคณิตศาสตร์</w:t>
      </w: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  <w:t>การร้อยเรียงลำดับการเรียนรู้จากรูปธรรมสู่นามธรรม</w:t>
      </w: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  <w:t>การเชื่อมโยงคณิตศาสตร์เข้าสู่โลกจริงของผู้เรียน</w:t>
      </w: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  <w:t>ควบคู่ไปกับการพัฒนาแผนการสอนที่ช่วยพัฒนาสิ่งที่นักเรียนติดขัด  จนนำไปสู่การพัฒนาทักษะใหม่ที่ทำให้นักเรียนสามารถสร้างความรู้และฝึกฝนจนกระทั่งเกิดสมรรถนะนั้นๆ ขึ้นมาด้วยตนเอง  สุดท้ายคือการปรับบทบาทของครูให้มีสายตาในการสังเกตและประเมินวิธีการเรียนรู้ของนักเรียนเพื่อให้สามารถให้คำแนะนำเมื่อนักเรียนมีอุปสรรคได้</w:t>
      </w: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</w:rPr>
      </w:pPr>
    </w:p>
    <w:p w:rsidR="00AC1502" w:rsidRDefault="00AC1502" w:rsidP="00460C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rdia New" w:hAnsi="Cordia New"/>
          <w:sz w:val="48"/>
          <w:szCs w:val="48"/>
          <w:cs/>
        </w:rPr>
      </w:pPr>
    </w:p>
    <w:p w:rsidR="00AC1502" w:rsidRDefault="00AC1502" w:rsidP="00AB2461">
      <w:pPr>
        <w:ind w:left="10800"/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65" type="#_x0000_t75" style="position:absolute;left:0;text-align:left;margin-left:236.05pt;margin-top:38.45pt;width:316.5pt;height:34.15pt;z-index:251658752">
            <v:imagedata r:id="rId23" o:title=""/>
          </v:shape>
        </w:pict>
      </w:r>
      <w:r>
        <w:rPr>
          <w:noProof/>
        </w:rPr>
        <w:pict>
          <v:shape id="_x0000_s1066" type="#_x0000_t75" style="position:absolute;left:0;text-align:left;margin-left:565.6pt;margin-top:5.4pt;width:167.75pt;height:167.75pt;z-index:251648512">
            <v:imagedata r:id="rId24" o:title=""/>
          </v:shape>
        </w:pict>
      </w:r>
    </w:p>
    <w:p w:rsidR="00AC1502" w:rsidRPr="00E94B84" w:rsidRDefault="00AC1502" w:rsidP="00460C82">
      <w:pPr>
        <w:ind w:left="10800"/>
        <w:rPr>
          <w:rFonts w:ascii="Cordia New" w:hAnsi="Cordia New"/>
          <w:sz w:val="44"/>
          <w:szCs w:val="44"/>
        </w:rPr>
      </w:pPr>
      <w:r>
        <w:rPr>
          <w:noProof/>
        </w:rPr>
        <w:pict>
          <v:shape id="_x0000_s1067" type="#_x0000_t202" style="position:absolute;left:0;text-align:left;margin-left:344.9pt;margin-top:26.05pt;width:214.75pt;height:98.85pt;z-index:251653632" stroked="f">
            <v:textbox style="mso-next-textbox:#_x0000_s1067">
              <w:txbxContent>
                <w:p w:rsidR="00AC1502" w:rsidRPr="00460C82" w:rsidRDefault="00AC1502" w:rsidP="00460C82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ครูนุ่น - พรพิมล  เกษมโอภาส</w:t>
                  </w:r>
                </w:p>
                <w:p w:rsidR="00AC1502" w:rsidRPr="00460C82" w:rsidRDefault="00AC1502" w:rsidP="00460C82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 xml:space="preserve">ภาควิริยะ ปีการศึกษา </w:t>
                  </w: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  <w:t>2558</w:t>
                  </w:r>
                </w:p>
                <w:p w:rsidR="00AC1502" w:rsidRPr="00460C82" w:rsidRDefault="00AC1502" w:rsidP="00460C82">
                  <w:pPr>
                    <w:ind w:left="10800" w:firstLine="720"/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ภาควิริยะ ปีการศึกษา ๒๕๕๘</w:t>
                  </w:r>
                </w:p>
                <w:p w:rsidR="00AC1502" w:rsidRPr="00460C82" w:rsidRDefault="00AC1502" w:rsidP="00460C82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</w:p>
                <w:p w:rsidR="00AC1502" w:rsidRPr="00460C82" w:rsidRDefault="00AC1502" w:rsidP="00460C82">
                  <w:pPr>
                    <w:ind w:left="10800" w:firstLine="720"/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ภาควิริยะ ปีการศึกษา ๒๕๕๘</w:t>
                  </w:r>
                </w:p>
                <w:p w:rsidR="00AC1502" w:rsidRPr="00460C82" w:rsidRDefault="00AC1502" w:rsidP="00460C82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 xml:space="preserve">   </w:t>
                  </w:r>
                </w:p>
                <w:p w:rsidR="00AC1502" w:rsidRPr="00460C82" w:rsidRDefault="00AC1502" w:rsidP="00460C82">
                  <w:pPr>
                    <w:ind w:left="10800" w:firstLine="720"/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ภาควิริยะ ปีการศึกษา ๒๕๕๘</w:t>
                  </w:r>
                </w:p>
                <w:p w:rsidR="00AC1502" w:rsidRPr="00460C82" w:rsidRDefault="00AC1502" w:rsidP="00460C82">
                  <w:pPr>
                    <w:rPr>
                      <w:i/>
                      <w:iCs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ascii="Cordia New" w:hAnsi="Cordia New"/>
          <w:sz w:val="48"/>
          <w:szCs w:val="48"/>
        </w:rPr>
        <w:tab/>
      </w:r>
    </w:p>
    <w:sectPr w:rsidR="00AC1502" w:rsidRPr="00E94B84" w:rsidSect="003B0488">
      <w:footerReference w:type="default" r:id="rId25"/>
      <w:pgSz w:w="16840" w:h="23814"/>
      <w:pgMar w:top="1134" w:right="822" w:bottom="1440" w:left="851" w:header="709" w:footer="123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1502" w:rsidRDefault="00AC1502" w:rsidP="003B0488">
      <w:pPr>
        <w:spacing w:after="0" w:line="240" w:lineRule="auto"/>
      </w:pPr>
      <w:r>
        <w:separator/>
      </w:r>
    </w:p>
  </w:endnote>
  <w:endnote w:type="continuationSeparator" w:id="0">
    <w:p w:rsidR="00AC1502" w:rsidRDefault="00AC1502" w:rsidP="003B0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1502" w:rsidRPr="003B0488" w:rsidRDefault="00AC1502">
    <w:pPr>
      <w:pStyle w:val="Footer"/>
      <w:jc w:val="center"/>
      <w:rPr>
        <w:rFonts w:ascii="Cordia New" w:hAnsi="Cordia New"/>
        <w:sz w:val="36"/>
        <w:szCs w:val="36"/>
      </w:rPr>
    </w:pPr>
    <w:r w:rsidRPr="003B0488">
      <w:rPr>
        <w:rFonts w:ascii="Cordia New" w:hAnsi="Cordia New"/>
        <w:sz w:val="36"/>
        <w:szCs w:val="36"/>
      </w:rPr>
      <w:fldChar w:fldCharType="begin"/>
    </w:r>
    <w:r w:rsidRPr="003B0488">
      <w:rPr>
        <w:rFonts w:ascii="Cordia New" w:hAnsi="Cordia New"/>
        <w:sz w:val="36"/>
        <w:szCs w:val="36"/>
      </w:rPr>
      <w:instrText xml:space="preserve"> PAGE   \* MERGEFORMAT </w:instrText>
    </w:r>
    <w:r w:rsidRPr="003B0488">
      <w:rPr>
        <w:rFonts w:ascii="Cordia New" w:hAnsi="Cordia New"/>
        <w:sz w:val="36"/>
        <w:szCs w:val="36"/>
      </w:rPr>
      <w:fldChar w:fldCharType="separate"/>
    </w:r>
    <w:r>
      <w:rPr>
        <w:rFonts w:ascii="Cordia New" w:hAnsi="Cordia New"/>
        <w:noProof/>
        <w:sz w:val="36"/>
        <w:szCs w:val="36"/>
      </w:rPr>
      <w:t>4</w:t>
    </w:r>
    <w:r w:rsidRPr="003B0488">
      <w:rPr>
        <w:rFonts w:ascii="Cordia New" w:hAnsi="Cordia New"/>
        <w:sz w:val="36"/>
        <w:szCs w:val="36"/>
      </w:rPr>
      <w:fldChar w:fldCharType="end"/>
    </w:r>
  </w:p>
  <w:p w:rsidR="00AC1502" w:rsidRDefault="00AC150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1502" w:rsidRDefault="00AC1502" w:rsidP="003B0488">
      <w:pPr>
        <w:spacing w:after="0" w:line="240" w:lineRule="auto"/>
      </w:pPr>
      <w:r>
        <w:separator/>
      </w:r>
    </w:p>
  </w:footnote>
  <w:footnote w:type="continuationSeparator" w:id="0">
    <w:p w:rsidR="00AC1502" w:rsidRDefault="00AC1502" w:rsidP="003B04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005D1"/>
    <w:rsid w:val="00063AD1"/>
    <w:rsid w:val="0008162F"/>
    <w:rsid w:val="000D1C02"/>
    <w:rsid w:val="001005D1"/>
    <w:rsid w:val="001B1BA4"/>
    <w:rsid w:val="001C6B0D"/>
    <w:rsid w:val="001D541F"/>
    <w:rsid w:val="00233858"/>
    <w:rsid w:val="0028176B"/>
    <w:rsid w:val="00346E40"/>
    <w:rsid w:val="003A6D4F"/>
    <w:rsid w:val="003B0488"/>
    <w:rsid w:val="003E6607"/>
    <w:rsid w:val="003E7083"/>
    <w:rsid w:val="00450082"/>
    <w:rsid w:val="00460C82"/>
    <w:rsid w:val="004B6DA2"/>
    <w:rsid w:val="005A2A4A"/>
    <w:rsid w:val="005C169E"/>
    <w:rsid w:val="00613808"/>
    <w:rsid w:val="006A1CA1"/>
    <w:rsid w:val="006A7D52"/>
    <w:rsid w:val="00726706"/>
    <w:rsid w:val="0082066D"/>
    <w:rsid w:val="009E037D"/>
    <w:rsid w:val="00AB2461"/>
    <w:rsid w:val="00AC1502"/>
    <w:rsid w:val="00AF06EC"/>
    <w:rsid w:val="00AF0DCA"/>
    <w:rsid w:val="00B27090"/>
    <w:rsid w:val="00C3265C"/>
    <w:rsid w:val="00C50696"/>
    <w:rsid w:val="00C62C0F"/>
    <w:rsid w:val="00CA7609"/>
    <w:rsid w:val="00D93135"/>
    <w:rsid w:val="00DA4D9A"/>
    <w:rsid w:val="00E03508"/>
    <w:rsid w:val="00E60083"/>
    <w:rsid w:val="00E94B84"/>
    <w:rsid w:val="00F32FA9"/>
    <w:rsid w:val="00FD3C78"/>
    <w:rsid w:val="00FE15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6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066D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05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hAnsi="Angsana New" w:cs="Angsana New"/>
      <w:sz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locked/>
    <w:rsid w:val="001005D1"/>
    <w:rPr>
      <w:rFonts w:ascii="Angsana New" w:hAnsi="Angsana New" w:cs="Angsana New"/>
      <w:sz w:val="28"/>
    </w:rPr>
  </w:style>
  <w:style w:type="character" w:customStyle="1" w:styleId="mw-headline">
    <w:name w:val="mw-headline"/>
    <w:basedOn w:val="DefaultParagraphFont"/>
    <w:rsid w:val="00AF0DCA"/>
    <w:rPr>
      <w:rFonts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3B048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3B0488"/>
    <w:rPr>
      <w:rFonts w:cs="Times New Roman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3B048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3B0488"/>
    <w:rPr>
      <w:rFonts w:cs="Times New Roman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362629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279</TotalTime>
  <Pages>4</Pages>
  <Words>605</Words>
  <Characters>3455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pornpimol_k</dc:creator>
  <cp:keywords/>
  <dc:description/>
  <cp:lastModifiedBy>user</cp:lastModifiedBy>
  <cp:revision>22</cp:revision>
  <cp:lastPrinted>2015-10-13T02:56:00Z</cp:lastPrinted>
  <dcterms:created xsi:type="dcterms:W3CDTF">2015-10-09T01:56:00Z</dcterms:created>
  <dcterms:modified xsi:type="dcterms:W3CDTF">2015-10-13T02:56:00Z</dcterms:modified>
</cp:coreProperties>
</file>